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16" w:rsidRPr="008F7B0F" w:rsidRDefault="00252CB3" w:rsidP="00931D09">
      <w:pPr>
        <w:pStyle w:val="Title"/>
      </w:pPr>
      <w:bookmarkStart w:id="0" w:name="_GoBack"/>
      <w:bookmarkEnd w:id="0"/>
      <w:r w:rsidRPr="008F7B0F">
        <w:t xml:space="preserve">DMA SQL </w:t>
      </w:r>
      <w:r w:rsidRPr="00931D09">
        <w:t>Server</w:t>
      </w:r>
      <w:r w:rsidRPr="008F7B0F">
        <w:t xml:space="preserve"> Diagnostics</w:t>
      </w:r>
    </w:p>
    <w:p w:rsidR="000A0F9B" w:rsidRDefault="000A0F9B" w:rsidP="005174B0"/>
    <w:sdt>
      <w:sdtPr>
        <w:rPr>
          <w:rFonts w:asciiTheme="minorHAnsi" w:eastAsiaTheme="minorEastAsia" w:hAnsiTheme="minorHAnsi" w:cstheme="minorBidi"/>
          <w:b w:val="0"/>
          <w:bCs w:val="0"/>
          <w:sz w:val="22"/>
          <w:szCs w:val="22"/>
        </w:rPr>
        <w:id w:val="-471368656"/>
        <w:docPartObj>
          <w:docPartGallery w:val="Table of Contents"/>
          <w:docPartUnique/>
        </w:docPartObj>
      </w:sdtPr>
      <w:sdtEndPr>
        <w:rPr>
          <w:noProof/>
        </w:rPr>
      </w:sdtEndPr>
      <w:sdtContent>
        <w:p w:rsidR="006E4698" w:rsidRDefault="006E4698">
          <w:pPr>
            <w:pStyle w:val="TOCHeading"/>
          </w:pPr>
          <w:r>
            <w:t>Table of Contents</w:t>
          </w:r>
        </w:p>
        <w:p w:rsidR="009C461B" w:rsidRDefault="006E4698">
          <w:pPr>
            <w:pStyle w:val="TOC1"/>
            <w:tabs>
              <w:tab w:val="right" w:leader="dot" w:pos="9350"/>
            </w:tabs>
            <w:rPr>
              <w:noProof/>
              <w:lang w:eastAsia="en-US"/>
            </w:rPr>
          </w:pPr>
          <w:r>
            <w:rPr>
              <w:b/>
              <w:bCs/>
              <w:noProof/>
            </w:rPr>
            <w:fldChar w:fldCharType="begin"/>
          </w:r>
          <w:r>
            <w:rPr>
              <w:b/>
              <w:bCs/>
              <w:noProof/>
            </w:rPr>
            <w:instrText xml:space="preserve"> TOC \o "1-3" \h \z \u </w:instrText>
          </w:r>
          <w:r>
            <w:rPr>
              <w:b/>
              <w:bCs/>
              <w:noProof/>
            </w:rPr>
            <w:fldChar w:fldCharType="separate"/>
          </w:r>
          <w:hyperlink w:anchor="_Toc165630" w:history="1">
            <w:r w:rsidR="009C461B" w:rsidRPr="004D234F">
              <w:rPr>
                <w:rStyle w:val="Hyperlink"/>
                <w:noProof/>
              </w:rPr>
              <w:t>DFS_CleanDFSTables</w:t>
            </w:r>
            <w:r w:rsidR="009C461B">
              <w:rPr>
                <w:noProof/>
                <w:webHidden/>
              </w:rPr>
              <w:tab/>
            </w:r>
            <w:r w:rsidR="009C461B">
              <w:rPr>
                <w:noProof/>
                <w:webHidden/>
              </w:rPr>
              <w:fldChar w:fldCharType="begin"/>
            </w:r>
            <w:r w:rsidR="009C461B">
              <w:rPr>
                <w:noProof/>
                <w:webHidden/>
              </w:rPr>
              <w:instrText xml:space="preserve"> PAGEREF _Toc165630 \h </w:instrText>
            </w:r>
            <w:r w:rsidR="009C461B">
              <w:rPr>
                <w:noProof/>
                <w:webHidden/>
              </w:rPr>
            </w:r>
            <w:r w:rsidR="009C461B">
              <w:rPr>
                <w:noProof/>
                <w:webHidden/>
              </w:rPr>
              <w:fldChar w:fldCharType="separate"/>
            </w:r>
            <w:r w:rsidR="009C461B">
              <w:rPr>
                <w:noProof/>
                <w:webHidden/>
              </w:rPr>
              <w:t>1</w:t>
            </w:r>
            <w:r w:rsidR="009C461B">
              <w:rPr>
                <w:noProof/>
                <w:webHidden/>
              </w:rPr>
              <w:fldChar w:fldCharType="end"/>
            </w:r>
          </w:hyperlink>
        </w:p>
        <w:p w:rsidR="009C461B" w:rsidRDefault="009C461B">
          <w:pPr>
            <w:pStyle w:val="TOC1"/>
            <w:tabs>
              <w:tab w:val="right" w:leader="dot" w:pos="9350"/>
            </w:tabs>
            <w:rPr>
              <w:noProof/>
              <w:lang w:eastAsia="en-US"/>
            </w:rPr>
          </w:pPr>
          <w:hyperlink w:anchor="_Toc165631" w:history="1">
            <w:r w:rsidRPr="004D234F">
              <w:rPr>
                <w:rStyle w:val="Hyperlink"/>
                <w:noProof/>
              </w:rPr>
              <w:t>_Emergency_StartAllAnalyticsJobs</w:t>
            </w:r>
            <w:r>
              <w:rPr>
                <w:noProof/>
                <w:webHidden/>
              </w:rPr>
              <w:tab/>
            </w:r>
            <w:r>
              <w:rPr>
                <w:noProof/>
                <w:webHidden/>
              </w:rPr>
              <w:fldChar w:fldCharType="begin"/>
            </w:r>
            <w:r>
              <w:rPr>
                <w:noProof/>
                <w:webHidden/>
              </w:rPr>
              <w:instrText xml:space="preserve"> PAGEREF _Toc165631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32" w:history="1">
            <w:r w:rsidRPr="004D234F">
              <w:rPr>
                <w:rStyle w:val="Hyperlink"/>
                <w:noProof/>
              </w:rPr>
              <w:t>UTIL_DatabaseAndFileSize</w:t>
            </w:r>
            <w:r>
              <w:rPr>
                <w:noProof/>
                <w:webHidden/>
              </w:rPr>
              <w:tab/>
            </w:r>
            <w:r>
              <w:rPr>
                <w:noProof/>
                <w:webHidden/>
              </w:rPr>
              <w:fldChar w:fldCharType="begin"/>
            </w:r>
            <w:r>
              <w:rPr>
                <w:noProof/>
                <w:webHidden/>
              </w:rPr>
              <w:instrText xml:space="preserve"> PAGEREF _Toc165632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33" w:history="1">
            <w:r w:rsidRPr="004D234F">
              <w:rPr>
                <w:rStyle w:val="Hyperlink"/>
                <w:noProof/>
              </w:rPr>
              <w:t>UTIL_ADD_DFS_QrysPlans</w:t>
            </w:r>
            <w:r>
              <w:rPr>
                <w:noProof/>
                <w:webHidden/>
              </w:rPr>
              <w:tab/>
            </w:r>
            <w:r>
              <w:rPr>
                <w:noProof/>
                <w:webHidden/>
              </w:rPr>
              <w:fldChar w:fldCharType="begin"/>
            </w:r>
            <w:r>
              <w:rPr>
                <w:noProof/>
                <w:webHidden/>
              </w:rPr>
              <w:instrText xml:space="preserve"> PAGEREF _Toc165633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34" w:history="1">
            <w:r w:rsidRPr="004D234F">
              <w:rPr>
                <w:rStyle w:val="Hyperlink"/>
                <w:noProof/>
              </w:rPr>
              <w:t>Func_genInsertSql</w:t>
            </w:r>
            <w:r>
              <w:rPr>
                <w:noProof/>
                <w:webHidden/>
              </w:rPr>
              <w:tab/>
            </w:r>
            <w:r>
              <w:rPr>
                <w:noProof/>
                <w:webHidden/>
              </w:rPr>
              <w:fldChar w:fldCharType="begin"/>
            </w:r>
            <w:r>
              <w:rPr>
                <w:noProof/>
                <w:webHidden/>
              </w:rPr>
              <w:instrText xml:space="preserve"> PAGEREF _Toc165634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35" w:history="1">
            <w:r w:rsidRPr="004D234F">
              <w:rPr>
                <w:rStyle w:val="Hyperlink"/>
                <w:noProof/>
              </w:rPr>
              <w:t>Wait Types</w:t>
            </w:r>
            <w:r>
              <w:rPr>
                <w:noProof/>
                <w:webHidden/>
              </w:rPr>
              <w:tab/>
            </w:r>
            <w:r>
              <w:rPr>
                <w:noProof/>
                <w:webHidden/>
              </w:rPr>
              <w:fldChar w:fldCharType="begin"/>
            </w:r>
            <w:r>
              <w:rPr>
                <w:noProof/>
                <w:webHidden/>
              </w:rPr>
              <w:instrText xml:space="preserve"> PAGEREF _Toc165635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36" w:history="1">
            <w:r w:rsidRPr="004D234F">
              <w:rPr>
                <w:rStyle w:val="Hyperlink"/>
                <w:noProof/>
              </w:rPr>
              <w:t>UTIL_GetSeq</w:t>
            </w:r>
            <w:r>
              <w:rPr>
                <w:noProof/>
                <w:webHidden/>
              </w:rPr>
              <w:tab/>
            </w:r>
            <w:r>
              <w:rPr>
                <w:noProof/>
                <w:webHidden/>
              </w:rPr>
              <w:fldChar w:fldCharType="begin"/>
            </w:r>
            <w:r>
              <w:rPr>
                <w:noProof/>
                <w:webHidden/>
              </w:rPr>
              <w:instrText xml:space="preserve"> PAGEREF _Toc165636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37" w:history="1">
            <w:r w:rsidRPr="004D234F">
              <w:rPr>
                <w:rStyle w:val="Hyperlink"/>
                <w:noProof/>
              </w:rPr>
              <w:t>Workload</w:t>
            </w:r>
            <w:r>
              <w:rPr>
                <w:noProof/>
                <w:webHidden/>
              </w:rPr>
              <w:tab/>
            </w:r>
            <w:r>
              <w:rPr>
                <w:noProof/>
                <w:webHidden/>
              </w:rPr>
              <w:fldChar w:fldCharType="begin"/>
            </w:r>
            <w:r>
              <w:rPr>
                <w:noProof/>
                <w:webHidden/>
              </w:rPr>
              <w:instrText xml:space="preserve"> PAGEREF _Toc165637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38" w:history="1">
            <w:r w:rsidRPr="004D234F">
              <w:rPr>
                <w:rStyle w:val="Hyperlink"/>
                <w:noProof/>
              </w:rPr>
              <w:t>UTIL_TrackSessionWaitStats</w:t>
            </w:r>
            <w:r>
              <w:rPr>
                <w:noProof/>
                <w:webHidden/>
              </w:rPr>
              <w:tab/>
            </w:r>
            <w:r>
              <w:rPr>
                <w:noProof/>
                <w:webHidden/>
              </w:rPr>
              <w:fldChar w:fldCharType="begin"/>
            </w:r>
            <w:r>
              <w:rPr>
                <w:noProof/>
                <w:webHidden/>
              </w:rPr>
              <w:instrText xml:space="preserve"> PAGEREF _Toc165638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39" w:history="1">
            <w:r w:rsidRPr="004D234F">
              <w:rPr>
                <w:rStyle w:val="Hyperlink"/>
                <w:noProof/>
              </w:rPr>
              <w:t>DMV_SuggestMissingFKIndexes</w:t>
            </w:r>
            <w:r>
              <w:rPr>
                <w:noProof/>
                <w:webHidden/>
              </w:rPr>
              <w:tab/>
            </w:r>
            <w:r>
              <w:rPr>
                <w:noProof/>
                <w:webHidden/>
              </w:rPr>
              <w:fldChar w:fldCharType="begin"/>
            </w:r>
            <w:r>
              <w:rPr>
                <w:noProof/>
                <w:webHidden/>
              </w:rPr>
              <w:instrText xml:space="preserve"> PAGEREF _Toc165639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40" w:history="1">
            <w:r w:rsidRPr="004D234F">
              <w:rPr>
                <w:rStyle w:val="Hyperlink"/>
                <w:noProof/>
              </w:rPr>
              <w:t>DMV_SuggestMissingIndexes</w:t>
            </w:r>
            <w:r>
              <w:rPr>
                <w:noProof/>
                <w:webHidden/>
              </w:rPr>
              <w:tab/>
            </w:r>
            <w:r>
              <w:rPr>
                <w:noProof/>
                <w:webHidden/>
              </w:rPr>
              <w:fldChar w:fldCharType="begin"/>
            </w:r>
            <w:r>
              <w:rPr>
                <w:noProof/>
                <w:webHidden/>
              </w:rPr>
              <w:instrText xml:space="preserve"> PAGEREF _Toc165640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41" w:history="1">
            <w:r w:rsidRPr="004D234F">
              <w:rPr>
                <w:rStyle w:val="Hyperlink"/>
                <w:noProof/>
              </w:rPr>
              <w:t>DMV_TableReadsAndWrites</w:t>
            </w:r>
            <w:r>
              <w:rPr>
                <w:noProof/>
                <w:webHidden/>
              </w:rPr>
              <w:tab/>
            </w:r>
            <w:r>
              <w:rPr>
                <w:noProof/>
                <w:webHidden/>
              </w:rPr>
              <w:fldChar w:fldCharType="begin"/>
            </w:r>
            <w:r>
              <w:rPr>
                <w:noProof/>
                <w:webHidden/>
              </w:rPr>
              <w:instrText xml:space="preserve"> PAGEREF _Toc165641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42" w:history="1">
            <w:r w:rsidRPr="004D234F">
              <w:rPr>
                <w:rStyle w:val="Hyperlink"/>
                <w:noProof/>
              </w:rPr>
              <w:t>UTIL_Monitor_TPS.sql</w:t>
            </w:r>
            <w:r>
              <w:rPr>
                <w:noProof/>
                <w:webHidden/>
              </w:rPr>
              <w:tab/>
            </w:r>
            <w:r>
              <w:rPr>
                <w:noProof/>
                <w:webHidden/>
              </w:rPr>
              <w:fldChar w:fldCharType="begin"/>
            </w:r>
            <w:r>
              <w:rPr>
                <w:noProof/>
                <w:webHidden/>
              </w:rPr>
              <w:instrText xml:space="preserve"> PAGEREF _Toc165642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43" w:history="1">
            <w:r w:rsidRPr="004D234F">
              <w:rPr>
                <w:rStyle w:val="Hyperlink"/>
                <w:noProof/>
              </w:rPr>
              <w:t>UTIL_GetAllDBTblStats.sql</w:t>
            </w:r>
            <w:r>
              <w:rPr>
                <w:noProof/>
                <w:webHidden/>
              </w:rPr>
              <w:tab/>
            </w:r>
            <w:r>
              <w:rPr>
                <w:noProof/>
                <w:webHidden/>
              </w:rPr>
              <w:fldChar w:fldCharType="begin"/>
            </w:r>
            <w:r>
              <w:rPr>
                <w:noProof/>
                <w:webHidden/>
              </w:rPr>
              <w:instrText xml:space="preserve"> PAGEREF _Toc165643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44" w:history="1">
            <w:r w:rsidRPr="004D234F">
              <w:rPr>
                <w:rStyle w:val="Hyperlink"/>
                <w:noProof/>
              </w:rPr>
              <w:t>UTIL_DbMon_IndexVolitity</w:t>
            </w:r>
            <w:r>
              <w:rPr>
                <w:noProof/>
                <w:webHidden/>
              </w:rPr>
              <w:tab/>
            </w:r>
            <w:r>
              <w:rPr>
                <w:noProof/>
                <w:webHidden/>
              </w:rPr>
              <w:fldChar w:fldCharType="begin"/>
            </w:r>
            <w:r>
              <w:rPr>
                <w:noProof/>
                <w:webHidden/>
              </w:rPr>
              <w:instrText xml:space="preserve"> PAGEREF _Toc165644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45" w:history="1">
            <w:r w:rsidRPr="004D234F">
              <w:rPr>
                <w:rStyle w:val="Hyperlink"/>
                <w:noProof/>
              </w:rPr>
              <w:t>FindBlockingDetail</w:t>
            </w:r>
            <w:r>
              <w:rPr>
                <w:noProof/>
                <w:webHidden/>
              </w:rPr>
              <w:tab/>
            </w:r>
            <w:r>
              <w:rPr>
                <w:noProof/>
                <w:webHidden/>
              </w:rPr>
              <w:fldChar w:fldCharType="begin"/>
            </w:r>
            <w:r>
              <w:rPr>
                <w:noProof/>
                <w:webHidden/>
              </w:rPr>
              <w:instrText xml:space="preserve"> PAGEREF _Toc165645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46" w:history="1">
            <w:r w:rsidRPr="004D234F">
              <w:rPr>
                <w:rStyle w:val="Hyperlink"/>
                <w:noProof/>
              </w:rPr>
              <w:t>find_Blocking_History</w:t>
            </w:r>
            <w:r>
              <w:rPr>
                <w:noProof/>
                <w:webHidden/>
              </w:rPr>
              <w:tab/>
            </w:r>
            <w:r>
              <w:rPr>
                <w:noProof/>
                <w:webHidden/>
              </w:rPr>
              <w:fldChar w:fldCharType="begin"/>
            </w:r>
            <w:r>
              <w:rPr>
                <w:noProof/>
                <w:webHidden/>
              </w:rPr>
              <w:instrText xml:space="preserve"> PAGEREF _Toc165646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47" w:history="1">
            <w:r w:rsidRPr="004D234F">
              <w:rPr>
                <w:rStyle w:val="Hyperlink"/>
                <w:noProof/>
              </w:rPr>
              <w:t>UTIL_MonitorDeadlocks</w:t>
            </w:r>
            <w:r>
              <w:rPr>
                <w:noProof/>
                <w:webHidden/>
              </w:rPr>
              <w:tab/>
            </w:r>
            <w:r>
              <w:rPr>
                <w:noProof/>
                <w:webHidden/>
              </w:rPr>
              <w:fldChar w:fldCharType="begin"/>
            </w:r>
            <w:r>
              <w:rPr>
                <w:noProof/>
                <w:webHidden/>
              </w:rPr>
              <w:instrText xml:space="preserve"> PAGEREF _Toc165647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48" w:history="1">
            <w:r w:rsidRPr="004D234F">
              <w:rPr>
                <w:rStyle w:val="Hyperlink"/>
                <w:noProof/>
              </w:rPr>
              <w:t>UTIL_WorstPerformingQuerries</w:t>
            </w:r>
            <w:r>
              <w:rPr>
                <w:noProof/>
                <w:webHidden/>
              </w:rPr>
              <w:tab/>
            </w:r>
            <w:r>
              <w:rPr>
                <w:noProof/>
                <w:webHidden/>
              </w:rPr>
              <w:fldChar w:fldCharType="begin"/>
            </w:r>
            <w:r>
              <w:rPr>
                <w:noProof/>
                <w:webHidden/>
              </w:rPr>
              <w:instrText xml:space="preserve"> PAGEREF _Toc165648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49" w:history="1">
            <w:r w:rsidRPr="004D234F">
              <w:rPr>
                <w:rStyle w:val="Hyperlink"/>
                <w:noProof/>
              </w:rPr>
              <w:t>UTIL_DefragAllIndexes</w:t>
            </w:r>
            <w:r>
              <w:rPr>
                <w:noProof/>
                <w:webHidden/>
              </w:rPr>
              <w:tab/>
            </w:r>
            <w:r>
              <w:rPr>
                <w:noProof/>
                <w:webHidden/>
              </w:rPr>
              <w:fldChar w:fldCharType="begin"/>
            </w:r>
            <w:r>
              <w:rPr>
                <w:noProof/>
                <w:webHidden/>
              </w:rPr>
              <w:instrText xml:space="preserve"> PAGEREF _Toc165649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50" w:history="1">
            <w:r w:rsidRPr="004D234F">
              <w:rPr>
                <w:rStyle w:val="Hyperlink"/>
                <w:noProof/>
              </w:rPr>
              <w:t>UTIL_ReorgFragmentedIndexes</w:t>
            </w:r>
            <w:r>
              <w:rPr>
                <w:noProof/>
                <w:webHidden/>
              </w:rPr>
              <w:tab/>
            </w:r>
            <w:r>
              <w:rPr>
                <w:noProof/>
                <w:webHidden/>
              </w:rPr>
              <w:fldChar w:fldCharType="begin"/>
            </w:r>
            <w:r>
              <w:rPr>
                <w:noProof/>
                <w:webHidden/>
              </w:rPr>
              <w:instrText xml:space="preserve"> PAGEREF _Toc165650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51" w:history="1">
            <w:r w:rsidRPr="004D234F">
              <w:rPr>
                <w:rStyle w:val="Hyperlink"/>
                <w:noProof/>
              </w:rPr>
              <w:t>DFS_GetAllTableSizesAndRowCnt</w:t>
            </w:r>
            <w:r>
              <w:rPr>
                <w:noProof/>
                <w:webHidden/>
              </w:rPr>
              <w:tab/>
            </w:r>
            <w:r>
              <w:rPr>
                <w:noProof/>
                <w:webHidden/>
              </w:rPr>
              <w:fldChar w:fldCharType="begin"/>
            </w:r>
            <w:r>
              <w:rPr>
                <w:noProof/>
                <w:webHidden/>
              </w:rPr>
              <w:instrText xml:space="preserve"> PAGEREF _Toc165651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52" w:history="1">
            <w:r w:rsidRPr="004D234F">
              <w:rPr>
                <w:rStyle w:val="Hyperlink"/>
                <w:noProof/>
              </w:rPr>
              <w:t>DVM_IdentifyQueriesCandidatesForOptimization</w:t>
            </w:r>
            <w:r>
              <w:rPr>
                <w:noProof/>
                <w:webHidden/>
              </w:rPr>
              <w:tab/>
            </w:r>
            <w:r>
              <w:rPr>
                <w:noProof/>
                <w:webHidden/>
              </w:rPr>
              <w:fldChar w:fldCharType="begin"/>
            </w:r>
            <w:r>
              <w:rPr>
                <w:noProof/>
                <w:webHidden/>
              </w:rPr>
              <w:instrText xml:space="preserve"> PAGEREF _Toc165652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53" w:history="1">
            <w:r w:rsidRPr="004D234F">
              <w:rPr>
                <w:rStyle w:val="Hyperlink"/>
                <w:noProof/>
              </w:rPr>
              <w:t>DBMON_TxMonitorTableStats</w:t>
            </w:r>
            <w:r>
              <w:rPr>
                <w:noProof/>
                <w:webHidden/>
              </w:rPr>
              <w:tab/>
            </w:r>
            <w:r>
              <w:rPr>
                <w:noProof/>
                <w:webHidden/>
              </w:rPr>
              <w:fldChar w:fldCharType="begin"/>
            </w:r>
            <w:r>
              <w:rPr>
                <w:noProof/>
                <w:webHidden/>
              </w:rPr>
              <w:instrText xml:space="preserve"> PAGEREF _Toc165653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54" w:history="1">
            <w:r w:rsidRPr="004D234F">
              <w:rPr>
                <w:rStyle w:val="Hyperlink"/>
                <w:noProof/>
              </w:rPr>
              <w:t>_CreateTempProc.sql</w:t>
            </w:r>
            <w:r>
              <w:rPr>
                <w:noProof/>
                <w:webHidden/>
              </w:rPr>
              <w:tab/>
            </w:r>
            <w:r>
              <w:rPr>
                <w:noProof/>
                <w:webHidden/>
              </w:rPr>
              <w:fldChar w:fldCharType="begin"/>
            </w:r>
            <w:r>
              <w:rPr>
                <w:noProof/>
                <w:webHidden/>
              </w:rPr>
              <w:instrText xml:space="preserve"> PAGEREF _Toc165654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55" w:history="1">
            <w:r w:rsidRPr="004D234F">
              <w:rPr>
                <w:rStyle w:val="Hyperlink"/>
                <w:noProof/>
              </w:rPr>
              <w:t>_GetProcDependencies.sql</w:t>
            </w:r>
            <w:r>
              <w:rPr>
                <w:noProof/>
                <w:webHidden/>
              </w:rPr>
              <w:tab/>
            </w:r>
            <w:r>
              <w:rPr>
                <w:noProof/>
                <w:webHidden/>
              </w:rPr>
              <w:fldChar w:fldCharType="begin"/>
            </w:r>
            <w:r>
              <w:rPr>
                <w:noProof/>
                <w:webHidden/>
              </w:rPr>
              <w:instrText xml:space="preserve"> PAGEREF _Toc165655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56" w:history="1">
            <w:r w:rsidRPr="004D234F">
              <w:rPr>
                <w:rStyle w:val="Hyperlink"/>
                <w:noProof/>
              </w:rPr>
              <w:t>IVP – Installation Verification Procedure</w:t>
            </w:r>
            <w:r>
              <w:rPr>
                <w:noProof/>
                <w:webHidden/>
              </w:rPr>
              <w:tab/>
            </w:r>
            <w:r>
              <w:rPr>
                <w:noProof/>
                <w:webHidden/>
              </w:rPr>
              <w:fldChar w:fldCharType="begin"/>
            </w:r>
            <w:r>
              <w:rPr>
                <w:noProof/>
                <w:webHidden/>
              </w:rPr>
              <w:instrText xml:space="preserve"> PAGEREF _Toc165656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57" w:history="1">
            <w:r w:rsidRPr="004D234F">
              <w:rPr>
                <w:rStyle w:val="Hyperlink"/>
                <w:noProof/>
              </w:rPr>
              <w:t>EVENT NOTIFICATION</w:t>
            </w:r>
            <w:r>
              <w:rPr>
                <w:noProof/>
                <w:webHidden/>
              </w:rPr>
              <w:tab/>
            </w:r>
            <w:r>
              <w:rPr>
                <w:noProof/>
                <w:webHidden/>
              </w:rPr>
              <w:fldChar w:fldCharType="begin"/>
            </w:r>
            <w:r>
              <w:rPr>
                <w:noProof/>
                <w:webHidden/>
              </w:rPr>
              <w:instrText xml:space="preserve"> PAGEREF _Toc165657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58" w:history="1">
            <w:r w:rsidRPr="004D234F">
              <w:rPr>
                <w:rStyle w:val="Hyperlink"/>
                <w:noProof/>
              </w:rPr>
              <w:t>PowerShell management Scripts</w:t>
            </w:r>
            <w:r>
              <w:rPr>
                <w:noProof/>
                <w:webHidden/>
              </w:rPr>
              <w:tab/>
            </w:r>
            <w:r>
              <w:rPr>
                <w:noProof/>
                <w:webHidden/>
              </w:rPr>
              <w:fldChar w:fldCharType="begin"/>
            </w:r>
            <w:r>
              <w:rPr>
                <w:noProof/>
                <w:webHidden/>
              </w:rPr>
              <w:instrText xml:space="preserve"> PAGEREF _Toc165658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2"/>
            <w:tabs>
              <w:tab w:val="right" w:leader="dot" w:pos="9350"/>
            </w:tabs>
            <w:rPr>
              <w:rFonts w:cstheme="minorBidi"/>
              <w:noProof/>
            </w:rPr>
          </w:pPr>
          <w:hyperlink w:anchor="_Toc165659" w:history="1">
            <w:r w:rsidRPr="004D234F">
              <w:rPr>
                <w:rStyle w:val="Hyperlink"/>
                <w:noProof/>
              </w:rPr>
              <w:t>List of PowerShell Scripts</w:t>
            </w:r>
            <w:r>
              <w:rPr>
                <w:noProof/>
                <w:webHidden/>
              </w:rPr>
              <w:tab/>
            </w:r>
            <w:r>
              <w:rPr>
                <w:noProof/>
                <w:webHidden/>
              </w:rPr>
              <w:fldChar w:fldCharType="begin"/>
            </w:r>
            <w:r>
              <w:rPr>
                <w:noProof/>
                <w:webHidden/>
              </w:rPr>
              <w:instrText xml:space="preserve"> PAGEREF _Toc165659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60" w:history="1">
            <w:r w:rsidRPr="004D234F">
              <w:rPr>
                <w:rStyle w:val="Hyperlink"/>
                <w:noProof/>
              </w:rPr>
              <w:t>Included SQL Scripts</w:t>
            </w:r>
            <w:r>
              <w:rPr>
                <w:noProof/>
                <w:webHidden/>
              </w:rPr>
              <w:tab/>
            </w:r>
            <w:r>
              <w:rPr>
                <w:noProof/>
                <w:webHidden/>
              </w:rPr>
              <w:fldChar w:fldCharType="begin"/>
            </w:r>
            <w:r>
              <w:rPr>
                <w:noProof/>
                <w:webHidden/>
              </w:rPr>
              <w:instrText xml:space="preserve"> PAGEREF _Toc165660 \h </w:instrText>
            </w:r>
            <w:r>
              <w:rPr>
                <w:noProof/>
                <w:webHidden/>
              </w:rPr>
            </w:r>
            <w:r>
              <w:rPr>
                <w:noProof/>
                <w:webHidden/>
              </w:rPr>
              <w:fldChar w:fldCharType="separate"/>
            </w:r>
            <w:r>
              <w:rPr>
                <w:noProof/>
                <w:webHidden/>
              </w:rPr>
              <w:t>1</w:t>
            </w:r>
            <w:r>
              <w:rPr>
                <w:noProof/>
                <w:webHidden/>
              </w:rPr>
              <w:fldChar w:fldCharType="end"/>
            </w:r>
          </w:hyperlink>
        </w:p>
        <w:p w:rsidR="009C461B" w:rsidRDefault="009C461B">
          <w:pPr>
            <w:pStyle w:val="TOC1"/>
            <w:tabs>
              <w:tab w:val="right" w:leader="dot" w:pos="9350"/>
            </w:tabs>
            <w:rPr>
              <w:noProof/>
              <w:lang w:eastAsia="en-US"/>
            </w:rPr>
          </w:pPr>
          <w:hyperlink w:anchor="_Toc165661" w:history="1">
            <w:r w:rsidRPr="004D234F">
              <w:rPr>
                <w:rStyle w:val="Hyperlink"/>
                <w:noProof/>
              </w:rPr>
              <w:t>END OF DOCUMENT</w:t>
            </w:r>
            <w:r>
              <w:rPr>
                <w:noProof/>
                <w:webHidden/>
              </w:rPr>
              <w:tab/>
            </w:r>
            <w:r>
              <w:rPr>
                <w:noProof/>
                <w:webHidden/>
              </w:rPr>
              <w:fldChar w:fldCharType="begin"/>
            </w:r>
            <w:r>
              <w:rPr>
                <w:noProof/>
                <w:webHidden/>
              </w:rPr>
              <w:instrText xml:space="preserve"> PAGEREF _Toc165661 \h </w:instrText>
            </w:r>
            <w:r>
              <w:rPr>
                <w:noProof/>
                <w:webHidden/>
              </w:rPr>
            </w:r>
            <w:r>
              <w:rPr>
                <w:noProof/>
                <w:webHidden/>
              </w:rPr>
              <w:fldChar w:fldCharType="separate"/>
            </w:r>
            <w:r>
              <w:rPr>
                <w:noProof/>
                <w:webHidden/>
              </w:rPr>
              <w:t>1</w:t>
            </w:r>
            <w:r>
              <w:rPr>
                <w:noProof/>
                <w:webHidden/>
              </w:rPr>
              <w:fldChar w:fldCharType="end"/>
            </w:r>
          </w:hyperlink>
        </w:p>
        <w:p w:rsidR="006E4698" w:rsidRDefault="006E4698">
          <w:r>
            <w:rPr>
              <w:b/>
              <w:bCs/>
              <w:noProof/>
            </w:rPr>
            <w:fldChar w:fldCharType="end"/>
          </w:r>
        </w:p>
      </w:sdtContent>
    </w:sdt>
    <w:p w:rsidR="004F1D16" w:rsidRDefault="004F1D16" w:rsidP="005174B0"/>
    <w:p w:rsidR="00C965B2" w:rsidRPr="008F7B0F" w:rsidRDefault="004F1D16" w:rsidP="006118C9">
      <w:pPr>
        <w:pStyle w:val="Heading1"/>
      </w:pPr>
      <w:r>
        <w:br w:type="page"/>
      </w:r>
      <w:bookmarkStart w:id="1" w:name="_Toc536186081"/>
      <w:bookmarkStart w:id="2" w:name="_Toc165630"/>
      <w:proofErr w:type="spellStart"/>
      <w:r w:rsidR="00C965B2" w:rsidRPr="008F7B0F">
        <w:t>DFS_CleanDFSTables</w:t>
      </w:r>
      <w:bookmarkEnd w:id="1"/>
      <w:bookmarkEnd w:id="2"/>
      <w:proofErr w:type="spellEnd"/>
    </w:p>
    <w:p w:rsidR="00C965B2" w:rsidRPr="008F7B0F" w:rsidRDefault="00C965B2" w:rsidP="00C965B2">
      <w:r w:rsidRPr="008F7B0F">
        <w:t xml:space="preserve">This cleans the DFS tables removing all records older than </w:t>
      </w:r>
      <w:r w:rsidR="00D101FF">
        <w:t>X</w:t>
      </w:r>
      <w:r w:rsidR="006F0DF6">
        <w:t xml:space="preserve"> number of </w:t>
      </w:r>
      <w:r w:rsidRPr="008F7B0F">
        <w:t xml:space="preserve">days as supplied in the </w:t>
      </w:r>
      <w:proofErr w:type="spellStart"/>
      <w:r w:rsidRPr="008F7B0F">
        <w:t>parms</w:t>
      </w:r>
      <w:proofErr w:type="spellEnd"/>
      <w:r w:rsidRPr="008F7B0F">
        <w:t>.</w:t>
      </w:r>
    </w:p>
    <w:p w:rsidR="00C965B2" w:rsidRPr="008F7B0F" w:rsidRDefault="00C965B2" w:rsidP="006D74B9">
      <w:pPr>
        <w:pStyle w:val="ListParagraph"/>
        <w:ind w:left="1890" w:hanging="1890"/>
      </w:pPr>
      <w:r w:rsidRPr="008F7B0F">
        <w:t>SQL:</w:t>
      </w:r>
      <w:r w:rsidRPr="008F7B0F">
        <w:tab/>
        <w:t>D:\dev\SQL\DFINAnalytics\DFS_CleanDFSTables.sql</w:t>
      </w:r>
    </w:p>
    <w:p w:rsidR="00C965B2" w:rsidRPr="008F7B0F" w:rsidRDefault="00C965B2" w:rsidP="00B36175">
      <w:pPr>
        <w:ind w:left="1800" w:hanging="1800"/>
      </w:pPr>
      <w:r w:rsidRPr="008F7B0F">
        <w:t>PROC:</w:t>
      </w:r>
      <w:r w:rsidRPr="008F7B0F">
        <w:tab/>
      </w:r>
      <w:proofErr w:type="spellStart"/>
      <w:r w:rsidRPr="008F7B0F">
        <w:t>DFS_CleanDFSTables</w:t>
      </w:r>
      <w:proofErr w:type="spellEnd"/>
    </w:p>
    <w:p w:rsidR="00C965B2" w:rsidRPr="008F7B0F" w:rsidRDefault="00C965B2" w:rsidP="00B36175">
      <w:pPr>
        <w:ind w:left="1800" w:hanging="1800"/>
      </w:pPr>
      <w:r w:rsidRPr="008F7B0F">
        <w:t>PARMS:</w:t>
      </w:r>
      <w:r w:rsidRPr="008F7B0F">
        <w:tab/>
        <w:t>@</w:t>
      </w:r>
      <w:proofErr w:type="spellStart"/>
      <w:r w:rsidRPr="008F7B0F">
        <w:t>DaysToDelete</w:t>
      </w:r>
      <w:proofErr w:type="spellEnd"/>
      <w:r w:rsidRPr="008F7B0F">
        <w:t xml:space="preserve"> </w:t>
      </w:r>
      <w:proofErr w:type="spellStart"/>
      <w:r w:rsidRPr="008F7B0F">
        <w:t>int</w:t>
      </w:r>
      <w:proofErr w:type="spellEnd"/>
      <w:r w:rsidRPr="008F7B0F">
        <w:t xml:space="preserve"> = 3</w:t>
      </w:r>
    </w:p>
    <w:p w:rsidR="00C965B2" w:rsidRDefault="00C965B2" w:rsidP="00B36175">
      <w:pPr>
        <w:ind w:left="1800" w:hanging="1800"/>
      </w:pPr>
      <w:r w:rsidRPr="008F7B0F">
        <w:tab/>
        <w:t>In this setting, all records older than 3 days will be deleted.</w:t>
      </w:r>
    </w:p>
    <w:p w:rsidR="006D3ADF" w:rsidRPr="008F7B0F" w:rsidRDefault="006D3ADF" w:rsidP="00B36175">
      <w:pPr>
        <w:ind w:left="1800" w:hanging="1800"/>
      </w:pPr>
      <w:r>
        <w:t>JOB:</w:t>
      </w:r>
      <w:r>
        <w:tab/>
      </w:r>
      <w:proofErr w:type="spellStart"/>
      <w:r w:rsidR="00B36175">
        <w:t>J</w:t>
      </w:r>
      <w:r w:rsidRPr="006D3ADF">
        <w:t>OB_DFS_CleanDFSTables</w:t>
      </w:r>
      <w:proofErr w:type="spellEnd"/>
    </w:p>
    <w:p w:rsidR="00C965B2" w:rsidRDefault="00C965B2" w:rsidP="000A0F9B"/>
    <w:p w:rsidR="00517D9A" w:rsidRDefault="00517D9A" w:rsidP="00517D9A">
      <w:pPr>
        <w:pStyle w:val="Heading1"/>
      </w:pPr>
      <w:bookmarkStart w:id="3" w:name="_Toc165631"/>
      <w:r w:rsidRPr="00517D9A">
        <w:t>_</w:t>
      </w:r>
      <w:proofErr w:type="spellStart"/>
      <w:r w:rsidRPr="00517D9A">
        <w:t>Eme</w:t>
      </w:r>
      <w:r>
        <w:t>rgency_StartAllAnalyticsJobs</w:t>
      </w:r>
      <w:bookmarkEnd w:id="3"/>
      <w:proofErr w:type="spellEnd"/>
    </w:p>
    <w:p w:rsidR="00517D9A" w:rsidRDefault="00517D9A" w:rsidP="000A0F9B">
      <w:r>
        <w:t>When this proc is executed, it immediately launches, in parallel, all the Analytics Capture Jobs. This can be done in the case of a hung or deadlocked process and all the currently active process stats are wanted.</w:t>
      </w:r>
    </w:p>
    <w:p w:rsidR="00517D9A" w:rsidRDefault="00517D9A" w:rsidP="000A0F9B">
      <w:r>
        <w:t>SQL:</w:t>
      </w:r>
      <w:r>
        <w:tab/>
      </w:r>
      <w:r w:rsidRPr="00517D9A">
        <w:t>D:\dev\SQL\DFINAnalytics\_Emergency_StartAllAnalyticsJobs.sql</w:t>
      </w:r>
    </w:p>
    <w:p w:rsidR="00517D9A" w:rsidRDefault="00517D9A" w:rsidP="000A0F9B">
      <w:r>
        <w:t>TBL:</w:t>
      </w:r>
      <w:r>
        <w:tab/>
        <w:t>NONE</w:t>
      </w:r>
    </w:p>
    <w:p w:rsidR="00517D9A" w:rsidRDefault="00517D9A" w:rsidP="000A0F9B">
      <w:r>
        <w:t>JOB:</w:t>
      </w:r>
      <w:r>
        <w:tab/>
        <w:t>NONE</w:t>
      </w:r>
    </w:p>
    <w:p w:rsidR="00517D9A" w:rsidRPr="008F7B0F" w:rsidRDefault="00517D9A" w:rsidP="000A0F9B"/>
    <w:p w:rsidR="00F9122B" w:rsidRPr="008F7B0F" w:rsidRDefault="00F9122B" w:rsidP="00F9122B">
      <w:pPr>
        <w:pStyle w:val="Heading1"/>
      </w:pPr>
      <w:bookmarkStart w:id="4" w:name="_Toc536186082"/>
      <w:bookmarkStart w:id="5" w:name="_Toc165632"/>
      <w:proofErr w:type="spellStart"/>
      <w:r w:rsidRPr="008F7B0F">
        <w:t>UTIL_DatabaseAndFileSize</w:t>
      </w:r>
      <w:bookmarkEnd w:id="4"/>
      <w:bookmarkEnd w:id="5"/>
      <w:proofErr w:type="spellEnd"/>
    </w:p>
    <w:p w:rsidR="00F9122B" w:rsidRPr="008F7B0F" w:rsidRDefault="00F9122B" w:rsidP="00F9122B">
      <w:r w:rsidRPr="008F7B0F">
        <w:t>Tracks database and file growth.</w:t>
      </w:r>
    </w:p>
    <w:p w:rsidR="00F9122B" w:rsidRPr="008F7B0F" w:rsidRDefault="00F9122B" w:rsidP="00F9122B"/>
    <w:p w:rsidR="00F9122B" w:rsidRPr="008F7B0F" w:rsidRDefault="00F9122B" w:rsidP="000A0F9B">
      <w:r w:rsidRPr="008F7B0F">
        <w:t>SQL:</w:t>
      </w:r>
      <w:r w:rsidRPr="008F7B0F">
        <w:tab/>
        <w:t>D:\dev\SQL\DFINAnalytics\UTIL_DatabaseAndFileSize.sql</w:t>
      </w:r>
    </w:p>
    <w:p w:rsidR="00083233" w:rsidRPr="008F7B0F" w:rsidRDefault="00083233" w:rsidP="000A0F9B">
      <w:r w:rsidRPr="008F7B0F">
        <w:t>TBL:</w:t>
      </w:r>
      <w:r w:rsidRPr="008F7B0F">
        <w:tab/>
        <w:t>[</w:t>
      </w:r>
      <w:proofErr w:type="spellStart"/>
      <w:r w:rsidRPr="008F7B0F">
        <w:t>DFS_DbFileSizing</w:t>
      </w:r>
      <w:proofErr w:type="spellEnd"/>
      <w:r w:rsidRPr="008F7B0F">
        <w:t>]</w:t>
      </w:r>
    </w:p>
    <w:p w:rsidR="00F9122B" w:rsidRPr="008F7B0F" w:rsidRDefault="00F9122B" w:rsidP="000A0F9B">
      <w:r w:rsidRPr="008F7B0F">
        <w:t>JOB:</w:t>
      </w:r>
      <w:r w:rsidRPr="008F7B0F">
        <w:tab/>
      </w:r>
      <w:proofErr w:type="spellStart"/>
      <w:r w:rsidRPr="008F7B0F">
        <w:t>JOB_UTIL_DFS_DbSize</w:t>
      </w:r>
      <w:proofErr w:type="spellEnd"/>
    </w:p>
    <w:p w:rsidR="00F9122B" w:rsidRDefault="00F9122B" w:rsidP="000A0F9B"/>
    <w:p w:rsidR="00B512D4" w:rsidRDefault="00B512D4" w:rsidP="00B512D4">
      <w:pPr>
        <w:pStyle w:val="Heading1"/>
      </w:pPr>
      <w:bookmarkStart w:id="6" w:name="_Toc165633"/>
      <w:proofErr w:type="spellStart"/>
      <w:r w:rsidRPr="00B512D4">
        <w:t>UTIL_ADD_DFS_QrysPlans</w:t>
      </w:r>
      <w:bookmarkEnd w:id="6"/>
      <w:proofErr w:type="spellEnd"/>
    </w:p>
    <w:p w:rsidR="00B512D4" w:rsidRDefault="00B512D4" w:rsidP="00B512D4">
      <w:r>
        <w:t xml:space="preserve">Processes captured query plans and identifies the worst running and moves the PLAN xml into its own table to eliminate redundant data </w:t>
      </w:r>
      <w:proofErr w:type="spellStart"/>
      <w:r>
        <w:t>sotres</w:t>
      </w:r>
      <w:proofErr w:type="spellEnd"/>
      <w:r>
        <w:t>.</w:t>
      </w:r>
    </w:p>
    <w:p w:rsidR="00B512D4" w:rsidRDefault="00B512D4" w:rsidP="00B512D4">
      <w:r>
        <w:t>CONTAINS:</w:t>
      </w:r>
    </w:p>
    <w:p w:rsidR="00B512D4" w:rsidRPr="00B512D4" w:rsidRDefault="00B512D4" w:rsidP="00B512D4">
      <w:pPr>
        <w:pStyle w:val="ListParagraph"/>
        <w:numPr>
          <w:ilvl w:val="0"/>
          <w:numId w:val="35"/>
        </w:numPr>
      </w:pPr>
      <w:proofErr w:type="spellStart"/>
      <w:r>
        <w:rPr>
          <w:rFonts w:ascii="Consolas" w:hAnsi="Consolas" w:cs="Consolas"/>
          <w:color w:val="000000"/>
          <w:sz w:val="19"/>
          <w:szCs w:val="19"/>
        </w:rPr>
        <w:t>UTIL_Process_QrysPlans</w:t>
      </w:r>
      <w:proofErr w:type="spellEnd"/>
    </w:p>
    <w:p w:rsidR="00B512D4" w:rsidRPr="00B512D4" w:rsidRDefault="00B512D4" w:rsidP="00B512D4">
      <w:pPr>
        <w:pStyle w:val="ListParagraph"/>
        <w:numPr>
          <w:ilvl w:val="0"/>
          <w:numId w:val="35"/>
        </w:numPr>
      </w:pPr>
      <w:proofErr w:type="spellStart"/>
      <w:r>
        <w:rPr>
          <w:rFonts w:ascii="Consolas" w:hAnsi="Consolas" w:cs="Consolas"/>
          <w:color w:val="000000"/>
          <w:sz w:val="19"/>
          <w:szCs w:val="19"/>
        </w:rPr>
        <w:t>UTIL_ADD_DFS_QrysPlans</w:t>
      </w:r>
      <w:proofErr w:type="spellEnd"/>
    </w:p>
    <w:p w:rsidR="00B512D4" w:rsidRPr="00B512D4" w:rsidRDefault="00B512D4" w:rsidP="00B512D4">
      <w:pPr>
        <w:pStyle w:val="ListParagraph"/>
        <w:numPr>
          <w:ilvl w:val="0"/>
          <w:numId w:val="35"/>
        </w:numPr>
      </w:pPr>
      <w:r>
        <w:rPr>
          <w:rFonts w:ascii="Consolas" w:hAnsi="Consolas" w:cs="Consolas"/>
          <w:color w:val="000000"/>
          <w:sz w:val="19"/>
          <w:szCs w:val="19"/>
        </w:rPr>
        <w:t>Table:</w:t>
      </w:r>
      <w:r>
        <w:rPr>
          <w:rFonts w:ascii="Consolas" w:hAnsi="Consolas" w:cs="Consolas"/>
          <w:color w:val="000000"/>
          <w:sz w:val="19"/>
          <w:szCs w:val="19"/>
        </w:rPr>
        <w:tab/>
      </w:r>
      <w:proofErr w:type="spellStart"/>
      <w:r>
        <w:rPr>
          <w:rFonts w:ascii="Consolas" w:hAnsi="Consolas" w:cs="Consolas"/>
          <w:color w:val="000000"/>
          <w:sz w:val="19"/>
          <w:szCs w:val="19"/>
        </w:rPr>
        <w:t>DFS_CPU_BoundQry</w:t>
      </w:r>
      <w:proofErr w:type="spellEnd"/>
    </w:p>
    <w:p w:rsidR="00B512D4" w:rsidRDefault="00B512D4" w:rsidP="000A0F9B">
      <w:r>
        <w:t>SQL:</w:t>
      </w:r>
      <w:r>
        <w:tab/>
      </w:r>
      <w:r w:rsidRPr="00B512D4">
        <w:t>D:\dev\SQL\DFINAnalytics\UTIL_ADD_DFS_QrysPlans.sql</w:t>
      </w:r>
    </w:p>
    <w:p w:rsidR="00B512D4" w:rsidRDefault="00B512D4" w:rsidP="000A0F9B"/>
    <w:p w:rsidR="00392845" w:rsidRDefault="00392845" w:rsidP="00392845">
      <w:pPr>
        <w:pStyle w:val="Heading1"/>
      </w:pPr>
      <w:bookmarkStart w:id="7" w:name="_Toc165634"/>
      <w:proofErr w:type="spellStart"/>
      <w:r w:rsidRPr="00392845">
        <w:t>Func_genInsertSql</w:t>
      </w:r>
      <w:bookmarkEnd w:id="7"/>
      <w:proofErr w:type="spellEnd"/>
    </w:p>
    <w:p w:rsidR="00392845" w:rsidRDefault="00392845" w:rsidP="00392845">
      <w:r>
        <w:t xml:space="preserve">Due to differences in the returned data/columns from various versions of SQL Server, it is necessary to dynamically insert data into columns based entirely on a returned dataset. This function generates an INSERT statement from one table to another based on the columns in the </w:t>
      </w:r>
      <w:r w:rsidR="00680858">
        <w:t>first table. The second table, the receptor table, must have all columns that can be returned by any version of SQL Server.</w:t>
      </w:r>
    </w:p>
    <w:p w:rsidR="00680858" w:rsidRDefault="00680858" w:rsidP="00392845"/>
    <w:p w:rsidR="00680858" w:rsidRDefault="00680858" w:rsidP="00680858">
      <w:pPr>
        <w:autoSpaceDE w:val="0"/>
        <w:autoSpaceDN w:val="0"/>
        <w:adjustRightInd w:val="0"/>
        <w:spacing w:after="0" w:line="240" w:lineRule="auto"/>
        <w:rPr>
          <w:rFonts w:ascii="Consolas" w:hAnsi="Consolas" w:cs="Consolas"/>
          <w:color w:val="808080"/>
          <w:sz w:val="19"/>
          <w:szCs w:val="19"/>
        </w:rPr>
      </w:pPr>
      <w:r>
        <w:t>USE:</w:t>
      </w:r>
      <w:r>
        <w:tab/>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genInsertSql</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FromTBL</w:t>
      </w:r>
      <w:proofErr w:type="spellEnd"/>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IntoTBL</w:t>
      </w:r>
      <w:proofErr w:type="spellEnd"/>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p>
    <w:p w:rsidR="00680858" w:rsidRPr="00392845" w:rsidRDefault="00680858" w:rsidP="00680858">
      <w:pPr>
        <w:autoSpaceDE w:val="0"/>
        <w:autoSpaceDN w:val="0"/>
        <w:adjustRightInd w:val="0"/>
        <w:spacing w:after="0" w:line="240" w:lineRule="auto"/>
      </w:pPr>
    </w:p>
    <w:p w:rsidR="00392845" w:rsidRDefault="00392845" w:rsidP="000A0F9B">
      <w:r>
        <w:t>SQL:</w:t>
      </w:r>
      <w:r>
        <w:tab/>
      </w:r>
      <w:r w:rsidRPr="00392845">
        <w:t>D:\dev\SQL\DFINAnalytics\Func_genInsertSql.sql</w:t>
      </w:r>
    </w:p>
    <w:p w:rsidR="00392845" w:rsidRDefault="00BF1901" w:rsidP="000A0F9B">
      <w:r>
        <w:t>USAGE:</w:t>
      </w:r>
    </w:p>
    <w:p w:rsidR="00BF1901" w:rsidRPr="00BF1901" w:rsidRDefault="00BF1901" w:rsidP="00BF1901">
      <w:pPr>
        <w:autoSpaceDE w:val="0"/>
        <w:autoSpaceDN w:val="0"/>
        <w:adjustRightInd w:val="0"/>
        <w:spacing w:after="0" w:line="240" w:lineRule="auto"/>
        <w:ind w:left="720"/>
      </w:pPr>
      <w:r w:rsidRPr="00BF1901">
        <w:t>/*************  USAGE  *************/</w:t>
      </w:r>
    </w:p>
    <w:p w:rsidR="00BF1901" w:rsidRPr="00BF1901" w:rsidRDefault="00BF1901" w:rsidP="00BF1901">
      <w:pPr>
        <w:autoSpaceDE w:val="0"/>
        <w:autoSpaceDN w:val="0"/>
        <w:adjustRightInd w:val="0"/>
        <w:spacing w:after="0" w:line="240" w:lineRule="auto"/>
        <w:ind w:left="720"/>
      </w:pPr>
      <w:r w:rsidRPr="00BF1901">
        <w:t>/*</w:t>
      </w:r>
    </w:p>
    <w:p w:rsidR="00BF1901" w:rsidRPr="00BF1901" w:rsidRDefault="00BF1901" w:rsidP="00BF1901">
      <w:pPr>
        <w:autoSpaceDE w:val="0"/>
        <w:autoSpaceDN w:val="0"/>
        <w:adjustRightInd w:val="0"/>
        <w:spacing w:after="0" w:line="240" w:lineRule="auto"/>
        <w:ind w:left="720"/>
      </w:pPr>
      <w:r w:rsidRPr="00BF1901">
        <w:t>IF OBJECT_ID('tempdb..#DFS_IO_BoundQry2000') IS NOT NULL</w:t>
      </w:r>
    </w:p>
    <w:p w:rsidR="00BF1901" w:rsidRPr="00BF1901" w:rsidRDefault="00BF1901" w:rsidP="00BF1901">
      <w:pPr>
        <w:autoSpaceDE w:val="0"/>
        <w:autoSpaceDN w:val="0"/>
        <w:adjustRightInd w:val="0"/>
        <w:spacing w:after="0" w:line="240" w:lineRule="auto"/>
        <w:ind w:left="720"/>
      </w:pPr>
      <w:r w:rsidRPr="00BF1901">
        <w:t xml:space="preserve">    BEGIN</w:t>
      </w:r>
    </w:p>
    <w:p w:rsidR="00BF1901" w:rsidRPr="00BF1901" w:rsidRDefault="00BF1901" w:rsidP="00BF1901">
      <w:pPr>
        <w:autoSpaceDE w:val="0"/>
        <w:autoSpaceDN w:val="0"/>
        <w:adjustRightInd w:val="0"/>
        <w:spacing w:after="0" w:line="240" w:lineRule="auto"/>
        <w:ind w:left="720"/>
      </w:pPr>
      <w:r w:rsidRPr="00BF1901">
        <w:t xml:space="preserve">        DROP TABLE #DFS_IO_BoundQry2000;</w:t>
      </w:r>
    </w:p>
    <w:p w:rsidR="00BF1901" w:rsidRPr="00BF1901" w:rsidRDefault="00BF1901" w:rsidP="00BF1901">
      <w:pPr>
        <w:autoSpaceDE w:val="0"/>
        <w:autoSpaceDN w:val="0"/>
        <w:adjustRightInd w:val="0"/>
        <w:spacing w:after="0" w:line="240" w:lineRule="auto"/>
        <w:ind w:left="720"/>
      </w:pPr>
      <w:r w:rsidRPr="00BF1901">
        <w:t>END;</w:t>
      </w:r>
    </w:p>
    <w:p w:rsidR="00BF1901" w:rsidRPr="00BF1901" w:rsidRDefault="00BF1901" w:rsidP="00BF1901">
      <w:pPr>
        <w:autoSpaceDE w:val="0"/>
        <w:autoSpaceDN w:val="0"/>
        <w:adjustRightInd w:val="0"/>
        <w:spacing w:after="0" w:line="240" w:lineRule="auto"/>
        <w:ind w:left="720"/>
      </w:pPr>
    </w:p>
    <w:p w:rsidR="00BF1901" w:rsidRPr="00BF1901" w:rsidRDefault="00BF1901" w:rsidP="00BF1901">
      <w:pPr>
        <w:autoSpaceDE w:val="0"/>
        <w:autoSpaceDN w:val="0"/>
        <w:adjustRightInd w:val="0"/>
        <w:spacing w:after="0" w:line="240" w:lineRule="auto"/>
        <w:ind w:left="720"/>
      </w:pPr>
      <w:r w:rsidRPr="00BF1901">
        <w:t xml:space="preserve">SELECT TOP 10 @@SERVERNAME AS </w:t>
      </w:r>
      <w:proofErr w:type="spellStart"/>
      <w:r w:rsidRPr="00BF1901">
        <w:t>SVRName</w:t>
      </w:r>
      <w:proofErr w:type="spellEnd"/>
      <w:r w:rsidRPr="00BF1901">
        <w:t xml:space="preserve"> , 'DBNAME' AS </w:t>
      </w:r>
      <w:proofErr w:type="spellStart"/>
      <w:r w:rsidRPr="00BF1901">
        <w:t>DBName</w:t>
      </w:r>
      <w:proofErr w:type="spellEnd"/>
      <w:r w:rsidRPr="00BF1901">
        <w:t xml:space="preserve"> , </w:t>
      </w:r>
      <w:proofErr w:type="spellStart"/>
      <w:r w:rsidRPr="00BF1901">
        <w:t>st.text</w:t>
      </w:r>
      <w:proofErr w:type="spellEnd"/>
      <w:r w:rsidRPr="00BF1901">
        <w:t xml:space="preserve"> , </w:t>
      </w:r>
      <w:proofErr w:type="spellStart"/>
      <w:r w:rsidRPr="00BF1901">
        <w:t>qp.query_plan</w:t>
      </w:r>
      <w:proofErr w:type="spellEnd"/>
      <w:r w:rsidRPr="00BF1901">
        <w:t xml:space="preserve"> , qs.* , GETDATE() AS </w:t>
      </w:r>
      <w:proofErr w:type="spellStart"/>
      <w:r w:rsidRPr="00BF1901">
        <w:t>RunDate</w:t>
      </w:r>
      <w:proofErr w:type="spellEnd"/>
      <w:r w:rsidRPr="00BF1901">
        <w:t xml:space="preserve"> , @@version AS SSVER , 333 AS </w:t>
      </w:r>
      <w:proofErr w:type="spellStart"/>
      <w:r w:rsidRPr="00BF1901">
        <w:t>RunID</w:t>
      </w:r>
      <w:proofErr w:type="spellEnd"/>
      <w:r w:rsidRPr="00BF1901">
        <w:t xml:space="preserve"> , NEWID() AS [UID] , 0 AS processed</w:t>
      </w:r>
    </w:p>
    <w:p w:rsidR="00BF1901" w:rsidRPr="00BF1901" w:rsidRDefault="00BF1901" w:rsidP="00BF1901">
      <w:pPr>
        <w:autoSpaceDE w:val="0"/>
        <w:autoSpaceDN w:val="0"/>
        <w:adjustRightInd w:val="0"/>
        <w:spacing w:after="0" w:line="240" w:lineRule="auto"/>
        <w:ind w:left="720"/>
      </w:pPr>
      <w:r w:rsidRPr="00BF1901">
        <w:t>INTO [#DFS_IO_BoundQry2000]</w:t>
      </w:r>
    </w:p>
    <w:p w:rsidR="00BF1901" w:rsidRPr="00BF1901" w:rsidRDefault="00BF1901" w:rsidP="00BF1901">
      <w:pPr>
        <w:autoSpaceDE w:val="0"/>
        <w:autoSpaceDN w:val="0"/>
        <w:adjustRightInd w:val="0"/>
        <w:spacing w:after="0" w:line="240" w:lineRule="auto"/>
        <w:ind w:left="720"/>
      </w:pPr>
      <w:r w:rsidRPr="00BF1901">
        <w:t xml:space="preserve">FROM </w:t>
      </w:r>
      <w:proofErr w:type="spellStart"/>
      <w:r w:rsidRPr="00BF1901">
        <w:t>sys.dm_exec_query_stats</w:t>
      </w:r>
      <w:proofErr w:type="spellEnd"/>
      <w:r w:rsidRPr="00BF1901">
        <w:t xml:space="preserve"> AS </w:t>
      </w:r>
      <w:proofErr w:type="spellStart"/>
      <w:r w:rsidRPr="00BF1901">
        <w:t>qs</w:t>
      </w:r>
      <w:proofErr w:type="spellEnd"/>
      <w:r w:rsidRPr="00BF1901">
        <w:t xml:space="preserve"> CROSS APPLY </w:t>
      </w:r>
      <w:proofErr w:type="spellStart"/>
      <w:r w:rsidRPr="00BF1901">
        <w:t>sys.dm_exec_sql_text</w:t>
      </w:r>
      <w:proofErr w:type="spellEnd"/>
      <w:r w:rsidRPr="00BF1901">
        <w:t xml:space="preserve"> ( </w:t>
      </w:r>
      <w:proofErr w:type="spellStart"/>
      <w:r w:rsidRPr="00BF1901">
        <w:t>qs.plan_handle</w:t>
      </w:r>
      <w:proofErr w:type="spellEnd"/>
    </w:p>
    <w:p w:rsidR="00BF1901" w:rsidRPr="00BF1901" w:rsidRDefault="00BF1901" w:rsidP="00BF1901">
      <w:pPr>
        <w:autoSpaceDE w:val="0"/>
        <w:autoSpaceDN w:val="0"/>
        <w:adjustRightInd w:val="0"/>
        <w:spacing w:after="0" w:line="240" w:lineRule="auto"/>
        <w:ind w:left="720"/>
      </w:pPr>
      <w:r w:rsidRPr="00BF1901">
        <w:t xml:space="preserve">                                                                    ) AS </w:t>
      </w:r>
      <w:proofErr w:type="spellStart"/>
      <w:r w:rsidRPr="00BF1901">
        <w:t>st</w:t>
      </w:r>
      <w:proofErr w:type="spellEnd"/>
    </w:p>
    <w:p w:rsidR="00BF1901" w:rsidRPr="00BF1901" w:rsidRDefault="00BF1901" w:rsidP="00BF1901">
      <w:pPr>
        <w:autoSpaceDE w:val="0"/>
        <w:autoSpaceDN w:val="0"/>
        <w:adjustRightInd w:val="0"/>
        <w:spacing w:after="0" w:line="240" w:lineRule="auto"/>
        <w:ind w:left="720"/>
      </w:pPr>
      <w:r w:rsidRPr="00BF1901">
        <w:t xml:space="preserve">                                   CROSS APPLY </w:t>
      </w:r>
      <w:proofErr w:type="spellStart"/>
      <w:r w:rsidRPr="00BF1901">
        <w:t>sys.dm_exec_query_plan</w:t>
      </w:r>
      <w:proofErr w:type="spellEnd"/>
      <w:r w:rsidRPr="00BF1901">
        <w:t xml:space="preserve"> ( </w:t>
      </w:r>
      <w:proofErr w:type="spellStart"/>
      <w:r w:rsidRPr="00BF1901">
        <w:t>qs.plan_handle</w:t>
      </w:r>
      <w:proofErr w:type="spellEnd"/>
    </w:p>
    <w:p w:rsidR="00BF1901" w:rsidRPr="00BF1901" w:rsidRDefault="00BF1901" w:rsidP="00BF1901">
      <w:pPr>
        <w:autoSpaceDE w:val="0"/>
        <w:autoSpaceDN w:val="0"/>
        <w:adjustRightInd w:val="0"/>
        <w:spacing w:after="0" w:line="240" w:lineRule="auto"/>
        <w:ind w:left="720"/>
      </w:pPr>
      <w:r w:rsidRPr="00BF1901">
        <w:t xml:space="preserve">                                                                      ) AS </w:t>
      </w:r>
      <w:proofErr w:type="spellStart"/>
      <w:r w:rsidRPr="00BF1901">
        <w:t>qp</w:t>
      </w:r>
      <w:proofErr w:type="spellEnd"/>
    </w:p>
    <w:p w:rsidR="00BF1901" w:rsidRPr="00BF1901" w:rsidRDefault="00BF1901" w:rsidP="00BF1901">
      <w:pPr>
        <w:autoSpaceDE w:val="0"/>
        <w:autoSpaceDN w:val="0"/>
        <w:adjustRightInd w:val="0"/>
        <w:spacing w:after="0" w:line="240" w:lineRule="auto"/>
        <w:ind w:left="720"/>
      </w:pPr>
      <w:r w:rsidRPr="00BF1901">
        <w:t xml:space="preserve">ORDER BY </w:t>
      </w:r>
      <w:proofErr w:type="spellStart"/>
      <w:r w:rsidRPr="00BF1901">
        <w:t>total_logical_reads</w:t>
      </w:r>
      <w:proofErr w:type="spellEnd"/>
      <w:r w:rsidRPr="00BF1901">
        <w:t xml:space="preserve"> DESC;</w:t>
      </w:r>
    </w:p>
    <w:p w:rsidR="00BF1901" w:rsidRPr="00BF1901" w:rsidRDefault="00BF1901" w:rsidP="00BF1901">
      <w:pPr>
        <w:autoSpaceDE w:val="0"/>
        <w:autoSpaceDN w:val="0"/>
        <w:adjustRightInd w:val="0"/>
        <w:spacing w:after="0" w:line="240" w:lineRule="auto"/>
        <w:ind w:left="720"/>
      </w:pPr>
    </w:p>
    <w:p w:rsidR="00BF1901" w:rsidRPr="00BF1901" w:rsidRDefault="00BF1901" w:rsidP="00BF1901">
      <w:pPr>
        <w:autoSpaceDE w:val="0"/>
        <w:autoSpaceDN w:val="0"/>
        <w:adjustRightInd w:val="0"/>
        <w:spacing w:after="0" w:line="240" w:lineRule="auto"/>
        <w:ind w:left="720"/>
      </w:pPr>
      <w:r w:rsidRPr="00BF1901">
        <w:t>DECLARE @</w:t>
      </w:r>
      <w:proofErr w:type="spellStart"/>
      <w:r w:rsidRPr="00BF1901">
        <w:t>FromTable</w:t>
      </w:r>
      <w:proofErr w:type="spellEnd"/>
      <w:r w:rsidRPr="00BF1901">
        <w:t xml:space="preserve"> NVARCHAR(250) = ;</w:t>
      </w:r>
    </w:p>
    <w:p w:rsidR="00BF1901" w:rsidRPr="00BF1901" w:rsidRDefault="00BF1901" w:rsidP="00BF1901">
      <w:pPr>
        <w:autoSpaceDE w:val="0"/>
        <w:autoSpaceDN w:val="0"/>
        <w:adjustRightInd w:val="0"/>
        <w:spacing w:after="0" w:line="240" w:lineRule="auto"/>
        <w:ind w:left="720"/>
      </w:pPr>
      <w:r w:rsidRPr="00BF1901">
        <w:t>DECLARE @</w:t>
      </w:r>
      <w:proofErr w:type="spellStart"/>
      <w:r w:rsidRPr="00BF1901">
        <w:t>IntoTable</w:t>
      </w:r>
      <w:proofErr w:type="spellEnd"/>
      <w:r w:rsidRPr="00BF1901">
        <w:t xml:space="preserve"> NVARCHAR(250);</w:t>
      </w:r>
    </w:p>
    <w:p w:rsidR="00BF1901" w:rsidRPr="00BF1901" w:rsidRDefault="00BF1901" w:rsidP="00BF1901">
      <w:pPr>
        <w:autoSpaceDE w:val="0"/>
        <w:autoSpaceDN w:val="0"/>
        <w:adjustRightInd w:val="0"/>
        <w:spacing w:after="0" w:line="240" w:lineRule="auto"/>
        <w:ind w:left="720"/>
      </w:pPr>
    </w:p>
    <w:p w:rsidR="00BF1901" w:rsidRPr="00BF1901" w:rsidRDefault="00BF1901" w:rsidP="00BF1901">
      <w:pPr>
        <w:autoSpaceDE w:val="0"/>
        <w:autoSpaceDN w:val="0"/>
        <w:adjustRightInd w:val="0"/>
        <w:spacing w:after="0" w:line="240" w:lineRule="auto"/>
        <w:ind w:left="720"/>
      </w:pPr>
      <w:r w:rsidRPr="00BF1901">
        <w:t>DECLARE @s NVARCHAR(MAX);</w:t>
      </w:r>
    </w:p>
    <w:p w:rsidR="00BF1901" w:rsidRPr="00BF1901" w:rsidRDefault="00BF1901" w:rsidP="00BF1901">
      <w:pPr>
        <w:autoSpaceDE w:val="0"/>
        <w:autoSpaceDN w:val="0"/>
        <w:adjustRightInd w:val="0"/>
        <w:spacing w:after="0" w:line="240" w:lineRule="auto"/>
        <w:ind w:left="720"/>
      </w:pPr>
    </w:p>
    <w:p w:rsidR="00BF1901" w:rsidRPr="00BF1901" w:rsidRDefault="00BF1901" w:rsidP="00BF1901">
      <w:pPr>
        <w:autoSpaceDE w:val="0"/>
        <w:autoSpaceDN w:val="0"/>
        <w:adjustRightInd w:val="0"/>
        <w:spacing w:after="0" w:line="240" w:lineRule="auto"/>
        <w:ind w:left="720"/>
      </w:pPr>
      <w:r w:rsidRPr="00BF1901">
        <w:t xml:space="preserve">set @s = </w:t>
      </w:r>
      <w:proofErr w:type="spellStart"/>
      <w:r w:rsidRPr="00BF1901">
        <w:t>DFINAnalytics.dbo.genInsertSql</w:t>
      </w:r>
      <w:proofErr w:type="spellEnd"/>
      <w:r w:rsidRPr="00BF1901">
        <w:t xml:space="preserve"> ('#DFS_IO_BoundQry2000' , 'DFINAnalytics.dbo.DFS_IO_BoundQry2000');</w:t>
      </w:r>
    </w:p>
    <w:p w:rsidR="00BF1901" w:rsidRPr="00BF1901" w:rsidRDefault="00BF1901" w:rsidP="00BF1901">
      <w:pPr>
        <w:autoSpaceDE w:val="0"/>
        <w:autoSpaceDN w:val="0"/>
        <w:adjustRightInd w:val="0"/>
        <w:spacing w:after="0" w:line="240" w:lineRule="auto"/>
        <w:ind w:left="720"/>
      </w:pPr>
    </w:p>
    <w:p w:rsidR="00BF1901" w:rsidRPr="00BF1901" w:rsidRDefault="00BF1901" w:rsidP="00BF1901">
      <w:pPr>
        <w:autoSpaceDE w:val="0"/>
        <w:autoSpaceDN w:val="0"/>
        <w:adjustRightInd w:val="0"/>
        <w:spacing w:after="0" w:line="240" w:lineRule="auto"/>
        <w:ind w:left="720"/>
      </w:pPr>
      <w:r w:rsidRPr="00BF1901">
        <w:t>PRINT @s;</w:t>
      </w:r>
    </w:p>
    <w:p w:rsidR="00BF1901" w:rsidRPr="00BF1901" w:rsidRDefault="00BF1901" w:rsidP="00BF1901">
      <w:pPr>
        <w:autoSpaceDE w:val="0"/>
        <w:autoSpaceDN w:val="0"/>
        <w:adjustRightInd w:val="0"/>
        <w:spacing w:after="0" w:line="240" w:lineRule="auto"/>
        <w:ind w:left="720"/>
      </w:pPr>
    </w:p>
    <w:p w:rsidR="00BF1901" w:rsidRPr="00BF1901" w:rsidRDefault="00BF1901" w:rsidP="00BF1901">
      <w:pPr>
        <w:ind w:left="720"/>
      </w:pPr>
      <w:r w:rsidRPr="00BF1901">
        <w:t>*/</w:t>
      </w:r>
    </w:p>
    <w:p w:rsidR="003B76FE" w:rsidRPr="008F7B0F" w:rsidRDefault="003B76FE" w:rsidP="003B76FE">
      <w:pPr>
        <w:pStyle w:val="Heading1"/>
      </w:pPr>
      <w:bookmarkStart w:id="8" w:name="_Toc536186083"/>
      <w:bookmarkStart w:id="9" w:name="_Toc165635"/>
      <w:r w:rsidRPr="008F7B0F">
        <w:t>Wait Types</w:t>
      </w:r>
      <w:bookmarkEnd w:id="8"/>
      <w:bookmarkEnd w:id="9"/>
    </w:p>
    <w:p w:rsidR="005459DE" w:rsidRPr="008F7B0F" w:rsidRDefault="003B76FE" w:rsidP="000A0F9B">
      <w:r w:rsidRPr="008F7B0F">
        <w:t xml:space="preserve">There are many different types of waits and locks tracked by the utilities. Explanations are supplied as part of some of the queries and views within SSD. The table that contains these Wait Type codes and definitions is created using the SQL in: </w:t>
      </w:r>
    </w:p>
    <w:p w:rsidR="003B76FE" w:rsidRPr="008F7B0F" w:rsidRDefault="005459DE" w:rsidP="000A0F9B">
      <w:r w:rsidRPr="008F7B0F">
        <w:t>SQL:</w:t>
      </w:r>
      <w:r w:rsidRPr="008F7B0F">
        <w:tab/>
      </w:r>
      <w:r w:rsidR="003B76FE" w:rsidRPr="008F7B0F">
        <w:t>D:\dev\SQL\DFINAnalytics\create_DFS_WaitTypes_TableAndPopulate.sql</w:t>
      </w:r>
    </w:p>
    <w:p w:rsidR="003B76FE" w:rsidRPr="008F7B0F" w:rsidRDefault="003B76FE" w:rsidP="000A0F9B">
      <w:r w:rsidRPr="008F7B0F">
        <w:t>This is included in the IVP.</w:t>
      </w:r>
    </w:p>
    <w:p w:rsidR="003D6542" w:rsidRPr="008F7B0F" w:rsidRDefault="003D6542" w:rsidP="003D6542">
      <w:pPr>
        <w:pStyle w:val="Heading1"/>
      </w:pPr>
      <w:bookmarkStart w:id="10" w:name="_Toc536186084"/>
      <w:bookmarkStart w:id="11" w:name="_Toc165636"/>
      <w:proofErr w:type="spellStart"/>
      <w:r w:rsidRPr="008F7B0F">
        <w:t>UTIL_GetSeq</w:t>
      </w:r>
      <w:bookmarkEnd w:id="10"/>
      <w:bookmarkEnd w:id="11"/>
      <w:proofErr w:type="spellEnd"/>
    </w:p>
    <w:p w:rsidR="003D6542" w:rsidRPr="008F7B0F" w:rsidRDefault="003D6542" w:rsidP="003D6542">
      <w:r w:rsidRPr="008F7B0F">
        <w:t xml:space="preserve">In some versions of SQL Server, the SEQ is not available. The need to generate a unique number across the database still exists. This utility will provide a </w:t>
      </w:r>
      <w:r w:rsidR="00BD6486" w:rsidRPr="008F7B0F">
        <w:t>sequence number for those versions of SQL that do not provide the NEXT SEQ built in function.</w:t>
      </w:r>
    </w:p>
    <w:p w:rsidR="00BD6486" w:rsidRPr="008F7B0F" w:rsidRDefault="00BD6486" w:rsidP="003D6542">
      <w:r w:rsidRPr="008F7B0F">
        <w:t>SQL:</w:t>
      </w:r>
      <w:r w:rsidRPr="008F7B0F">
        <w:tab/>
        <w:t>D:\dev\SQL\DFINAnalytics\UTIL_GetSeq.sql</w:t>
      </w:r>
    </w:p>
    <w:p w:rsidR="007C39F8" w:rsidRPr="008F7B0F" w:rsidRDefault="007C39F8" w:rsidP="007C39F8">
      <w:r w:rsidRPr="008F7B0F">
        <w:t>This is included in the IVP.</w:t>
      </w:r>
    </w:p>
    <w:p w:rsidR="007C39F8" w:rsidRPr="008F7B0F" w:rsidRDefault="007C39F8" w:rsidP="003D6542"/>
    <w:p w:rsidR="00252CB3" w:rsidRPr="008F7B0F" w:rsidRDefault="00252CB3" w:rsidP="00252CB3">
      <w:pPr>
        <w:pStyle w:val="Heading1"/>
      </w:pPr>
      <w:bookmarkStart w:id="12" w:name="_Toc536186085"/>
      <w:bookmarkStart w:id="13" w:name="_Toc165637"/>
      <w:r w:rsidRPr="008F7B0F">
        <w:t>Workload</w:t>
      </w:r>
      <w:bookmarkEnd w:id="12"/>
      <w:bookmarkEnd w:id="13"/>
    </w:p>
    <w:p w:rsidR="00252CB3" w:rsidRPr="008F7B0F" w:rsidRDefault="00E41D11" w:rsidP="00252CB3">
      <w:r w:rsidRPr="008F7B0F">
        <w:t xml:space="preserve">This is a set of measurements that are gathered at the server level. More importantly, they represent a time domain snapshot of how the server is running and the load imposed across all databases through multiple and </w:t>
      </w:r>
      <w:r w:rsidR="00A13D3B" w:rsidRPr="008F7B0F">
        <w:t>s</w:t>
      </w:r>
      <w:r w:rsidRPr="008F7B0F">
        <w:t>pecific counters</w:t>
      </w:r>
      <w:r w:rsidR="00A13D3B" w:rsidRPr="008F7B0F">
        <w:t xml:space="preserve"> and calculations</w:t>
      </w:r>
      <w:r w:rsidRPr="008F7B0F">
        <w:t>.</w:t>
      </w:r>
    </w:p>
    <w:p w:rsidR="00AE00F9" w:rsidRPr="008F7B0F" w:rsidRDefault="00AE00F9" w:rsidP="00252CB3">
      <w:r w:rsidRPr="008F7B0F">
        <w:t xml:space="preserve">When considering the entire spectrum of a time domain reflective analysis, it can be used to correlate waits, locks, blocks, etc. to workload </w:t>
      </w:r>
      <w:r w:rsidR="00FB7298" w:rsidRPr="008F7B0F">
        <w:t>across the server.</w:t>
      </w:r>
    </w:p>
    <w:p w:rsidR="00E355CB" w:rsidRPr="008F7B0F" w:rsidRDefault="005459DE" w:rsidP="00252CB3">
      <w:r w:rsidRPr="008F7B0F">
        <w:t>SQL:</w:t>
      </w:r>
      <w:r w:rsidRPr="008F7B0F">
        <w:tab/>
      </w:r>
      <w:r w:rsidR="00E355CB" w:rsidRPr="008F7B0F">
        <w:t>D:\dev\SQL\DFINAnalytics\UTIL_MonitorWorkload.sql</w:t>
      </w:r>
    </w:p>
    <w:p w:rsidR="005459DE" w:rsidRPr="008F7B0F" w:rsidRDefault="005459DE" w:rsidP="00252CB3">
      <w:r w:rsidRPr="008F7B0F">
        <w:t>JOB:</w:t>
      </w:r>
      <w:r w:rsidRPr="008F7B0F">
        <w:tab/>
      </w:r>
      <w:proofErr w:type="spellStart"/>
      <w:r w:rsidRPr="008F7B0F">
        <w:t>JOB_MonitorWorkload</w:t>
      </w:r>
      <w:proofErr w:type="spellEnd"/>
    </w:p>
    <w:p w:rsidR="006C6C0F" w:rsidRPr="008F7B0F" w:rsidRDefault="006C6C0F" w:rsidP="00252CB3">
      <w:r w:rsidRPr="008F7B0F">
        <w:tab/>
        <w:t>D:\dev\SQL\DFINAnalytics\Jobs\JOB_MonitorWorkload.sql</w:t>
      </w:r>
    </w:p>
    <w:p w:rsidR="00F038CE" w:rsidRPr="008F7B0F" w:rsidRDefault="00F038CE" w:rsidP="007C39F8"/>
    <w:p w:rsidR="007C39F8" w:rsidRPr="008F7B0F" w:rsidRDefault="007C39F8" w:rsidP="007C39F8">
      <w:r w:rsidRPr="008F7B0F">
        <w:t>This is included in the IVP.</w:t>
      </w:r>
    </w:p>
    <w:p w:rsidR="00E355CB" w:rsidRPr="008F7B0F" w:rsidRDefault="00E355CB" w:rsidP="00252CB3"/>
    <w:p w:rsidR="009B1791" w:rsidRPr="008F7B0F" w:rsidRDefault="009B1791" w:rsidP="009B1791">
      <w:pPr>
        <w:pStyle w:val="Heading1"/>
      </w:pPr>
      <w:bookmarkStart w:id="14" w:name="_Toc536186086"/>
      <w:bookmarkStart w:id="15" w:name="_Toc165638"/>
      <w:proofErr w:type="spellStart"/>
      <w:r w:rsidRPr="008F7B0F">
        <w:t>UTIL_TrackSessionWaitStats</w:t>
      </w:r>
      <w:bookmarkEnd w:id="14"/>
      <w:bookmarkEnd w:id="15"/>
      <w:proofErr w:type="spellEnd"/>
    </w:p>
    <w:p w:rsidR="009B1791" w:rsidRPr="008F7B0F" w:rsidRDefault="009B1791" w:rsidP="009B1791">
      <w:r w:rsidRPr="008F7B0F">
        <w:t xml:space="preserve">Waits occur at the database level. A wait can be caused by any number of reasons and most, if not all, tie back to another action on the server or in the database. As with all data tracked within this system, it is tied directly to a domain of time and will be fed into the Analytics Database so that predictive and trend analysis can be executed. Additionally, a cross correlation of associated factors can be determined and reviewed within the same domain of time. </w:t>
      </w:r>
    </w:p>
    <w:p w:rsidR="009B1791" w:rsidRPr="008F7B0F" w:rsidRDefault="009B1791" w:rsidP="00D6767A">
      <w:pPr>
        <w:ind w:left="1800" w:hanging="1800"/>
      </w:pPr>
      <w:r w:rsidRPr="008F7B0F">
        <w:t>SQL:</w:t>
      </w:r>
      <w:r w:rsidRPr="008F7B0F">
        <w:tab/>
        <w:t>D:\dev\SQL\DFINAnalytics\UTIL_TrackSessionWaitStats.sql</w:t>
      </w:r>
    </w:p>
    <w:p w:rsidR="009B1791" w:rsidRPr="008F7B0F" w:rsidRDefault="009B1791" w:rsidP="00D6767A">
      <w:pPr>
        <w:ind w:left="1800" w:hanging="1800"/>
      </w:pPr>
      <w:r w:rsidRPr="008F7B0F">
        <w:t>JOB:</w:t>
      </w:r>
      <w:r w:rsidRPr="008F7B0F">
        <w:tab/>
      </w:r>
      <w:proofErr w:type="spellStart"/>
      <w:r w:rsidR="000B494B" w:rsidRPr="008F7B0F">
        <w:t>JOB_UTIL_TrackSessionWaitStats</w:t>
      </w:r>
      <w:proofErr w:type="spellEnd"/>
    </w:p>
    <w:p w:rsidR="000B494B" w:rsidRPr="008F7B0F" w:rsidRDefault="000B494B" w:rsidP="00D6767A">
      <w:pPr>
        <w:ind w:left="1800" w:hanging="1800"/>
      </w:pPr>
      <w:r w:rsidRPr="008F7B0F">
        <w:tab/>
      </w:r>
      <w:r w:rsidR="00FE0E2F" w:rsidRPr="008F7B0F">
        <w:t>D:\dev\SQL\DFINAnalytics\Jobs\JOB_UTIL_TrackSessionWaitStats.sql</w:t>
      </w:r>
    </w:p>
    <w:p w:rsidR="009B1791" w:rsidRPr="008F7B0F" w:rsidRDefault="009B1791" w:rsidP="00D6767A">
      <w:pPr>
        <w:ind w:left="1800" w:hanging="1800"/>
      </w:pPr>
      <w:r w:rsidRPr="008F7B0F">
        <w:t>PROC:</w:t>
      </w:r>
      <w:r w:rsidRPr="008F7B0F">
        <w:tab/>
      </w:r>
      <w:proofErr w:type="spellStart"/>
      <w:r w:rsidRPr="008F7B0F">
        <w:t>sp_UTIL_DFS_WaitStats</w:t>
      </w:r>
      <w:proofErr w:type="spellEnd"/>
    </w:p>
    <w:p w:rsidR="00D6767A" w:rsidRPr="008F7B0F" w:rsidRDefault="00D6767A" w:rsidP="00D6767A">
      <w:pPr>
        <w:autoSpaceDE w:val="0"/>
        <w:autoSpaceDN w:val="0"/>
        <w:adjustRightInd w:val="0"/>
        <w:spacing w:after="0" w:line="240" w:lineRule="auto"/>
        <w:ind w:left="1800" w:hanging="1800"/>
      </w:pPr>
      <w:r>
        <w:t>PARMS:</w:t>
      </w:r>
      <w:r>
        <w:tab/>
      </w:r>
      <w:r w:rsidRPr="008F7B0F">
        <w:t>@</w:t>
      </w:r>
      <w:proofErr w:type="spellStart"/>
      <w:r w:rsidRPr="008F7B0F">
        <w:t>MaxWaitMS</w:t>
      </w:r>
      <w:proofErr w:type="spellEnd"/>
      <w:r w:rsidRPr="008F7B0F">
        <w:t xml:space="preserve"> </w:t>
      </w:r>
      <w:proofErr w:type="spellStart"/>
      <w:r w:rsidRPr="008F7B0F">
        <w:t>int</w:t>
      </w:r>
      <w:proofErr w:type="spellEnd"/>
      <w:r w:rsidRPr="008F7B0F">
        <w:t xml:space="preserve"> – </w:t>
      </w:r>
      <w:r w:rsidRPr="008F7B0F">
        <w:tab/>
        <w:t>this is the cutoff. Any waits less than the specified number will NOT be recorded.</w:t>
      </w:r>
    </w:p>
    <w:p w:rsidR="00D6767A" w:rsidRPr="008F7B0F" w:rsidRDefault="00D6767A" w:rsidP="00D6767A">
      <w:pPr>
        <w:ind w:left="1800"/>
      </w:pPr>
      <w:r w:rsidRPr="008F7B0F">
        <w:t>@</w:t>
      </w:r>
      <w:proofErr w:type="spellStart"/>
      <w:r w:rsidRPr="008F7B0F">
        <w:t>RunID</w:t>
      </w:r>
      <w:proofErr w:type="spellEnd"/>
      <w:r w:rsidRPr="008F7B0F">
        <w:t xml:space="preserve"> INT</w:t>
      </w:r>
      <w:r w:rsidRPr="008F7B0F">
        <w:tab/>
        <w:t>This number, a SEQ, correlates all of the stats gathered in one execution to a specific RUNID, thus grouping them accordingly if needed.</w:t>
      </w:r>
    </w:p>
    <w:p w:rsidR="00F038CE" w:rsidRPr="008F7B0F" w:rsidRDefault="00F038CE" w:rsidP="009B1791"/>
    <w:p w:rsidR="00F038CE" w:rsidRPr="008F7B0F" w:rsidRDefault="00F038CE" w:rsidP="00F038CE">
      <w:r w:rsidRPr="008F7B0F">
        <w:t>It is in the IVP.</w:t>
      </w:r>
    </w:p>
    <w:p w:rsidR="00C4665B" w:rsidRPr="008F7B0F" w:rsidRDefault="00C4665B" w:rsidP="009B1791"/>
    <w:p w:rsidR="00C4665B" w:rsidRPr="008F7B0F" w:rsidRDefault="00C4665B" w:rsidP="00C4665B">
      <w:pPr>
        <w:pStyle w:val="Heading1"/>
      </w:pPr>
      <w:bookmarkStart w:id="16" w:name="_Toc536186087"/>
      <w:bookmarkStart w:id="17" w:name="_Toc165639"/>
      <w:proofErr w:type="spellStart"/>
      <w:r w:rsidRPr="008F7B0F">
        <w:t>DMV_SuggestMissingFKIndexes</w:t>
      </w:r>
      <w:bookmarkEnd w:id="16"/>
      <w:bookmarkEnd w:id="17"/>
      <w:proofErr w:type="spellEnd"/>
    </w:p>
    <w:p w:rsidR="00587C10" w:rsidRPr="008F7B0F" w:rsidRDefault="00587C10" w:rsidP="00587C10">
      <w:r w:rsidRPr="008F7B0F">
        <w:t>This is a script not a procedure that can be run to help identify potentially missing foreign key indexes.</w:t>
      </w:r>
    </w:p>
    <w:p w:rsidR="00F038CE" w:rsidRPr="008F7B0F" w:rsidRDefault="00F038CE" w:rsidP="00587C10">
      <w:r w:rsidRPr="008F7B0F">
        <w:t xml:space="preserve">It is </w:t>
      </w:r>
      <w:r w:rsidRPr="008F7B0F">
        <w:rPr>
          <w:highlight w:val="yellow"/>
        </w:rPr>
        <w:t>not</w:t>
      </w:r>
      <w:r w:rsidRPr="008F7B0F">
        <w:t xml:space="preserve"> in the IVP.</w:t>
      </w:r>
    </w:p>
    <w:p w:rsidR="00C4665B" w:rsidRPr="008F7B0F" w:rsidRDefault="00C4665B" w:rsidP="00C4665B">
      <w:pPr>
        <w:pStyle w:val="Heading1"/>
      </w:pPr>
      <w:bookmarkStart w:id="18" w:name="_Toc536186088"/>
      <w:bookmarkStart w:id="19" w:name="_Toc165640"/>
      <w:proofErr w:type="spellStart"/>
      <w:r w:rsidRPr="008F7B0F">
        <w:t>DMV_SuggestMissingIndexes</w:t>
      </w:r>
      <w:bookmarkEnd w:id="18"/>
      <w:bookmarkEnd w:id="19"/>
      <w:proofErr w:type="spellEnd"/>
    </w:p>
    <w:p w:rsidR="00587C10" w:rsidRPr="008F7B0F" w:rsidRDefault="00587C10" w:rsidP="00587C10">
      <w:r w:rsidRPr="008F7B0F">
        <w:t>This is a script not a procedure that can be run to help identify potentially missing indexes.</w:t>
      </w:r>
    </w:p>
    <w:p w:rsidR="00F038CE" w:rsidRPr="008F7B0F" w:rsidRDefault="00F038CE" w:rsidP="00F038CE">
      <w:r w:rsidRPr="008F7B0F">
        <w:t xml:space="preserve">It is </w:t>
      </w:r>
      <w:r w:rsidRPr="008F7B0F">
        <w:rPr>
          <w:highlight w:val="yellow"/>
        </w:rPr>
        <w:t>not</w:t>
      </w:r>
      <w:r w:rsidRPr="008F7B0F">
        <w:t xml:space="preserve"> in the IVP.</w:t>
      </w:r>
    </w:p>
    <w:p w:rsidR="00F038CE" w:rsidRPr="008F7B0F" w:rsidRDefault="00F038CE" w:rsidP="00587C10"/>
    <w:p w:rsidR="00C4665B" w:rsidRPr="008F7B0F" w:rsidRDefault="00C4665B" w:rsidP="00C4665B">
      <w:pPr>
        <w:pStyle w:val="Heading1"/>
      </w:pPr>
      <w:bookmarkStart w:id="20" w:name="_Toc536186089"/>
      <w:bookmarkStart w:id="21" w:name="_Toc165641"/>
      <w:proofErr w:type="spellStart"/>
      <w:r w:rsidRPr="008F7B0F">
        <w:t>DMV_TableReadsAndWrites</w:t>
      </w:r>
      <w:bookmarkEnd w:id="20"/>
      <w:bookmarkEnd w:id="21"/>
      <w:proofErr w:type="spellEnd"/>
    </w:p>
    <w:p w:rsidR="00C4665B" w:rsidRPr="008F7B0F" w:rsidRDefault="0066285A" w:rsidP="00C4665B">
      <w:r w:rsidRPr="008F7B0F">
        <w:t xml:space="preserve">This tracks the cumulative total reads, writes, </w:t>
      </w:r>
      <w:r w:rsidR="004270BF">
        <w:t>and updates for each table in each database. Using this in conjunction with other domain based diagnostics, we can determine the heaviest hit tables, their sizes, and how best to partition if needed.</w:t>
      </w:r>
    </w:p>
    <w:p w:rsidR="00333BDA" w:rsidRDefault="00333BDA" w:rsidP="00C4665B">
      <w:r>
        <w:t>SQL:</w:t>
      </w:r>
      <w:r>
        <w:tab/>
      </w:r>
      <w:r w:rsidRPr="00333BDA">
        <w:t>D:\dev\SQL\DFINAnalytics\DMV_TableReadsAndWrites.sql</w:t>
      </w:r>
    </w:p>
    <w:p w:rsidR="0066285A" w:rsidRDefault="00333BDA" w:rsidP="00C4665B">
      <w:pPr>
        <w:rPr>
          <w:rFonts w:ascii="Consolas" w:hAnsi="Consolas" w:cs="Consolas"/>
          <w:color w:val="000000"/>
          <w:sz w:val="19"/>
          <w:szCs w:val="19"/>
        </w:rPr>
      </w:pPr>
      <w:r>
        <w:t>PROC:</w:t>
      </w:r>
      <w:r>
        <w:tab/>
      </w:r>
      <w:proofErr w:type="spellStart"/>
      <w:r>
        <w:rPr>
          <w:rFonts w:ascii="Consolas" w:hAnsi="Consolas" w:cs="Consolas"/>
          <w:color w:val="000000"/>
          <w:sz w:val="19"/>
          <w:szCs w:val="19"/>
        </w:rPr>
        <w:t>sp_UTIL_TrackTblReadsWrites</w:t>
      </w:r>
      <w:proofErr w:type="spellEnd"/>
    </w:p>
    <w:p w:rsidR="00333BDA" w:rsidRDefault="00333BDA" w:rsidP="00C4665B">
      <w:pPr>
        <w:rPr>
          <w:rFonts w:ascii="Consolas" w:hAnsi="Consolas" w:cs="Consolas"/>
          <w:color w:val="000000"/>
          <w:sz w:val="19"/>
          <w:szCs w:val="19"/>
        </w:rPr>
      </w:pPr>
      <w:r>
        <w:rPr>
          <w:rFonts w:ascii="Consolas" w:hAnsi="Consolas" w:cs="Consolas"/>
          <w:color w:val="000000"/>
          <w:sz w:val="19"/>
          <w:szCs w:val="19"/>
        </w:rPr>
        <w:t>TBL:</w:t>
      </w:r>
      <w:r>
        <w:rPr>
          <w:rFonts w:ascii="Consolas" w:hAnsi="Consolas" w:cs="Consolas"/>
          <w:color w:val="000000"/>
          <w:sz w:val="19"/>
          <w:szCs w:val="19"/>
        </w:rPr>
        <w:tab/>
      </w:r>
      <w:proofErr w:type="spellStart"/>
      <w:r>
        <w:rPr>
          <w:rFonts w:ascii="Consolas" w:hAnsi="Consolas" w:cs="Consolas"/>
          <w:color w:val="000000"/>
          <w:sz w:val="19"/>
          <w:szCs w:val="19"/>
        </w:rPr>
        <w:t>DFINAnalytics</w:t>
      </w:r>
      <w:r>
        <w:rPr>
          <w:rFonts w:ascii="Consolas" w:hAnsi="Consolas" w:cs="Consolas"/>
          <w:color w:val="808080"/>
          <w:sz w:val="19"/>
          <w:szCs w:val="19"/>
        </w:rPr>
        <w:t>.</w:t>
      </w:r>
      <w:r>
        <w:rPr>
          <w:rFonts w:ascii="Consolas" w:hAnsi="Consolas" w:cs="Consolas"/>
          <w:color w:val="000000"/>
          <w:sz w:val="19"/>
          <w:szCs w:val="19"/>
        </w:rPr>
        <w:t>dbo</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DFS_TableReadWrites</w:t>
      </w:r>
      <w:proofErr w:type="spellEnd"/>
      <w:r>
        <w:rPr>
          <w:rFonts w:ascii="Consolas" w:hAnsi="Consolas" w:cs="Consolas"/>
          <w:color w:val="000000"/>
          <w:sz w:val="19"/>
          <w:szCs w:val="19"/>
        </w:rPr>
        <w:t>]</w:t>
      </w:r>
    </w:p>
    <w:p w:rsidR="00547C74" w:rsidRPr="008F7B0F" w:rsidRDefault="00547C74" w:rsidP="00C4665B">
      <w:r>
        <w:rPr>
          <w:rFonts w:ascii="Consolas" w:hAnsi="Consolas" w:cs="Consolas"/>
          <w:color w:val="000000"/>
          <w:sz w:val="19"/>
          <w:szCs w:val="19"/>
        </w:rPr>
        <w:t>VIEW:</w:t>
      </w:r>
      <w:r>
        <w:rPr>
          <w:rFonts w:ascii="Consolas" w:hAnsi="Consolas" w:cs="Consolas"/>
          <w:color w:val="000000"/>
          <w:sz w:val="19"/>
          <w:szCs w:val="19"/>
        </w:rPr>
        <w:tab/>
      </w:r>
      <w:proofErr w:type="spellStart"/>
      <w:r>
        <w:rPr>
          <w:rFonts w:ascii="Consolas" w:hAnsi="Consolas" w:cs="Consolas"/>
          <w:color w:val="000000"/>
          <w:sz w:val="19"/>
          <w:szCs w:val="19"/>
        </w:rPr>
        <w:t>vTrackTblReadsWrites</w:t>
      </w:r>
      <w:proofErr w:type="spellEnd"/>
    </w:p>
    <w:p w:rsidR="0066285A" w:rsidRPr="008F7B0F" w:rsidRDefault="0066285A" w:rsidP="0066285A">
      <w:pPr>
        <w:pStyle w:val="Heading1"/>
      </w:pPr>
      <w:bookmarkStart w:id="22" w:name="_Toc536186090"/>
      <w:bookmarkStart w:id="23" w:name="_Toc165642"/>
      <w:proofErr w:type="spellStart"/>
      <w:r w:rsidRPr="008F7B0F">
        <w:t>UTIL_Monitor_TPS.sql</w:t>
      </w:r>
      <w:bookmarkEnd w:id="22"/>
      <w:bookmarkEnd w:id="23"/>
      <w:proofErr w:type="spellEnd"/>
    </w:p>
    <w:p w:rsidR="003D6562" w:rsidRPr="008F7B0F" w:rsidRDefault="003D6562" w:rsidP="003D6562">
      <w:pPr>
        <w:autoSpaceDE w:val="0"/>
        <w:autoSpaceDN w:val="0"/>
        <w:adjustRightInd w:val="0"/>
        <w:spacing w:after="0" w:line="240" w:lineRule="auto"/>
      </w:pPr>
      <w:r w:rsidRPr="008F7B0F">
        <w:t>In the results, you'll have the following columns:</w:t>
      </w:r>
    </w:p>
    <w:p w:rsidR="003D6562" w:rsidRPr="008F7B0F" w:rsidRDefault="003D6562" w:rsidP="003D6562">
      <w:pPr>
        <w:pStyle w:val="ListParagraph"/>
        <w:numPr>
          <w:ilvl w:val="0"/>
          <w:numId w:val="28"/>
        </w:numPr>
        <w:autoSpaceDE w:val="0"/>
        <w:autoSpaceDN w:val="0"/>
        <w:adjustRightInd w:val="0"/>
        <w:spacing w:after="0" w:line="240" w:lineRule="auto"/>
      </w:pPr>
      <w:proofErr w:type="spellStart"/>
      <w:r w:rsidRPr="008F7B0F">
        <w:t>TableName</w:t>
      </w:r>
      <w:proofErr w:type="spellEnd"/>
      <w:r w:rsidRPr="008F7B0F">
        <w:t xml:space="preserve"> - The name of the table (the easiest column)</w:t>
      </w:r>
    </w:p>
    <w:p w:rsidR="003D6562" w:rsidRPr="008F7B0F" w:rsidRDefault="003D6562" w:rsidP="003D6562">
      <w:pPr>
        <w:pStyle w:val="ListParagraph"/>
        <w:numPr>
          <w:ilvl w:val="0"/>
          <w:numId w:val="28"/>
        </w:numPr>
        <w:autoSpaceDE w:val="0"/>
        <w:autoSpaceDN w:val="0"/>
        <w:adjustRightInd w:val="0"/>
        <w:spacing w:after="0" w:line="240" w:lineRule="auto"/>
      </w:pPr>
      <w:proofErr w:type="spellStart"/>
      <w:r w:rsidRPr="008F7B0F">
        <w:t>IndexName</w:t>
      </w:r>
      <w:proofErr w:type="spellEnd"/>
      <w:r w:rsidRPr="008F7B0F">
        <w:t xml:space="preserve"> - when populated, the name of the index. When it's NULL, it refers to a HEAP - a table without a clustered index </w:t>
      </w:r>
      <w:proofErr w:type="spellStart"/>
      <w:r w:rsidRPr="008F7B0F">
        <w:t>IndexID</w:t>
      </w:r>
      <w:proofErr w:type="spellEnd"/>
      <w:r w:rsidRPr="008F7B0F">
        <w:t xml:space="preserve"> -   If this is 0, it's a HEAP (</w:t>
      </w:r>
      <w:proofErr w:type="spellStart"/>
      <w:r w:rsidRPr="008F7B0F">
        <w:t>IndexName</w:t>
      </w:r>
      <w:proofErr w:type="spellEnd"/>
      <w:r w:rsidRPr="008F7B0F">
        <w:t xml:space="preserve"> should also be NULL in these cases). When 1, this refers to a clustered index (meaning that the activity columns still all refer to the table data itself). When 2 or greater, this is a standard non-clustered index.</w:t>
      </w:r>
    </w:p>
    <w:p w:rsidR="003D6562" w:rsidRPr="008F7B0F" w:rsidRDefault="003D6562" w:rsidP="003D6562">
      <w:pPr>
        <w:pStyle w:val="ListParagraph"/>
        <w:numPr>
          <w:ilvl w:val="0"/>
          <w:numId w:val="28"/>
        </w:numPr>
        <w:autoSpaceDE w:val="0"/>
        <w:autoSpaceDN w:val="0"/>
        <w:adjustRightInd w:val="0"/>
        <w:spacing w:after="0" w:line="240" w:lineRule="auto"/>
      </w:pPr>
      <w:r w:rsidRPr="008F7B0F">
        <w:t>User activity (the number of times each type of operation has been performed on the index/table):</w:t>
      </w:r>
    </w:p>
    <w:p w:rsidR="003D6562" w:rsidRPr="008F7B0F" w:rsidRDefault="003D6562" w:rsidP="003D6562">
      <w:pPr>
        <w:pStyle w:val="ListParagraph"/>
        <w:numPr>
          <w:ilvl w:val="0"/>
          <w:numId w:val="28"/>
        </w:numPr>
        <w:autoSpaceDE w:val="0"/>
        <w:autoSpaceDN w:val="0"/>
        <w:adjustRightInd w:val="0"/>
        <w:spacing w:after="0" w:line="240" w:lineRule="auto"/>
      </w:pPr>
      <w:r w:rsidRPr="008F7B0F">
        <w:t xml:space="preserve">User Seeks - searched for a small number of rows - this is the most </w:t>
      </w:r>
      <w:proofErr w:type="spellStart"/>
      <w:r w:rsidRPr="008F7B0F">
        <w:t>effecient</w:t>
      </w:r>
      <w:proofErr w:type="spellEnd"/>
      <w:r w:rsidRPr="008F7B0F">
        <w:t xml:space="preserve"> index operation.</w:t>
      </w:r>
    </w:p>
    <w:p w:rsidR="003D6562" w:rsidRPr="008F7B0F" w:rsidRDefault="003D6562" w:rsidP="003D6562">
      <w:pPr>
        <w:pStyle w:val="ListParagraph"/>
        <w:numPr>
          <w:ilvl w:val="0"/>
          <w:numId w:val="28"/>
        </w:numPr>
        <w:autoSpaceDE w:val="0"/>
        <w:autoSpaceDN w:val="0"/>
        <w:adjustRightInd w:val="0"/>
        <w:spacing w:after="0" w:line="240" w:lineRule="auto"/>
      </w:pPr>
      <w:r w:rsidRPr="008F7B0F">
        <w:t>User Scans - scanned through the whole index looking for rows that meet the WHERE criteria.</w:t>
      </w:r>
    </w:p>
    <w:p w:rsidR="003D6562" w:rsidRPr="008F7B0F" w:rsidRDefault="003D6562" w:rsidP="003D6562">
      <w:pPr>
        <w:pStyle w:val="ListParagraph"/>
        <w:numPr>
          <w:ilvl w:val="0"/>
          <w:numId w:val="28"/>
        </w:numPr>
        <w:autoSpaceDE w:val="0"/>
        <w:autoSpaceDN w:val="0"/>
        <w:adjustRightInd w:val="0"/>
        <w:spacing w:after="0" w:line="240" w:lineRule="auto"/>
      </w:pPr>
      <w:r w:rsidRPr="008F7B0F">
        <w:t>User Lookups - query used the index to find a row number, then pulled data from the table itself to satisfy the query.</w:t>
      </w:r>
    </w:p>
    <w:p w:rsidR="003D6562" w:rsidRPr="008F7B0F" w:rsidRDefault="003D6562" w:rsidP="003D6562">
      <w:pPr>
        <w:pStyle w:val="ListParagraph"/>
        <w:numPr>
          <w:ilvl w:val="0"/>
          <w:numId w:val="28"/>
        </w:numPr>
        <w:autoSpaceDE w:val="0"/>
        <w:autoSpaceDN w:val="0"/>
        <w:adjustRightInd w:val="0"/>
        <w:spacing w:after="0" w:line="240" w:lineRule="auto"/>
      </w:pPr>
      <w:r w:rsidRPr="008F7B0F">
        <w:t>User Updates - number of times the data in this index/table has been updated. Note that not every table update will update every query - if an update modifies a column that's not part of an index, the table</w:t>
      </w:r>
    </w:p>
    <w:p w:rsidR="003D6562" w:rsidRPr="008F7B0F" w:rsidRDefault="003D6562" w:rsidP="003D6562">
      <w:pPr>
        <w:pStyle w:val="ListParagraph"/>
        <w:numPr>
          <w:ilvl w:val="0"/>
          <w:numId w:val="28"/>
        </w:numPr>
        <w:autoSpaceDE w:val="0"/>
        <w:autoSpaceDN w:val="0"/>
        <w:adjustRightInd w:val="0"/>
        <w:spacing w:after="0" w:line="240" w:lineRule="auto"/>
      </w:pPr>
      <w:r w:rsidRPr="008F7B0F">
        <w:t>update</w:t>
      </w:r>
    </w:p>
    <w:p w:rsidR="003D6562" w:rsidRPr="008F7B0F" w:rsidRDefault="003D6562" w:rsidP="003D6562">
      <w:pPr>
        <w:pStyle w:val="ListParagraph"/>
        <w:numPr>
          <w:ilvl w:val="0"/>
          <w:numId w:val="28"/>
        </w:numPr>
        <w:autoSpaceDE w:val="0"/>
        <w:autoSpaceDN w:val="0"/>
        <w:adjustRightInd w:val="0"/>
        <w:spacing w:after="0" w:line="240" w:lineRule="auto"/>
      </w:pPr>
      <w:r w:rsidRPr="008F7B0F">
        <w:t>counter will increment</w:t>
      </w:r>
    </w:p>
    <w:p w:rsidR="003D6562" w:rsidRPr="008F7B0F" w:rsidRDefault="003D6562" w:rsidP="003D6562">
      <w:pPr>
        <w:pStyle w:val="ListParagraph"/>
        <w:numPr>
          <w:ilvl w:val="0"/>
          <w:numId w:val="28"/>
        </w:numPr>
        <w:autoSpaceDE w:val="0"/>
        <w:autoSpaceDN w:val="0"/>
        <w:adjustRightInd w:val="0"/>
        <w:spacing w:after="0" w:line="240" w:lineRule="auto"/>
      </w:pPr>
      <w:r w:rsidRPr="008F7B0F">
        <w:t xml:space="preserve">, but the index counter will not User activity timestamps - these show the most recent </w:t>
      </w:r>
      <w:proofErr w:type="spellStart"/>
      <w:r w:rsidRPr="008F7B0F">
        <w:t>occurance</w:t>
      </w:r>
      <w:proofErr w:type="spellEnd"/>
      <w:r w:rsidRPr="008F7B0F">
        <w:t xml:space="preserve"> of each of the four types of "User" events </w:t>
      </w:r>
    </w:p>
    <w:p w:rsidR="00F04B27" w:rsidRPr="008F7B0F" w:rsidRDefault="00F04B27" w:rsidP="00C4665B"/>
    <w:p w:rsidR="0066285A" w:rsidRPr="008F7B0F" w:rsidRDefault="0066285A" w:rsidP="00C4665B">
      <w:r w:rsidRPr="008F7B0F">
        <w:t>SQL:</w:t>
      </w:r>
      <w:r w:rsidRPr="008F7B0F">
        <w:tab/>
        <w:t>D:\dev\SQL\DFINAnalytics\UTIL_Monitor_TPS.sql</w:t>
      </w:r>
    </w:p>
    <w:p w:rsidR="00F04B27" w:rsidRPr="008F7B0F" w:rsidRDefault="00195E95" w:rsidP="00C4665B">
      <w:r>
        <w:t>JOB:</w:t>
      </w:r>
      <w:r>
        <w:tab/>
      </w:r>
      <w:proofErr w:type="spellStart"/>
      <w:r>
        <w:t>JOB_</w:t>
      </w:r>
      <w:r w:rsidR="00F04B27" w:rsidRPr="008F7B0F">
        <w:t>UTIL_Monitor_TPS</w:t>
      </w:r>
      <w:proofErr w:type="spellEnd"/>
    </w:p>
    <w:p w:rsidR="00F04B27" w:rsidRPr="008F7B0F" w:rsidRDefault="00F04B27" w:rsidP="00C4665B">
      <w:r w:rsidRPr="008F7B0F">
        <w:t>PROC:</w:t>
      </w:r>
      <w:r w:rsidRPr="008F7B0F">
        <w:tab/>
      </w:r>
      <w:proofErr w:type="spellStart"/>
      <w:r w:rsidRPr="008F7B0F">
        <w:t>sp_UTIL_TxMonitorTableStats</w:t>
      </w:r>
      <w:proofErr w:type="spellEnd"/>
    </w:p>
    <w:p w:rsidR="006F591D" w:rsidRPr="008F7B0F" w:rsidRDefault="006F591D" w:rsidP="00C4665B">
      <w:r w:rsidRPr="008F7B0F">
        <w:tab/>
      </w:r>
      <w:proofErr w:type="spellStart"/>
      <w:r w:rsidRPr="008F7B0F">
        <w:t>sp_UTIL_TxMonitorIDX</w:t>
      </w:r>
      <w:proofErr w:type="spellEnd"/>
    </w:p>
    <w:p w:rsidR="0066285A" w:rsidRPr="008F7B0F" w:rsidRDefault="00F04B27" w:rsidP="00C4665B">
      <w:r w:rsidRPr="008F7B0F">
        <w:t>TBL:</w:t>
      </w:r>
      <w:r w:rsidRPr="008F7B0F">
        <w:tab/>
      </w:r>
      <w:proofErr w:type="spellStart"/>
      <w:r w:rsidRPr="008F7B0F">
        <w:t>DFS_TxMonitorTableStats</w:t>
      </w:r>
      <w:proofErr w:type="spellEnd"/>
    </w:p>
    <w:p w:rsidR="00F04B27" w:rsidRPr="008F7B0F" w:rsidRDefault="00F04B27" w:rsidP="00C4665B">
      <w:r w:rsidRPr="008F7B0F">
        <w:tab/>
      </w:r>
      <w:proofErr w:type="spellStart"/>
      <w:r w:rsidRPr="008F7B0F">
        <w:t>DFS_TxMonitorIDX</w:t>
      </w:r>
      <w:proofErr w:type="spellEnd"/>
    </w:p>
    <w:p w:rsidR="0066285A" w:rsidRPr="008F7B0F" w:rsidRDefault="0066285A" w:rsidP="0066285A">
      <w:pPr>
        <w:pStyle w:val="Heading1"/>
      </w:pPr>
      <w:bookmarkStart w:id="24" w:name="_Toc536186091"/>
      <w:bookmarkStart w:id="25" w:name="_Toc165643"/>
      <w:proofErr w:type="spellStart"/>
      <w:r w:rsidRPr="008F7B0F">
        <w:t>UTIL_GetAllDBTblStats.sql</w:t>
      </w:r>
      <w:bookmarkEnd w:id="24"/>
      <w:bookmarkEnd w:id="25"/>
      <w:proofErr w:type="spellEnd"/>
    </w:p>
    <w:p w:rsidR="0066285A" w:rsidRPr="008F7B0F" w:rsidRDefault="0066285A" w:rsidP="0066285A">
      <w:pPr>
        <w:autoSpaceDE w:val="0"/>
        <w:autoSpaceDN w:val="0"/>
        <w:adjustRightInd w:val="0"/>
        <w:spacing w:after="0" w:line="240" w:lineRule="auto"/>
      </w:pPr>
      <w:r w:rsidRPr="002E3469">
        <w:rPr>
          <w:b/>
          <w:i/>
          <w:highlight w:val="yellow"/>
        </w:rPr>
        <w:t>Statistics from Dynamic Management Views are cleared out each time the SQL  Server restarts</w:t>
      </w:r>
      <w:r w:rsidRPr="008F7B0F">
        <w:t xml:space="preserve"> (wait and latch statistics can also be cleared out manually).  The longer the server has been up, the more reliable the statistics.  Place more confidence on statistics that are over 30 days (assumes the  tables have been through a month end cycle) and a lot less confidence if they  are less than 7 days.</w:t>
      </w:r>
    </w:p>
    <w:p w:rsidR="0066285A" w:rsidRPr="008F7B0F" w:rsidRDefault="0066285A" w:rsidP="00EB7C41">
      <w:pPr>
        <w:pStyle w:val="ListParagraph"/>
        <w:numPr>
          <w:ilvl w:val="0"/>
          <w:numId w:val="27"/>
        </w:numPr>
        <w:autoSpaceDE w:val="0"/>
        <w:autoSpaceDN w:val="0"/>
        <w:adjustRightInd w:val="0"/>
        <w:spacing w:after="0" w:line="240" w:lineRule="auto"/>
      </w:pPr>
      <w:r w:rsidRPr="008F7B0F">
        <w:t xml:space="preserve">Table Reads and Writes </w:t>
      </w:r>
    </w:p>
    <w:p w:rsidR="00EB7C41" w:rsidRPr="008F7B0F" w:rsidRDefault="0066285A" w:rsidP="00EB7C41">
      <w:pPr>
        <w:pStyle w:val="ListParagraph"/>
        <w:numPr>
          <w:ilvl w:val="0"/>
          <w:numId w:val="27"/>
        </w:numPr>
        <w:autoSpaceDE w:val="0"/>
        <w:autoSpaceDN w:val="0"/>
        <w:adjustRightInd w:val="0"/>
        <w:spacing w:after="0" w:line="240" w:lineRule="auto"/>
      </w:pPr>
      <w:r w:rsidRPr="008F7B0F">
        <w:t xml:space="preserve">Heap tables out of scope for this query. </w:t>
      </w:r>
    </w:p>
    <w:p w:rsidR="0066285A" w:rsidRPr="008F7B0F" w:rsidRDefault="0066285A" w:rsidP="00EB7C41">
      <w:pPr>
        <w:pStyle w:val="ListParagraph"/>
        <w:numPr>
          <w:ilvl w:val="0"/>
          <w:numId w:val="27"/>
        </w:numPr>
        <w:autoSpaceDE w:val="0"/>
        <w:autoSpaceDN w:val="0"/>
        <w:adjustRightInd w:val="0"/>
        <w:spacing w:after="0" w:line="240" w:lineRule="auto"/>
      </w:pPr>
      <w:r w:rsidRPr="008F7B0F">
        <w:t xml:space="preserve">Heaps do not have indexes. </w:t>
      </w:r>
    </w:p>
    <w:p w:rsidR="0066285A" w:rsidRPr="008F7B0F" w:rsidRDefault="0066285A" w:rsidP="00EB7C41">
      <w:pPr>
        <w:pStyle w:val="ListParagraph"/>
        <w:numPr>
          <w:ilvl w:val="0"/>
          <w:numId w:val="27"/>
        </w:numPr>
        <w:autoSpaceDE w:val="0"/>
        <w:autoSpaceDN w:val="0"/>
        <w:adjustRightInd w:val="0"/>
        <w:spacing w:after="0" w:line="240" w:lineRule="auto"/>
      </w:pPr>
      <w:r w:rsidRPr="008F7B0F">
        <w:t xml:space="preserve">Only lists tables referenced since the last server restart </w:t>
      </w:r>
    </w:p>
    <w:p w:rsidR="0066285A" w:rsidRPr="008F7B0F" w:rsidRDefault="0066285A" w:rsidP="00EB7C41">
      <w:pPr>
        <w:pStyle w:val="ListParagraph"/>
        <w:numPr>
          <w:ilvl w:val="0"/>
          <w:numId w:val="27"/>
        </w:numPr>
        <w:autoSpaceDE w:val="0"/>
        <w:autoSpaceDN w:val="0"/>
        <w:adjustRightInd w:val="0"/>
        <w:spacing w:after="0" w:line="240" w:lineRule="auto"/>
      </w:pPr>
      <w:r w:rsidRPr="008F7B0F">
        <w:t xml:space="preserve">This query uses a cursor to identify all the user databases on the server </w:t>
      </w:r>
    </w:p>
    <w:p w:rsidR="0066285A" w:rsidRPr="008F7B0F" w:rsidRDefault="0066285A" w:rsidP="00EB7C41">
      <w:pPr>
        <w:pStyle w:val="ListParagraph"/>
        <w:numPr>
          <w:ilvl w:val="0"/>
          <w:numId w:val="27"/>
        </w:numPr>
      </w:pPr>
      <w:r w:rsidRPr="008F7B0F">
        <w:t xml:space="preserve">Consolidates individual database results into a </w:t>
      </w:r>
      <w:r w:rsidR="00EB7C41" w:rsidRPr="008F7B0F">
        <w:t>table</w:t>
      </w:r>
      <w:r w:rsidRPr="008F7B0F">
        <w:t>, using a temp table.</w:t>
      </w:r>
    </w:p>
    <w:p w:rsidR="0066285A" w:rsidRPr="008F7B0F" w:rsidRDefault="0066285A" w:rsidP="00C4665B">
      <w:r w:rsidRPr="008F7B0F">
        <w:t>SQL:</w:t>
      </w:r>
      <w:r w:rsidRPr="008F7B0F">
        <w:tab/>
        <w:t>D:\dev\SQL\DFINAnalytics\UTIL_GetAllDBTblStats.sql</w:t>
      </w:r>
    </w:p>
    <w:p w:rsidR="006126CA" w:rsidRPr="008F7B0F" w:rsidRDefault="006126CA" w:rsidP="006126CA">
      <w:pPr>
        <w:pStyle w:val="Heading1"/>
      </w:pPr>
      <w:bookmarkStart w:id="26" w:name="_Toc536186092"/>
      <w:bookmarkStart w:id="27" w:name="_Toc165644"/>
      <w:proofErr w:type="spellStart"/>
      <w:r w:rsidRPr="008F7B0F">
        <w:t>UTIL_DbMon_IndexVolitity</w:t>
      </w:r>
      <w:bookmarkEnd w:id="26"/>
      <w:bookmarkEnd w:id="27"/>
      <w:proofErr w:type="spellEnd"/>
    </w:p>
    <w:p w:rsidR="006126CA" w:rsidRPr="008F7B0F" w:rsidRDefault="006126CA" w:rsidP="00C4665B">
      <w:r w:rsidRPr="008F7B0F">
        <w:t>Monitors critical INDEX statistics such as seeks, scans, lookups, updates, etc. across a domain of time. Executes at the database level and for each index in the database.</w:t>
      </w:r>
    </w:p>
    <w:p w:rsidR="006126CA" w:rsidRPr="008F7B0F" w:rsidRDefault="006126CA" w:rsidP="00C4665B">
      <w:r w:rsidRPr="008F7B0F">
        <w:t>SQL:</w:t>
      </w:r>
      <w:r w:rsidRPr="008F7B0F">
        <w:tab/>
        <w:t>D:\dev\SQL\DFINAnalytics\UTIL_DbMon_IndexVolitity.sql</w:t>
      </w:r>
    </w:p>
    <w:p w:rsidR="006126CA" w:rsidRPr="008F7B0F" w:rsidRDefault="006126CA" w:rsidP="00C4665B">
      <w:r w:rsidRPr="008F7B0F">
        <w:t>JOB:</w:t>
      </w:r>
      <w:r w:rsidRPr="008F7B0F">
        <w:tab/>
      </w:r>
      <w:proofErr w:type="spellStart"/>
      <w:r w:rsidRPr="008F7B0F">
        <w:t>JOB_UTIL_DbMon_IndexVolitity</w:t>
      </w:r>
      <w:proofErr w:type="spellEnd"/>
    </w:p>
    <w:p w:rsidR="00046A46" w:rsidRPr="008F7B0F" w:rsidRDefault="00046A46" w:rsidP="00C4665B">
      <w:r w:rsidRPr="008F7B0F">
        <w:tab/>
        <w:t>Runs every 12 hours.</w:t>
      </w:r>
    </w:p>
    <w:p w:rsidR="006126CA" w:rsidRPr="008F7B0F" w:rsidRDefault="006126CA" w:rsidP="00C4665B">
      <w:r w:rsidRPr="008F7B0F">
        <w:t>PROC:</w:t>
      </w:r>
      <w:r w:rsidRPr="008F7B0F">
        <w:tab/>
      </w:r>
      <w:proofErr w:type="spellStart"/>
      <w:r w:rsidRPr="008F7B0F">
        <w:t>sp_UTIL_TxMonitorTableIndexStats</w:t>
      </w:r>
      <w:proofErr w:type="spellEnd"/>
    </w:p>
    <w:p w:rsidR="006126CA" w:rsidRPr="008F7B0F" w:rsidRDefault="006126CA" w:rsidP="00C4665B">
      <w:r w:rsidRPr="008F7B0F">
        <w:t>PARMS:</w:t>
      </w:r>
      <w:r w:rsidRPr="008F7B0F">
        <w:tab/>
      </w:r>
      <w:proofErr w:type="spellStart"/>
      <w:r w:rsidRPr="008F7B0F">
        <w:t>RunID</w:t>
      </w:r>
      <w:proofErr w:type="spellEnd"/>
    </w:p>
    <w:p w:rsidR="00CD0807" w:rsidRPr="008F7B0F" w:rsidRDefault="00CD0807" w:rsidP="00C4665B"/>
    <w:p w:rsidR="00CD0807" w:rsidRPr="008F7B0F" w:rsidRDefault="001053AA" w:rsidP="00CD0807">
      <w:pPr>
        <w:pStyle w:val="Heading1"/>
      </w:pPr>
      <w:bookmarkStart w:id="28" w:name="_Toc536186093"/>
      <w:bookmarkStart w:id="29" w:name="_Toc165645"/>
      <w:proofErr w:type="spellStart"/>
      <w:r w:rsidRPr="008F7B0F">
        <w:t>FindBlockingDetail</w:t>
      </w:r>
      <w:bookmarkEnd w:id="28"/>
      <w:bookmarkEnd w:id="29"/>
      <w:proofErr w:type="spellEnd"/>
    </w:p>
    <w:p w:rsidR="00CD0807" w:rsidRPr="008F7B0F" w:rsidRDefault="001053AA" w:rsidP="00CD0807">
      <w:r w:rsidRPr="008F7B0F">
        <w:t>Tracks blocks across the server at the database level and across a domain of time. This allows us using the TOP WORST QUERIES diagnostic to potentially get the SQL and the PLAN for the blocking SPID.</w:t>
      </w:r>
    </w:p>
    <w:p w:rsidR="001053AA" w:rsidRPr="008F7B0F" w:rsidRDefault="001053AA" w:rsidP="00CD0807">
      <w:r w:rsidRPr="008F7B0F">
        <w:t>SQL:</w:t>
      </w:r>
      <w:r w:rsidRPr="008F7B0F">
        <w:tab/>
        <w:t>D:\dev\SQL\DFINAnalytics\FindBlockingDetail.sql</w:t>
      </w:r>
    </w:p>
    <w:p w:rsidR="00CD0807" w:rsidRPr="008F7B0F" w:rsidRDefault="00CD0807" w:rsidP="00CD0807">
      <w:r w:rsidRPr="008F7B0F">
        <w:t>JOB:</w:t>
      </w:r>
      <w:r w:rsidRPr="008F7B0F">
        <w:tab/>
      </w:r>
      <w:proofErr w:type="spellStart"/>
      <w:r w:rsidRPr="008F7B0F">
        <w:t>JOB_DFS_MonitorLocks</w:t>
      </w:r>
      <w:proofErr w:type="spellEnd"/>
    </w:p>
    <w:p w:rsidR="001053AA" w:rsidRPr="008F7B0F" w:rsidRDefault="001053AA" w:rsidP="00CD0807">
      <w:r w:rsidRPr="008F7B0F">
        <w:t>PROC:</w:t>
      </w:r>
      <w:r w:rsidRPr="008F7B0F">
        <w:tab/>
      </w:r>
      <w:proofErr w:type="spellStart"/>
      <w:r w:rsidRPr="008F7B0F">
        <w:t>sp_DFS_MonitorLocks</w:t>
      </w:r>
      <w:proofErr w:type="spellEnd"/>
    </w:p>
    <w:p w:rsidR="001053AA" w:rsidRPr="008F7B0F" w:rsidRDefault="001053AA" w:rsidP="001053AA">
      <w:r w:rsidRPr="008F7B0F">
        <w:t>PARMS:</w:t>
      </w:r>
      <w:r w:rsidRPr="008F7B0F">
        <w:tab/>
      </w:r>
      <w:proofErr w:type="spellStart"/>
      <w:r w:rsidRPr="008F7B0F">
        <w:t>RunID</w:t>
      </w:r>
      <w:proofErr w:type="spellEnd"/>
    </w:p>
    <w:p w:rsidR="001053AA" w:rsidRPr="008F7B0F" w:rsidRDefault="00F53059" w:rsidP="00F53059">
      <w:pPr>
        <w:pStyle w:val="Heading1"/>
      </w:pPr>
      <w:bookmarkStart w:id="30" w:name="_Toc536186094"/>
      <w:bookmarkStart w:id="31" w:name="_Toc165646"/>
      <w:proofErr w:type="spellStart"/>
      <w:r w:rsidRPr="008F7B0F">
        <w:t>find_Blocking_History</w:t>
      </w:r>
      <w:bookmarkEnd w:id="30"/>
      <w:bookmarkEnd w:id="31"/>
      <w:proofErr w:type="spellEnd"/>
    </w:p>
    <w:p w:rsidR="00F53059" w:rsidRPr="008F7B0F" w:rsidRDefault="00AB1A89" w:rsidP="00CD0807">
      <w:r w:rsidRPr="008F7B0F">
        <w:t>Finds and records blocks caused by an index locking. Runs across each database and each index within the database. Careful, this table can incur large amounts of data quickly. That is why the parameters should be set to control target indexes that exceed the Max limits specified.</w:t>
      </w:r>
    </w:p>
    <w:p w:rsidR="00F53059" w:rsidRPr="008F7B0F" w:rsidRDefault="00F53059" w:rsidP="00CD0807">
      <w:r w:rsidRPr="008F7B0F">
        <w:t>SQL:</w:t>
      </w:r>
      <w:r w:rsidRPr="008F7B0F">
        <w:tab/>
        <w:t>D:\dev\SQL\DFINAnalytics\find_Blocking_History.sql</w:t>
      </w:r>
    </w:p>
    <w:p w:rsidR="00F53059" w:rsidRPr="008F7B0F" w:rsidRDefault="00F53059" w:rsidP="00CD0807">
      <w:r w:rsidRPr="008F7B0F">
        <w:t>PROC:</w:t>
      </w:r>
      <w:r w:rsidRPr="008F7B0F">
        <w:tab/>
      </w:r>
      <w:proofErr w:type="spellStart"/>
      <w:r w:rsidR="00E6154A" w:rsidRPr="008F7B0F">
        <w:t>sp_UTIL_GetIndexStats</w:t>
      </w:r>
      <w:proofErr w:type="spellEnd"/>
    </w:p>
    <w:p w:rsidR="00E6154A" w:rsidRPr="008F7B0F" w:rsidRDefault="00E6154A" w:rsidP="005A0A4D">
      <w:pPr>
        <w:autoSpaceDE w:val="0"/>
        <w:autoSpaceDN w:val="0"/>
        <w:adjustRightInd w:val="0"/>
        <w:spacing w:after="0" w:line="240" w:lineRule="auto"/>
        <w:ind w:left="720" w:hanging="720"/>
      </w:pPr>
      <w:proofErr w:type="spellStart"/>
      <w:r w:rsidRPr="008F7B0F">
        <w:t>Parms</w:t>
      </w:r>
      <w:proofErr w:type="spellEnd"/>
      <w:r w:rsidRPr="008F7B0F">
        <w:t>:</w:t>
      </w:r>
      <w:r w:rsidRPr="008F7B0F">
        <w:tab/>
        <w:t>@</w:t>
      </w:r>
      <w:proofErr w:type="spellStart"/>
      <w:r w:rsidRPr="008F7B0F">
        <w:t>RunID</w:t>
      </w:r>
      <w:proofErr w:type="spellEnd"/>
      <w:r w:rsidRPr="008F7B0F">
        <w:t xml:space="preserve"> BIGINT;</w:t>
      </w:r>
    </w:p>
    <w:p w:rsidR="00E6154A" w:rsidRPr="008F7B0F" w:rsidRDefault="00E6154A" w:rsidP="00E6154A">
      <w:pPr>
        <w:autoSpaceDE w:val="0"/>
        <w:autoSpaceDN w:val="0"/>
        <w:adjustRightInd w:val="0"/>
        <w:spacing w:after="0" w:line="240" w:lineRule="auto"/>
        <w:ind w:left="720"/>
      </w:pPr>
      <w:r w:rsidRPr="008F7B0F">
        <w:t>@</w:t>
      </w:r>
      <w:proofErr w:type="spellStart"/>
      <w:r w:rsidRPr="008F7B0F">
        <w:t>MaxWaitMS</w:t>
      </w:r>
      <w:proofErr w:type="spellEnd"/>
      <w:r w:rsidRPr="008F7B0F">
        <w:t xml:space="preserve"> INT= 30;</w:t>
      </w:r>
    </w:p>
    <w:p w:rsidR="00E6154A" w:rsidRPr="008F7B0F" w:rsidRDefault="00E6154A" w:rsidP="00E6154A">
      <w:pPr>
        <w:ind w:left="720"/>
      </w:pPr>
      <w:r w:rsidRPr="008F7B0F">
        <w:t>@</w:t>
      </w:r>
      <w:proofErr w:type="spellStart"/>
      <w:r w:rsidRPr="008F7B0F">
        <w:t>MaxWaitCount</w:t>
      </w:r>
      <w:proofErr w:type="spellEnd"/>
      <w:r w:rsidRPr="008F7B0F">
        <w:t xml:space="preserve"> INT= 3;</w:t>
      </w:r>
    </w:p>
    <w:p w:rsidR="00E6154A" w:rsidRPr="008F7B0F" w:rsidRDefault="008C3551" w:rsidP="00CD0807">
      <w:r w:rsidRPr="008F7B0F">
        <w:t>JOB:</w:t>
      </w:r>
      <w:r w:rsidRPr="008F7B0F">
        <w:tab/>
      </w:r>
      <w:proofErr w:type="spellStart"/>
      <w:r w:rsidRPr="008F7B0F">
        <w:t>JOB_UTIL_GetIndexStats</w:t>
      </w:r>
      <w:proofErr w:type="spellEnd"/>
    </w:p>
    <w:p w:rsidR="008C3551" w:rsidRPr="008F7B0F" w:rsidRDefault="008C3551" w:rsidP="00CD0807">
      <w:r w:rsidRPr="008F7B0F">
        <w:tab/>
        <w:t>Runs every 20 minutes</w:t>
      </w:r>
    </w:p>
    <w:p w:rsidR="008C3551" w:rsidRPr="008F7B0F" w:rsidRDefault="008C3551" w:rsidP="00CD0807"/>
    <w:p w:rsidR="00FA0322" w:rsidRPr="008F7B0F" w:rsidRDefault="00FA0322" w:rsidP="00FA0322">
      <w:pPr>
        <w:pStyle w:val="Heading1"/>
      </w:pPr>
      <w:bookmarkStart w:id="32" w:name="_Toc536186095"/>
      <w:bookmarkStart w:id="33" w:name="_Toc165647"/>
      <w:proofErr w:type="spellStart"/>
      <w:r w:rsidRPr="008F7B0F">
        <w:t>UTIL_MonitorDeadlocks</w:t>
      </w:r>
      <w:bookmarkEnd w:id="32"/>
      <w:bookmarkEnd w:id="33"/>
      <w:proofErr w:type="spellEnd"/>
    </w:p>
    <w:p w:rsidR="00FA0322" w:rsidRPr="008F7B0F" w:rsidRDefault="00FA0322" w:rsidP="00CD0807">
      <w:r w:rsidRPr="008F7B0F">
        <w:t>Find and records deadlocks within each database. Saves which SPID was blocking and which ones it blocked. Using the WORST queries data, it may be possible to see what SQL was causing the block.</w:t>
      </w:r>
    </w:p>
    <w:p w:rsidR="00FA0322" w:rsidRPr="008F7B0F" w:rsidRDefault="00FA0322" w:rsidP="00CD0807">
      <w:r w:rsidRPr="008F7B0F">
        <w:t>SQL:</w:t>
      </w:r>
      <w:r w:rsidRPr="008F7B0F">
        <w:tab/>
        <w:t>D:\dev\SQL\DFINAnalytics\UTIL_MonitorDeadlocks.sql</w:t>
      </w:r>
    </w:p>
    <w:p w:rsidR="00FA0322" w:rsidRPr="008F7B0F" w:rsidRDefault="00F04B27" w:rsidP="00CD0807">
      <w:r w:rsidRPr="008F7B0F">
        <w:t>TBL:</w:t>
      </w:r>
      <w:r w:rsidRPr="008F7B0F">
        <w:tab/>
      </w:r>
      <w:proofErr w:type="spellStart"/>
      <w:r w:rsidRPr="008F7B0F">
        <w:t>DFINAnalytics.dbo.DFS_DeadlockStats</w:t>
      </w:r>
      <w:proofErr w:type="spellEnd"/>
    </w:p>
    <w:p w:rsidR="00F04B27" w:rsidRPr="008F7B0F" w:rsidRDefault="00F04B27" w:rsidP="00CD0807">
      <w:r w:rsidRPr="008F7B0F">
        <w:t>JOB:</w:t>
      </w:r>
      <w:r w:rsidRPr="008F7B0F">
        <w:tab/>
      </w:r>
      <w:proofErr w:type="spellStart"/>
      <w:r w:rsidRPr="008F7B0F">
        <w:t>JOB_UTIL_MonitorDeadlocks</w:t>
      </w:r>
      <w:proofErr w:type="spellEnd"/>
    </w:p>
    <w:p w:rsidR="00976611" w:rsidRPr="008F7B0F" w:rsidRDefault="00C965B2" w:rsidP="00CD0807">
      <w:r w:rsidRPr="008F7B0F">
        <w:tab/>
        <w:t>D:\dev\SQL\DFINAnalytics\Jobs\JOB_UTIL_MonitorDeadlocks.sql</w:t>
      </w:r>
    </w:p>
    <w:p w:rsidR="00976611" w:rsidRPr="008F7B0F" w:rsidRDefault="00976611" w:rsidP="00976611">
      <w:pPr>
        <w:pStyle w:val="Heading1"/>
      </w:pPr>
      <w:bookmarkStart w:id="34" w:name="_Toc536186096"/>
      <w:bookmarkStart w:id="35" w:name="_Toc165648"/>
      <w:proofErr w:type="spellStart"/>
      <w:r w:rsidRPr="008F7B0F">
        <w:t>UTIL_WorstPerformingQuerries</w:t>
      </w:r>
      <w:bookmarkEnd w:id="34"/>
      <w:bookmarkEnd w:id="35"/>
      <w:proofErr w:type="spellEnd"/>
    </w:p>
    <w:p w:rsidR="00976611" w:rsidRDefault="000B38C7" w:rsidP="00CD0807">
      <w:r>
        <w:t>This diagnostic will scan one server, all servers, and all databases at any specified interval and capture the worst performing queries and store the metrics (stats), query SQL, and the plan of the query (in XML format).</w:t>
      </w:r>
      <w:r w:rsidR="00721884">
        <w:t xml:space="preserve"> The monitored queries are broken into two categories, those worst by IO and those by CPU.</w:t>
      </w:r>
    </w:p>
    <w:p w:rsidR="000B38C7" w:rsidRPr="008F7B0F" w:rsidRDefault="000B38C7" w:rsidP="00CD0807"/>
    <w:p w:rsidR="00976611" w:rsidRPr="008F7B0F" w:rsidRDefault="00976611" w:rsidP="00CD0807">
      <w:r w:rsidRPr="008F7B0F">
        <w:t>SQL:</w:t>
      </w:r>
      <w:r w:rsidRPr="008F7B0F">
        <w:tab/>
        <w:t>D:\dev\SQL\DFINAnalytics\UTIL_WorstPerformingQuerries.sql</w:t>
      </w:r>
    </w:p>
    <w:p w:rsidR="00976611" w:rsidRPr="008F7B0F" w:rsidRDefault="00976611" w:rsidP="00976611">
      <w:r w:rsidRPr="008F7B0F">
        <w:t>TBL:</w:t>
      </w:r>
      <w:r w:rsidRPr="008F7B0F">
        <w:tab/>
      </w:r>
      <w:proofErr w:type="spellStart"/>
      <w:r w:rsidRPr="008F7B0F">
        <w:t>DFINAnalytics.dbo.DFS_DeadlockStats</w:t>
      </w:r>
      <w:proofErr w:type="spellEnd"/>
    </w:p>
    <w:p w:rsidR="00D21C75" w:rsidRPr="008F7B0F" w:rsidRDefault="00D10F63" w:rsidP="00976611">
      <w:r w:rsidRPr="008F7B0F">
        <w:t>PROC:</w:t>
      </w:r>
      <w:r w:rsidRPr="008F7B0F">
        <w:tab/>
      </w:r>
      <w:r w:rsidR="00D21C75" w:rsidRPr="008F7B0F">
        <w:t>sp_UTIL_MSTR_BoundQry2000</w:t>
      </w:r>
    </w:p>
    <w:p w:rsidR="00D10F63" w:rsidRPr="008F7B0F" w:rsidRDefault="00D10F63" w:rsidP="00D21C75">
      <w:pPr>
        <w:ind w:firstLine="720"/>
      </w:pPr>
      <w:r w:rsidRPr="008F7B0F">
        <w:t>sp_UTIL_CPU_BoundQry2000</w:t>
      </w:r>
    </w:p>
    <w:p w:rsidR="00D10F63" w:rsidRPr="008F7B0F" w:rsidRDefault="00D10F63" w:rsidP="00976611">
      <w:r w:rsidRPr="008F7B0F">
        <w:tab/>
        <w:t>sp_UTIL_IO_BoundQry2000</w:t>
      </w:r>
    </w:p>
    <w:p w:rsidR="00D21C75" w:rsidRPr="008F7B0F" w:rsidRDefault="00D21C75" w:rsidP="00976611">
      <w:r w:rsidRPr="008F7B0F">
        <w:tab/>
      </w:r>
      <w:proofErr w:type="spellStart"/>
      <w:r w:rsidRPr="008F7B0F">
        <w:t>UTIL_Process_QrysPlans</w:t>
      </w:r>
      <w:proofErr w:type="spellEnd"/>
    </w:p>
    <w:p w:rsidR="00976611" w:rsidRPr="008F7B0F" w:rsidRDefault="00976611" w:rsidP="00976611">
      <w:r w:rsidRPr="008F7B0F">
        <w:t>JOB:</w:t>
      </w:r>
      <w:r w:rsidRPr="008F7B0F">
        <w:tab/>
      </w:r>
      <w:proofErr w:type="spellStart"/>
      <w:r w:rsidRPr="008F7B0F">
        <w:t>JOB_UTIL_WorstPerformingQuerries</w:t>
      </w:r>
      <w:proofErr w:type="spellEnd"/>
    </w:p>
    <w:p w:rsidR="00C965B2" w:rsidRPr="008F7B0F" w:rsidRDefault="00C965B2" w:rsidP="00976611">
      <w:r w:rsidRPr="008F7B0F">
        <w:tab/>
        <w:t>D:\dev\SQL\DFINAnalytics\Jobs\JOB_UTIL_WorstPerformingQuerries.sql</w:t>
      </w:r>
    </w:p>
    <w:p w:rsidR="00976611" w:rsidRDefault="00976611" w:rsidP="00CD0807"/>
    <w:p w:rsidR="001A2451" w:rsidRDefault="001A2451" w:rsidP="00CD0807">
      <w:r w:rsidRPr="001A2451">
        <w:t>D:\dev\SQL\DFINAnalytics\UTIL_DefragAllIndexes.sql</w:t>
      </w:r>
    </w:p>
    <w:p w:rsidR="00A57E73" w:rsidRPr="008F7B0F" w:rsidRDefault="00A57E73" w:rsidP="00A57E73">
      <w:pPr>
        <w:pStyle w:val="Heading1"/>
      </w:pPr>
      <w:bookmarkStart w:id="36" w:name="_Toc536186097"/>
      <w:bookmarkStart w:id="37" w:name="_Toc165649"/>
      <w:proofErr w:type="spellStart"/>
      <w:r w:rsidRPr="008F7B0F">
        <w:t>UTIL_DefragAllIndexes</w:t>
      </w:r>
      <w:bookmarkEnd w:id="36"/>
      <w:bookmarkEnd w:id="37"/>
      <w:proofErr w:type="spellEnd"/>
    </w:p>
    <w:p w:rsidR="00A57E73" w:rsidRPr="008F7B0F" w:rsidRDefault="00C37958" w:rsidP="00A57E73">
      <w:r w:rsidRPr="008F7B0F">
        <w:t>Any or all databases can have their indexes inspected and reorganized if their fragmentation exceeds the specified cutoff.</w:t>
      </w:r>
    </w:p>
    <w:p w:rsidR="00A57E73" w:rsidRPr="008F7B0F" w:rsidRDefault="00A57E73" w:rsidP="00A57E73"/>
    <w:p w:rsidR="00A57E73" w:rsidRPr="008F7B0F" w:rsidRDefault="00A57E73" w:rsidP="00CD0807">
      <w:r w:rsidRPr="008F7B0F">
        <w:t>SQL:</w:t>
      </w:r>
      <w:r w:rsidRPr="008F7B0F">
        <w:tab/>
        <w:t>D:\dev\SQL\DFINAnalytics\UTIL_DefragAllIndexes.sql</w:t>
      </w:r>
    </w:p>
    <w:p w:rsidR="00A57E73" w:rsidRDefault="00A57E73" w:rsidP="00A57E73">
      <w:pPr>
        <w:autoSpaceDE w:val="0"/>
        <w:autoSpaceDN w:val="0"/>
        <w:adjustRightInd w:val="0"/>
        <w:spacing w:after="0" w:line="240" w:lineRule="auto"/>
      </w:pPr>
      <w:r w:rsidRPr="008F7B0F">
        <w:t>PROC:</w:t>
      </w:r>
      <w:r w:rsidRPr="008F7B0F">
        <w:tab/>
      </w:r>
      <w:proofErr w:type="spellStart"/>
      <w:r w:rsidRPr="008F7B0F">
        <w:t>UTIL_DefragAllIndexes</w:t>
      </w:r>
      <w:proofErr w:type="spellEnd"/>
    </w:p>
    <w:p w:rsidR="00666174" w:rsidRDefault="00666174" w:rsidP="00A57E73">
      <w:pPr>
        <w:autoSpaceDE w:val="0"/>
        <w:autoSpaceDN w:val="0"/>
        <w:adjustRightInd w:val="0"/>
        <w:spacing w:after="0" w:line="240" w:lineRule="auto"/>
      </w:pPr>
    </w:p>
    <w:p w:rsidR="00666174" w:rsidRPr="008F7B0F" w:rsidRDefault="00666174" w:rsidP="00A57E73">
      <w:pPr>
        <w:autoSpaceDE w:val="0"/>
        <w:autoSpaceDN w:val="0"/>
        <w:adjustRightInd w:val="0"/>
        <w:spacing w:after="0" w:line="240" w:lineRule="auto"/>
      </w:pPr>
      <w:r>
        <w:t>JOB:</w:t>
      </w:r>
      <w:r>
        <w:tab/>
      </w:r>
      <w:r w:rsidR="00DB5E5F">
        <w:t>JOB_</w:t>
      </w:r>
      <w:r w:rsidR="00DB5E5F" w:rsidRPr="00DB5E5F">
        <w:t xml:space="preserve"> </w:t>
      </w:r>
      <w:proofErr w:type="spellStart"/>
      <w:r w:rsidR="00DB5E5F" w:rsidRPr="008F7B0F">
        <w:t>UTIL_DefragAllIndexes</w:t>
      </w:r>
      <w:proofErr w:type="spellEnd"/>
    </w:p>
    <w:p w:rsidR="00A57E73" w:rsidRPr="008F7B0F" w:rsidRDefault="00A57E73" w:rsidP="00A57E73">
      <w:pPr>
        <w:autoSpaceDE w:val="0"/>
        <w:autoSpaceDN w:val="0"/>
        <w:adjustRightInd w:val="0"/>
        <w:spacing w:after="0" w:line="240" w:lineRule="auto"/>
      </w:pPr>
    </w:p>
    <w:p w:rsidR="00A57E73" w:rsidRPr="008F7B0F" w:rsidRDefault="00A57E73" w:rsidP="00A57E73">
      <w:pPr>
        <w:autoSpaceDE w:val="0"/>
        <w:autoSpaceDN w:val="0"/>
        <w:adjustRightInd w:val="0"/>
        <w:spacing w:after="0" w:line="240" w:lineRule="auto"/>
      </w:pPr>
      <w:r w:rsidRPr="008F7B0F">
        <w:t>PARMS:</w:t>
      </w:r>
      <w:r w:rsidRPr="008F7B0F">
        <w:tab/>
        <w:t>@</w:t>
      </w:r>
      <w:proofErr w:type="spellStart"/>
      <w:r w:rsidRPr="008F7B0F">
        <w:t>StartingDB</w:t>
      </w:r>
      <w:proofErr w:type="spellEnd"/>
      <w:r w:rsidRPr="008F7B0F">
        <w:t xml:space="preserve">   NVARCHAR(100): NULL if wanting to start with First DB</w:t>
      </w:r>
    </w:p>
    <w:p w:rsidR="00A57E73" w:rsidRPr="008F7B0F" w:rsidRDefault="00A57E73" w:rsidP="00A57E73">
      <w:pPr>
        <w:autoSpaceDE w:val="0"/>
        <w:autoSpaceDN w:val="0"/>
        <w:adjustRightInd w:val="0"/>
        <w:spacing w:after="0" w:line="240" w:lineRule="auto"/>
        <w:ind w:firstLine="720"/>
      </w:pPr>
      <w:r w:rsidRPr="008F7B0F">
        <w:t>@</w:t>
      </w:r>
      <w:proofErr w:type="spellStart"/>
      <w:r w:rsidRPr="008F7B0F">
        <w:t>EndingDB</w:t>
      </w:r>
      <w:proofErr w:type="spellEnd"/>
      <w:r w:rsidRPr="008F7B0F">
        <w:t xml:space="preserve">     NVARCHAR(100), NULL if wanting to process to the END </w:t>
      </w:r>
    </w:p>
    <w:p w:rsidR="00A57E73" w:rsidRPr="008F7B0F" w:rsidRDefault="00A57E73" w:rsidP="00A57E73">
      <w:pPr>
        <w:autoSpaceDE w:val="0"/>
        <w:autoSpaceDN w:val="0"/>
        <w:adjustRightInd w:val="0"/>
        <w:spacing w:after="0" w:line="240" w:lineRule="auto"/>
        <w:ind w:left="720"/>
      </w:pPr>
      <w:r w:rsidRPr="008F7B0F">
        <w:t>@</w:t>
      </w:r>
      <w:proofErr w:type="spellStart"/>
      <w:r w:rsidRPr="008F7B0F">
        <w:t>MaxPct</w:t>
      </w:r>
      <w:proofErr w:type="spellEnd"/>
      <w:r w:rsidRPr="008F7B0F">
        <w:t xml:space="preserve">       DECIMAL(6, 2)  = 30, Anything with more than 30% fragmentation will be processed</w:t>
      </w:r>
    </w:p>
    <w:p w:rsidR="00A57E73" w:rsidRPr="008F7B0F" w:rsidRDefault="00A57E73" w:rsidP="00A57E73">
      <w:pPr>
        <w:autoSpaceDE w:val="0"/>
        <w:autoSpaceDN w:val="0"/>
        <w:adjustRightInd w:val="0"/>
        <w:spacing w:after="0" w:line="240" w:lineRule="auto"/>
        <w:ind w:firstLine="720"/>
      </w:pPr>
      <w:r w:rsidRPr="008F7B0F">
        <w:t>@</w:t>
      </w:r>
      <w:proofErr w:type="spellStart"/>
      <w:r w:rsidRPr="008F7B0F">
        <w:t>PreviewOnly</w:t>
      </w:r>
      <w:proofErr w:type="spellEnd"/>
      <w:r w:rsidRPr="008F7B0F">
        <w:t xml:space="preserve">  INT           = 1, 1 will not DEFRAG only display target indexes</w:t>
      </w:r>
    </w:p>
    <w:p w:rsidR="00A57E73" w:rsidRPr="008F7B0F" w:rsidRDefault="00A57E73" w:rsidP="00A57E73">
      <w:pPr>
        <w:autoSpaceDE w:val="0"/>
        <w:autoSpaceDN w:val="0"/>
        <w:adjustRightInd w:val="0"/>
        <w:spacing w:after="0" w:line="240" w:lineRule="auto"/>
        <w:ind w:left="720"/>
      </w:pPr>
      <w:r w:rsidRPr="008F7B0F">
        <w:t>@</w:t>
      </w:r>
      <w:proofErr w:type="spellStart"/>
      <w:r w:rsidRPr="008F7B0F">
        <w:t>ReorgIndexes</w:t>
      </w:r>
      <w:proofErr w:type="spellEnd"/>
      <w:r w:rsidRPr="008F7B0F">
        <w:t xml:space="preserve"> INT           = 0, 1 will cause </w:t>
      </w:r>
      <w:proofErr w:type="spellStart"/>
      <w:r w:rsidRPr="008F7B0F">
        <w:t>tgt</w:t>
      </w:r>
      <w:proofErr w:type="spellEnd"/>
      <w:r w:rsidRPr="008F7B0F">
        <w:t xml:space="preserve"> indexes to be reorganized offline</w:t>
      </w:r>
    </w:p>
    <w:p w:rsidR="00A57E73" w:rsidRPr="008F7B0F" w:rsidRDefault="00A57E73" w:rsidP="00A57E73">
      <w:pPr>
        <w:autoSpaceDE w:val="0"/>
        <w:autoSpaceDN w:val="0"/>
        <w:adjustRightInd w:val="0"/>
        <w:spacing w:after="0" w:line="240" w:lineRule="auto"/>
        <w:ind w:firstLine="720"/>
      </w:pPr>
      <w:r w:rsidRPr="008F7B0F">
        <w:t>@</w:t>
      </w:r>
      <w:proofErr w:type="spellStart"/>
      <w:r w:rsidRPr="008F7B0F">
        <w:t>RunID</w:t>
      </w:r>
      <w:proofErr w:type="spellEnd"/>
      <w:r w:rsidRPr="008F7B0F">
        <w:t xml:space="preserve">        VARCHAR(60)   = NULL the supplied </w:t>
      </w:r>
      <w:proofErr w:type="spellStart"/>
      <w:r w:rsidRPr="008F7B0F">
        <w:t>RunID</w:t>
      </w:r>
      <w:proofErr w:type="spellEnd"/>
      <w:r w:rsidRPr="008F7B0F">
        <w:t xml:space="preserve"> for tracking purposes</w:t>
      </w:r>
    </w:p>
    <w:p w:rsidR="00A57E73" w:rsidRPr="008F7B0F" w:rsidRDefault="00A57E73" w:rsidP="00A57E73"/>
    <w:p w:rsidR="003436EC" w:rsidRDefault="003436EC" w:rsidP="00A57E73">
      <w:r w:rsidRPr="008F7B0F">
        <w:t>JOB:</w:t>
      </w:r>
      <w:r w:rsidRPr="008F7B0F">
        <w:tab/>
      </w:r>
      <w:proofErr w:type="spellStart"/>
      <w:r w:rsidRPr="008F7B0F">
        <w:t>JOB_UTIL_DefragAllIndexes</w:t>
      </w:r>
      <w:proofErr w:type="spellEnd"/>
    </w:p>
    <w:p w:rsidR="00DB5E5F" w:rsidRDefault="00DB5E5F" w:rsidP="00A57E73">
      <w:r>
        <w:tab/>
      </w:r>
      <w:r w:rsidRPr="00DB5E5F">
        <w:t xml:space="preserve">JOB_ </w:t>
      </w:r>
      <w:proofErr w:type="spellStart"/>
      <w:r w:rsidRPr="00DB5E5F">
        <w:t>UTIL_DefragAllIndexes</w:t>
      </w:r>
      <w:r>
        <w:t>.SQL</w:t>
      </w:r>
      <w:proofErr w:type="spellEnd"/>
    </w:p>
    <w:p w:rsidR="001A2451" w:rsidRDefault="001A2451" w:rsidP="00A57E73"/>
    <w:p w:rsidR="001A2451" w:rsidRDefault="001A2451" w:rsidP="00A57E73">
      <w:r>
        <w:t>NOTE:</w:t>
      </w:r>
      <w:r>
        <w:tab/>
        <w:t>The following will run the reorg utility against all tables in all databases</w:t>
      </w:r>
    </w:p>
    <w:p w:rsidR="001A2451" w:rsidRPr="008F7B0F" w:rsidRDefault="001A2451" w:rsidP="00A57E73">
      <w:r>
        <w:tab/>
      </w:r>
      <w:r>
        <w:rPr>
          <w:rFonts w:ascii="Consolas" w:hAnsi="Consolas" w:cs="Consolas"/>
          <w:color w:val="008000"/>
          <w:sz w:val="19"/>
          <w:szCs w:val="19"/>
        </w:rPr>
        <w:t xml:space="preserve">exec </w:t>
      </w:r>
      <w:proofErr w:type="spellStart"/>
      <w:r>
        <w:rPr>
          <w:rFonts w:ascii="Consolas" w:hAnsi="Consolas" w:cs="Consolas"/>
          <w:color w:val="008000"/>
          <w:sz w:val="19"/>
          <w:szCs w:val="19"/>
        </w:rPr>
        <w:t>UTIL_DefragAllIndexes</w:t>
      </w:r>
      <w:proofErr w:type="spellEnd"/>
      <w:r>
        <w:rPr>
          <w:rFonts w:ascii="Consolas" w:hAnsi="Consolas" w:cs="Consolas"/>
          <w:color w:val="008000"/>
          <w:sz w:val="19"/>
          <w:szCs w:val="19"/>
        </w:rPr>
        <w:t xml:space="preserve"> null, null, 30, 0, 1, -1;</w:t>
      </w:r>
    </w:p>
    <w:p w:rsidR="003436EC" w:rsidRDefault="003436EC" w:rsidP="00A57E73"/>
    <w:p w:rsidR="003436EC" w:rsidRPr="008F7B0F" w:rsidRDefault="003436EC" w:rsidP="003436EC">
      <w:pPr>
        <w:pStyle w:val="Heading1"/>
      </w:pPr>
      <w:bookmarkStart w:id="38" w:name="_Toc536186098"/>
      <w:bookmarkStart w:id="39" w:name="_Toc165650"/>
      <w:proofErr w:type="spellStart"/>
      <w:r w:rsidRPr="008F7B0F">
        <w:t>UTIL_ReorgFragmentedIndexes</w:t>
      </w:r>
      <w:bookmarkEnd w:id="38"/>
      <w:bookmarkEnd w:id="39"/>
      <w:proofErr w:type="spellEnd"/>
    </w:p>
    <w:p w:rsidR="003436EC" w:rsidRDefault="003436EC" w:rsidP="00A57E73">
      <w:r w:rsidRPr="008F7B0F">
        <w:t>Use this if you wish to REORG all indexes on all databases on the server.</w:t>
      </w:r>
    </w:p>
    <w:p w:rsidR="009E2AA7" w:rsidRPr="008F7B0F" w:rsidRDefault="009E2AA7" w:rsidP="00A57E73"/>
    <w:p w:rsidR="003436EC" w:rsidRPr="008F7B0F" w:rsidRDefault="003436EC" w:rsidP="00A57E73">
      <w:r w:rsidRPr="008F7B0F">
        <w:t>SQL:</w:t>
      </w:r>
      <w:r w:rsidRPr="008F7B0F">
        <w:tab/>
        <w:t>D:\dev\SQL\DFINAnalytics\UTIL_ReorgFragmentedIndexes.sql</w:t>
      </w:r>
    </w:p>
    <w:p w:rsidR="003436EC" w:rsidRPr="008F7B0F" w:rsidRDefault="003436EC" w:rsidP="00A57E73">
      <w:r w:rsidRPr="008F7B0F">
        <w:t>PROC:</w:t>
      </w:r>
      <w:r w:rsidRPr="008F7B0F">
        <w:tab/>
      </w:r>
      <w:proofErr w:type="spellStart"/>
      <w:r w:rsidR="008F7B0F" w:rsidRPr="008F7B0F">
        <w:t>sp_UTIL_ReorgFragmentedIndexes</w:t>
      </w:r>
      <w:proofErr w:type="spellEnd"/>
    </w:p>
    <w:p w:rsidR="003436EC" w:rsidRPr="008F7B0F" w:rsidRDefault="003436EC" w:rsidP="00A57E73">
      <w:r w:rsidRPr="008F7B0F">
        <w:t>JOB:</w:t>
      </w:r>
      <w:r w:rsidR="008F7B0F" w:rsidRPr="008F7B0F">
        <w:tab/>
        <w:t xml:space="preserve">JOB_ </w:t>
      </w:r>
      <w:proofErr w:type="spellStart"/>
      <w:r w:rsidR="008F7B0F" w:rsidRPr="008F7B0F">
        <w:t>UTIL_ReorgFragmentedIndexes</w:t>
      </w:r>
      <w:proofErr w:type="spellEnd"/>
    </w:p>
    <w:p w:rsidR="008F7B0F" w:rsidRPr="008F7B0F" w:rsidRDefault="008F7B0F" w:rsidP="00A57E73">
      <w:r w:rsidRPr="008F7B0F">
        <w:tab/>
        <w:t xml:space="preserve">D:\dev\SQL\DFINAnalytics\Jobs\JOB_ </w:t>
      </w:r>
      <w:proofErr w:type="spellStart"/>
      <w:r w:rsidRPr="008F7B0F">
        <w:t>UTIL_ReorgFragmentedIndexes.sql</w:t>
      </w:r>
      <w:proofErr w:type="spellEnd"/>
    </w:p>
    <w:p w:rsidR="003436EC" w:rsidRDefault="003436EC" w:rsidP="00A57E73"/>
    <w:p w:rsidR="000234DD" w:rsidRDefault="000234DD" w:rsidP="000234DD">
      <w:pPr>
        <w:pStyle w:val="Heading1"/>
      </w:pPr>
      <w:bookmarkStart w:id="40" w:name="_Toc165651"/>
      <w:proofErr w:type="spellStart"/>
      <w:r w:rsidRPr="000234DD">
        <w:t>DFS_GetAllTableSizesAndRowCnt</w:t>
      </w:r>
      <w:bookmarkEnd w:id="40"/>
      <w:proofErr w:type="spellEnd"/>
    </w:p>
    <w:p w:rsidR="000234DD" w:rsidRDefault="000234DD" w:rsidP="000234DD">
      <w:r>
        <w:t>This diagnostic tracks table growth both in record count and size.</w:t>
      </w:r>
      <w:r w:rsidR="009E2AA7">
        <w:t xml:space="preserve"> </w:t>
      </w:r>
    </w:p>
    <w:p w:rsidR="000234DD" w:rsidRPr="000234DD" w:rsidRDefault="000234DD" w:rsidP="000234DD"/>
    <w:p w:rsidR="000234DD" w:rsidRDefault="000234DD" w:rsidP="000234DD">
      <w:r>
        <w:t>SQL:</w:t>
      </w:r>
      <w:r>
        <w:tab/>
      </w:r>
      <w:r w:rsidRPr="000234DD">
        <w:t>D:\dev\SQL\DFINAnalytics\DFS_GetAllTableSizesAndRowCnt.sql</w:t>
      </w:r>
    </w:p>
    <w:p w:rsidR="000234DD" w:rsidRDefault="000234DD" w:rsidP="00A57E73">
      <w:pPr>
        <w:rPr>
          <w:rFonts w:ascii="Consolas" w:hAnsi="Consolas" w:cs="Consolas"/>
          <w:color w:val="000000"/>
          <w:sz w:val="19"/>
          <w:szCs w:val="19"/>
        </w:rPr>
      </w:pPr>
      <w:r>
        <w:t>Proc:</w:t>
      </w:r>
      <w:r>
        <w:tab/>
      </w:r>
      <w:proofErr w:type="spellStart"/>
      <w:r>
        <w:rPr>
          <w:rFonts w:ascii="Consolas" w:hAnsi="Consolas" w:cs="Consolas"/>
          <w:color w:val="000000"/>
          <w:sz w:val="19"/>
          <w:szCs w:val="19"/>
        </w:rPr>
        <w:t>DFS_GetAllTableSizesAndRowCnt</w:t>
      </w:r>
      <w:proofErr w:type="spellEnd"/>
    </w:p>
    <w:p w:rsidR="000234DD" w:rsidRDefault="000234DD" w:rsidP="00A57E73">
      <w:pPr>
        <w:rPr>
          <w:rFonts w:ascii="Consolas" w:hAnsi="Consolas" w:cs="Consolas"/>
          <w:color w:val="000000"/>
          <w:sz w:val="19"/>
          <w:szCs w:val="19"/>
        </w:rPr>
      </w:pPr>
      <w:r>
        <w:rPr>
          <w:rFonts w:ascii="Consolas" w:hAnsi="Consolas" w:cs="Consolas"/>
          <w:color w:val="000000"/>
          <w:sz w:val="19"/>
          <w:szCs w:val="19"/>
        </w:rPr>
        <w:t>JOB:</w:t>
      </w:r>
      <w:r>
        <w:rPr>
          <w:rFonts w:ascii="Consolas" w:hAnsi="Consolas" w:cs="Consolas"/>
          <w:color w:val="000000"/>
          <w:sz w:val="19"/>
          <w:szCs w:val="19"/>
        </w:rPr>
        <w:tab/>
      </w:r>
      <w:proofErr w:type="spellStart"/>
      <w:r>
        <w:rPr>
          <w:rFonts w:ascii="Consolas" w:hAnsi="Consolas" w:cs="Consolas"/>
          <w:color w:val="000000"/>
          <w:sz w:val="19"/>
          <w:szCs w:val="19"/>
        </w:rPr>
        <w:t>JOB_DFS_GetAllTableSizesAndRowCnt</w:t>
      </w:r>
      <w:proofErr w:type="spellEnd"/>
    </w:p>
    <w:p w:rsidR="000234DD" w:rsidRDefault="000234DD" w:rsidP="00A57E73"/>
    <w:p w:rsidR="007F0A58" w:rsidRDefault="007F0A58" w:rsidP="00A57E73"/>
    <w:p w:rsidR="007F0A58" w:rsidRDefault="007F0A58" w:rsidP="00A57E73"/>
    <w:p w:rsidR="007F0A58" w:rsidRDefault="007F0A58" w:rsidP="007F0A58">
      <w:pPr>
        <w:pStyle w:val="Heading1"/>
      </w:pPr>
      <w:bookmarkStart w:id="41" w:name="_Toc165652"/>
      <w:proofErr w:type="spellStart"/>
      <w:r w:rsidRPr="007F0A58">
        <w:t>DVM_IdentifyQuer</w:t>
      </w:r>
      <w:r>
        <w:t>iesCandidatesForOptimization</w:t>
      </w:r>
      <w:bookmarkEnd w:id="41"/>
      <w:proofErr w:type="spellEnd"/>
    </w:p>
    <w:p w:rsidR="007F0A58" w:rsidRPr="007F0A58" w:rsidRDefault="007F0A58" w:rsidP="007F0A58">
      <w:pPr>
        <w:autoSpaceDE w:val="0"/>
        <w:autoSpaceDN w:val="0"/>
        <w:adjustRightInd w:val="0"/>
        <w:spacing w:after="0" w:line="240" w:lineRule="auto"/>
      </w:pPr>
    </w:p>
    <w:p w:rsidR="007F0A58" w:rsidRPr="007F0A58" w:rsidRDefault="007F0A58" w:rsidP="007F0A58">
      <w:pPr>
        <w:autoSpaceDE w:val="0"/>
        <w:autoSpaceDN w:val="0"/>
        <w:adjustRightInd w:val="0"/>
        <w:spacing w:after="0" w:line="240" w:lineRule="auto"/>
      </w:pPr>
      <w:r w:rsidRPr="007F0A58">
        <w:t>The below CTE provides information about the number of executions, total run time, and pages read from memory. The results can be used to identify queries that may be candidates for optimization.</w:t>
      </w:r>
    </w:p>
    <w:p w:rsidR="007F0A58" w:rsidRPr="007F0A58" w:rsidRDefault="007F0A58" w:rsidP="007F0A58">
      <w:pPr>
        <w:autoSpaceDE w:val="0"/>
        <w:autoSpaceDN w:val="0"/>
        <w:adjustRightInd w:val="0"/>
        <w:spacing w:after="0" w:line="240" w:lineRule="auto"/>
      </w:pPr>
      <w:r w:rsidRPr="007F0A58">
        <w:t>Note: The results of this query can vary depending on the version of SQL Server.</w:t>
      </w:r>
    </w:p>
    <w:p w:rsidR="007F0A58" w:rsidRPr="000234DD" w:rsidRDefault="007F0A58" w:rsidP="007F0A58"/>
    <w:p w:rsidR="007F0A58" w:rsidRDefault="007F0A58" w:rsidP="007F0A58">
      <w:r>
        <w:t>SQL:</w:t>
      </w:r>
      <w:r>
        <w:tab/>
      </w:r>
      <w:proofErr w:type="spellStart"/>
      <w:r w:rsidRPr="007F0A58">
        <w:t>DVM_IdentifyQueriesCandidatesForOptimization.sql</w:t>
      </w:r>
      <w:proofErr w:type="spellEnd"/>
    </w:p>
    <w:p w:rsidR="007F0A58" w:rsidRDefault="007F0A58" w:rsidP="007F0A58">
      <w:pPr>
        <w:rPr>
          <w:rFonts w:ascii="Consolas" w:hAnsi="Consolas" w:cs="Consolas"/>
          <w:color w:val="000000"/>
          <w:sz w:val="19"/>
          <w:szCs w:val="19"/>
        </w:rPr>
      </w:pPr>
      <w:r>
        <w:t>Proc:</w:t>
      </w:r>
      <w:r>
        <w:tab/>
      </w:r>
      <w:proofErr w:type="spellStart"/>
      <w:r>
        <w:rPr>
          <w:rFonts w:ascii="Consolas" w:hAnsi="Consolas" w:cs="Consolas"/>
          <w:color w:val="000000"/>
          <w:sz w:val="19"/>
          <w:szCs w:val="19"/>
        </w:rPr>
        <w:t>UTIL_QryPlanStats</w:t>
      </w:r>
      <w:proofErr w:type="spellEnd"/>
    </w:p>
    <w:p w:rsidR="007F0A58" w:rsidRPr="007F0A58" w:rsidRDefault="007F0A58" w:rsidP="007F0A58">
      <w:r w:rsidRPr="007F0A58">
        <w:t>TABLE:</w:t>
      </w:r>
      <w:r w:rsidRPr="007F0A58">
        <w:tab/>
      </w:r>
      <w:proofErr w:type="spellStart"/>
      <w:r w:rsidRPr="007F0A58">
        <w:t>DFS_QryOptStats</w:t>
      </w:r>
      <w:proofErr w:type="spellEnd"/>
    </w:p>
    <w:p w:rsidR="007F0A58" w:rsidRDefault="007F0A58" w:rsidP="007F0A58">
      <w:pPr>
        <w:rPr>
          <w:rFonts w:ascii="Consolas" w:hAnsi="Consolas" w:cs="Consolas"/>
          <w:color w:val="000000"/>
          <w:sz w:val="19"/>
          <w:szCs w:val="19"/>
        </w:rPr>
      </w:pPr>
      <w:r>
        <w:rPr>
          <w:rFonts w:ascii="Consolas" w:hAnsi="Consolas" w:cs="Consolas"/>
          <w:color w:val="000000"/>
          <w:sz w:val="19"/>
          <w:szCs w:val="19"/>
        </w:rPr>
        <w:t>JOB:</w:t>
      </w:r>
      <w:r>
        <w:rPr>
          <w:rFonts w:ascii="Consolas" w:hAnsi="Consolas" w:cs="Consolas"/>
          <w:color w:val="000000"/>
          <w:sz w:val="19"/>
          <w:szCs w:val="19"/>
        </w:rPr>
        <w:tab/>
      </w:r>
      <w:proofErr w:type="spellStart"/>
      <w:r>
        <w:rPr>
          <w:rFonts w:ascii="Consolas" w:hAnsi="Consolas" w:cs="Consolas"/>
          <w:color w:val="000000"/>
          <w:sz w:val="19"/>
          <w:szCs w:val="19"/>
        </w:rPr>
        <w:t>JOB_UTIL_QryPlanStats</w:t>
      </w:r>
      <w:proofErr w:type="spellEnd"/>
    </w:p>
    <w:p w:rsidR="007F0A58" w:rsidRDefault="007F0A58" w:rsidP="007F0A58"/>
    <w:p w:rsidR="007F0A58" w:rsidRDefault="0014465E" w:rsidP="00A57E73">
      <w:r w:rsidRPr="0014465E">
        <w:t>D:\dev\SQL\DFINAnalytics\DBMON_TxMonitorTableStats.sql</w:t>
      </w:r>
    </w:p>
    <w:p w:rsidR="0014465E" w:rsidRDefault="0014465E" w:rsidP="0014465E">
      <w:pPr>
        <w:pStyle w:val="Heading1"/>
      </w:pPr>
      <w:bookmarkStart w:id="42" w:name="_Toc165653"/>
      <w:proofErr w:type="spellStart"/>
      <w:r>
        <w:t>DBMON_TxMonitorTableStats</w:t>
      </w:r>
      <w:bookmarkEnd w:id="42"/>
      <w:proofErr w:type="spellEnd"/>
    </w:p>
    <w:p w:rsidR="00195857" w:rsidRPr="00195857" w:rsidRDefault="00195857" w:rsidP="00195857">
      <w:pPr>
        <w:autoSpaceDE w:val="0"/>
        <w:autoSpaceDN w:val="0"/>
        <w:adjustRightInd w:val="0"/>
        <w:spacing w:after="0" w:line="240" w:lineRule="auto"/>
      </w:pPr>
      <w:r w:rsidRPr="00195857">
        <w:t>In the results, you'll have the following columns:</w:t>
      </w:r>
    </w:p>
    <w:p w:rsidR="00195857" w:rsidRPr="00195857" w:rsidRDefault="00195857" w:rsidP="00355A1F">
      <w:pPr>
        <w:pStyle w:val="ListParagraph"/>
        <w:numPr>
          <w:ilvl w:val="0"/>
          <w:numId w:val="31"/>
        </w:numPr>
        <w:autoSpaceDE w:val="0"/>
        <w:autoSpaceDN w:val="0"/>
        <w:adjustRightInd w:val="0"/>
        <w:spacing w:after="0" w:line="240" w:lineRule="auto"/>
      </w:pPr>
      <w:proofErr w:type="spellStart"/>
      <w:r w:rsidRPr="00195857">
        <w:t>TableName</w:t>
      </w:r>
      <w:proofErr w:type="spellEnd"/>
      <w:r w:rsidRPr="00195857">
        <w:t xml:space="preserve"> - The name of the table (the easiest column)</w:t>
      </w:r>
    </w:p>
    <w:p w:rsidR="00195857" w:rsidRPr="00195857" w:rsidRDefault="00195857" w:rsidP="00355A1F">
      <w:pPr>
        <w:pStyle w:val="ListParagraph"/>
        <w:numPr>
          <w:ilvl w:val="0"/>
          <w:numId w:val="31"/>
        </w:numPr>
        <w:autoSpaceDE w:val="0"/>
        <w:autoSpaceDN w:val="0"/>
        <w:adjustRightInd w:val="0"/>
        <w:spacing w:after="0" w:line="240" w:lineRule="auto"/>
      </w:pPr>
      <w:proofErr w:type="spellStart"/>
      <w:r w:rsidRPr="00195857">
        <w:t>IndexName</w:t>
      </w:r>
      <w:proofErr w:type="spellEnd"/>
      <w:r w:rsidRPr="00195857">
        <w:t xml:space="preserve"> - when populated, the name of the index. When it's NULL, it refers to a HEAP - a table without a clustered index </w:t>
      </w:r>
    </w:p>
    <w:p w:rsidR="00195857" w:rsidRPr="00195857" w:rsidRDefault="00195857" w:rsidP="00355A1F">
      <w:pPr>
        <w:pStyle w:val="ListParagraph"/>
        <w:numPr>
          <w:ilvl w:val="0"/>
          <w:numId w:val="31"/>
        </w:numPr>
        <w:autoSpaceDE w:val="0"/>
        <w:autoSpaceDN w:val="0"/>
        <w:adjustRightInd w:val="0"/>
        <w:spacing w:after="0" w:line="240" w:lineRule="auto"/>
      </w:pPr>
      <w:proofErr w:type="spellStart"/>
      <w:r w:rsidRPr="00195857">
        <w:t>IndexID</w:t>
      </w:r>
      <w:proofErr w:type="spellEnd"/>
      <w:r w:rsidRPr="00195857">
        <w:t xml:space="preserve"> - If this is 0, it's a HEAP (</w:t>
      </w:r>
      <w:proofErr w:type="spellStart"/>
      <w:r w:rsidRPr="00195857">
        <w:t>IndexName</w:t>
      </w:r>
      <w:proofErr w:type="spellEnd"/>
      <w:r w:rsidRPr="00195857">
        <w:t xml:space="preserve"> should also be NULL in these cases). </w:t>
      </w:r>
    </w:p>
    <w:p w:rsidR="00195857" w:rsidRPr="00195857" w:rsidRDefault="00195857" w:rsidP="00355A1F">
      <w:pPr>
        <w:pStyle w:val="ListParagraph"/>
        <w:numPr>
          <w:ilvl w:val="1"/>
          <w:numId w:val="31"/>
        </w:numPr>
        <w:autoSpaceDE w:val="0"/>
        <w:autoSpaceDN w:val="0"/>
        <w:adjustRightInd w:val="0"/>
        <w:spacing w:after="0" w:line="240" w:lineRule="auto"/>
      </w:pPr>
      <w:r w:rsidRPr="00195857">
        <w:t xml:space="preserve">When 1, this refers to a clustered index (meaning that the activity columns </w:t>
      </w:r>
    </w:p>
    <w:p w:rsidR="00195857" w:rsidRPr="00195857" w:rsidRDefault="00195857" w:rsidP="00355A1F">
      <w:pPr>
        <w:pStyle w:val="ListParagraph"/>
        <w:numPr>
          <w:ilvl w:val="1"/>
          <w:numId w:val="31"/>
        </w:numPr>
        <w:autoSpaceDE w:val="0"/>
        <w:autoSpaceDN w:val="0"/>
        <w:adjustRightInd w:val="0"/>
        <w:spacing w:after="0" w:line="240" w:lineRule="auto"/>
      </w:pPr>
      <w:r w:rsidRPr="00195857">
        <w:t xml:space="preserve">still all refer to the table data itself). When 2 or greater, this is a standard </w:t>
      </w:r>
    </w:p>
    <w:p w:rsidR="00195857" w:rsidRPr="00195857" w:rsidRDefault="00195857" w:rsidP="00355A1F">
      <w:pPr>
        <w:pStyle w:val="ListParagraph"/>
        <w:numPr>
          <w:ilvl w:val="1"/>
          <w:numId w:val="31"/>
        </w:numPr>
        <w:autoSpaceDE w:val="0"/>
        <w:autoSpaceDN w:val="0"/>
        <w:adjustRightInd w:val="0"/>
        <w:spacing w:after="0" w:line="240" w:lineRule="auto"/>
      </w:pPr>
      <w:r w:rsidRPr="00195857">
        <w:t>non-clustered index.</w:t>
      </w:r>
    </w:p>
    <w:p w:rsidR="00195857" w:rsidRPr="00195857" w:rsidRDefault="00195857" w:rsidP="00355A1F">
      <w:pPr>
        <w:pStyle w:val="ListParagraph"/>
        <w:numPr>
          <w:ilvl w:val="0"/>
          <w:numId w:val="31"/>
        </w:numPr>
        <w:autoSpaceDE w:val="0"/>
        <w:autoSpaceDN w:val="0"/>
        <w:adjustRightInd w:val="0"/>
        <w:spacing w:after="0" w:line="240" w:lineRule="auto"/>
      </w:pPr>
      <w:r w:rsidRPr="00195857">
        <w:t xml:space="preserve">User activity (the number of times each type of operation has been performed </w:t>
      </w:r>
    </w:p>
    <w:p w:rsidR="00195857" w:rsidRPr="00195857" w:rsidRDefault="00195857" w:rsidP="00355A1F">
      <w:pPr>
        <w:pStyle w:val="ListParagraph"/>
        <w:numPr>
          <w:ilvl w:val="1"/>
          <w:numId w:val="31"/>
        </w:numPr>
        <w:autoSpaceDE w:val="0"/>
        <w:autoSpaceDN w:val="0"/>
        <w:adjustRightInd w:val="0"/>
        <w:spacing w:after="0" w:line="240" w:lineRule="auto"/>
      </w:pPr>
      <w:r w:rsidRPr="00195857">
        <w:t>on the index/table):</w:t>
      </w:r>
    </w:p>
    <w:p w:rsidR="00195857" w:rsidRPr="00195857" w:rsidRDefault="00195857" w:rsidP="00355A1F">
      <w:pPr>
        <w:pStyle w:val="ListParagraph"/>
        <w:numPr>
          <w:ilvl w:val="0"/>
          <w:numId w:val="31"/>
        </w:numPr>
        <w:autoSpaceDE w:val="0"/>
        <w:autoSpaceDN w:val="0"/>
        <w:adjustRightInd w:val="0"/>
        <w:spacing w:after="0" w:line="240" w:lineRule="auto"/>
      </w:pPr>
      <w:r w:rsidRPr="00195857">
        <w:t xml:space="preserve">User Seeks - searched for a small number of rows - this is the most </w:t>
      </w:r>
      <w:proofErr w:type="spellStart"/>
      <w:r w:rsidRPr="00195857">
        <w:t>effecient</w:t>
      </w:r>
      <w:proofErr w:type="spellEnd"/>
      <w:r w:rsidRPr="00195857">
        <w:t xml:space="preserve"> </w:t>
      </w:r>
    </w:p>
    <w:p w:rsidR="00195857" w:rsidRPr="00195857" w:rsidRDefault="00195857" w:rsidP="00355A1F">
      <w:pPr>
        <w:pStyle w:val="ListParagraph"/>
        <w:numPr>
          <w:ilvl w:val="1"/>
          <w:numId w:val="31"/>
        </w:numPr>
        <w:autoSpaceDE w:val="0"/>
        <w:autoSpaceDN w:val="0"/>
        <w:adjustRightInd w:val="0"/>
        <w:spacing w:after="0" w:line="240" w:lineRule="auto"/>
      </w:pPr>
      <w:r w:rsidRPr="00195857">
        <w:t>index operation.</w:t>
      </w:r>
    </w:p>
    <w:p w:rsidR="00195857" w:rsidRPr="00195857" w:rsidRDefault="00195857" w:rsidP="00355A1F">
      <w:pPr>
        <w:pStyle w:val="ListParagraph"/>
        <w:numPr>
          <w:ilvl w:val="0"/>
          <w:numId w:val="31"/>
        </w:numPr>
        <w:autoSpaceDE w:val="0"/>
        <w:autoSpaceDN w:val="0"/>
        <w:adjustRightInd w:val="0"/>
        <w:spacing w:after="0" w:line="240" w:lineRule="auto"/>
      </w:pPr>
      <w:r w:rsidRPr="00195857">
        <w:t>User Scans - scanned through the whole index looking for rows that meet the WHERE criteria.</w:t>
      </w:r>
    </w:p>
    <w:p w:rsidR="00195857" w:rsidRPr="00195857" w:rsidRDefault="00195857" w:rsidP="00355A1F">
      <w:pPr>
        <w:pStyle w:val="ListParagraph"/>
        <w:numPr>
          <w:ilvl w:val="0"/>
          <w:numId w:val="31"/>
        </w:numPr>
        <w:autoSpaceDE w:val="0"/>
        <w:autoSpaceDN w:val="0"/>
        <w:adjustRightInd w:val="0"/>
        <w:spacing w:after="0" w:line="240" w:lineRule="auto"/>
      </w:pPr>
      <w:r w:rsidRPr="00195857">
        <w:t>User Lookups - query used the index to find a row number, then pulled data from the table itself to satisfy the query.</w:t>
      </w:r>
    </w:p>
    <w:p w:rsidR="00195857" w:rsidRPr="00195857" w:rsidRDefault="00195857" w:rsidP="00355A1F">
      <w:pPr>
        <w:pStyle w:val="ListParagraph"/>
        <w:numPr>
          <w:ilvl w:val="0"/>
          <w:numId w:val="31"/>
        </w:numPr>
        <w:autoSpaceDE w:val="0"/>
        <w:autoSpaceDN w:val="0"/>
        <w:adjustRightInd w:val="0"/>
        <w:spacing w:after="0" w:line="240" w:lineRule="auto"/>
      </w:pPr>
      <w:r w:rsidRPr="00195857">
        <w:t xml:space="preserve">User Updates - number of times the data in this index/table has been updated. </w:t>
      </w:r>
    </w:p>
    <w:p w:rsidR="00195857" w:rsidRPr="00195857" w:rsidRDefault="00195857" w:rsidP="00355A1F">
      <w:pPr>
        <w:pStyle w:val="ListParagraph"/>
        <w:numPr>
          <w:ilvl w:val="1"/>
          <w:numId w:val="31"/>
        </w:numPr>
        <w:autoSpaceDE w:val="0"/>
        <w:autoSpaceDN w:val="0"/>
        <w:adjustRightInd w:val="0"/>
        <w:spacing w:after="0" w:line="240" w:lineRule="auto"/>
      </w:pPr>
      <w:r w:rsidRPr="00195857">
        <w:t xml:space="preserve">Note that not every table update will update every query - if an update </w:t>
      </w:r>
    </w:p>
    <w:p w:rsidR="00195857" w:rsidRPr="00195857" w:rsidRDefault="00195857" w:rsidP="00355A1F">
      <w:pPr>
        <w:pStyle w:val="ListParagraph"/>
        <w:numPr>
          <w:ilvl w:val="1"/>
          <w:numId w:val="31"/>
        </w:numPr>
        <w:autoSpaceDE w:val="0"/>
        <w:autoSpaceDN w:val="0"/>
        <w:adjustRightInd w:val="0"/>
        <w:spacing w:after="0" w:line="240" w:lineRule="auto"/>
      </w:pPr>
      <w:r w:rsidRPr="00195857">
        <w:t xml:space="preserve">modifies a column that's not part of an index, the table update counter </w:t>
      </w:r>
    </w:p>
    <w:p w:rsidR="00195857" w:rsidRPr="00195857" w:rsidRDefault="00195857" w:rsidP="00355A1F">
      <w:pPr>
        <w:pStyle w:val="ListParagraph"/>
        <w:numPr>
          <w:ilvl w:val="1"/>
          <w:numId w:val="31"/>
        </w:numPr>
        <w:autoSpaceDE w:val="0"/>
        <w:autoSpaceDN w:val="0"/>
        <w:adjustRightInd w:val="0"/>
        <w:spacing w:after="0" w:line="240" w:lineRule="auto"/>
      </w:pPr>
      <w:r w:rsidRPr="00195857">
        <w:t xml:space="preserve">will increment , but the index counter will not User activity timestamps </w:t>
      </w:r>
    </w:p>
    <w:p w:rsidR="0014465E" w:rsidRPr="00195857" w:rsidRDefault="00195857" w:rsidP="00355A1F">
      <w:pPr>
        <w:pStyle w:val="ListParagraph"/>
        <w:numPr>
          <w:ilvl w:val="0"/>
          <w:numId w:val="31"/>
        </w:numPr>
        <w:autoSpaceDE w:val="0"/>
        <w:autoSpaceDN w:val="0"/>
        <w:adjustRightInd w:val="0"/>
        <w:spacing w:after="0" w:line="240" w:lineRule="auto"/>
      </w:pPr>
      <w:r w:rsidRPr="00195857">
        <w:t xml:space="preserve">these show the most recent </w:t>
      </w:r>
      <w:proofErr w:type="spellStart"/>
      <w:r w:rsidRPr="00195857">
        <w:t>occurance</w:t>
      </w:r>
      <w:proofErr w:type="spellEnd"/>
      <w:r w:rsidRPr="00195857">
        <w:t xml:space="preserve"> of each of the four types of "User" events</w:t>
      </w:r>
    </w:p>
    <w:p w:rsidR="00195857" w:rsidRPr="007F0A58" w:rsidRDefault="00195857" w:rsidP="00195857">
      <w:pPr>
        <w:autoSpaceDE w:val="0"/>
        <w:autoSpaceDN w:val="0"/>
        <w:adjustRightInd w:val="0"/>
        <w:spacing w:after="0" w:line="240" w:lineRule="auto"/>
      </w:pPr>
    </w:p>
    <w:p w:rsidR="0014465E" w:rsidRDefault="0014465E" w:rsidP="0014465E">
      <w:r>
        <w:t>SQL:</w:t>
      </w:r>
      <w:r>
        <w:tab/>
      </w:r>
      <w:r w:rsidRPr="0014465E">
        <w:t>D:\dev\SQL\DFINAnalytics\DBMON_TxMonitorTableStats.sql</w:t>
      </w:r>
    </w:p>
    <w:p w:rsidR="0014465E" w:rsidRDefault="0014465E" w:rsidP="0014465E">
      <w:pPr>
        <w:rPr>
          <w:rFonts w:ascii="Consolas" w:hAnsi="Consolas" w:cs="Consolas"/>
          <w:color w:val="000000"/>
          <w:sz w:val="19"/>
          <w:szCs w:val="19"/>
        </w:rPr>
      </w:pPr>
      <w:r>
        <w:t>Proc:</w:t>
      </w:r>
      <w:r>
        <w:tab/>
      </w:r>
      <w:proofErr w:type="spellStart"/>
      <w:r>
        <w:rPr>
          <w:rFonts w:ascii="Consolas" w:hAnsi="Consolas" w:cs="Consolas"/>
          <w:color w:val="000000"/>
          <w:sz w:val="19"/>
          <w:szCs w:val="19"/>
        </w:rPr>
        <w:t>DBMON_TxMonitorTableStats</w:t>
      </w:r>
      <w:proofErr w:type="spellEnd"/>
    </w:p>
    <w:p w:rsidR="0014465E" w:rsidRPr="007F0A58" w:rsidRDefault="0014465E" w:rsidP="0014465E">
      <w:r w:rsidRPr="007F0A58">
        <w:t>TABLE:</w:t>
      </w:r>
      <w:r w:rsidRPr="007F0A58">
        <w:tab/>
      </w:r>
      <w:proofErr w:type="spellStart"/>
      <w:r>
        <w:rPr>
          <w:rFonts w:ascii="Consolas" w:hAnsi="Consolas" w:cs="Consolas"/>
          <w:color w:val="000000"/>
          <w:sz w:val="19"/>
          <w:szCs w:val="19"/>
        </w:rPr>
        <w:t>DFINAnalytics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DFS_TxMonitorTableStats</w:t>
      </w:r>
      <w:proofErr w:type="spellEnd"/>
    </w:p>
    <w:p w:rsidR="0014465E" w:rsidRDefault="0014465E" w:rsidP="0014465E">
      <w:pPr>
        <w:rPr>
          <w:rFonts w:ascii="Consolas" w:hAnsi="Consolas" w:cs="Consolas"/>
          <w:color w:val="000000"/>
          <w:sz w:val="19"/>
          <w:szCs w:val="19"/>
        </w:rPr>
      </w:pPr>
      <w:r>
        <w:rPr>
          <w:rFonts w:ascii="Consolas" w:hAnsi="Consolas" w:cs="Consolas"/>
          <w:color w:val="000000"/>
          <w:sz w:val="19"/>
          <w:szCs w:val="19"/>
        </w:rPr>
        <w:t>JOB:</w:t>
      </w:r>
      <w:r>
        <w:rPr>
          <w:rFonts w:ascii="Consolas" w:hAnsi="Consolas" w:cs="Consolas"/>
          <w:color w:val="000000"/>
          <w:sz w:val="19"/>
          <w:szCs w:val="19"/>
        </w:rPr>
        <w:tab/>
      </w:r>
      <w:proofErr w:type="spellStart"/>
      <w:r>
        <w:rPr>
          <w:rFonts w:ascii="Consolas" w:hAnsi="Consolas" w:cs="Consolas"/>
          <w:color w:val="000000"/>
          <w:sz w:val="19"/>
          <w:szCs w:val="19"/>
        </w:rPr>
        <w:t>JOB_DBMON_TxMonitorTableStats</w:t>
      </w:r>
      <w:proofErr w:type="spellEnd"/>
    </w:p>
    <w:p w:rsidR="00430AA2" w:rsidRDefault="00430AA2" w:rsidP="0014465E">
      <w:pPr>
        <w:rPr>
          <w:rFonts w:ascii="Consolas" w:hAnsi="Consolas" w:cs="Consolas"/>
          <w:color w:val="000000"/>
          <w:sz w:val="19"/>
          <w:szCs w:val="19"/>
        </w:rPr>
      </w:pPr>
      <w:r>
        <w:rPr>
          <w:rFonts w:ascii="Consolas" w:hAnsi="Consolas" w:cs="Consolas"/>
          <w:color w:val="000000"/>
          <w:sz w:val="19"/>
          <w:szCs w:val="19"/>
        </w:rPr>
        <w:tab/>
        <w:t xml:space="preserve">Note: Runs once per day at </w:t>
      </w:r>
      <w:r w:rsidR="00AC69AB">
        <w:rPr>
          <w:rFonts w:ascii="Consolas" w:hAnsi="Consolas" w:cs="Consolas"/>
          <w:color w:val="000000"/>
          <w:sz w:val="19"/>
          <w:szCs w:val="19"/>
        </w:rPr>
        <w:t>midnight</w:t>
      </w:r>
    </w:p>
    <w:p w:rsidR="0014465E" w:rsidRDefault="0014465E" w:rsidP="0014465E"/>
    <w:p w:rsidR="00E6613F" w:rsidRDefault="00E6613F" w:rsidP="00E6613F">
      <w:pPr>
        <w:pStyle w:val="Heading1"/>
      </w:pPr>
      <w:bookmarkStart w:id="43" w:name="_Toc165654"/>
      <w:r w:rsidRPr="00E6613F">
        <w:t>_</w:t>
      </w:r>
      <w:proofErr w:type="spellStart"/>
      <w:r w:rsidRPr="00E6613F">
        <w:t>CreateTempProc.sql</w:t>
      </w:r>
      <w:bookmarkEnd w:id="43"/>
      <w:proofErr w:type="spellEnd"/>
    </w:p>
    <w:p w:rsidR="00E6613F" w:rsidRDefault="00E6613F" w:rsidP="0014465E">
      <w:r>
        <w:t xml:space="preserve">This procedure will take an existing procedure, modify it, and build it to run in </w:t>
      </w:r>
      <w:proofErr w:type="spellStart"/>
      <w:r>
        <w:t>TempDB</w:t>
      </w:r>
      <w:proofErr w:type="spellEnd"/>
      <w:r>
        <w:t xml:space="preserve"> – overcomes the loss of the hidden functionality of placing a proc in the Master DB with a prefix of “</w:t>
      </w:r>
      <w:proofErr w:type="spellStart"/>
      <w:r>
        <w:t>sp</w:t>
      </w:r>
      <w:proofErr w:type="spellEnd"/>
      <w:r>
        <w:t xml:space="preserve">_” and having it run from any database. </w:t>
      </w:r>
      <w:r w:rsidR="00F05D12">
        <w:t>The procedure returns a 1 if successful. Anything other than a 1 indicates failure.</w:t>
      </w:r>
    </w:p>
    <w:p w:rsidR="00F05D12" w:rsidRDefault="00F05D12" w:rsidP="0014465E">
      <w:r>
        <w:t>CONTAINS:</w:t>
      </w:r>
    </w:p>
    <w:p w:rsidR="00F05D12" w:rsidRPr="00F05D12" w:rsidRDefault="00F05D12" w:rsidP="00F05D12">
      <w:pPr>
        <w:pStyle w:val="ListParagraph"/>
        <w:numPr>
          <w:ilvl w:val="0"/>
          <w:numId w:val="34"/>
        </w:numPr>
      </w:pPr>
      <w:proofErr w:type="spellStart"/>
      <w:r>
        <w:rPr>
          <w:rFonts w:ascii="Consolas" w:hAnsi="Consolas" w:cs="Consolas"/>
          <w:color w:val="000000"/>
          <w:sz w:val="19"/>
          <w:szCs w:val="19"/>
        </w:rPr>
        <w:t>UTIL_RemoveCommentsFromCode</w:t>
      </w:r>
      <w:proofErr w:type="spellEnd"/>
    </w:p>
    <w:p w:rsidR="00F05D12" w:rsidRPr="00F05D12" w:rsidRDefault="00F05D12" w:rsidP="00F05D12">
      <w:pPr>
        <w:pStyle w:val="ListParagraph"/>
        <w:numPr>
          <w:ilvl w:val="0"/>
          <w:numId w:val="34"/>
        </w:numPr>
      </w:pPr>
      <w:r>
        <w:rPr>
          <w:rFonts w:ascii="Consolas" w:hAnsi="Consolas" w:cs="Consolas"/>
          <w:color w:val="000000"/>
          <w:sz w:val="19"/>
          <w:szCs w:val="19"/>
        </w:rPr>
        <w:t>Table:</w:t>
      </w:r>
      <w:r>
        <w:rPr>
          <w:rFonts w:ascii="Consolas" w:hAnsi="Consolas" w:cs="Consolas"/>
          <w:color w:val="000000"/>
          <w:sz w:val="19"/>
          <w:szCs w:val="19"/>
        </w:rPr>
        <w:tab/>
      </w:r>
      <w:proofErr w:type="spellStart"/>
      <w:r>
        <w:rPr>
          <w:rFonts w:ascii="Consolas" w:hAnsi="Consolas" w:cs="Consolas"/>
          <w:color w:val="000000"/>
          <w:sz w:val="19"/>
          <w:szCs w:val="19"/>
        </w:rPr>
        <w:t>DFS_TempProcErrors</w:t>
      </w:r>
      <w:proofErr w:type="spellEnd"/>
    </w:p>
    <w:p w:rsidR="00F05D12" w:rsidRPr="00F05D12" w:rsidRDefault="00F05D12" w:rsidP="00F05D12">
      <w:pPr>
        <w:pStyle w:val="ListParagraph"/>
        <w:numPr>
          <w:ilvl w:val="0"/>
          <w:numId w:val="34"/>
        </w:numPr>
      </w:pPr>
      <w:proofErr w:type="spellStart"/>
      <w:r>
        <w:rPr>
          <w:rFonts w:ascii="Consolas" w:hAnsi="Consolas" w:cs="Consolas"/>
          <w:color w:val="000000"/>
          <w:sz w:val="19"/>
          <w:szCs w:val="19"/>
        </w:rPr>
        <w:t>UTIL_GetErrorInfo</w:t>
      </w:r>
      <w:proofErr w:type="spellEnd"/>
    </w:p>
    <w:p w:rsidR="00F05D12" w:rsidRDefault="00F05D12" w:rsidP="00F05D12">
      <w:pPr>
        <w:pStyle w:val="ListParagraph"/>
        <w:numPr>
          <w:ilvl w:val="0"/>
          <w:numId w:val="34"/>
        </w:numPr>
      </w:pPr>
      <w:r>
        <w:rPr>
          <w:rFonts w:ascii="Consolas" w:hAnsi="Consolas" w:cs="Consolas"/>
          <w:color w:val="000000"/>
          <w:sz w:val="19"/>
          <w:szCs w:val="19"/>
        </w:rPr>
        <w:t>_</w:t>
      </w:r>
      <w:proofErr w:type="spellStart"/>
      <w:r>
        <w:rPr>
          <w:rFonts w:ascii="Consolas" w:hAnsi="Consolas" w:cs="Consolas"/>
          <w:color w:val="000000"/>
          <w:sz w:val="19"/>
          <w:szCs w:val="19"/>
        </w:rPr>
        <w:t>CreateTempProc</w:t>
      </w:r>
      <w:proofErr w:type="spellEnd"/>
    </w:p>
    <w:p w:rsidR="00E6613F" w:rsidRDefault="00E6613F" w:rsidP="0014465E">
      <w:r>
        <w:t>SQL:</w:t>
      </w:r>
      <w:r>
        <w:tab/>
      </w:r>
      <w:r w:rsidRPr="00E6613F">
        <w:t>D:\dev\SQL\DFINAnalytics\_CreateTempProc.sql</w:t>
      </w:r>
    </w:p>
    <w:p w:rsidR="00E6613F" w:rsidRDefault="00E6613F" w:rsidP="0014465E"/>
    <w:p w:rsidR="004A66A1" w:rsidRDefault="004A66A1" w:rsidP="004A66A1">
      <w:pPr>
        <w:pStyle w:val="Heading1"/>
      </w:pPr>
      <w:bookmarkStart w:id="44" w:name="_Toc165655"/>
      <w:r w:rsidRPr="004A66A1">
        <w:t>_</w:t>
      </w:r>
      <w:proofErr w:type="spellStart"/>
      <w:r w:rsidRPr="004A66A1">
        <w:t>GetProcDependencies.sql</w:t>
      </w:r>
      <w:bookmarkEnd w:id="44"/>
      <w:proofErr w:type="spellEnd"/>
    </w:p>
    <w:p w:rsidR="007F0A58" w:rsidRDefault="004A66A1" w:rsidP="00A57E73">
      <w:r>
        <w:t xml:space="preserve">When generating existing procedures to run in </w:t>
      </w:r>
      <w:proofErr w:type="spellStart"/>
      <w:r>
        <w:t>TempDB</w:t>
      </w:r>
      <w:proofErr w:type="spellEnd"/>
      <w:r>
        <w:t xml:space="preserve"> from a primary database, it is necessary to know of any other called procedures. This procedure builds a list of those dependencies.</w:t>
      </w:r>
    </w:p>
    <w:p w:rsidR="004A66A1" w:rsidRPr="004A66A1" w:rsidRDefault="004A66A1" w:rsidP="00A57E73">
      <w:r w:rsidRPr="004A66A1">
        <w:t>USE:</w:t>
      </w:r>
      <w:r w:rsidRPr="004A66A1">
        <w:tab/>
        <w:t>exec _</w:t>
      </w:r>
      <w:proofErr w:type="spellStart"/>
      <w:r w:rsidRPr="004A66A1">
        <w:t>GetProcDependencies</w:t>
      </w:r>
      <w:proofErr w:type="spellEnd"/>
      <w:r w:rsidRPr="004A66A1">
        <w:t xml:space="preserve"> '</w:t>
      </w:r>
      <w:proofErr w:type="spellStart"/>
      <w:r w:rsidRPr="004A66A1">
        <w:t>UTIL_Process_QrysPlans</w:t>
      </w:r>
      <w:proofErr w:type="spellEnd"/>
      <w:r w:rsidRPr="004A66A1">
        <w:t>'</w:t>
      </w:r>
    </w:p>
    <w:p w:rsidR="004A66A1" w:rsidRPr="004A66A1" w:rsidRDefault="004A66A1" w:rsidP="00A57E73">
      <w:r w:rsidRPr="004A66A1">
        <w:t>SQL:</w:t>
      </w:r>
      <w:r w:rsidRPr="004A66A1">
        <w:tab/>
        <w:t>D:\dev\SQL\DFINAnalytics\_GetProcDependencies.sql</w:t>
      </w:r>
    </w:p>
    <w:p w:rsidR="004A66A1" w:rsidRPr="004A66A1" w:rsidRDefault="004A66A1" w:rsidP="00A57E73">
      <w:r w:rsidRPr="004A66A1">
        <w:t>VIEW:</w:t>
      </w:r>
      <w:r w:rsidRPr="004A66A1">
        <w:tab/>
      </w:r>
      <w:proofErr w:type="spellStart"/>
      <w:r w:rsidRPr="004A66A1">
        <w:t>vProcDependencies</w:t>
      </w:r>
      <w:proofErr w:type="spellEnd"/>
    </w:p>
    <w:p w:rsidR="000234DD" w:rsidRDefault="00136BC4" w:rsidP="00136BC4">
      <w:pPr>
        <w:pStyle w:val="Heading1"/>
      </w:pPr>
      <w:bookmarkStart w:id="45" w:name="_Toc165656"/>
      <w:r>
        <w:t>IVP</w:t>
      </w:r>
      <w:r w:rsidR="006E4698">
        <w:t xml:space="preserve"> – Installation Verification Procedure</w:t>
      </w:r>
      <w:bookmarkEnd w:id="45"/>
    </w:p>
    <w:p w:rsidR="00136BC4" w:rsidRDefault="00136BC4" w:rsidP="00A57E73">
      <w:r>
        <w:t xml:space="preserve">This is the installation Verification Procedure. It is a set of </w:t>
      </w:r>
      <w:r w:rsidR="00A626C2">
        <w:t>CMD Line programs that builds the complete set of executables (SQL CMDS) required to install the DFIN Analytics Database, all procedures, create all tables, and set up all needed tracking jobs.</w:t>
      </w:r>
      <w:r w:rsidR="00BC0044">
        <w:t xml:space="preserve"> Each of the “merged files” may contain multiple scripts that create procedures, functions, tables, etc.</w:t>
      </w:r>
    </w:p>
    <w:p w:rsidR="00A626C2" w:rsidRDefault="00E5085A" w:rsidP="00A57E73">
      <w:r w:rsidRPr="00A72785">
        <w:rPr>
          <w:b/>
          <w:highlight w:val="yellow"/>
        </w:rPr>
        <w:t>NOTE</w:t>
      </w:r>
      <w:r>
        <w:t>: The IVP build is order specific in that tables and procs are dependent upon the existence of each other in a specific way.</w:t>
      </w:r>
    </w:p>
    <w:p w:rsidR="00A626C2" w:rsidRDefault="007962E5" w:rsidP="00A57E73">
      <w:r>
        <w:t xml:space="preserve">CMD </w:t>
      </w:r>
      <w:r w:rsidR="00A626C2">
        <w:t>FILES:</w:t>
      </w:r>
      <w:r w:rsidR="00A626C2">
        <w:tab/>
      </w:r>
      <w:r w:rsidR="00A626C2" w:rsidRPr="00A626C2">
        <w:t>Build_Client_DFINAnalytics_IVP.bat</w:t>
      </w:r>
    </w:p>
    <w:p w:rsidR="00A626C2" w:rsidRDefault="00A626C2" w:rsidP="00A57E73">
      <w:r>
        <w:tab/>
      </w:r>
      <w:r w:rsidR="007962E5">
        <w:tab/>
      </w:r>
      <w:r w:rsidRPr="00A626C2">
        <w:t>AddSeparator.bat</w:t>
      </w:r>
    </w:p>
    <w:p w:rsidR="00A626C2" w:rsidRDefault="00A626C2" w:rsidP="00A57E73">
      <w:r>
        <w:t>LOCATION:</w:t>
      </w:r>
      <w:r>
        <w:tab/>
      </w:r>
      <w:r w:rsidRPr="00A626C2">
        <w:t>D:\dev\SQL\DFINAnalytics\BATCH_FILES</w:t>
      </w:r>
    </w:p>
    <w:p w:rsidR="00BC0044" w:rsidRDefault="00BC0044" w:rsidP="00A57E73">
      <w:r>
        <w:t>Generated File:</w:t>
      </w:r>
      <w:r>
        <w:tab/>
      </w:r>
      <w:proofErr w:type="spellStart"/>
      <w:r w:rsidRPr="00BC0044">
        <w:t>IVP_DFINAnalytics.sql</w:t>
      </w:r>
      <w:proofErr w:type="spellEnd"/>
    </w:p>
    <w:p w:rsidR="007962E5" w:rsidRDefault="007962E5" w:rsidP="00A57E73">
      <w:r>
        <w:t>Merged Files:</w:t>
      </w:r>
    </w:p>
    <w:p w:rsidR="007962E5" w:rsidRDefault="007962E5" w:rsidP="00BC0044">
      <w:pPr>
        <w:pStyle w:val="ListParagraph"/>
        <w:numPr>
          <w:ilvl w:val="0"/>
          <w:numId w:val="29"/>
        </w:numPr>
      </w:pPr>
      <w:r>
        <w:t>IvpFile=D:\dev\SQL\DFINAnalytics\Batch_Files\IVP_DFINAnalytics.sql"</w:t>
      </w:r>
    </w:p>
    <w:p w:rsidR="007962E5" w:rsidRDefault="007962E5" w:rsidP="00BC0044">
      <w:pPr>
        <w:pStyle w:val="ListParagraph"/>
        <w:numPr>
          <w:ilvl w:val="0"/>
          <w:numId w:val="29"/>
        </w:numPr>
      </w:pPr>
      <w:r>
        <w:t>D:\dev\SQL\DFINAnalytics\_CreateAllDfinTables.sql</w:t>
      </w:r>
    </w:p>
    <w:p w:rsidR="007962E5" w:rsidRDefault="007962E5" w:rsidP="00BC0044">
      <w:pPr>
        <w:pStyle w:val="ListParagraph"/>
        <w:numPr>
          <w:ilvl w:val="0"/>
          <w:numId w:val="29"/>
        </w:numPr>
      </w:pPr>
      <w:r>
        <w:t>D:\dev\SQL\DFINAnalytics\UTIL_ADD_DFS_QrysPlans.sql</w:t>
      </w:r>
    </w:p>
    <w:p w:rsidR="007962E5" w:rsidRDefault="007962E5" w:rsidP="00BC0044">
      <w:pPr>
        <w:pStyle w:val="ListParagraph"/>
        <w:numPr>
          <w:ilvl w:val="0"/>
          <w:numId w:val="29"/>
        </w:numPr>
      </w:pPr>
      <w:r>
        <w:t>FQN: D:\dev\SQL\DFINAnalytics\create_master_seq.sql</w:t>
      </w:r>
    </w:p>
    <w:p w:rsidR="007962E5" w:rsidRDefault="007962E5" w:rsidP="00BC0044">
      <w:pPr>
        <w:pStyle w:val="ListParagraph"/>
        <w:numPr>
          <w:ilvl w:val="0"/>
          <w:numId w:val="29"/>
        </w:numPr>
      </w:pPr>
      <w:r>
        <w:t>FQN: D:\dev\SQL\DFINAnalytics\sp_UTIL_GetSeq.sql</w:t>
      </w:r>
    </w:p>
    <w:p w:rsidR="007962E5" w:rsidRDefault="007962E5" w:rsidP="00BC0044">
      <w:pPr>
        <w:pStyle w:val="ListParagraph"/>
        <w:numPr>
          <w:ilvl w:val="0"/>
          <w:numId w:val="29"/>
        </w:numPr>
      </w:pPr>
      <w:r>
        <w:t>D:\dev\SQL\DFINAnalytics\PrintImmediate.sql</w:t>
      </w:r>
    </w:p>
    <w:p w:rsidR="007962E5" w:rsidRDefault="007962E5" w:rsidP="00BC0044">
      <w:pPr>
        <w:pStyle w:val="ListParagraph"/>
        <w:numPr>
          <w:ilvl w:val="0"/>
          <w:numId w:val="29"/>
        </w:numPr>
      </w:pPr>
      <w:r>
        <w:t>D:\dev\SQL\DFINAnalytics\CREATE_DFS_DB2Skip.sql</w:t>
      </w:r>
    </w:p>
    <w:p w:rsidR="007962E5" w:rsidRDefault="007962E5" w:rsidP="00BC0044">
      <w:pPr>
        <w:pStyle w:val="ListParagraph"/>
        <w:numPr>
          <w:ilvl w:val="0"/>
          <w:numId w:val="29"/>
        </w:numPr>
      </w:pPr>
      <w:r>
        <w:t>D:\dev\SQL\DFINAnalytics\sp_ckProcessDB.sql</w:t>
      </w:r>
    </w:p>
    <w:p w:rsidR="007962E5" w:rsidRDefault="007962E5" w:rsidP="00BC0044">
      <w:pPr>
        <w:pStyle w:val="ListParagraph"/>
        <w:numPr>
          <w:ilvl w:val="0"/>
          <w:numId w:val="29"/>
        </w:numPr>
      </w:pPr>
      <w:r>
        <w:t>D:\dev\SQL\DFINAnalytics\DFS_DBVersion.sql</w:t>
      </w:r>
    </w:p>
    <w:p w:rsidR="007962E5" w:rsidRDefault="007962E5" w:rsidP="00BC0044">
      <w:pPr>
        <w:pStyle w:val="ListParagraph"/>
        <w:numPr>
          <w:ilvl w:val="0"/>
          <w:numId w:val="29"/>
        </w:numPr>
      </w:pPr>
      <w:r>
        <w:t>D:\dev\SQL\DFINAnalytics\createSeq2008.sql</w:t>
      </w:r>
    </w:p>
    <w:p w:rsidR="007962E5" w:rsidRDefault="007962E5" w:rsidP="00BC0044">
      <w:pPr>
        <w:pStyle w:val="ListParagraph"/>
        <w:numPr>
          <w:ilvl w:val="0"/>
          <w:numId w:val="29"/>
        </w:numPr>
      </w:pPr>
      <w:r>
        <w:t>D:\dev\SQL\DFINAnalytics\create_DFS_WaitTypes_TableAndPopulate.sql</w:t>
      </w:r>
    </w:p>
    <w:p w:rsidR="007962E5" w:rsidRDefault="007962E5" w:rsidP="00BC0044">
      <w:pPr>
        <w:pStyle w:val="ListParagraph"/>
        <w:numPr>
          <w:ilvl w:val="0"/>
          <w:numId w:val="29"/>
        </w:numPr>
      </w:pPr>
      <w:r>
        <w:t>D:\dev\SQL\DFINAnalytics\DMV_SuggestMissingIndexes.sql</w:t>
      </w:r>
    </w:p>
    <w:p w:rsidR="007962E5" w:rsidRDefault="007962E5" w:rsidP="00BC0044">
      <w:pPr>
        <w:pStyle w:val="ListParagraph"/>
        <w:numPr>
          <w:ilvl w:val="0"/>
          <w:numId w:val="29"/>
        </w:numPr>
      </w:pPr>
      <w:r>
        <w:t>D:\dev\SQL\DFINAnalytics\DMV_SuggestMissingFKIndexes.sql</w:t>
      </w:r>
    </w:p>
    <w:p w:rsidR="007962E5" w:rsidRDefault="007962E5" w:rsidP="00BC0044">
      <w:pPr>
        <w:pStyle w:val="ListParagraph"/>
        <w:numPr>
          <w:ilvl w:val="0"/>
          <w:numId w:val="29"/>
        </w:numPr>
      </w:pPr>
      <w:r>
        <w:t>D:\dev\SQL\DFINAnalytics\DMV_TableReadsAndWrites.sql</w:t>
      </w:r>
    </w:p>
    <w:p w:rsidR="007962E5" w:rsidRDefault="007962E5" w:rsidP="00BC0044">
      <w:pPr>
        <w:pStyle w:val="ListParagraph"/>
        <w:numPr>
          <w:ilvl w:val="0"/>
          <w:numId w:val="29"/>
        </w:numPr>
      </w:pPr>
      <w:r>
        <w:t>D:\dev\SQL\DFINAnalytics\DVM_IdentifyQueriesCandidatesForOptimization.sql</w:t>
      </w:r>
    </w:p>
    <w:p w:rsidR="007962E5" w:rsidRDefault="007962E5" w:rsidP="00BC0044">
      <w:pPr>
        <w:pStyle w:val="ListParagraph"/>
        <w:numPr>
          <w:ilvl w:val="0"/>
          <w:numId w:val="29"/>
        </w:numPr>
      </w:pPr>
      <w:r>
        <w:t>D:\dev\SQL\DFINAnalytics\find_Blocking_History.sql</w:t>
      </w:r>
    </w:p>
    <w:p w:rsidR="007962E5" w:rsidRDefault="007962E5" w:rsidP="00BC0044">
      <w:pPr>
        <w:pStyle w:val="ListParagraph"/>
        <w:numPr>
          <w:ilvl w:val="0"/>
          <w:numId w:val="29"/>
        </w:numPr>
      </w:pPr>
      <w:r>
        <w:t>D:\dev\SQL\DFINAnalytics\UTIL_WorstPerformingQuerries2008.sql</w:t>
      </w:r>
    </w:p>
    <w:p w:rsidR="007962E5" w:rsidRDefault="007962E5" w:rsidP="00BC0044">
      <w:pPr>
        <w:pStyle w:val="ListParagraph"/>
        <w:numPr>
          <w:ilvl w:val="0"/>
          <w:numId w:val="29"/>
        </w:numPr>
      </w:pPr>
      <w:r>
        <w:t>D:\dev\SQL\DFINAnalytics\FindBlockingDetail.sql</w:t>
      </w:r>
    </w:p>
    <w:p w:rsidR="007962E5" w:rsidRDefault="007962E5" w:rsidP="00BC0044">
      <w:pPr>
        <w:pStyle w:val="ListParagraph"/>
        <w:numPr>
          <w:ilvl w:val="0"/>
          <w:numId w:val="29"/>
        </w:numPr>
      </w:pPr>
      <w:r>
        <w:t>D:\dev\SQL\DFINAnalytics\UTIL_RebuildAllDbIndexUsingDBCC.sql</w:t>
      </w:r>
    </w:p>
    <w:p w:rsidR="007962E5" w:rsidRDefault="007962E5" w:rsidP="00BC0044">
      <w:pPr>
        <w:pStyle w:val="ListParagraph"/>
        <w:numPr>
          <w:ilvl w:val="0"/>
          <w:numId w:val="29"/>
        </w:numPr>
      </w:pPr>
      <w:r>
        <w:t>D:\dev\SQL\DFINAnalytics\UTIL_MonitorWorkload.sql</w:t>
      </w:r>
    </w:p>
    <w:p w:rsidR="007962E5" w:rsidRDefault="007962E5" w:rsidP="00BC0044">
      <w:pPr>
        <w:pStyle w:val="ListParagraph"/>
        <w:numPr>
          <w:ilvl w:val="0"/>
          <w:numId w:val="29"/>
        </w:numPr>
      </w:pPr>
      <w:r>
        <w:t>D:\dev\SQL\DFINAnalytics\FindBlockedSPIDS.sql</w:t>
      </w:r>
    </w:p>
    <w:p w:rsidR="007962E5" w:rsidRDefault="007962E5" w:rsidP="00BC0044">
      <w:pPr>
        <w:pStyle w:val="ListParagraph"/>
        <w:numPr>
          <w:ilvl w:val="0"/>
          <w:numId w:val="29"/>
        </w:numPr>
      </w:pPr>
      <w:r>
        <w:t>D:\dev\SQL\DFINAnalytics\findLocks.sql</w:t>
      </w:r>
    </w:p>
    <w:p w:rsidR="007962E5" w:rsidRDefault="007962E5" w:rsidP="00BC0044">
      <w:pPr>
        <w:pStyle w:val="ListParagraph"/>
        <w:numPr>
          <w:ilvl w:val="0"/>
          <w:numId w:val="29"/>
        </w:numPr>
      </w:pPr>
      <w:r>
        <w:t>D:\dev\SQL\DFINAnalytics\MonitorBlockingDetail.sql</w:t>
      </w:r>
    </w:p>
    <w:p w:rsidR="007962E5" w:rsidRDefault="007962E5" w:rsidP="00BC0044">
      <w:pPr>
        <w:pStyle w:val="ListParagraph"/>
        <w:numPr>
          <w:ilvl w:val="0"/>
          <w:numId w:val="29"/>
        </w:numPr>
      </w:pPr>
      <w:r>
        <w:t>D:\dev\SQL\DFINAnalytics\UTIL_MonitorDeadlocks.sql</w:t>
      </w:r>
    </w:p>
    <w:p w:rsidR="007962E5" w:rsidRDefault="007962E5" w:rsidP="00BC0044">
      <w:pPr>
        <w:pStyle w:val="ListParagraph"/>
        <w:numPr>
          <w:ilvl w:val="0"/>
          <w:numId w:val="29"/>
        </w:numPr>
      </w:pPr>
      <w:r>
        <w:t>D:\dev\SQL\DFINAnalytics\UTIL_ReorgFragmentedIndexes.sql</w:t>
      </w:r>
    </w:p>
    <w:p w:rsidR="007962E5" w:rsidRDefault="007962E5" w:rsidP="00BC0044">
      <w:pPr>
        <w:pStyle w:val="ListParagraph"/>
        <w:numPr>
          <w:ilvl w:val="0"/>
          <w:numId w:val="29"/>
        </w:numPr>
      </w:pPr>
      <w:r>
        <w:t>D:\dev\SQL\DFINAnalytics\UTIL_TableGrowthHistory.sql</w:t>
      </w:r>
    </w:p>
    <w:p w:rsidR="007962E5" w:rsidRDefault="007962E5" w:rsidP="00BC0044">
      <w:pPr>
        <w:pStyle w:val="ListParagraph"/>
        <w:numPr>
          <w:ilvl w:val="0"/>
          <w:numId w:val="29"/>
        </w:numPr>
      </w:pPr>
      <w:r>
        <w:t>D:\dev\SQL\DFINAnalytics\PerformanceMonitorForProcs.sql</w:t>
      </w:r>
    </w:p>
    <w:p w:rsidR="007962E5" w:rsidRDefault="007962E5" w:rsidP="00BC0044">
      <w:pPr>
        <w:pStyle w:val="ListParagraph"/>
        <w:numPr>
          <w:ilvl w:val="0"/>
          <w:numId w:val="29"/>
        </w:numPr>
      </w:pPr>
      <w:r>
        <w:t>D:\dev\SQL\DFINAnalytics\DFS_CleanDFSTables.sql</w:t>
      </w:r>
    </w:p>
    <w:p w:rsidR="007962E5" w:rsidRDefault="007962E5" w:rsidP="00BC0044">
      <w:pPr>
        <w:pStyle w:val="ListParagraph"/>
        <w:numPr>
          <w:ilvl w:val="0"/>
          <w:numId w:val="29"/>
        </w:numPr>
      </w:pPr>
      <w:r>
        <w:t>D:\dev\SQL\DFINAnalytics\UTIL_Monitor_TPS.sql</w:t>
      </w:r>
    </w:p>
    <w:p w:rsidR="007962E5" w:rsidRDefault="007962E5" w:rsidP="00BC0044">
      <w:pPr>
        <w:pStyle w:val="ListParagraph"/>
        <w:numPr>
          <w:ilvl w:val="0"/>
          <w:numId w:val="29"/>
        </w:numPr>
      </w:pPr>
      <w:r>
        <w:t>D:\dev\SQL\DFINAnalytics\UTIL_DefragAllIndexes.sql</w:t>
      </w:r>
    </w:p>
    <w:p w:rsidR="007962E5" w:rsidRDefault="007962E5" w:rsidP="00BC0044">
      <w:pPr>
        <w:pStyle w:val="ListParagraph"/>
        <w:numPr>
          <w:ilvl w:val="0"/>
          <w:numId w:val="29"/>
        </w:numPr>
      </w:pPr>
      <w:r>
        <w:t>D:\dev\SQL\DFINAnalytics\sp_MeasurePerformanceInSP.sql</w:t>
      </w:r>
    </w:p>
    <w:p w:rsidR="007962E5" w:rsidRDefault="007962E5" w:rsidP="00BC0044">
      <w:pPr>
        <w:pStyle w:val="ListParagraph"/>
        <w:numPr>
          <w:ilvl w:val="0"/>
          <w:numId w:val="29"/>
        </w:numPr>
      </w:pPr>
      <w:r>
        <w:t>D:\dev\SQL\DFINAnalytics\sp_UTIL_RebuildAllDbIndexes.sql</w:t>
      </w:r>
    </w:p>
    <w:p w:rsidR="007962E5" w:rsidRDefault="007962E5" w:rsidP="00BC0044">
      <w:pPr>
        <w:pStyle w:val="ListParagraph"/>
        <w:numPr>
          <w:ilvl w:val="0"/>
          <w:numId w:val="29"/>
        </w:numPr>
      </w:pPr>
      <w:r>
        <w:t>D:\dev\SQL\DFINAnalytics\DFS_IO_BoundQry2000_ProcessTable.sql</w:t>
      </w:r>
    </w:p>
    <w:p w:rsidR="007962E5" w:rsidRDefault="007962E5" w:rsidP="00BC0044">
      <w:pPr>
        <w:pStyle w:val="ListParagraph"/>
        <w:numPr>
          <w:ilvl w:val="0"/>
          <w:numId w:val="29"/>
        </w:numPr>
      </w:pPr>
      <w:r>
        <w:t>D:\dev\SQL\DFINAnalytics\DFS_CPU_BoundQry2000_ProcessTable.sql</w:t>
      </w:r>
    </w:p>
    <w:p w:rsidR="007962E5" w:rsidRDefault="007962E5" w:rsidP="00BC0044">
      <w:pPr>
        <w:pStyle w:val="ListParagraph"/>
        <w:numPr>
          <w:ilvl w:val="0"/>
          <w:numId w:val="29"/>
        </w:numPr>
      </w:pPr>
      <w:r>
        <w:t>D:\dev\SQL\DFINAnalytics\DFS_CPU_BoundQry_ProcessTable.sql</w:t>
      </w:r>
    </w:p>
    <w:p w:rsidR="007962E5" w:rsidRDefault="007962E5" w:rsidP="00BC0044">
      <w:pPr>
        <w:pStyle w:val="ListParagraph"/>
        <w:numPr>
          <w:ilvl w:val="0"/>
          <w:numId w:val="29"/>
        </w:numPr>
      </w:pPr>
      <w:r>
        <w:t>D:\dev\SQL\DFINAnalytics\DFS_IO_BoundQry_ProcessTable.sql</w:t>
      </w:r>
    </w:p>
    <w:p w:rsidR="007962E5" w:rsidRDefault="007962E5" w:rsidP="00BC0044">
      <w:pPr>
        <w:pStyle w:val="ListParagraph"/>
        <w:numPr>
          <w:ilvl w:val="0"/>
          <w:numId w:val="29"/>
        </w:numPr>
      </w:pPr>
      <w:r>
        <w:t>D:\dev\SQL\DFINAnalytics\dm_exec_session_wait_stats.sql</w:t>
      </w:r>
    </w:p>
    <w:p w:rsidR="00233351" w:rsidRDefault="00233351" w:rsidP="00233351">
      <w:pPr>
        <w:pStyle w:val="ListParagraph"/>
        <w:numPr>
          <w:ilvl w:val="0"/>
          <w:numId w:val="29"/>
        </w:numPr>
      </w:pPr>
      <w:r>
        <w:t>D</w:t>
      </w:r>
      <w:r w:rsidRPr="00233351">
        <w:t>:\dev\SQL\DFINAnalytics\DVM_IdentifyQueriesCandidatesForOptimization.sql</w:t>
      </w:r>
    </w:p>
    <w:p w:rsidR="007962E5" w:rsidRDefault="007962E5" w:rsidP="007962E5"/>
    <w:p w:rsidR="007962E5" w:rsidRDefault="007962E5" w:rsidP="00BC0044">
      <w:pPr>
        <w:ind w:left="360"/>
      </w:pPr>
      <w:r>
        <w:t>CREATE THE VIEWS</w:t>
      </w:r>
    </w:p>
    <w:p w:rsidR="007962E5" w:rsidRDefault="007962E5" w:rsidP="00BC0044">
      <w:pPr>
        <w:pStyle w:val="ListParagraph"/>
        <w:numPr>
          <w:ilvl w:val="0"/>
          <w:numId w:val="29"/>
        </w:numPr>
      </w:pPr>
      <w:r>
        <w:t>D:\dev\SQL\DFINAnalytics\Create_View_DFS_Workload.sql" &gt;&gt; %</w:t>
      </w:r>
      <w:proofErr w:type="spellStart"/>
      <w:r>
        <w:t>IvpFile</w:t>
      </w:r>
      <w:proofErr w:type="spellEnd"/>
      <w:r>
        <w:t>%</w:t>
      </w:r>
    </w:p>
    <w:p w:rsidR="007962E5" w:rsidRDefault="007962E5" w:rsidP="00BC0044">
      <w:pPr>
        <w:pStyle w:val="ListParagraph"/>
        <w:numPr>
          <w:ilvl w:val="0"/>
          <w:numId w:val="29"/>
        </w:numPr>
      </w:pPr>
      <w:r>
        <w:t>D:\dev\SQL\DFINAnalytics\create_view_SessionStatus.sql</w:t>
      </w:r>
    </w:p>
    <w:p w:rsidR="007962E5" w:rsidRDefault="007962E5" w:rsidP="00BC0044">
      <w:pPr>
        <w:pStyle w:val="ListParagraph"/>
        <w:numPr>
          <w:ilvl w:val="0"/>
          <w:numId w:val="29"/>
        </w:numPr>
      </w:pPr>
      <w:r>
        <w:t>D:\dev\SQL\DFINAnalytics\DFS_GetAllTableSizesAndRowCnt.sql</w:t>
      </w:r>
    </w:p>
    <w:p w:rsidR="00534775" w:rsidRDefault="00534775" w:rsidP="00534775"/>
    <w:p w:rsidR="006126F8" w:rsidRDefault="006126F8" w:rsidP="006126F8">
      <w:pPr>
        <w:pStyle w:val="Heading1"/>
      </w:pPr>
      <w:bookmarkStart w:id="46" w:name="_Toc165657"/>
      <w:r>
        <w:t>EVENT NOTIFICATION</w:t>
      </w:r>
      <w:bookmarkEnd w:id="46"/>
    </w:p>
    <w:p w:rsidR="006126F8" w:rsidRPr="006126F8" w:rsidRDefault="006126F8" w:rsidP="006126F8">
      <w:pPr>
        <w:pStyle w:val="ListParagraph"/>
        <w:numPr>
          <w:ilvl w:val="0"/>
          <w:numId w:val="33"/>
        </w:numPr>
        <w:shd w:val="clear" w:color="auto" w:fill="FFFFFF"/>
        <w:spacing w:before="100" w:beforeAutospacing="1" w:after="0" w:line="240" w:lineRule="auto"/>
        <w:rPr>
          <w:rFonts w:ascii="Segoe UI" w:eastAsia="Times New Roman" w:hAnsi="Segoe UI" w:cs="Segoe UI"/>
          <w:color w:val="000000"/>
          <w:sz w:val="24"/>
          <w:szCs w:val="24"/>
          <w:lang w:eastAsia="en-US"/>
        </w:rPr>
      </w:pPr>
      <w:r w:rsidRPr="006126F8">
        <w:rPr>
          <w:rFonts w:ascii="Segoe UI" w:eastAsia="Times New Roman" w:hAnsi="Segoe UI" w:cs="Segoe UI"/>
          <w:color w:val="000000"/>
          <w:sz w:val="24"/>
          <w:szCs w:val="24"/>
          <w:lang w:eastAsia="en-US"/>
        </w:rPr>
        <w:t>To create an event notification that is scoped to the database (ON DATABASE), requires CREATE DATABASE DDL EVENT NOTIFICATION permission in the current database.</w:t>
      </w:r>
    </w:p>
    <w:p w:rsidR="006126F8" w:rsidRPr="006126F8" w:rsidRDefault="006126F8" w:rsidP="006126F8">
      <w:pPr>
        <w:pStyle w:val="ListParagraph"/>
        <w:numPr>
          <w:ilvl w:val="0"/>
          <w:numId w:val="33"/>
        </w:numPr>
        <w:shd w:val="clear" w:color="auto" w:fill="FFFFFF"/>
        <w:spacing w:before="100" w:beforeAutospacing="1" w:after="0" w:line="240" w:lineRule="auto"/>
        <w:rPr>
          <w:rFonts w:ascii="Segoe UI" w:eastAsia="Times New Roman" w:hAnsi="Segoe UI" w:cs="Segoe UI"/>
          <w:color w:val="000000"/>
          <w:sz w:val="24"/>
          <w:szCs w:val="24"/>
          <w:lang w:eastAsia="en-US"/>
        </w:rPr>
      </w:pPr>
      <w:r w:rsidRPr="006126F8">
        <w:rPr>
          <w:rFonts w:ascii="Segoe UI" w:eastAsia="Times New Roman" w:hAnsi="Segoe UI" w:cs="Segoe UI"/>
          <w:color w:val="000000"/>
          <w:sz w:val="24"/>
          <w:szCs w:val="24"/>
          <w:lang w:eastAsia="en-US"/>
        </w:rPr>
        <w:t>To create an event notification on a DDL statement that is scoped to the server (ON SERVER), requires CREATE DDL EVENT NOTIFICATION permission in the server.</w:t>
      </w:r>
    </w:p>
    <w:p w:rsidR="006126F8" w:rsidRPr="006126F8" w:rsidRDefault="006126F8" w:rsidP="006126F8">
      <w:pPr>
        <w:pStyle w:val="ListParagraph"/>
        <w:numPr>
          <w:ilvl w:val="0"/>
          <w:numId w:val="33"/>
        </w:numPr>
        <w:shd w:val="clear" w:color="auto" w:fill="FFFFFF"/>
        <w:spacing w:before="100" w:beforeAutospacing="1" w:after="0" w:line="240" w:lineRule="auto"/>
        <w:rPr>
          <w:rFonts w:ascii="Segoe UI" w:eastAsia="Times New Roman" w:hAnsi="Segoe UI" w:cs="Segoe UI"/>
          <w:color w:val="000000"/>
          <w:sz w:val="24"/>
          <w:szCs w:val="24"/>
          <w:lang w:eastAsia="en-US"/>
        </w:rPr>
      </w:pPr>
      <w:r w:rsidRPr="006126F8">
        <w:rPr>
          <w:rFonts w:ascii="Segoe UI" w:eastAsia="Times New Roman" w:hAnsi="Segoe UI" w:cs="Segoe UI"/>
          <w:color w:val="000000"/>
          <w:sz w:val="24"/>
          <w:szCs w:val="24"/>
          <w:lang w:eastAsia="en-US"/>
        </w:rPr>
        <w:t>To create an event notification on a trace event, requires CREATE TRACE EVENT NOTIFICATION permission in the server.</w:t>
      </w:r>
    </w:p>
    <w:p w:rsidR="006126F8" w:rsidRDefault="006126F8" w:rsidP="00534775"/>
    <w:p w:rsidR="006126F8" w:rsidRDefault="006126F8" w:rsidP="00534775"/>
    <w:p w:rsidR="00534775" w:rsidRDefault="00534775" w:rsidP="00534775">
      <w:pPr>
        <w:pStyle w:val="Heading1"/>
      </w:pPr>
      <w:bookmarkStart w:id="47" w:name="_Toc165658"/>
      <w:r>
        <w:t>PowerShell management Scripts</w:t>
      </w:r>
      <w:bookmarkEnd w:id="47"/>
    </w:p>
    <w:p w:rsidR="00534775" w:rsidRDefault="00534775" w:rsidP="00534775">
      <w:r>
        <w:t xml:space="preserve">At times, in mixed environments, it is easier to perform repetitive tasks and single use functions using PowerShell. </w:t>
      </w:r>
      <w:r w:rsidR="00D559BB">
        <w:t>We</w:t>
      </w:r>
      <w:r>
        <w:t xml:space="preserve"> did not take the time to document each one that </w:t>
      </w:r>
      <w:r w:rsidR="00D559BB">
        <w:t>will be available</w:t>
      </w:r>
      <w:r>
        <w:t xml:space="preserve"> as that would take an </w:t>
      </w:r>
      <w:r w:rsidR="00D559BB">
        <w:t xml:space="preserve">immense </w:t>
      </w:r>
      <w:r>
        <w:t>amou</w:t>
      </w:r>
      <w:r w:rsidR="00D559BB">
        <w:t>n</w:t>
      </w:r>
      <w:r>
        <w:t>t of time. It is our hope that the script’s name will help find what id available and needed.</w:t>
      </w:r>
    </w:p>
    <w:p w:rsidR="00534775" w:rsidRDefault="00534775" w:rsidP="00534775">
      <w:pPr>
        <w:pStyle w:val="Heading2"/>
      </w:pPr>
      <w:bookmarkStart w:id="48" w:name="_Toc165659"/>
      <w:r>
        <w:t>List of PowerShell Scripts</w:t>
      </w:r>
      <w:bookmarkEnd w:id="48"/>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D:\dev\SQL\DFINAnalytics\PowerShell\_ExecSP_ReturnDataset.ps1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D:\dev\SQL\DFINAnalytics\PowerShell\_TemplateRunSqlQuery.ps1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D:\dev\SQL\DFINAnalytics\PowerShell\auto-login.ps1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D:\dev\SQL\DFINAnalytics\PowerShell\CollectInfoAllServersOnNetwork.ps1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D:\dev\SQL\DFINAnalytics\PowerShell\ConnectAndRunSProc.ps1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D:\dev\SQL\DFINAnalytics\PowerShell\CreateDatabaseAndRemove.ps1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D:\dev\SQL\DFINAnalytics\PowerShell\ExecProc_DFS_GetAllTableSizesAndRowCnt.ps1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D:\dev\SQL\DFINAnalytics\PowerShell\ExecSP.ps1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D:\dev\SQL\DFINAnalytics\PowerShell\ExecuteIVP.ps1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D:\dev\SQL\DFINAnalytics\PowerShell\ExecuteStoredProcPassingParms.ps1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D:\dev\SQL\DFINAnalytics\PowerShell\FindAllComputersUsingActiveDirectory.ps1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D:\dev\SQL\DFINAnalytics\PowerShell\genAllDDLFromDatabase.ps1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D:\dev\SQL\DFINAnalytics\PowerShell\GetAllDbNamesAskLoginCreds.ps1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D:\dev\SQL\DFINAnalytics\PowerShell\getAllDbNamesFromServer.ps1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D:\dev\SQL\DFINAnalytics\PowerShell\Get-BiosVersionQueryAD.ps1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D:\dev\SQL\DFINAnalytics\PowerShell\Get-BiosVersionReadTxtFile.ps1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D:\dev\SQL\DFINAnalytics\PowerShell\GetSqlServerSettings-Properties.ps1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D:\dev\SQL\DFINAnalytics\PowerShell\InstallSqlServerModule.ps1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D:\dev\SQL\DFINAnalytics\PowerShell\ListServerDatabases.ps1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D:\dev\SQL\DFINAnalytics\PowerShell\PowerShellForEachDB_Example.ps1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D:\dev\SQL\DFINAnalytics\PowerShell\RunExistingSQLScriptProgrammaticallySMO.ps1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D:\dev\SQL\DFINAnalytics\PowerShell\RunSqlScriptFile.ps1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D:\dev\SQL\DFINAnalytics\PowerShell\RunSqlStoredProcedure.ps1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D:\dev\SQL\DFINAnalytics\PowerShell\ScriptAllObjectsInAllDatabasesToFile.ps1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D:\dev\SQL\DFINAnalytics\PowerShell\TestServerConnection.ps1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D:\dev\SQL\DFINAnalytics\PowerShell\WinAzureSqlDB_PS.ps1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D:\dev\SQL\DFINAnalytics\PowerShell\PS_DB\install.ps1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D:\dev\SQL\DFINAnalytics\PowerShell\PS_DB\bin\build-project.ps1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D:\dev\SQL\DFINAnalytics\PowerShell\PS_DB\bin\library.ps1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D:\dev\SQL\DFINAnalytics\PowerShell\PS_DB\bin\typealiases.ps1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D:\dev\SQL\DFINAnalytics\PowerShell\PS_DB\bin\type-extensions.ps1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D:\dev\SQL\DFINAnalytics\PowerShell\PS_DB\bin\build\vsts-build.ps1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D:\dev\SQL\DFINAnalytics\PowerShell\PS_DB\bin\build\vsts-prebuild.ps1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D:\dev\SQL\DFINAnalytics\PowerShell\PS_DB\functions\Add-DbaAgDatabase.ps1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D:\dev\SQL\DFINAnalytics\PowerShell\PS_DB\functions\Add-DbaAgListener.ps1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D:\dev\SQL\DFINAnalytics\PowerShell\PS_DB\functions\Add-DbaAgReplica.ps1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D:\dev\SQL\DFINAnalytics\PowerShell\PS_DB\functions\Add-DbaCmsRegServer.ps1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D:\dev\SQL\DFINAnalytics\PowerShell\PS_DB\functions\Add-DbaCmsRegServerGroup.ps1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D:\dev\SQL\DFINAnalytics\PowerShell\PS_DB\functions\Add-DbaComputerCertificate.ps1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D:\dev\SQL\DFINAnalytics\PowerShell\PS_DB\functions\Add-DbaDbMirrorMonitor.ps1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D:\dev\SQL\DFINAnalytics\PowerShell\PS_DB\functions\Add-DbaPfDataCollectorCounter.ps1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D:\dev\SQL\DFINAnalytics\PowerShell\PS_DB\functions\Backup-DbaDatabase.ps1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D:\dev\SQL\DFINAnalytics\PowerShell\PS_DB\functions\Backup-DbaDbCertificate.ps1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D:\dev\SQL\DFINAnalytics\PowerShell\PS_DB\functions\Backup-DbaDbMasterKey.ps1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D:\dev\SQL\DFINAnalytics\PowerShell\PS_DB\functions\Clear-DbaConnectionPool.ps1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D:\dev\SQL\DFINAnalytics\PowerShell\PS_DB\functions\Clear-DbaLatchStatistics.ps1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D:\dev\SQL\DFINAnalytics\PowerShell\PS_DB\functions\Clear-DbaPlanCache.ps1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D:\dev\SQL\DFINAnalytics\PowerShell\PS_DB\functions\Clear-DbaWaitStatistics.ps1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D:\dev\SQL\DFINAnalytics\PowerShell\PS_DB\functions\Connect-DbaInstance.ps1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D:\dev\SQL\DFINAnalytics\PowerShell\PS_DB\functions\ConvertTo-DbaDataTable.ps1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D:\dev\SQL\DFINAnalytics\PowerShell\PS_DB\functions\ConvertTo-DbaTimeline.ps1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D:\dev\SQL\DFINAnalytics\PowerShell\PS_DB\functions\ConvertTo-DbaXESession.ps1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D:\dev\SQL\DFINAnalytics\PowerShell\PS_DB\functions\Copy-DbaAgentAlert.ps1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D:\dev\SQL\DFINAnalytics\PowerShell\PS_DB\functions\Copy-DbaAgentJob.ps1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D:\dev\SQL\DFINAnalytics\PowerShell\PS_DB\functions\Copy-DbaAgentJobCategory.ps1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D:\dev\SQL\DFINAnalytics\PowerShell\PS_DB\functions\Copy-DbaAgentOperator.ps1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D:\dev\SQL\DFINAnalytics\PowerShell\PS_DB\functions\Copy-DbaAgentProxy.ps1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D:\dev\SQL\DFINAnalytics\PowerShell\PS_DB\functions\Copy-DbaAgentSchedule.ps1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D:\dev\SQL\DFINAnalytics\PowerShell\PS_DB\functions\Copy-DbaAgentServer.ps1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D:\dev\SQL\DFINAnalytics\PowerShell\PS_DB\functions\Copy-DbaBackupDevice.ps1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D:\dev\SQL\DFINAnalytics\PowerShell\PS_DB\functions\Copy-DbaCmsRegServer.ps1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D:\dev\SQL\DFINAnalytics\PowerShell\PS_DB\functions\Copy-DbaCredential.ps1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D:\dev\SQL\DFINAnalytics\PowerShell\PS_DB\functions\Copy-DbaCustomError.ps1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D:\dev\SQL\DFINAnalytics\PowerShell\PS_DB\functions\Copy-DbaDatabase.ps1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D:\dev\SQL\DFINAnalytics\PowerShell\PS_DB\functions\Copy-DbaDataCollector.ps1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D:\dev\SQL\DFINAnalytics\PowerShell\PS_DB\functions\Copy-DbaDbAssembly.ps1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D:\dev\SQL\DFINAnalytics\PowerShell\PS_DB\functions\Copy-DbaDbMail.ps1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D:\dev\SQL\DFINAnalytics\PowerShell\PS_DB\functions\Copy-DbaDbQueryStoreOption.ps1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D:\dev\SQL\DFINAnalytics\PowerShell\PS_DB\functions\Copy-DbaDbTableData.ps1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D:\dev\SQL\DFINAnalytics\PowerShell\PS_DB\functions\Copy-DbaEndpoint.ps1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D:\dev\SQL\DFINAnalytics\PowerShell\PS_DB\functions\Copy-DbaLinkedServer.ps1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D:\dev\SQL\DFINAnalytics\PowerShell\PS_DB\functions\Copy-DbaLogin.ps1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D:\dev\SQL\DFINAnalytics\PowerShell\PS_DB\functions\Copy-DbaPolicyManagement.ps1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D:\dev\SQL\DFINAnalytics\PowerShell\PS_DB\functions\Copy-DbaResourceGovernor.ps1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D:\dev\SQL\DFINAnalytics\PowerShell\PS_DB\functions\Copy-DbaServerAudit.ps1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D:\dev\SQL\DFINAnalytics\PowerShell\PS_DB\functions\Copy-DbaServerAuditSpecification.ps1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D:\dev\SQL\DFINAnalytics\PowerShell\PS_DB\functions\Copy-DbaServerTrigger.ps1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D:\dev\SQL\DFINAnalytics\PowerShell\PS_DB\functions\Copy-DbaSpConfigure.ps1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D:\dev\SQL\DFINAnalytics\PowerShell\PS_DB\functions\Copy-DbaSsisCatalog.ps1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D:\dev\SQL\DFINAnalytics\PowerShell\PS_DB\functions\Copy-DbaSysDbUserObject.ps1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D:\dev\SQL\DFINAnalytics\PowerShell\PS_DB\functions\Copy-DbaXESession.ps1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D:\dev\SQL\DFINAnalytics\PowerShell\PS_DB\functions\Copy-DbaXESessionTemplate.ps1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D:\dev\SQL\DFINAnalytics\PowerShell\PS_DB\functions\Disable-DbaAgHadr.ps1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D:\dev\SQL\DFINAnalytics\PowerShell\PS_DB\functions\Disable-DbaFilestream.ps1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D:\dev\SQL\DFINAnalytics\PowerShell\PS_DB\functions\Disable-DbaForceNetworkEncryption.ps1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D:\dev\SQL\DFINAnalytics\PowerShell\PS_DB\functions\Disable-DbaTraceFlag.ps1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D:\dev\SQL\DFINAnalytics\PowerShell\PS_DB\functions\Dismount-DbaDatabase.ps1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D:\dev\SQL\DFINAnalytics\PowerShell\PS_DB\functions\Enable-DbaAgHadr.ps1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D:\dev\SQL\DFINAnalytics\PowerShell\PS_DB\functions\Enable-DbaFilestream.ps1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D:\dev\SQL\DFINAnalytics\PowerShell\PS_DB\functions\Enable-DbaForceNetworkEncryption.ps1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D:\dev\SQL\DFINAnalytics\PowerShell\PS_DB\functions\Enable-DbaTraceFlag.ps1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D:\dev\SQL\DFINAnalytics\PowerShell\PS_DB\functions\Expand-DbaDbLogFile.ps1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D:\dev\SQL\DFINAnalytics\PowerShell\PS_DB\functions\Export-DbaAvailabilityGroup.ps1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D:\dev\SQL\DFINAnalytics\PowerShell\PS_DB\functions\Export-DbaCmsRegServer.ps1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D:\dev\SQL\DFINAnalytics\PowerShell\PS_DB\functions\Export-DbaCredential.ps1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D:\dev\SQL\DFINAnalytics\PowerShell\PS_DB\functions\Export-DbaDacPackage.ps1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D:\dev\SQL\DFINAnalytics\PowerShell\PS_DB\functions\Export-DbaDiagnosticQuery.ps1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D:\dev\SQL\DFINAnalytics\PowerShell\PS_DB\functions\Export-DbaExecutionPlan.ps1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D:\dev\SQL\DFINAnalytics\PowerShell\PS_DB\functions\Export-DbaInstance.ps1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D:\dev\SQL\DFINAnalytics\PowerShell\PS_DB\functions\Export-DbaLinkedServer.ps1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D:\dev\SQL\DFINAnalytics\PowerShell\PS_DB\functions\Export-DbaLogin.ps1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D:\dev\SQL\DFINAnalytics\PowerShell\PS_DB\functions\Export-DbaPfDataCollectorSetTemplate.ps1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D:\dev\SQL\DFINAnalytics\PowerShell\PS_DB\functions\Export-DbaRepServerSetting.ps1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D:\dev\SQL\DFINAnalytics\PowerShell\PS_DB\functions\Export-DbaScript.ps1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D:\dev\SQL\DFINAnalytics\PowerShell\PS_DB\functions\Export-DbaSpConfigure.ps1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D:\dev\SQL\DFINAnalytics\PowerShell\PS_DB\functions\Export-DbaUser.ps1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D:\dev\SQL\DFINAnalytics\PowerShell\PS_DB\functions\Export-DbaXECsv.ps1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D:\dev\SQL\DFINAnalytics\PowerShell\PS_DB\functions\Export-DbaXESessionTemplate.ps1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D:\dev\SQL\DFINAnalytics\PowerShell\PS_DB\functions\Find-DbaAgentJob.ps1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D:\dev\SQL\DFINAnalytics\PowerShell\PS_DB\functions\Find-DbaBackup.ps1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D:\dev\SQL\DFINAnalytics\PowerShell\PS_DB\functions\Find-DbaCommand.ps1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D:\dev\SQL\DFINAnalytics\PowerShell\PS_DB\functions\Find-DbaDatabase.ps1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D:\dev\SQL\DFINAnalytics\PowerShell\PS_DB\functions\Find-DbaDbGrowthEvent.ps1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D:\dev\SQL\DFINAnalytics\PowerShell\PS_DB\functions\Find-DbaDbUnusedIndex.ps1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D:\dev\SQL\DFINAnalytics\PowerShell\PS_DB\functions\Find-DbaDisabledIndex.ps1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D:\dev\SQL\DFINAnalytics\PowerShell\PS_DB\functions\Find-DbaDuplicateIndex.ps1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D:\dev\SQL\DFINAnalytics\PowerShell\PS_DB\functions\Find-DbaInstance.ps1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D:\dev\SQL\DFINAnalytics\PowerShell\PS_DB\functions\Find-DbaLoginInGroup.ps1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D:\dev\SQL\DFINAnalytics\PowerShell\PS_DB\functions\Find-DbaOrphanedFile.ps1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D:\dev\SQL\DFINAnalytics\PowerShell\PS_DB\functions\Find-DbaSimilarTable.ps1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D:\dev\SQL\DFINAnalytics\PowerShell\PS_DB\functions\Find-DbaStoredProcedure.ps1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D:\dev\SQL\DFINAnalytics\PowerShell\PS_DB\functions\Find-DbaTrigger.ps1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D:\dev\SQL\DFINAnalytics\PowerShell\PS_DB\functions\Find-DbaUserObject.ps1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D:\dev\SQL\DFINAnalytics\PowerShell\PS_DB\functions\Find-DbaView.ps1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D:\dev\SQL\DFINAnalytics\PowerShell\PS_DB\functions\Format-DbaBackupInformation.ps1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D:\dev\SQL\DFINAnalytics\PowerShell\PS_DB\functions\Get-DbaAgDatabase.ps1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D:\dev\SQL\DFINAnalytics\PowerShell\PS_DB\functions\Get-DbaAgentAlert.ps1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D:\dev\SQL\DFINAnalytics\PowerShell\PS_DB\functions\Get-DbaAgentJob.ps1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D:\dev\SQL\DFINAnalytics\PowerShell\PS_DB\functions\Get-DbaAgentJobCategory.ps1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D:\dev\SQL\DFINAnalytics\PowerShell\PS_DB\functions\Get-DbaAgentJobHistory.ps1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D:\dev\SQL\DFINAnalytics\PowerShell\PS_DB\functions\Get-DbaAgentJobOutputFile.ps1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D:\dev\SQL\DFINAnalytics\PowerShell\PS_DB\functions\Get-DbaAgentJobStep.ps1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D:\dev\SQL\DFINAnalytics\PowerShell\PS_DB\functions\Get-DbaAgentLog.ps1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D:\dev\SQL\DFINAnalytics\PowerShell\PS_DB\functions\Get-DbaAgentOperator.ps1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D:\dev\SQL\DFINAnalytics\PowerShell\PS_DB\functions\Get-DbaAgentProxy.ps1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D:\dev\SQL\DFINAnalytics\PowerShell\PS_DB\functions\Get-DbaAgentSchedule.ps1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D:\dev\SQL\DFINAnalytics\PowerShell\PS_DB\functions\Get-DbaAgentServer.ps1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D:\dev\SQL\DFINAnalytics\PowerShell\PS_DB\functions\Get-DbaAgHadr.ps1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D:\dev\SQL\DFINAnalytics\PowerShell\PS_DB\functions\Get-DbaAgListener.ps1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D:\dev\SQL\DFINAnalytics\PowerShell\PS_DB\functions\Get-DbaAgReplica.ps1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D:\dev\SQL\DFINAnalytics\PowerShell\PS_DB\functions\Get-DbaAvailabilityGroup.ps1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D:\dev\SQL\DFINAnalytics\PowerShell\PS_DB\functions\Get-DbaAvailableCollation.ps1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D:\dev\SQL\DFINAnalytics\PowerShell\PS_DB\functions\Get-DbaBackupDevice.ps1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D:\dev\SQL\DFINAnalytics\PowerShell\PS_DB\functions\Get-DbaBackupHistory.ps1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D:\dev\SQL\DFINAnalytics\PowerShell\PS_DB\functions\Get-DbaBackupInformation.ps1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D:\dev\SQL\DFINAnalytics\PowerShell\PS_DB\functions\Get-DbaBuildReference.ps1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D:\dev\SQL\DFINAnalytics\PowerShell\PS_DB\functions\Get-DbaClientAlias.ps1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D:\dev\SQL\DFINAnalytics\PowerShell\PS_DB\functions\Get-DbaClientProtocol.ps1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D:\dev\SQL\DFINAnalytics\PowerShell\PS_DB\functions\Get-DbaCmConnection.ps1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D:\dev\SQL\DFINAnalytics\PowerShell\PS_DB\functions\Get-DbaCmObject.ps1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D:\dev\SQL\DFINAnalytics\PowerShell\PS_DB\functions\Get-DbaCmsRegServer.ps1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D:\dev\SQL\DFINAnalytics\PowerShell\PS_DB\functions\Get-DbaCmsRegServerGroup.ps1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D:\dev\SQL\DFINAnalytics\PowerShell\PS_DB\functions\Get-DbaCmsRegServerStore.ps1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D:\dev\SQL\DFINAnalytics\PowerShell\PS_DB\functions\Get-DbaComputerCertificate.ps1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D:\dev\SQL\DFINAnalytics\PowerShell\PS_DB\functions\Get-DbaComputerSystem.ps1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D:\dev\SQL\DFINAnalytics\PowerShell\PS_DB\functions\Get-DbaConnection.ps1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D:\dev\SQL\DFINAnalytics\PowerShell\PS_DB\functions\Get-DbaCpuRingBuffer.ps1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D:\dev\SQL\DFINAnalytics\PowerShell\PS_DB\functions\Get-DbaCpuUsage.ps1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D:\dev\SQL\DFINAnalytics\PowerShell\PS_DB\functions\Get-DbaCredential.ps1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D:\dev\SQL\DFINAnalytics\PowerShell\PS_DB\functions\Get-DbaCustomError.ps1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D:\dev\SQL\DFINAnalytics\PowerShell\PS_DB\functions\Get-DbaDatabase.ps1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D:\dev\SQL\DFINAnalytics\PowerShell\PS_DB\functions\Get-DbaDbAssembly.ps1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D:\dev\SQL\DFINAnalytics\PowerShell\PS_DB\functions\Get-DbaDbccHelp.ps1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D:\dev\SQL\DFINAnalytics\PowerShell\PS_DB\functions\Get-DbaDbccMemoryStatus.ps1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D:\dev\SQL\DFINAnalytics\PowerShell\PS_DB\functions\Get-DbaDbccProcCache.ps1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D:\dev\SQL\DFINAnalytics\PowerShell\PS_DB\functions\Get-DbaDbccSessionBuffer.ps1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D:\dev\SQL\DFINAnalytics\PowerShell\PS_DB\functions\Get-DbaDbccStatistic.ps1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D:\dev\SQL\DFINAnalytics\PowerShell\PS_DB\functions\Get-DbaDbccUserOption.ps1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D:\dev\SQL\DFINAnalytics\PowerShell\PS_DB\functions\Get-DbaDbCertificate.ps1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D:\dev\SQL\DFINAnalytics\PowerShell\PS_DB\functions\Get-DbaDbCheckConstraint.ps1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D:\dev\SQL\DFINAnalytics\PowerShell\PS_DB\functions\Get-DbaDbCompatibility.ps1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D:\dev\SQL\DFINAnalytics\PowerShell\PS_DB\functions\Get-DbaDbCompression.ps1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D:\dev\SQL\DFINAnalytics\PowerShell\PS_DB\functions\Get-DbaDbDbccOpenTran.ps1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D:\dev\SQL\DFINAnalytics\PowerShell\PS_DB\functions\Get-DbaDbEncryption.ps1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D:\dev\SQL\DFINAnalytics\PowerShell\PS_DB\functions\Get-DbaDbExtentDiff.ps1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D:\dev\SQL\DFINAnalytics\PowerShell\PS_DB\functions\Get-DbaDbFeatureUsage.ps1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D:\dev\SQL\DFINAnalytics\PowerShell\PS_DB\functions\Get-DbaDbFile.ps1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D:\dev\SQL\DFINAnalytics\PowerShell\PS_DB\functions\Get-DbaDbForeignKey.ps1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D:\dev\SQL\DFINAnalytics\PowerShell\PS_DB\functions\Get-DbaDbIdentity.ps1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D:\dev\SQL\DFINAnalytics\PowerShell\PS_DB\functions\Get-DbaDbLogShipError.ps1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D:\dev\SQL\DFINAnalytics\PowerShell\PS_DB\functions\Get-DbaDbMail.ps1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D:\dev\SQL\DFINAnalytics\PowerShell\PS_DB\functions\Get-DbaDbMailAccount.ps1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D:\dev\SQL\DFINAnalytics\PowerShell\PS_DB\functions\Get-DbaDbMailConfig.ps1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D:\dev\SQL\DFINAnalytics\PowerShell\PS_DB\functions\Get-DbaDbMailHistory.ps1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D:\dev\SQL\DFINAnalytics\PowerShell\PS_DB\functions\Get-DbaDbMailLog.ps1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D:\dev\SQL\DFINAnalytics\PowerShell\PS_DB\functions\Get-DbaDbMailProfile.ps1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D:\dev\SQL\DFINAnalytics\PowerShell\PS_DB\functions\Get-DbaDbMailServer.ps1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D:\dev\SQL\DFINAnalytics\PowerShell\PS_DB\functions\Get-DbaDbMasterKey.ps1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D:\dev\SQL\DFINAnalytics\PowerShell\PS_DB\functions\Get-DbaDbMemoryUsage.ps1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D:\dev\SQL\DFINAnalytics\PowerShell\PS_DB\functions\Get-DbaDbMirror.ps1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D:\dev\SQL\DFINAnalytics\PowerShell\PS_DB\functions\Get-DbaDbMirrorMonitor.ps1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D:\dev\SQL\DFINAnalytics\PowerShell\PS_DB\functions\Get-DbaDbOrphanUser.ps1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D:\dev\SQL\DFINAnalytics\PowerShell\PS_DB\functions\Get-DbaDbPageInfo.ps1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D:\dev\SQL\DFINAnalytics\PowerShell\PS_DB\functions\Get-DbaDbPartitionFunction.ps1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D:\dev\SQL\DFINAnalytics\PowerShell\PS_DB\functions\Get-DbaDbPartitionScheme.ps1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D:\dev\SQL\DFINAnalytics\PowerShell\PS_DB\functions\Get-DbaDbQueryStoreOption.ps1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D:\dev\SQL\DFINAnalytics\PowerShell\PS_DB\functions\Get-DbaDbRecoveryModel.ps1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D:\dev\SQL\DFINAnalytics\PowerShell\PS_DB\functions\Get-DbaDbRestoreHistory.ps1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D:\dev\SQL\DFINAnalytics\PowerShell\PS_DB\functions\Get-DbaDbRoleMember.ps1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D:\dev\SQL\DFINAnalytics\PowerShell\PS_DB\functions\Get-DbaDbSharePoint.ps1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D:\dev\SQL\DFINAnalytics\PowerShell\PS_DB\functions\Get-DbaDbSnapshot.ps1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D:\dev\SQL\DFINAnalytics\PowerShell\PS_DB\functions\Get-DbaDbSpace.ps1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D:\dev\SQL\DFINAnalytics\PowerShell\PS_DB\functions\Get-DbaDbState.ps1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D:\dev\SQL\DFINAnalytics\PowerShell\PS_DB\functions\Get-DbaDbStoredProcedure.ps1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D:\dev\SQL\DFINAnalytics\PowerShell\PS_DB\functions\Get-DbaDbTable.ps1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D:\dev\SQL\DFINAnalytics\PowerShell\PS_DB\functions\Get-DbaDbTrigger.ps1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D:\dev\SQL\DFINAnalytics\PowerShell\PS_DB\functions\Get-DbaDbUdf.ps1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D:\dev\SQL\DFINAnalytics\PowerShell\PS_DB\functions\Get-DbaDbUser.ps1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D:\dev\SQL\DFINAnalytics\PowerShell\PS_DB\functions\Get-DbaDbView.ps1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D:\dev\SQL\DFINAnalytics\PowerShell\PS_DB\functions\Get-DbaDbVirtualLogFile.ps1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D:\dev\SQL\DFINAnalytics\PowerShell\PS_DB\functions\Get-DbaDefaultPath.ps1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D:\dev\SQL\DFINAnalytics\PowerShell\PS_DB\functions\Get-DbaDependency.ps1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D:\dev\SQL\DFINAnalytics\PowerShell\PS_DB\functions\Get-DbaDeprecatedFeature.ps1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D:\dev\SQL\DFINAnalytics\PowerShell\PS_DB\functions\Get-DbaDetachedDatabaseInfo.ps1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D:\dev\SQL\DFINAnalytics\PowerShell\PS_DB\functions\Get-DbaDiskSpace.ps1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D:\dev\SQL\DFINAnalytics\PowerShell\PS_DB\functions\Get-DbaDump.ps1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D:\dev\SQL\DFINAnalytics\PowerShell\PS_DB\functions\Get-DbaEndpoint.ps1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D:\dev\SQL\DFINAnalytics\PowerShell\PS_DB\functions\Get-DbaErrorLog.ps1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D:\dev\SQL\DFINAnalytics\PowerShell\PS_DB\functions\Get-DbaErrorLogConfig.ps1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D:\dev\SQL\DFINAnalytics\PowerShell\PS_DB\functions\Get-DbaEstimatedCompletionTime.ps1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D:\dev\SQL\DFINAnalytics\PowerShell\PS_DB\functions\Get-DbaExecutionPlan.ps1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D:\dev\SQL\DFINAnalytics\PowerShell\PS_DB\functions\Get-DbaFeature.ps1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D:\dev\SQL\DFINAnalytics\PowerShell\PS_DB\functions\Get-DbaFile.ps1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D:\dev\SQL\DFINAnalytics\PowerShell\PS_DB\functions\Get-DbaFilestream.ps1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D:\dev\SQL\DFINAnalytics\PowerShell\PS_DB\functions\Get-DbaForceNetworkEncryption.ps1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D:\dev\SQL\DFINAnalytics\PowerShell\PS_DB\functions\Get-DbaHelpIndex.ps1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D:\dev\SQL\DFINAnalytics\PowerShell\PS_DB\functions\Get-DbaInstanceProperty.ps1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D:\dev\SQL\DFINAnalytics\PowerShell\PS_DB\functions\Get-DbaInstanceUserOption.ps1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D:\dev\SQL\DFINAnalytics\PowerShell\PS_DB\functions\Get-DbaIoLatency.ps1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D:\dev\SQL\DFINAnalytics\PowerShell\PS_DB\functions\Get-DbaLastBackup.ps1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D:\dev\SQL\DFINAnalytics\PowerShell\PS_DB\functions\Get-DbaLastGoodCheckDb.ps1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D:\dev\SQL\DFINAnalytics\PowerShell\PS_DB\functions\Get-DbaLatchStatistic.ps1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D:\dev\SQL\DFINAnalytics\PowerShell\PS_DB\functions\Get-DbaLinkedServer.ps1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D:\dev\SQL\DFINAnalytics\PowerShell\PS_DB\functions\Get-DbaLocaleSetting.ps1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D:\dev\SQL\DFINAnalytics\PowerShell\PS_DB\functions\Get-DbaLogin.ps1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D:\dev\SQL\DFINAnalytics\PowerShell\PS_DB\functions\Get-DbaMaintenanceSolutionLog.ps1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D:\dev\SQL\DFINAnalytics\PowerShell\PS_DB\functions\Get-DbaManagementObject.ps1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D:\dev\SQL\DFINAnalytics\PowerShell\PS_DB\functions\Get-DbaMaxMemory.ps1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D:\dev\SQL\DFINAnalytics\PowerShell\PS_DB\functions\Get-DbaMemoryCondition.ps1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D:\dev\SQL\DFINAnalytics\PowerShell\PS_DB\functions\Get-DbaMemoryUsage.ps1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D:\dev\SQL\DFINAnalytics\PowerShell\PS_DB\functions\Get-DbaModule.ps1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D:\dev\SQL\DFINAnalytics\PowerShell\PS_DB\functions\Get-DbaMsdtc.ps1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D:\dev\SQL\DFINAnalytics\PowerShell\PS_DB\functions\Get-DbaNetworkActivity.ps1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D:\dev\SQL\DFINAnalytics\PowerShell\PS_DB\functions\Get-DbaNetworkCertificate.ps1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D:\dev\SQL\DFINAnalytics\PowerShell\PS_DB\functions\Get-DbaOpenTransaction.ps1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D:\dev\SQL\DFINAnalytics\PowerShell\PS_DB\functions\Get-DbaOperatingSystem.ps1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D:\dev\SQL\DFINAnalytics\PowerShell\PS_DB\functions\Get-DbaPageFileSetting.ps1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D:\dev\SQL\DFINAnalytics\PowerShell\PS_DB\functions\Get-DbaPbmCategory.ps1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D:\dev\SQL\DFINAnalytics\PowerShell\PS_DB\functions\Get-DbaPbmCategorySubscription.ps1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D:\dev\SQL\DFINAnalytics\PowerShell\PS_DB\functions\Get-DbaPbmCondition.ps1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D:\dev\SQL\DFINAnalytics\PowerShell\PS_DB\functions\Get-DbaPbmObjectSet.ps1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D:\dev\SQL\DFINAnalytics\PowerShell\PS_DB\functions\Get-DbaPbmPolicy.ps1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D:\dev\SQL\DFINAnalytics\PowerShell\PS_DB\functions\Get-DbaPbmStore.ps1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D:\dev\SQL\DFINAnalytics\PowerShell\PS_DB\functions\Get-DbaPermission.ps1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D:\dev\SQL\DFINAnalytics\PowerShell\PS_DB\functions\Get-DbaPfAvailableCounter.ps1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D:\dev\SQL\DFINAnalytics\PowerShell\PS_DB\functions\Get-DbaPfDataCollector.ps1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D:\dev\SQL\DFINAnalytics\PowerShell\PS_DB\functions\Get-DbaPfDataCollectorCounter.ps1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D:\dev\SQL\DFINAnalytics\PowerShell\PS_DB\functions\Get-DbaPfDataCollectorCounterSample.ps1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D:\dev\SQL\DFINAnalytics\PowerShell\PS_DB\functions\Get-DbaPfDataCollectorSet.ps1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D:\dev\SQL\DFINAnalytics\PowerShell\PS_DB\functions\Get-DbaPfDataCollectorSetTemplate.ps1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D:\dev\SQL\DFINAnalytics\PowerShell\PS_DB\functions\Get-DbaPlanCache.ps1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D:\dev\SQL\DFINAnalytics\PowerShell\PS_DB\functions\Get-DbaPowerPlan.ps1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D:\dev\SQL\DFINAnalytics\PowerShell\PS_DB\functions\Get-DbaPrivilege.ps1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D:\dev\SQL\DFINAnalytics\PowerShell\PS_DB\functions\Get-DbaProcess.ps1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D:\dev\SQL\DFINAnalytics\PowerShell\PS_DB\functions\Get-DbaProductKey.ps1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D:\dev\SQL\DFINAnalytics\PowerShell\PS_DB\functions\Get-DbaQueryExecutionTime.ps1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D:\dev\SQL\DFINAnalytics\PowerShell\PS_DB\functions\Get-DbaRegistryRoot.ps1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D:\dev\SQL\DFINAnalytics\PowerShell\PS_DB\functions\Get-DbaRepDistributor.ps1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D:\dev\SQL\DFINAnalytics\PowerShell\PS_DB\functions\Get-DbaRepPublication.ps1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D:\dev\SQL\DFINAnalytics\PowerShell\PS_DB\functions\Get-DbaRepServer.ps1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D:\dev\SQL\DFINAnalytics\PowerShell\PS_DB\functions\Get-DbaResourceGovernor.ps1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D:\dev\SQL\DFINAnalytics\PowerShell\PS_DB\functions\Get-DbaRgClassifierFunction.ps1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D:\dev\SQL\DFINAnalytics\PowerShell\PS_DB\functions\Get-DbaRgResourcePool.ps1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D:\dev\SQL\DFINAnalytics\PowerShell\PS_DB\functions\Get-DbaRgWorkloadGroup.ps1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D:\dev\SQL\DFINAnalytics\PowerShell\PS_DB\functions\Get-DbaRunningJob.ps1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D:\dev\SQL\DFINAnalytics\PowerShell\PS_DB\functions\Get-DbaSchemaChangeHistory.ps1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D:\dev\SQL\DFINAnalytics\PowerShell\PS_DB\functions\Get-DbaServerAudit.ps1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D:\dev\SQL\DFINAnalytics\PowerShell\PS_DB\functions\Get-DbaServerAuditSpecification.ps1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D:\dev\SQL\DFINAnalytics\PowerShell\PS_DB\functions\Get-DbaServerInstallDate.ps1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D:\dev\SQL\DFINAnalytics\PowerShell\PS_DB\functions\Get-DbaServerProtocol.ps1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D:\dev\SQL\DFINAnalytics\PowerShell\PS_DB\functions\Get-DbaServerRole.ps1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D:\dev\SQL\DFINAnalytics\PowerShell\PS_DB\functions\Get-DbaServerRoleMember.ps1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D:\dev\SQL\DFINAnalytics\PowerShell\PS_DB\functions\Get-DbaServerTrigger.ps1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D:\dev\SQL\DFINAnalytics\PowerShell\PS_DB\functions\Get-DbaService.ps1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D:\dev\SQL\DFINAnalytics\PowerShell\PS_DB\functions\Get-DbaSpConfigure.ps1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D:\dev\SQL\DFINAnalytics\PowerShell\PS_DB\functions\Get-DbaSpinLockStatistic.ps1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D:\dev\SQL\DFINAnalytics\PowerShell\PS_DB\functions\Get-DbaSpn.ps1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D:\dev\SQL\DFINAnalytics\PowerShell\PS_DB\functions\Get-DbaSsisEnvironmentVariable.ps1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D:\dev\SQL\DFINAnalytics\PowerShell\PS_DB\functions\Get-DbaSsisExecutionHistory.ps1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D:\dev\SQL\DFINAnalytics\PowerShell\PS_DB\functions\Get-DbaStartupParameter.ps1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D:\dev\SQL\DFINAnalytics\PowerShell\PS_DB\functions\Get-DbaSuspectPage.ps1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D:\dev\SQL\DFINAnalytics\PowerShell\PS_DB\functions\Get-DbaTcpPort.ps1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D:\dev\SQL\DFINAnalytics\PowerShell\PS_DB\functions\Get-DbaTempdbUsage.ps1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D:\dev\SQL\DFINAnalytics\PowerShell\PS_DB\functions\Get-DbatoolsLog.ps1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D:\dev\SQL\DFINAnalytics\PowerShell\PS_DB\functions\Get-DbaTopResourceUsage.ps1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D:\dev\SQL\DFINAnalytics\PowerShell\PS_DB\functions\Get-DbaTrace.ps1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D:\dev\SQL\DFINAnalytics\PowerShell\PS_DB\functions\Get-DbaTraceFlag.ps1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D:\dev\SQL\DFINAnalytics\PowerShell\PS_DB\functions\Get-DbaUptime.ps1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D:\dev\SQL\DFINAnalytics\PowerShell\PS_DB\functions\Get-DbaUserPermission.ps1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D:\dev\SQL\DFINAnalytics\PowerShell\PS_DB\functions\Get-DbaWaitingTask.ps1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D:\dev\SQL\DFINAnalytics\PowerShell\PS_DB\functions\Get-DbaWaitResource.ps1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D:\dev\SQL\DFINAnalytics\PowerShell\PS_DB\functions\Get-DbaWaitStatistic.ps1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D:\dev\SQL\DFINAnalytics\PowerShell\PS_DB\functions\Get-DbaWindowsLog.ps1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D:\dev\SQL\DFINAnalytics\PowerShell\PS_DB\functions\Get-DbaWsfcAvailableDisk.ps1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D:\dev\SQL\DFINAnalytics\PowerShell\PS_DB\functions\Get-DbaWsfcCluster.ps1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D:\dev\SQL\DFINAnalytics\PowerShell\PS_DB\functions\Get-DbaWsfcDisk.ps1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D:\dev\SQL\DFINAnalytics\PowerShell\PS_DB\functions\Get-DbaWsfcNetwork.ps1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D:\dev\SQL\DFINAnalytics\PowerShell\PS_DB\functions\Get-DbaWsfcNetworkInterface.ps1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D:\dev\SQL\DFINAnalytics\PowerShell\PS_DB\functions\Get-DbaWsfcNode.ps1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D:\dev\SQL\DFINAnalytics\PowerShell\PS_DB\functions\Get-DbaWsfcResource.ps1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D:\dev\SQL\DFINAnalytics\PowerShell\PS_DB\functions\Get-DbaWsfcResourceType.ps1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D:\dev\SQL\DFINAnalytics\PowerShell\PS_DB\functions\Get-DbaWsfcRole.ps1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D:\dev\SQL\DFINAnalytics\PowerShell\PS_DB\functions\Get-DbaWsfcSharedVolume.ps1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D:\dev\SQL\DFINAnalytics\PowerShell\PS_DB\functions\Get-DbaXEObject.ps1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D:\dev\SQL\DFINAnalytics\PowerShell\PS_DB\functions\Get-DbaXESession.ps1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D:\dev\SQL\DFINAnalytics\PowerShell\PS_DB\functions\Get-DbaXESessionTarget.ps1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D:\dev\SQL\DFINAnalytics\PowerShell\PS_DB\functions\Get-DbaXESessionTargetFile.ps1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D:\dev\SQL\DFINAnalytics\PowerShell\PS_DB\functions\Get-DbaXESessionTemplate.ps1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D:\dev\SQL\DFINAnalytics\PowerShell\PS_DB\functions\Get-DbaXESmartTarget.ps1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D:\dev\SQL\DFINAnalytics\PowerShell\PS_DB\functions\Get-DbaXEStore.ps1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D:\dev\SQL\DFINAnalytics\PowerShell\PS_DB\functions\Grant-DbaAgPermission.ps1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D:\dev\SQL\DFINAnalytics\PowerShell\PS_DB\functions\Import-DbaCmsRegServer.ps1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D:\dev\SQL\DFINAnalytics\PowerShell\PS_DB\functions\Import-DbaCsv.ps1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D:\dev\SQL\DFINAnalytics\PowerShell\PS_DB\functions\Import-DbaPfDataCollectorSetTemplate.ps1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D:\dev\SQL\DFINAnalytics\PowerShell\PS_DB\functions\Import-DbaSpConfigure.ps1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D:\dev\SQL\DFINAnalytics\PowerShell\PS_DB\functions\Import-DbaXESessionTemplate.ps1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D:\dev\SQL\DFINAnalytics\PowerShell\PS_DB\functions\Install-DbaFirstResponderKit.ps1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D:\dev\SQL\DFINAnalytics\PowerShell\PS_DB\functions\Install-DbaMaintenanceSolution.ps1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D:\dev\SQL\DFINAnalytics\PowerShell\PS_DB\functions\Install-DbaSqlWatch.ps1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D:\dev\SQL\DFINAnalytics\PowerShell\PS_DB\functions\Install-DbaWatchUpdate.ps1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D:\dev\SQL\DFINAnalytics\PowerShell\PS_DB\functions\Install-DbaWhoIsActive.ps1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D:\dev\SQL\DFINAnalytics\PowerShell\PS_DB\functions\Invoke-DbaAdvancedRestore.ps1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D:\dev\SQL\DFINAnalytics\PowerShell\PS_DB\functions\Invoke-DbaAgFailover.ps1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D:\dev\SQL\DFINAnalytics\PowerShell\PS_DB\functions\Invoke-DbaBalanceDataFiles.ps1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D:\dev\SQL\DFINAnalytics\PowerShell\PS_DB\functions\Invoke-DbaCycleErrorLog.ps1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D:\dev\SQL\DFINAnalytics\PowerShell\PS_DB\functions\Invoke-DbaDbccDropCleanBuffer.ps1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D:\dev\SQL\DFINAnalytics\PowerShell\PS_DB\functions\Invoke-DbaDbccFreeCache.ps1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D:\dev\SQL\DFINAnalytics\PowerShell\PS_DB\functions\Invoke-DbaDbClone.ps1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D:\dev\SQL\DFINAnalytics\PowerShell\PS_DB\functions\Invoke-DbaDbDataMasking.ps1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D:\dev\SQL\DFINAnalytics\PowerShell\PS_DB\functions\Invoke-DbaDbDbccCheckConstraint.ps1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D:\dev\SQL\DFINAnalytics\PowerShell\PS_DB\functions\Invoke-DbaDbDbccCleanTable.ps1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D:\dev\SQL\DFINAnalytics\PowerShell\PS_DB\functions\Invoke-DbaDbDbccUpdateUsage.ps1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D:\dev\SQL\DFINAnalytics\PowerShell\PS_DB\functions\Invoke-DbaDbDecryptObject.ps1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D:\dev\SQL\DFINAnalytics\PowerShell\PS_DB\functions\Invoke-DbaDbLogShipping.ps1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D:\dev\SQL\DFINAnalytics\PowerShell\PS_DB\functions\Invoke-DbaDbLogShipRecovery.ps1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D:\dev\SQL\DFINAnalytics\PowerShell\PS_DB\functions\Invoke-DbaDbMirrorFailover.ps1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D:\dev\SQL\DFINAnalytics\PowerShell\PS_DB\functions\Invoke-DbaDbMirroring.ps1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D:\dev\SQL\DFINAnalytics\PowerShell\PS_DB\functions\Invoke-DbaDbShrink.ps1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D:\dev\SQL\DFINAnalytics\PowerShell\PS_DB\functions\Invoke-DbaDbUpgrade.ps1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D:\dev\SQL\DFINAnalytics\PowerShell\PS_DB\functions\Invoke-DbaDiagnosticQuery.ps1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D:\dev\SQL\DFINAnalytics\PowerShell\PS_DB\functions\Invoke-DbaPfRelog.ps1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D:\dev\SQL\DFINAnalytics\PowerShell\PS_DB\functions\Invoke-DbaQuery.ps1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D:\dev\SQL\DFINAnalytics\PowerShell\PS_DB\functions\Invoke-DbatoolsFormatter.ps1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D:\dev\SQL\DFINAnalytics\PowerShell\PS_DB\functions\Invoke-DbatoolsRenameHelper.ps1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D:\dev\SQL\DFINAnalytics\PowerShell\PS_DB\functions\Invoke-DbaWhoisActive.ps1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D:\dev\SQL\DFINAnalytics\PowerShell\PS_DB\functions\Invoke-DbaXEReplay.ps1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D:\dev\SQL\DFINAnalytics\PowerShell\PS_DB\functions\Join-DbaAvailabilityGroup.ps1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D:\dev\SQL\DFINAnalytics\PowerShell\PS_DB\functions\Measure-DbaBackupThroughput.ps1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D:\dev\SQL\DFINAnalytics\PowerShell\PS_DB\functions\Measure-DbaDiskSpaceRequirement.ps1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D:\dev\SQL\DFINAnalytics\PowerShell\PS_DB\functions\Measure-DbatoolsImport.ps1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D:\dev\SQL\DFINAnalytics\PowerShell\PS_DB\functions\Mount-DbaDatabase.ps1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D:\dev\SQL\DFINAnalytics\PowerShell\PS_DB\functions\Move-DbaCmsRegServer.ps1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D:\dev\SQL\DFINAnalytics\PowerShell\PS_DB\functions\Move-DbaCmsRegServerGroup.ps1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D:\dev\SQL\DFINAnalytics\PowerShell\PS_DB\functions\New-DbaAgentJob.ps1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D:\dev\SQL\DFINAnalytics\PowerShell\PS_DB\functions\New-DbaAgentJobCategory.ps1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D:\dev\SQL\DFINAnalytics\PowerShell\PS_DB\functions\New-DbaAgentJobStep.ps1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D:\dev\SQL\DFINAnalytics\PowerShell\PS_DB\functions\New-DbaAgentProxy.ps1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D:\dev\SQL\DFINAnalytics\PowerShell\PS_DB\functions\New-DbaAgentSchedule.ps1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D:\dev\SQL\DFINAnalytics\PowerShell\PS_DB\functions\New-DbaAvailabilityGroup.ps1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D:\dev\SQL\DFINAnalytics\PowerShell\PS_DB\functions\New-DbaClientAlias.ps1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D:\dev\SQL\DFINAnalytics\PowerShell\PS_DB\functions\New-DbaCmConnection.ps1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D:\dev\SQL\DFINAnalytics\PowerShell\PS_DB\functions\New-DbaComputerCertificate.ps1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D:\dev\SQL\DFINAnalytics\PowerShell\PS_DB\functions\New-DbaConnectionString.ps1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D:\dev\SQL\DFINAnalytics\PowerShell\PS_DB\functions\New-DbaConnectionStringBuilder.ps1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D:\dev\SQL\DFINAnalytics\PowerShell\PS_DB\functions\New-DbaCredential.ps1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D:\dev\SQL\DFINAnalytics\PowerShell\PS_DB\functions\New-DbaDacOption.ps1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D:\dev\SQL\DFINAnalytics\PowerShell\PS_DB\functions\New-DbaDacProfile.ps1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D:\dev\SQL\DFINAnalytics\PowerShell\PS_DB\functions\New-DbaDatabase.ps1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D:\dev\SQL\DFINAnalytics\PowerShell\PS_DB\functions\New-DbaDbCertificate.ps1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D:\dev\SQL\DFINAnalytics\PowerShell\PS_DB\functions\New-DbaDbMaskingConfig.ps1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D:\dev\SQL\DFINAnalytics\PowerShell\PS_DB\functions\New-DbaDbMasterKey.ps1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D:\dev\SQL\DFINAnalytics\PowerShell\PS_DB\functions\New-DbaDbSnapshot.ps1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D:\dev\SQL\DFINAnalytics\PowerShell\PS_DB\functions\New-DbaDbUser.ps1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D:\dev\SQL\DFINAnalytics\PowerShell\PS_DB\functions\New-DbaDirectory.ps1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D:\dev\SQL\DFINAnalytics\PowerShell\PS_DB\functions\New-DbaEndpoint.ps1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D:\dev\SQL\DFINAnalytics\PowerShell\PS_DB\functions\New-DbaLogin.ps1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D:\dev\SQL\DFINAnalytics\PowerShell\PS_DB\functions\New-DbaScriptingOption.ps1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D:\dev\SQL\DFINAnalytics\PowerShell\PS_DB\functions\New-DbaServiceMasterKey.ps1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D:\dev\SQL\DFINAnalytics\PowerShell\PS_DB\functions\New-DbaSsisCatalog.ps1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D:\dev\SQL\DFINAnalytics\PowerShell\PS_DB\functions\New-DbatoolsSupportPackage.ps1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D:\dev\SQL\DFINAnalytics\PowerShell\PS_DB\functions\New-DbaXESession.ps1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D:\dev\SQL\DFINAnalytics\PowerShell\PS_DB\functions\New-DbaXESmartCsvWriter.ps1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D:\dev\SQL\DFINAnalytics\PowerShell\PS_DB\functions\New-DbaXESmartEmail.ps1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D:\dev\SQL\DFINAnalytics\PowerShell\PS_DB\functions\New-DbaXESmartQueryExec.ps1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D:\dev\SQL\DFINAnalytics\PowerShell\PS_DB\functions\New-DbaXESmartReplay.ps1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D:\dev\SQL\DFINAnalytics\PowerShell\PS_DB\functions\New-DbaXESmartTableWriter.ps1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D:\dev\SQL\DFINAnalytics\PowerShell\PS_DB\functions\Publish-DbaDacPackage.ps1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D:\dev\SQL\DFINAnalytics\PowerShell\PS_DB\functions\Read-DbaAuditFile.ps1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D:\dev\SQL\DFINAnalytics\PowerShell\PS_DB\functions\Read-DbaBackupHeader.ps1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D:\dev\SQL\DFINAnalytics\PowerShell\PS_DB\functions\Read-DbaTraceFile.ps1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D:\dev\SQL\DFINAnalytics\PowerShell\PS_DB\functions\Read-DbaTransactionLog.ps1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D:\dev\SQL\DFINAnalytics\PowerShell\PS_DB\functions\Read-DbaXEFile.ps1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D:\dev\SQL\DFINAnalytics\PowerShell\PS_DB\functions\Remove-DbaAgDatabase.ps1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D:\dev\SQL\DFINAnalytics\PowerShell\PS_DB\functions\Remove-DbaAgentJob.ps1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D:\dev\SQL\DFINAnalytics\PowerShell\PS_DB\functions\Remove-DbaAgentJobCategory.ps1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D:\dev\SQL\DFINAnalytics\PowerShell\PS_DB\functions\Remove-DbaAgentJobStep.ps1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D:\dev\SQL\DFINAnalytics\PowerShell\PS_DB\functions\Remove-DbaAgentSchedule.ps1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D:\dev\SQL\DFINAnalytics\PowerShell\PS_DB\functions\Remove-DbaAgListener.ps1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D:\dev\SQL\DFINAnalytics\PowerShell\PS_DB\functions\Remove-DbaAgReplica.ps1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D:\dev\SQL\DFINAnalytics\PowerShell\PS_DB\functions\Remove-DbaAvailabilityGroup.ps1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D:\dev\SQL\DFINAnalytics\PowerShell\PS_DB\functions\Remove-DbaBackup.ps1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D:\dev\SQL\DFINAnalytics\PowerShell\PS_DB\functions\Remove-DbaClientAlias.ps1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D:\dev\SQL\DFINAnalytics\PowerShell\PS_DB\functions\Remove-DbaCmConnection.ps1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D:\dev\SQL\DFINAnalytics\PowerShell\PS_DB\functions\Remove-DbaCmsRegServer.ps1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D:\dev\SQL\DFINAnalytics\PowerShell\PS_DB\functions\Remove-DbaCmsRegServerGroup.ps1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D:\dev\SQL\DFINAnalytics\PowerShell\PS_DB\functions\Remove-DbaComputerCertificate.ps1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D:\dev\SQL\DFINAnalytics\PowerShell\PS_DB\functions\Remove-DbaDatabase.ps1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D:\dev\SQL\DFINAnalytics\PowerShell\PS_DB\functions\Remove-DbaDatabaseSafely.ps1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D:\dev\SQL\DFINAnalytics\PowerShell\PS_DB\functions\Remove-DbaDbBackupRestoreHistory.ps1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D:\dev\SQL\DFINAnalytics\PowerShell\PS_DB\functions\Remove-DbaDbCertificate.ps1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D:\dev\SQL\DFINAnalytics\PowerShell\PS_DB\functions\Remove-DbaDbMasterKey.ps1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D:\dev\SQL\DFINAnalytics\PowerShell\PS_DB\functions\Remove-DbaDbMirror.ps1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D:\dev\SQL\DFINAnalytics\PowerShell\PS_DB\functions\Remove-DbaDbMirrorMonitor.ps1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D:\dev\SQL\DFINAnalytics\PowerShell\PS_DB\functions\Remove-DbaDbOrphanUser.ps1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D:\dev\SQL\DFINAnalytics\PowerShell\PS_DB\functions\Remove-DbaDbSnapshot.ps1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D:\dev\SQL\DFINAnalytics\PowerShell\PS_DB\functions\Remove-DbaDbUser.ps1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D:\dev\SQL\DFINAnalytics\PowerShell\PS_DB\functions\Remove-DbaEndpoint.ps1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D:\dev\SQL\DFINAnalytics\PowerShell\PS_DB\functions\Remove-DbaLogin.ps1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D:\dev\SQL\DFINAnalytics\PowerShell\PS_DB\functions\Remove-DbaNetworkCertificate.ps1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D:\dev\SQL\DFINAnalytics\PowerShell\PS_DB\functions\Remove-DbaPfDataCollectorCounter.ps1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D:\dev\SQL\DFINAnalytics\PowerShell\PS_DB\functions\Remove-DbaPfDataCollectorSet.ps1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D:\dev\SQL\DFINAnalytics\PowerShell\PS_DB\functions\Remove-DbaSpn.ps1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D:\dev\SQL\DFINAnalytics\PowerShell\PS_DB\functions\Remove-DbaTrace.ps1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D:\dev\SQL\DFINAnalytics\PowerShell\PS_DB\functions\Remove-DbaXESession.ps1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D:\dev\SQL\DFINAnalytics\PowerShell\PS_DB\functions\Remove-DbaXESmartTarget.ps1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D:\dev\SQL\DFINAnalytics\PowerShell\PS_DB\functions\Rename-DbaDatabase.ps1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D:\dev\SQL\DFINAnalytics\PowerShell\PS_DB\functions\Rename-DbaLogin.ps1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D:\dev\SQL\DFINAnalytics\PowerShell\PS_DB\functions\Repair-DbaDbMirror.ps1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D:\dev\SQL\DFINAnalytics\PowerShell\PS_DB\functions\Repair-DbaDbOrphanUser.ps1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D:\dev\SQL\DFINAnalytics\PowerShell\PS_DB\functions\Repair-DbaServerName.ps1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D:\dev\SQL\DFINAnalytics\PowerShell\PS_DB\functions\Reset-DbaAdmin.ps1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D:\dev\SQL\DFINAnalytics\PowerShell\PS_DB\functions\Resolve-DbaNetworkName.ps1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D:\dev\SQL\DFINAnalytics\PowerShell\PS_DB\functions\Restart-DbaService.ps1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D:\dev\SQL\DFINAnalytics\PowerShell\PS_DB\functions\Restore-DbaBackupFromDirectory.ps1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D:\dev\SQL\DFINAnalytics\PowerShell\PS_DB\functions\Restore-DbaDatabase.ps1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D:\dev\SQL\DFINAnalytics\PowerShell\PS_DB\functions\Restore-DbaDbCertificate.ps1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D:\dev\SQL\DFINAnalytics\PowerShell\PS_DB\functions\Restore-DbaDbSnapshot.ps1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D:\dev\SQL\DFINAnalytics\PowerShell\PS_DB\functions\Resume-DbaAgDbDataMovement.ps1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D:\dev\SQL\DFINAnalytics\PowerShell\PS_DB\functions\Revoke-DbaAgPermission.ps1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D:\dev\SQL\DFINAnalytics\PowerShell\PS_DB\functions\Save-DbaDiagnosticQueryScript.ps1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D:\dev\SQL\DFINAnalytics\PowerShell\PS_DB\functions\Select-DbaBackupInformation.ps1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D:\dev\SQL\DFINAnalytics\PowerShell\PS_DB\functions\Set-DbaAgentAlert.ps1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D:\dev\SQL\DFINAnalytics\PowerShell\PS_DB\functions\Set-DbaAgentJob.ps1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D:\dev\SQL\DFINAnalytics\PowerShell\PS_DB\functions\Set-DbaAgentJobCategory.ps1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D:\dev\SQL\DFINAnalytics\PowerShell\PS_DB\functions\Set-DbaAgentJobOutputFile.ps1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D:\dev\SQL\DFINAnalytics\PowerShell\PS_DB\functions\Set-DbaAgentJobOwner.ps1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D:\dev\SQL\DFINAnalytics\PowerShell\PS_DB\functions\Set-DbaAgentJobStep.ps1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D:\dev\SQL\DFINAnalytics\PowerShell\PS_DB\functions\Set-DbaAgentSchedule.ps1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D:\dev\SQL\DFINAnalytics\PowerShell\PS_DB\functions\Set-DbaAgentServer.ps1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D:\dev\SQL\DFINAnalytics\PowerShell\PS_DB\functions\Set-DbaAgListener.ps1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D:\dev\SQL\DFINAnalytics\PowerShell\PS_DB\functions\Set-DbaAgReplica.ps1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D:\dev\SQL\DFINAnalytics\PowerShell\PS_DB\functions\Set-DbaAvailabilityGroup.ps1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D:\dev\SQL\DFINAnalytics\PowerShell\PS_DB\functions\Set-DbaCmConnection.ps1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D:\dev\SQL\DFINAnalytics\PowerShell\PS_DB\functions\Set-DbaDbCompatibility.ps1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D:\dev\SQL\DFINAnalytics\PowerShell\PS_DB\functions\Set-DbaDbCompression.ps1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D:\dev\SQL\DFINAnalytics\PowerShell\PS_DB\functions\Set-DbaDbIdentity.ps1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D:\dev\SQL\DFINAnalytics\PowerShell\PS_DB\functions\Set-DbaDbMirror.ps1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D:\dev\SQL\DFINAnalytics\PowerShell\PS_DB\functions\Set-DbaDbOwner.ps1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D:\dev\SQL\DFINAnalytics\PowerShell\PS_DB\functions\Set-DbaDbQueryStoreOption.ps1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D:\dev\SQL\DFINAnalytics\PowerShell\PS_DB\functions\Set-DbaDbRecoveryModel.ps1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D:\dev\SQL\DFINAnalytics\PowerShell\PS_DB\functions\Set-DbaDbState.ps1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D:\dev\SQL\DFINAnalytics\PowerShell\PS_DB\functions\Set-DbaEndpoint.ps1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D:\dev\SQL\DFINAnalytics\PowerShell\PS_DB\functions\Set-DbaErrorLogConfig.ps1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D:\dev\SQL\DFINAnalytics\PowerShell\PS_DB\functions\Set-DbaLogin.ps1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D:\dev\SQL\DFINAnalytics\PowerShell\PS_DB\functions\Set-DbaMaxDop.ps1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D:\dev\SQL\DFINAnalytics\PowerShell\PS_DB\functions\Set-DbaMaxMemory.ps1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D:\dev\SQL\DFINAnalytics\PowerShell\PS_DB\functions\Set-DbaNetworkCertificate.ps1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D:\dev\SQL\DFINAnalytics\PowerShell\PS_DB\functions\Set-DbaPowerPlan.ps1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D:\dev\SQL\DFINAnalytics\PowerShell\PS_DB\functions\Set-DbaPrivilege.ps1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D:\dev\SQL\DFINAnalytics\PowerShell\PS_DB\functions\Set-DbaSpConfigure.ps1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D:\dev\SQL\DFINAnalytics\PowerShell\PS_DB\functions\Set-DbaSpn.ps1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D:\dev\SQL\DFINAnalytics\PowerShell\PS_DB\functions\Set-DbaStartupParameter.ps1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D:\dev\SQL\DFINAnalytics\PowerShell\PS_DB\functions\Set-DbaTcpPort.ps1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D:\dev\SQL\DFINAnalytics\PowerShell\PS_DB\functions\Set-DbaTempDbConfig.ps1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D:\dev\SQL\DFINAnalytics\PowerShell\PS_DB\functions\Show-DbaDbList.ps1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D:\dev\SQL\DFINAnalytics\PowerShell\PS_DB\functions\Show-DbaServerFileSystem.ps1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D:\dev\SQL\DFINAnalytics\PowerShell\PS_DB\functions\Start-DbaAgentJob.ps1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D:\dev\SQL\DFINAnalytics\PowerShell\PS_DB\functions\Start-DbaEndpoint.ps1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D:\dev\SQL\DFINAnalytics\PowerShell\PS_DB\functions\Start-DbaMigration.ps1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D:\dev\SQL\DFINAnalytics\PowerShell\PS_DB\functions\Start-DbaPfDataCollectorSet.ps1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D:\dev\SQL\DFINAnalytics\PowerShell\PS_DB\functions\Start-DbaService.ps1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D:\dev\SQL\DFINAnalytics\PowerShell\PS_DB\functions\Start-DbaTrace.ps1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D:\dev\SQL\DFINAnalytics\PowerShell\PS_DB\functions\Start-DbaXESession.ps1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D:\dev\SQL\DFINAnalytics\PowerShell\PS_DB\functions\Start-DbaXESmartTarget.ps1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D:\dev\SQL\DFINAnalytics\PowerShell\PS_DB\functions\Stop-DbaAgentJob.ps1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D:\dev\SQL\DFINAnalytics\PowerShell\PS_DB\functions\Stop-DbaEndpoint.ps1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D:\dev\SQL\DFINAnalytics\PowerShell\PS_DB\functions\Stop-DbaPfDataCollectorSet.ps1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D:\dev\SQL\DFINAnalytics\PowerShell\PS_DB\functions\Stop-DbaProcess.ps1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D:\dev\SQL\DFINAnalytics\PowerShell\PS_DB\functions\Stop-DbaService.ps1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D:\dev\SQL\DFINAnalytics\PowerShell\PS_DB\functions\Stop-DbaTrace.ps1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D:\dev\SQL\DFINAnalytics\PowerShell\PS_DB\functions\Stop-DbaXESession.ps1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D:\dev\SQL\DFINAnalytics\PowerShell\PS_DB\functions\Stop-DbaXESmartTarget.ps1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D:\dev\SQL\DFINAnalytics\PowerShell\PS_DB\functions\Suspend-DbaAgDbDataMovement.ps1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D:\dev\SQL\DFINAnalytics\PowerShell\PS_DB\functions\Sync-DbaAvailabilityGroup.ps1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D:\dev\SQL\DFINAnalytics\PowerShell\PS_DB\functions\Sync-DbaLoginPermission.ps1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D:\dev\SQL\DFINAnalytics\PowerShell\PS_DB\functions\Test-DbaAgentJobOwner.ps1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D:\dev\SQL\DFINAnalytics\PowerShell\PS_DB\functions\Test-DbaBackupInformation.ps1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D:\dev\SQL\DFINAnalytics\PowerShell\PS_DB\functions\Test-DbaBuild.ps1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D:\dev\SQL\DFINAnalytics\PowerShell\PS_DB\functions\Test-DbaCmConnection.ps1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D:\dev\SQL\DFINAnalytics\PowerShell\PS_DB\functions\Test-DbaConnection.ps1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D:\dev\SQL\DFINAnalytics\PowerShell\PS_DB\functions\Test-DbaConnectionAuthScheme.ps1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D:\dev\SQL\DFINAnalytics\PowerShell\PS_DB\functions\Test-DbaDbCollation.ps1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D:\dev\SQL\DFINAnalytics\PowerShell\PS_DB\functions\Test-DbaDbCompatibility.ps1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D:\dev\SQL\DFINAnalytics\PowerShell\PS_DB\functions\Test-DbaDbCompression.ps1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D:\dev\SQL\DFINAnalytics\PowerShell\PS_DB\functions\Test-DbaDbLogShipStatus.ps1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D:\dev\SQL\DFINAnalytics\PowerShell\PS_DB\functions\Test-DbaDbOwner.ps1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D:\dev\SQL\DFINAnalytics\PowerShell\PS_DB\functions\Test-DbaDbRecoveryModel.ps1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D:\dev\SQL\DFINAnalytics\PowerShell\PS_DB\functions\Test-DbaDbVirtualLogFile.ps1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D:\dev\SQL\DFINAnalytics\PowerShell\PS_DB\functions\Test-DbaDeprecatedFeature.ps1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D:\dev\SQL\DFINAnalytics\PowerShell\PS_DB\functions\Test-DbaDiskAlignment.ps1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D:\dev\SQL\DFINAnalytics\PowerShell\PS_DB\functions\Test-DbaDiskAllocation.ps1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D:\dev\SQL\DFINAnalytics\PowerShell\PS_DB\functions\Test-DbaDiskSpeed.ps1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D:\dev\SQL\DFINAnalytics\PowerShell\PS_DB\functions\Test-DbaEndpoint.ps1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D:\dev\SQL\DFINAnalytics\PowerShell\PS_DB\functions\Test-DbaIdentityUsage.ps1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D:\dev\SQL\DFINAnalytics\PowerShell\PS_DB\functions\Test-DbaLastBackup.ps1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D:\dev\SQL\DFINAnalytics\PowerShell\PS_DB\functions\Test-DbaLinkedServerConnection.ps1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D:\dev\SQL\DFINAnalytics\PowerShell\PS_DB\functions\Test-DbaLoginPassword.ps1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D:\dev\SQL\DFINAnalytics\PowerShell\PS_DB\functions\Test-DbaManagementObject.ps1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D:\dev\SQL\DFINAnalytics\PowerShell\PS_DB\functions\Test-DbaMaxDop.ps1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D:\dev\SQL\DFINAnalytics\PowerShell\PS_DB\functions\Test-DbaMaxMemory.ps1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D:\dev\SQL\DFINAnalytics\PowerShell\PS_DB\functions\Test-DbaMigrationConstraint.ps1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D:\dev\SQL\DFINAnalytics\PowerShell\PS_DB\functions\Test-DbaNetworkLatency.ps1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D:\dev\SQL\DFINAnalytics\PowerShell\PS_DB\functions\Test-DbaOptimizeForAdHoc.ps1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D:\dev\SQL\DFINAnalytics\PowerShell\PS_DB\functions\Test-DbaPath.ps1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D:\dev\SQL\DFINAnalytics\PowerShell\PS_DB\functions\Test-DbaPowerPlan.ps1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D:\dev\SQL\DFINAnalytics\PowerShell\PS_DB\functions\Test-DbaRepLatency.ps1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D:\dev\SQL\DFINAnalytics\PowerShell\PS_DB\functions\Test-DbaServerName.ps1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D:\dev\SQL\DFINAnalytics\PowerShell\PS_DB\functions\Test-DbaSpn.ps1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D:\dev\SQL\DFINAnalytics\PowerShell\PS_DB\functions\Test-DbaTempDbConfig.ps1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D:\dev\SQL\DFINAnalytics\PowerShell\PS_DB\functions\Test-DbaWindowsLogin.ps1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D:\dev\SQL\DFINAnalytics\PowerShell\PS_DB\functions\Uninstall-DbaSqlWatch.ps1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D:\dev\SQL\DFINAnalytics\PowerShell\PS_DB\functions\Uninstall-DbaWatchUpdate.ps1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D:\dev\SQL\DFINAnalytics\PowerShell\PS_DB\functions\Update-DbaInstance.ps1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D:\dev\SQL\DFINAnalytics\PowerShell\PS_DB\functions\Update-DbaServiceAccount.ps1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D:\dev\SQL\DFINAnalytics\PowerShell\PS_DB\functions\Update-dbatools.ps1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D:\dev\SQL\DFINAnalytics\PowerShell\PS_DB\functions\Watch-DbaDbLogin.ps1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D:\dev\SQL\DFINAnalytics\PowerShell\PS_DB\functions\Watch-DbaUpdate.ps1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D:\dev\SQL\DFINAnalytics\PowerShell\PS_DB\functions\Watch-DbaXESession.ps1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D:\dev\SQL\DFINAnalytics\PowerShell\PS_DB\functions\Write-DbaDataTable.ps1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D:\dev\SQL\DFINAnalytics\PowerShell\PS_DB\functions\configuration\Export-DbatoolsConfig.ps1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D:\dev\SQL\DFINAnalytics\PowerShell\PS_DB\functions\configuration\Get-DbatoolsConfig.ps1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D:\dev\SQL\DFINAnalytics\PowerShell\PS_DB\functions\configuration\Get-DbatoolsConfigValue.ps1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D:\dev\SQL\DFINAnalytics\PowerShell\PS_DB\functions\configuration\Import-DbatoolsConfig.ps1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D:\dev\SQL\DFINAnalytics\PowerShell\PS_DB\functions\configuration\Register-DbatoolsConfig.ps1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D:\dev\SQL\DFINAnalytics\PowerShell\PS_DB\functions\configuration\Reset-DbatoolsConfig.ps1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D:\dev\SQL\DFINAnalytics\PowerShell\PS_DB\functions\configuration\Unregister-DbatoolsConfig.ps1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D:\dev\SQL\DFINAnalytics\PowerShell\PS_DB\internal\configurations\configuration.ps1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D:\dev\SQL\DFINAnalytics\PowerShell\PS_DB\internal\configurations\settings\assets.ps1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D:\dev\SQL\DFINAnalytics\PowerShell\PS_DB\internal\configurations\settings\commands.ps1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D:\dev\SQL\DFINAnalytics\PowerShell\PS_DB\internal\configurations\settings\computermanagement.ps1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D:\dev\SQL\DFINAnalytics\PowerShell\PS_DB\internal\configurations\settings\formatting.ps1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D:\dev\SQL\DFINAnalytics\PowerShell\PS_DB\internal\configurations\settings\import.ps1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D:\dev\SQL\DFINAnalytics\PowerShell\PS_DB\internal\configurations\settings\logging.ps1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D:\dev\SQL\DFINAnalytics\PowerShell\PS_DB\internal\configurations\settings\paths.ps1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D:\dev\SQL\DFINAnalytics\PowerShell\PS_DB\internal\configurations\settings\remoting.ps1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D:\dev\SQL\DFINAnalytics\PowerShell\PS_DB\internal\configurations\settings\sql.ps1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D:\dev\SQL\DFINAnalytics\PowerShell\PS_DB\internal\configurations\settings\tabexpansion.ps1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D:\dev\SQL\DFINAnalytics\PowerShell\PS_DB\internal\configurations\settings\userinteraction.ps1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D:\dev\SQL\DFINAnalytics\PowerShell\PS_DB\internal\configurations\validation\bool.ps1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D:\dev\SQL\DFINAnalytics\PowerShell\PS_DB\internal\configurations\validation\consolecolor.ps1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D:\dev\SQL\DFINAnalytics\PowerShell\PS_DB\internal\configurations\validation\datetime.ps1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D:\dev\SQL\DFINAnalytics\PowerShell\PS_DB\internal\configurations\validation\double.ps1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D:\dev\SQL\DFINAnalytics\PowerShell\PS_DB\internal\configurations\validation\integer.ps1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D:\dev\SQL\DFINAnalytics\PowerShell\PS_DB\internal\configurations\validation\integer0to9.ps1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D:\dev\SQL\DFINAnalytics\PowerShell\PS_DB\internal\configurations\validation\integerpositive.ps1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D:\dev\SQL\DFINAnalytics\PowerShell\PS_DB\internal\configurations\validation\long.ps1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D:\dev\SQL\DFINAnalytics\PowerShell\PS_DB\internal\configurations\validation\sizestyle.ps1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D:\dev\SQL\DFINAnalytics\PowerShell\PS_DB\internal\configurations\validation\string.ps1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D:\dev\SQL\DFINAnalytics\PowerShell\PS_DB\internal\configurations\validation\timespan.ps1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D:\dev\SQL\DFINAnalytics\PowerShell\PS_DB\internal\dynamicparams\alert.ps1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D:\dev\SQL\DFINAnalytics\PowerShell\PS_DB\internal\dynamicparams\alertcategory.ps1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D:\dev\SQL\DFINAnalytics\PowerShell\PS_DB\internal\dynamicparams\audit.ps1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D:\dev\SQL\DFINAnalytics\PowerShell\PS_DB\internal\dynamicparams\auditspecification.ps1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D:\dev\SQL\DFINAnalytics\PowerShell\PS_DB\internal\dynamicparams\availabilitygroup.ps1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D:\dev\SQL\DFINAnalytics\PowerShell\PS_DB\internal\dynamicparams\backupdevice.ps1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D:\dev\SQL\DFINAnalytics\PowerShell\PS_DB\internal\dynamicparams\config.ps1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D:\dev\SQL\DFINAnalytics\PowerShell\PS_DB\internal\dynamicparams\configname.ps1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D:\dev\SQL\DFINAnalytics\PowerShell\PS_DB\internal\dynamicparams\credential.ps1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D:\dev\SQL\DFINAnalytics\PowerShell\PS_DB\internal\dynamicparams\customerror.ps1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D:\dev\SQL\DFINAnalytics\PowerShell\PS_DB\internal\dynamicparams\database.ps1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D:\dev\SQL\DFINAnalytics\PowerShell\PS_DB\internal\dynamicparams\delimiter.ps1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D:\dev\SQL\DFINAnalytics\PowerShell\PS_DB\internal\dynamicparams\endpoint.ps1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D:\dev\SQL\DFINAnalytics\PowerShell\PS_DB\internal\dynamicparams\group.ps1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D:\dev\SQL\DFINAnalytics\PowerShell\PS_DB\internal\dynamicparams\instanceproperty.ps1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D:\dev\SQL\DFINAnalytics\PowerShell\PS_DB\internal\dynamicparams\job.ps1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D:\dev\SQL\DFINAnalytics\PowerShell\PS_DB\internal\dynamicparams\jobcategory.ps1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D:\dev\SQL\DFINAnalytics\PowerShell\PS_DB\internal\dynamicparams\linkedserver.ps1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D:\dev\SQL\DFINAnalytics\PowerShell\PS_DB\internal\dynamicparams\login.ps1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D:\dev\SQL\DFINAnalytics\PowerShell\PS_DB\internal\dynamicparams\mailaccount.ps1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D:\dev\SQL\DFINAnalytics\PowerShell\PS_DB\internal\dynamicparams\mailprofile.ps1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D:\dev\SQL\DFINAnalytics\PowerShell\PS_DB\internal\dynamicparams\mailserver.ps1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D:\dev\SQL\DFINAnalytics\PowerShell\PS_DB\internal\dynamicparams\operator.ps1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D:\dev\SQL\DFINAnalytics\PowerShell\PS_DB\internal\dynamicparams\operatorcategory.ps1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D:\dev\SQL\DFINAnalytics\PowerShell\PS_DB\internal\dynamicparams\perfmontemplate.ps1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D:\dev\SQL\DFINAnalytics\PowerShell\PS_DB\internal\dynamicparams\powerplan.ps1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D:\dev\SQL\DFINAnalytics\PowerShell\PS_DB\internal\dynamicparams\processHostname.ps1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D:\dev\SQL\DFINAnalytics\PowerShell\PS_DB\internal\dynamicparams\processProgram.ps1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D:\dev\SQL\DFINAnalytics\PowerShell\PS_DB\internal\dynamicparams\processSpid.ps1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D:\dev\SQL\DFINAnalytics\PowerShell\PS_DB\internal\dynamicparams\proxyaccount.ps1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D:\dev\SQL\DFINAnalytics\PowerShell\PS_DB\internal\dynamicparams\resourcepool.ps1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D:\dev\SQL\DFINAnalytics\PowerShell\PS_DB\internal\dynamicparams\schedule.ps1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D:\dev\SQL\DFINAnalytics\PowerShell\PS_DB\internal\dynamicparams\servertrigger.ps1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D:\dev\SQL\DFINAnalytics\PowerShell\PS_DB\internal\dynamicparams\session.ps1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D:\dev\SQL\DFINAnalytics\PowerShell\PS_DB\internal\dynamicparams\snapshot.ps1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D:\dev\SQL\DFINAnalytics\PowerShell\PS_DB\internal\dynamicparams\sqlinstance.ps1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D:\dev\SQL\DFINAnalytics\PowerShell\PS_DB\internal\dynamicparams\tag.ps1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D:\dev\SQL\DFINAnalytics\PowerShell\PS_DB\internal\dynamicparams\xesessiontemplate.ps1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D:\dev\SQL\DFINAnalytics\PowerShell\PS_DB\internal\functions\Connect-AsServer.ps1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D:\dev\SQL\DFINAnalytics\PowerShell\PS_DB\internal\functions\Connect-ReplicationDB.ps1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D:\dev\SQL\DFINAnalytics\PowerShell\PS_DB\internal\functions\Connect-SqlInstance.ps1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D:\dev\SQL\DFINAnalytics\PowerShell\PS_DB\internal\functions\Convert-ByteToHexString.ps1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D:\dev\SQL\DFINAnalytics\PowerShell\PS_DB\internal\functions\Convert-DbaLsn.ps1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D:\dev\SQL\DFINAnalytics\PowerShell\PS_DB\internal\functions\Convert-DbaTimelineStatusColor.ps1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D:\dev\SQL\DFINAnalytics\PowerShell\PS_DB\internal\functions\Convert-DbVersionToSqlVersion.ps1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D:\dev\SQL\DFINAnalytics\PowerShell\PS_DB\internal\functions\Convert-HexStringToByte.ps1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D:\dev\SQL\DFINAnalytics\PowerShell\PS_DB\internal\functions\ConvertTo-JsDate.ps1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D:\dev\SQL\DFINAnalytics\PowerShell\PS_DB\internal\functions\Disconnect-Regserver.ps1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D:\dev\SQL\DFINAnalytics\PowerShell\PS_DB\internal\functions\Find-SqlServerUpdate.ps1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D:\dev\SQL\DFINAnalytics\PowerShell\PS_DB\internal\functions\Get-BackupAncientHistory.ps1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D:\dev\SQL\DFINAnalytics\PowerShell\PS_DB\internal\functions\Get-CodePage.ps1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D:\dev\SQL\DFINAnalytics\PowerShell\PS_DB\internal\functions\Get-DbaADObject.ps1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D:\dev\SQL\DFINAnalytics\PowerShell\PS_DB\internal\functions\Get-DbaDbPhysicalFile.ps1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D:\dev\SQL\DFINAnalytics\PowerShell\PS_DB\internal\functions\Get-DbaFileStreamFolder.ps1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D:\dev\SQL\DFINAnalytics\PowerShell\PS_DB\internal\functions\Get-DbaPathSep.ps1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D:\dev\SQL\DFINAnalytics\PowerShell\PS_DB\internal\functions\Get-DbaReportingService.ps1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D:\dev\SQL\DFINAnalytics\PowerShell\PS_DB\internal\functions\Get-DBAServiceErrorMessage.ps1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D:\dev\SQL\DFINAnalytics\PowerShell\PS_DB\internal\functions\Get-DbaSysDbUserObjectScript.ps1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D:\dev\SQL\DFINAnalytics\PowerShell\PS_DB\internal\functions\Get-DecryptedObject.ps1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D:\dev\SQL\DFINAnalytics\PowerShell\PS_DB\internal\functions\Get-DirectoryRestoreFile.ps1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D:\dev\SQL\DFINAnalytics\PowerShell\PS_DB\internal\functions\Get-ErrorMessage.ps1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D:\dev\SQL\DFINAnalytics\PowerShell\PS_DB\internal\functions\Get-InternalService.ps1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D:\dev\SQL\DFINAnalytics\PowerShell\PS_DB\internal\functions\Get-JobList.ps1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D:\dev\SQL\DFINAnalytics\PowerShell\PS_DB\internal\functions\Get-Language.ps1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D:\dev\SQL\DFINAnalytics\PowerShell\PS_DB\internal\functions\Get-OfflineSqlFileStructure.ps1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D:\dev\SQL\DFINAnalytics\PowerShell\PS_DB\internal\functions\Get-PasswordHash.ps1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D:\dev\SQL\DFINAnalytics\PowerShell\PS_DB\internal\functions\Get-RegServerGroupReverseParse.ps1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D:\dev\SQL\DFINAnalytics\PowerShell\PS_DB\internal\functions\Get-RegServerParent.ps1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D:\dev\SQL\DFINAnalytics\PowerShell\PS_DB\internal\functions\Get-ResourceState.ps1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D:\dev\SQL\DFINAnalytics\PowerShell\PS_DB\internal\functions\Get-RestoreContinuableDatabase.ps1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D:\dev\SQL\DFINAnalytics\PowerShell\PS_DB\internal\functions\Get-SaLoginName.ps1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D:\dev\SQL\DFINAnalytics\PowerShell\PS_DB\internal\functions\Get-SmoServerForDynamicParams.ps1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D:\dev\SQL\DFINAnalytics\PowerShell\PS_DB\internal\functions\Get-SqlCmdVars.ps1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D:\dev\SQL\DFINAnalytics\PowerShell\PS_DB\internal\functions\Get-SqlDefaultPaths.ps1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D:\dev\SQL\DFINAnalytics\PowerShell\PS_DB\internal\functions\Get-SqlDefaultSpConfigure.ps1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D:\dev\SQL\DFINAnalytics\PowerShell\PS_DB\internal\functions\Get-SqlFileStructure.ps1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D:\dev\SQL\DFINAnalytics\PowerShell\PS_DB\internal\functions\Get-SqlInstanceComponent.ps1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D:\dev\SQL\DFINAnalytics\PowerShell\PS_DB\internal\functions\Get-SqlSaLogin.ps1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D:\dev\SQL\DFINAnalytics\PowerShell\PS_DB\internal\functions\Get-SqlServerUpdate.ps1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D:\dev\SQL\DFINAnalytics\PowerShell\PS_DB\internal\functions\Get-TableNameParts.ps1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D:\dev\SQL\DFINAnalytics\PowerShell\PS_DB\internal\functions\Get-WmiHadr.ps1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D:\dev\SQL\DFINAnalytics\PowerShell\PS_DB\internal\functions\Get-XpDirTreeRestoreFile.ps1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D:\dev\SQL\DFINAnalytics\PowerShell\PS_DB\internal\functions\Import-DbaCmdlet.ps1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D:\dev\SQL\DFINAnalytics\PowerShell\PS_DB\internal\functions\Initialize-CredSSP.ps1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D:\dev\SQL\DFINAnalytics\PowerShell\PS_DB\internal\functions\Invoke-Alter.ps1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D:\dev\SQL\DFINAnalytics\PowerShell\PS_DB\internal\functions\Invoke-Command2.ps1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D:\dev\SQL\DFINAnalytics\PowerShell\PS_DB\internal\functions\Invoke-CommandWithFallback.ps1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D:\dev\SQL\DFINAnalytics\PowerShell\PS_DB\internal\functions\Invoke-Create.ps1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D:\dev\SQL\DFINAnalytics\PowerShell\PS_DB\internal\functions\Invoke-DbaAsync.ps1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D:\dev\SQL\DFINAnalytics\PowerShell\PS_DB\internal\functions\Invoke-DbaDbCorruption.ps1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D:\dev\SQL\DFINAnalytics\PowerShell\PS_DB\internal\functions\Invoke-DbaDiagnosticQueryScriptParser.ps1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D:\dev\SQL\DFINAnalytics\PowerShell\PS_DB\internal\functions\Invoke-DbMirrorValidation.ps1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D:\dev\SQL\DFINAnalytics\PowerShell\PS_DB\internal\functions\Invoke-ManagedComputerCommand.ps1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D:\dev\SQL\DFINAnalytics\PowerShell\PS_DB\internal\functions\Invoke-Program.ps1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D:\dev\SQL\DFINAnalytics\PowerShell\PS_DB\internal\functions\Invoke-SmoCheck.ps1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D:\dev\SQL\DFINAnalytics\PowerShell\PS_DB\internal\functions\Invoke-TagCommand.ps1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D:\dev\SQL\DFINAnalytics\PowerShell\PS_DB\internal\functions\Invoke-TlsWebRequest.ps1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D:\dev\SQL\DFINAnalytics\PowerShell\PS_DB\internal\functions\Join-AdminUnc.ps1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D:\dev\SQL\DFINAnalytics\PowerShell\PS_DB\internal\functions\Join-SomePath.ps1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D:\dev\SQL\DFINAnalytics\PowerShell\PS_DB\internal\functions\New-DbaLogShippingPrimaryDatabase.ps1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D:\dev\SQL\DFINAnalytics\PowerShell\PS_DB\internal\functions\New-DbaLogShippingPrimarySecondary.ps1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D:\dev\SQL\DFINAnalytics\PowerShell\PS_DB\internal\functions\New-DbaLogShippingSecondaryDatabase.ps1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D:\dev\SQL\DFINAnalytics\PowerShell\PS_DB\internal\functions\New-DbaLogShippingSecondaryPrimary.ps1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D:\dev\SQL\DFINAnalytics\PowerShell\PS_DB\internal\functions\Register-RemoteSessionConfiguration.ps1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D:\dev\SQL\DFINAnalytics\PowerShell\PS_DB\internal\functions\Remove-InvalidFileNameChars.ps1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D:\dev\SQL\DFINAnalytics\PowerShell\PS_DB\internal\functions\Resolve-IpAddress.ps1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D:\dev\SQL\DFINAnalytics\PowerShell\PS_DB\internal\functions\Resolve-NetBiosName.ps1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D:\dev\SQL\DFINAnalytics\PowerShell\PS_DB\internal\functions\Resolve-SqlIpAddress.ps1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D:\dev\SQL\DFINAnalytics\PowerShell\PS_DB\internal\functions\Restart-WinRMService.ps1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D:\dev\SQL\DFINAnalytics\PowerShell\PS_DB\internal\functions\Select-DefaultView.ps1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D:\dev\SQL\DFINAnalytics\PowerShell\PS_DB\internal\functions\Set-ServiceStartMode.ps1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D:\dev\SQL\DFINAnalytics\PowerShell\PS_DB\internal\functions\Set-WmiFilestreamSetting.ps1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D:\dev\SQL\DFINAnalytics\PowerShell\PS_DB\internal\functions\Show-Notification.ps1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D:\dev\SQL\DFINAnalytics\PowerShell\PS_DB\internal\functions\Start-DbccCheck.ps1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D:\dev\SQL\DFINAnalytics\PowerShell\PS_DB\internal\functions\Test-ComputerTarget.ps1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D:\dev\SQL\DFINAnalytics\PowerShell\PS_DB\internal\functions\Test-DbaLsnChain.ps1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D:\dev\SQL\DFINAnalytics\PowerShell\PS_DB\internal\functions\Test-DbaRestoreVersion.ps1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D:\dev\SQL\DFINAnalytics\PowerShell\PS_DB\internal\functions\Test-HostOSLinux.ps1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D:\dev\SQL\DFINAnalytics\PowerShell\PS_DB\internal\functions\Test-PendingReboot.ps1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D:\dev\SQL\DFINAnalytics\PowerShell\PS_DB\internal\functions\Test-PSRemoting.ps1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D:\dev\SQL\DFINAnalytics\PowerShell\PS_DB\internal\functions\Test-SqlAgent.ps1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D:\dev\SQL\DFINAnalytics\PowerShell\PS_DB\internal\functions\Test-SqlLoginAccess.ps1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D:\dev\SQL\DFINAnalytics\PowerShell\PS_DB\internal\functions\Test-SqlQueryComplete.ps1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D:\dev\SQL\DFINAnalytics\PowerShell\PS_DB\internal\functions\Test-SqlSa.ps1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D:\dev\SQL\DFINAnalytics\PowerShell\PS_DB\internal\functions\Unregister-RemoteSessionConfiguration.ps1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D:\dev\SQL\DFINAnalytics\PowerShell\PS_DB\internal\functions\Update-ServiceStatus.ps1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D:\dev\SQL\DFINAnalytics\PowerShell\PS_DB\internal\functions\Update-SqlDbOwner.ps1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D:\dev\SQL\DFINAnalytics\PowerShell\PS_DB\internal\functions\Update-SqlDbReadOnly.ps1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D:\dev\SQL\DFINAnalytics\PowerShell\PS_DB\internal\functions\Update-SqlPermission.ps1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D:\dev\SQL\DFINAnalytics\PowerShell\PS_DB\internal\functions\Where-DbaObject.ps1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D:\dev\SQL\DFINAnalytics\PowerShell\PS_DB\internal\functions\Write-ProgressHelper.ps1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D:\dev\SQL\DFINAnalytics\PowerShell\PS_DB\internal\functions\configuration\Read-DbatoolsConfigFile.ps1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D:\dev\SQL\DFINAnalytics\PowerShell\PS_DB\internal\functions\configuration\Read-DbatoolsConfigPersisted.ps1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D:\dev\SQL\DFINAnalytics\PowerShell\PS_DB\internal\functions\configuration\Register-DbatoolsConfigValidation.ps1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D:\dev\SQL\DFINAnalytics\PowerShell\PS_DB\internal\functions\configuration\Write-DbatoolsConfigFile.ps1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D:\dev\SQL\DFINAnalytics\PowerShell\PS_DB\internal\functions\flowcontrol\Invoke-Parallel.ps1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D:\dev\SQL\DFINAnalytics\PowerShell\PS_DB\internal\functions\flowcontrol\Invoke-SteppablePipeline.ps1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D:\dev\SQL\DFINAnalytics\PowerShell\PS_DB\internal\functions\flowcontrol\Stop-Function.ps1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D:\dev\SQL\DFINAnalytics\PowerShell\PS_DB\internal\functions\flowcontrol\Test-Bound.ps1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D:\dev\SQL\DFINAnalytics\PowerShell\PS_DB\internal\functions\flowcontrol\Test-DbaDeprecation.ps1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D:\dev\SQL\DFINAnalytics\PowerShell\PS_DB\internal\functions\flowcontrol\Test-ElevationRequirement.ps1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D:\dev\SQL\DFINAnalytics\PowerShell\PS_DB\internal\functions\flowcontrol\Test-FunctionInterrupt.ps1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D:\dev\SQL\DFINAnalytics\PowerShell\PS_DB\internal\functions\flowcontrol\Test-Windows.ps1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D:\dev\SQL\DFINAnalytics\PowerShell\PS_DB\internal\functions\message\Convert-DbaMessageException.ps1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D:\dev\SQL\DFINAnalytics\PowerShell\PS_DB\internal\functions\message\Convert-DbaMessageLevel.ps1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D:\dev\SQL\DFINAnalytics\PowerShell\PS_DB\internal\functions\message\Convert-DbaMessageTarget.ps1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D:\dev\SQL\DFINAnalytics\PowerShell\PS_DB\internal\functions\message\Get-DbaMessageLevelModifier.ps1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D:\dev\SQL\DFINAnalytics\PowerShell\PS_DB\internal\functions\message\New-DbaMessageLevelModifier.ps1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D:\dev\SQL\DFINAnalytics\PowerShell\PS_DB\internal\functions\message\Register-DbaMessageEvent.ps1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D:\dev\SQL\DFINAnalytics\PowerShell\PS_DB\internal\functions\message\Register-DbaMessageTransform.ps1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D:\dev\SQL\DFINAnalytics\PowerShell\PS_DB\internal\functions\message\Remove-DbaMessageLevelModifier.ps1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D:\dev\SQL\DFINAnalytics\PowerShell\PS_DB\internal\functions\message\Write-HostColor.ps1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D:\dev\SQL\DFINAnalytics\PowerShell\PS_DB\internal\functions\runspaces\Get-DbaRunspace.ps1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D:\dev\SQL\DFINAnalytics\PowerShell\PS_DB\internal\functions\runspaces\Register-DbaMaintenanceTask.ps1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D:\dev\SQL\DFINAnalytics\PowerShell\PS_DB\internal\functions\runspaces\Register-DbaRunspace.ps1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D:\dev\SQL\DFINAnalytics\PowerShell\PS_DB\internal\functions\runspaces\Start-DbaRunspace.ps1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D:\dev\SQL\DFINAnalytics\PowerShell\PS_DB\internal\functions\runspaces\Stop-DbaRunspace.ps1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D:\dev\SQL\DFINAnalytics\PowerShell\PS_DB\internal\functions\tabcompletion\New-DbaTeppCompletionResult.ps1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D:\dev\SQL\DFINAnalytics\PowerShell\PS_DB\internal\functions\tabcompletion\Register-DbaTeppArgumentCompleter.ps1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D:\dev\SQL\DFINAnalytics\PowerShell\PS_DB\internal\functions\tabcompletion\Register-DbaTeppInstanceCacheBuilder.ps1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D:\dev\SQL\DFINAnalytics\PowerShell\PS_DB\internal\functions\tabcompletion\Register-DbaTeppScriptBlock.ps1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D:\dev\SQL\DFINAnalytics\PowerShell\PS_DB\internal\functions\utility\Join-DbaPath.ps1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D:\dev\SQL\DFINAnalytics\PowerShell\PS_DB\internal\functions\utility\Resolve-DbaPath.ps1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D:\dev\SQL\DFINAnalytics\PowerShell\PS_DB\internal\maintenance\PSSession-Cleanup.ps1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D:\dev\SQL\DFINAnalytics\PowerShell\PS_DB\internal\maintenance\tempcleanup.ps1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D:\dev\SQL\DFINAnalytics\PowerShell\PS_DB\internal\maintenance\teppInsertTask.ps1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D:\dev\SQL\DFINAnalytics\PowerShell\PS_DB\internal\scripts\cmdlets.ps1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D:\dev\SQL\DFINAnalytics\PowerShell\PS_DB\internal\scripts\dbatools-maintenance.ps1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D:\dev\SQL\DFINAnalytics\PowerShell\PS_DB\internal\scripts\insertTepp.ps1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D:\dev\SQL\DFINAnalytics\PowerShell\PS_DB\internal\scripts\logfilescript.ps1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D:\dev\SQL\DFINAnalytics\PowerShell\PS_DB\internal\scripts\message-transforms.ps1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D:\dev\SQL\DFINAnalytics\PowerShell\PS_DB\internal\scripts\smoLibraryImport.ps1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D:\dev\SQL\DFINAnalytics\PowerShell\PS_DB\internal\scripts\updateTeppAsync.ps1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D:\dev\SQL\DFINAnalytics\PowerShell\PS_DB\optional\Compress-Archive.ps1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D:\dev\SQL\DFINAnalytics\PowerShell\PS_DB\optional\Expand-Archive.ps1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D:\dev\SQL\DFINAnalytics\PowerShell\PS_DB\optional\Get-GenericArgumentCompleter.ps1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D:\dev\SQL\DFINAnalytics\PowerShell\PS_DB\optional\TabExpansionPlusPlus.ps1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D:\dev\SQL\DFINAnalytics\PowerShell\PS_DB\tests\Add-DbaAgDatabase.Tests.ps1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D:\dev\SQL\DFINAnalytics\PowerShell\PS_DB\tests\Add-DbaAgListener.Tests.ps1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D:\dev\SQL\DFINAnalytics\PowerShell\PS_DB\tests\Add-DbaAgReplica.Tests.ps1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D:\dev\SQL\DFINAnalytics\PowerShell\PS_DB\tests\Add-DbaCmsRegServer.Tests.ps1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D:\dev\SQL\DFINAnalytics\PowerShell\PS_DB\tests\Add-DbaCmsRegServerGroup.Tests.ps1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D:\dev\SQL\DFINAnalytics\PowerShell\PS_DB\tests\Add-DbaComputerCertificate.Tests.ps1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D:\dev\SQL\DFINAnalytics\PowerShell\PS_DB\tests\Add-DbaDbMirrorMonitor.Tests.ps1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D:\dev\SQL\DFINAnalytics\PowerShell\PS_DB\tests\Add-DbaPfDataCollectorCounter.Tests.ps1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D:\dev\SQL\DFINAnalytics\PowerShell\PS_DB\tests\appveyor.pester.ps1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D:\dev\SQL\DFINAnalytics\PowerShell\PS_DB\tests\appveyor.post.ps1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D:\dev\SQL\DFINAnalytics\PowerShell\PS_DB\tests\appveyor.prep.ps1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D:\dev\SQL\DFINAnalytics\PowerShell\PS_DB\tests\appveyor.SQL2008R2SP2.ps1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D:\dev\SQL\DFINAnalytics\PowerShell\PS_DB\tests\appveyor.SQL2016.ps1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D:\dev\SQL\DFINAnalytics\PowerShell\PS_DB\tests\appveyor.SQL2017.ps1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D:\dev\SQL\DFINAnalytics\PowerShell\PS_DB\tests\appveyor.sqlserver.ps1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D:\dev\SQL\DFINAnalytics\PowerShell\PS_DB\tests\Backup-DbaDatabase.Tests.ps1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D:\dev\SQL\DFINAnalytics\PowerShell\PS_DB\tests\Backup-DbaDbCertificate.Tests.ps1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D:\dev\SQL\DFINAnalytics\PowerShell\PS_DB\tests\Backup-DbaDbMasterKey.Tests.ps1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D:\dev\SQL\DFINAnalytics\PowerShell\PS_DB\tests\Clear-DbaConnectionPool.Tests.ps1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D:\dev\SQL\DFINAnalytics\PowerShell\PS_DB\tests\Clear-DbaLatchStatistics.Tests.ps1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D:\dev\SQL\DFINAnalytics\PowerShell\PS_DB\tests\Clear-DbaPlanCache.Tests.ps1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D:\dev\SQL\DFINAnalytics\PowerShell\PS_DB\tests\Clear-DbaWaitStatistics.Tests.ps1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D:\dev\SQL\DFINAnalytics\PowerShell\PS_DB\tests\Connect-DbaInstance.Tests.ps1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D:\dev\SQL\DFINAnalytics\PowerShell\PS_DB\tests\Connect-SqlInstance.Tests.ps1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D:\dev\SQL\DFINAnalytics\PowerShell\PS_DB\tests\constants.ps1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D:\dev\SQL\DFINAnalytics\PowerShell\PS_DB\tests\Convert-DbaLsn.Tests.ps1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D:\dev\SQL\DFINAnalytics\PowerShell\PS_DB\tests\ConvertTo-DbaDataTable.Tests.ps1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D:\dev\SQL\DFINAnalytics\PowerShell\PS_DB\tests\ConvertTo-DbaTimeline.Tests.ps1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D:\dev\SQL\DFINAnalytics\PowerShell\PS_DB\tests\ConvertTo-DbaXESession.Tests.ps1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D:\dev\SQL\DFINAnalytics\PowerShell\PS_DB\tests\Copy-DbaAgentAlert.Tests.ps1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D:\dev\SQL\DFINAnalytics\PowerShell\PS_DB\tests\Copy-DbaAgentJob.Tests.ps1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D:\dev\SQL\DFINAnalytics\PowerShell\PS_DB\tests\Copy-DbaAgentJobCategory.Tests.ps1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D:\dev\SQL\DFINAnalytics\PowerShell\PS_DB\tests\Copy-DbaAgentOperator.Tests.ps1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D:\dev\SQL\DFINAnalytics\PowerShell\PS_DB\tests\Copy-DbaAgentProxy.Tests.ps1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D:\dev\SQL\DFINAnalytics\PowerShell\PS_DB\tests\Copy-DbaAgentSchedule.Tests.ps1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D:\dev\SQL\DFINAnalytics\PowerShell\PS_DB\tests\Copy-DbaAgentServer.Tests.ps1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D:\dev\SQL\DFINAnalytics\PowerShell\PS_DB\tests\Copy-DbaBackupDevice.Tests.ps1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D:\dev\SQL\DFINAnalytics\PowerShell\PS_DB\tests\Copy-DbaCmsRegServer.Tests.ps1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D:\dev\SQL\DFINAnalytics\PowerShell\PS_DB\tests\Copy-DbaCredential.Tests.ps1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D:\dev\SQL\DFINAnalytics\PowerShell\PS_DB\tests\Copy-DbaCustomError.Tests.ps1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D:\dev\SQL\DFINAnalytics\PowerShell\PS_DB\tests\Copy-DbaDatabase.Tests.ps1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D:\dev\SQL\DFINAnalytics\PowerShell\PS_DB\tests\Copy-DbaDataCollector.Tests.ps1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D:\dev\SQL\DFINAnalytics\PowerShell\PS_DB\tests\Copy-DbaDbAssembly.Tests.ps1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D:\dev\SQL\DFINAnalytics\PowerShell\PS_DB\tests\Copy-DbaDbMail.Tests.ps1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D:\dev\SQL\DFINAnalytics\PowerShell\PS_DB\tests\Copy-DbaDbQueryStoreOption.Tests.ps1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D:\dev\SQL\DFINAnalytics\PowerShell\PS_DB\tests\Copy-DbaDbTableData.Tests.ps1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D:\dev\SQL\DFINAnalytics\PowerShell\PS_DB\tests\Copy-DbaEndpoint.Tests.ps1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D:\dev\SQL\DFINAnalytics\PowerShell\PS_DB\tests\Copy-DbaLinkedServer.Tests.ps1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D:\dev\SQL\DFINAnalytics\PowerShell\PS_DB\tests\Copy-DbaLogin.Tests.ps1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D:\dev\SQL\DFINAnalytics\PowerShell\PS_DB\tests\Copy-DbaPolicyManagement.Tests.ps1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D:\dev\SQL\DFINAnalytics\PowerShell\PS_DB\tests\Copy-DbaResourceGovernor.Tests.ps1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D:\dev\SQL\DFINAnalytics\PowerShell\PS_DB\tests\Copy-DbaServerAudit.Tests.ps1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D:\dev\SQL\DFINAnalytics\PowerShell\PS_DB\tests\Copy-DbaServerAuditSpecification.Tests.ps1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D:\dev\SQL\DFINAnalytics\PowerShell\PS_DB\tests\Copy-DbaServerTrigger.Tests.ps1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D:\dev\SQL\DFINAnalytics\PowerShell\PS_DB\tests\Copy-DbaSpConfigure.Tests.ps1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D:\dev\SQL\DFINAnalytics\PowerShell\PS_DB\tests\Copy-DbaSsisCatalog.Tests.ps1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D:\dev\SQL\DFINAnalytics\PowerShell\PS_DB\tests\Copy-DbaSysDbUserObject.Tests.ps1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D:\dev\SQL\DFINAnalytics\PowerShell\PS_DB\tests\Copy-DbaXESession.Tests.ps1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D:\dev\SQL\DFINAnalytics\PowerShell\PS_DB\tests\Copy-DbaXESessionTemplate.Tests.ps1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D:\dev\SQL\DFINAnalytics\PowerShell\PS_DB\tests\dbatools.Tests.ps1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D:\dev\SQL\DFINAnalytics\PowerShell\PS_DB\tests\Disable-DbaAgHadr.Tests.ps1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D:\dev\SQL\DFINAnalytics\PowerShell\PS_DB\tests\Disable-DbaFilestream.Tests.ps1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D:\dev\SQL\DFINAnalytics\PowerShell\PS_DB\tests\Disable-DbaForceNetworkEncryption.Tests.ps1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D:\dev\SQL\DFINAnalytics\PowerShell\PS_DB\tests\Disable-DbaTraceFlag.Tests.ps1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D:\dev\SQL\DFINAnalytics\PowerShell\PS_DB\tests\Dismount-DbaDatabase.Tests.ps1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D:\dev\SQL\DFINAnalytics\PowerShell\PS_DB\tests\Enable-DbaAgHadr.Tests.ps1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D:\dev\SQL\DFINAnalytics\PowerShell\PS_DB\tests\Enable-DbaFilestream.Tests.ps1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D:\dev\SQL\DFINAnalytics\PowerShell\PS_DB\tests\Enable-DbaForceNetworkEncryption.Tests.ps1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D:\dev\SQL\DFINAnalytics\PowerShell\PS_DB\tests\Enable-DbaTraceFlag.Tests.ps1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D:\dev\SQL\DFINAnalytics\PowerShell\PS_DB\tests\Expand-DbaDbLogFile.Tests.ps1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D:\dev\SQL\DFINAnalytics\PowerShell\PS_DB\tests\Export-DbaAvailabilityGroup.Tests.ps1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D:\dev\SQL\DFINAnalytics\PowerShell\PS_DB\tests\Export-DbaCmsRegServer.Tests.ps1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D:\dev\SQL\DFINAnalytics\PowerShell\PS_DB\tests\Export-DbaCredential.Tests.ps1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D:\dev\SQL\DFINAnalytics\PowerShell\PS_DB\tests\Export-DbaDacPackage.Tests.ps1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D:\dev\SQL\DFINAnalytics\PowerShell\PS_DB\tests\Export-DbaDiagnosticQuery.Tests.ps1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D:\dev\SQL\DFINAnalytics\PowerShell\PS_DB\tests\Export-DbaExecutionPlan.Tests.ps1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D:\dev\SQL\DFINAnalytics\PowerShell\PS_DB\tests\Export-DbaInstance.Tests.ps1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D:\dev\SQL\DFINAnalytics\PowerShell\PS_DB\tests\Export-DbaLinkedServer.Tests.ps1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D:\dev\SQL\DFINAnalytics\PowerShell\PS_DB\tests\Export-DbaLogin.Tests.ps1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D:\dev\SQL\DFINAnalytics\PowerShell\PS_DB\tests\Export-DbaPfDataCollectorSetTemplate.Tests.ps1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D:\dev\SQL\DFINAnalytics\PowerShell\PS_DB\tests\Export-DbaRepServerSetting.Tests.ps1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D:\dev\SQL\DFINAnalytics\PowerShell\PS_DB\tests\Export-DbaScript.Tests.ps1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D:\dev\SQL\DFINAnalytics\PowerShell\PS_DB\tests\Export-DbaSpConfigure.Tests.ps1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D:\dev\SQL\DFINAnalytics\PowerShell\PS_DB\tests\Export-DbatoolsConfig.Tests.ps1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D:\dev\SQL\DFINAnalytics\PowerShell\PS_DB\tests\Export-DbaUser.Tests.ps1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D:\dev\SQL\DFINAnalytics\PowerShell\PS_DB\tests\Export-DbaXECsv.Tests.ps1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D:\dev\SQL\DFINAnalytics\PowerShell\PS_DB\tests\Export-DbaXESessionTemplate.Tests.ps1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D:\dev\SQL\DFINAnalytics\PowerShell\PS_DB\tests\Find-DbaAgentJob.Tests.ps1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D:\dev\SQL\DFINAnalytics\PowerShell\PS_DB\tests\Find-DbaBackup.Tests.ps1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D:\dev\SQL\DFINAnalytics\PowerShell\PS_DB\tests\Find-DbaCommand.Tests.ps1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D:\dev\SQL\DFINAnalytics\PowerShell\PS_DB\tests\Find-DbaDatabase.Tests.ps1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D:\dev\SQL\DFINAnalytics\PowerShell\PS_DB\tests\Find-DbaDbGrowthEvent.Tests.ps1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D:\dev\SQL\DFINAnalytics\PowerShell\PS_DB\tests\Find-DbaDbUnusedIndex.Tests.ps1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D:\dev\SQL\DFINAnalytics\PowerShell\PS_DB\tests\Find-DbaDisabledIndex.Tests.ps1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D:\dev\SQL\DFINAnalytics\PowerShell\PS_DB\tests\Find-DbaDuplicateIndex.Tests.ps1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D:\dev\SQL\DFINAnalytics\PowerShell\PS_DB\tests\Find-DbaInstance.Tests.ps1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D:\dev\SQL\DFINAnalytics\PowerShell\PS_DB\tests\Find-DbaLoginInGroup.Tests.ps1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D:\dev\SQL\DFINAnalytics\PowerShell\PS_DB\tests\Find-DbaOrphanedFile.Tests.ps1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D:\dev\SQL\DFINAnalytics\PowerShell\PS_DB\tests\Find-DbaSimilarTable.Tests.ps1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D:\dev\SQL\DFINAnalytics\PowerShell\PS_DB\tests\Find-DbaStoredProcedure.Tests.ps1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D:\dev\SQL\DFINAnalytics\PowerShell\PS_DB\tests\Find-DbaTrigger.Tests.ps1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D:\dev\SQL\DFINAnalytics\PowerShell\PS_DB\tests\Find-DbaUserObject.Tests.ps1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D:\dev\SQL\DFINAnalytics\PowerShell\PS_DB\tests\Find-DbaView.Tests.ps1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D:\dev\SQL\DFINAnalytics\PowerShell\PS_DB\tests\Format-DbaBackupInformation.Tests.ps1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D:\dev\SQL\DFINAnalytics\PowerShell\PS_DB\tests\Get-DbaAgDatabase.Tests.ps1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D:\dev\SQL\DFINAnalytics\PowerShell\PS_DB\tests\Get-DbaAgentAlert.Tests.ps1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D:\dev\SQL\DFINAnalytics\PowerShell\PS_DB\tests\Get-DbaAgentJob.Tests.ps1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D:\dev\SQL\DFINAnalytics\PowerShell\PS_DB\tests\Get-DbaAgentJobCategory.Tests.ps1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D:\dev\SQL\DFINAnalytics\PowerShell\PS_DB\tests\Get-DbaAgentJobHistory.Tests.ps1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D:\dev\SQL\DFINAnalytics\PowerShell\PS_DB\tests\Get-DbaAgentJobOutputFile.Tests.ps1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D:\dev\SQL\DFINAnalytics\PowerShell\PS_DB\tests\Get-DbaAgentJobStep.Tests.ps1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D:\dev\SQL\DFINAnalytics\PowerShell\PS_DB\tests\Get-DbaAgentLog.Tests.ps1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D:\dev\SQL\DFINAnalytics\PowerShell\PS_DB\tests\Get-DbaAgentOperator.Tests.ps1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D:\dev\SQL\DFINAnalytics\PowerShell\PS_DB\tests\Get-DbaAgentProxy.Tests.ps1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D:\dev\SQL\DFINAnalytics\PowerShell\PS_DB\tests\Get-DbaAgentSchedule.Tests.ps1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D:\dev\SQL\DFINAnalytics\PowerShell\PS_DB\tests\Get-DbaAgentServer.Tests.ps1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D:\dev\SQL\DFINAnalytics\PowerShell\PS_DB\tests\Get-DbaAgHadr.Tests.ps1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D:\dev\SQL\DFINAnalytics\PowerShell\PS_DB\tests\Get-DbaAgListener.Tests.ps1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D:\dev\SQL\DFINAnalytics\PowerShell\PS_DB\tests\Get-DbaAgReplica.Tests.ps1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D:\dev\SQL\DFINAnalytics\PowerShell\PS_DB\tests\Get-DbaAvailabilityGroup.Tests.ps1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D:\dev\SQL\DFINAnalytics\PowerShell\PS_DB\tests\Get-DbaAvailableCollation.Tests.ps1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D:\dev\SQL\DFINAnalytics\PowerShell\PS_DB\tests\Get-DbaBackupDevice.Tests.ps1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D:\dev\SQL\DFINAnalytics\PowerShell\PS_DB\tests\Get-DbaBackupHistory.Tests.ps1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D:\dev\SQL\DFINAnalytics\PowerShell\PS_DB\tests\Get-DbaBackupInformation.Tests.ps1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D:\dev\SQL\DFINAnalytics\PowerShell\PS_DB\tests\Get-DbaBuildReference.Tests.ps1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D:\dev\SQL\DFINAnalytics\PowerShell\PS_DB\tests\Get-DbaClientAlias.Tests.ps1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D:\dev\SQL\DFINAnalytics\PowerShell\PS_DB\tests\Get-DbaClientProtocol.Tests.ps1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D:\dev\SQL\DFINAnalytics\PowerShell\PS_DB\tests\Get-DbaCmConnection.Tests.ps1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D:\dev\SQL\DFINAnalytics\PowerShell\PS_DB\tests\Get-DbaCmObject.Tests.ps1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D:\dev\SQL\DFINAnalytics\PowerShell\PS_DB\tests\Get-DbaCmsRegServer.Tests.ps1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D:\dev\SQL\DFINAnalytics\PowerShell\PS_DB\tests\Get-DbaCmsRegServerGroup.Tests.ps1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D:\dev\SQL\DFINAnalytics\PowerShell\PS_DB\tests\Get-DbaCmsRegServerStore.Tests.ps1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D:\dev\SQL\DFINAnalytics\PowerShell\PS_DB\tests\Get-DbaComputerCertificate.Tests.ps1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D:\dev\SQL\DFINAnalytics\PowerShell\PS_DB\tests\Get-DbaComputerSystem.Tests.ps1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D:\dev\SQL\DFINAnalytics\PowerShell\PS_DB\tests\Get-DbaConnection.Tests.ps1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D:\dev\SQL\DFINAnalytics\PowerShell\PS_DB\tests\Get-DbaCpuRingBuffer.Tests.ps1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D:\dev\SQL\DFINAnalytics\PowerShell\PS_DB\tests\Get-DbaCpuUsage.Tests.ps1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D:\dev\SQL\DFINAnalytics\PowerShell\PS_DB\tests\Get-DbaCredential.Tests.ps1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D:\dev\SQL\DFINAnalytics\PowerShell\PS_DB\tests\Get-DbaCustomError.Tests.ps1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D:\dev\SQL\DFINAnalytics\PowerShell\PS_DB\tests\Get-DbaDatabase.Tests.ps1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D:\dev\SQL\DFINAnalytics\PowerShell\PS_DB\tests\Get-DbaDbAssembly.Tests.ps1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D:\dev\SQL\DFINAnalytics\PowerShell\PS_DB\tests\Get-DbaDbccHelp.Tests.ps1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D:\dev\SQL\DFINAnalytics\PowerShell\PS_DB\tests\Get-DbaDbccMemoryStatus.Tests.ps1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D:\dev\SQL\DFINAnalytics\PowerShell\PS_DB\tests\Get-DbaDbccProcCache.Tests.ps1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D:\dev\SQL\DFINAnalytics\PowerShell\PS_DB\tests\Get-DbaDbccSessionBuffer.Tests.ps1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D:\dev\SQL\DFINAnalytics\PowerShell\PS_DB\tests\Get-DbaDbccStatistic.Tests.ps1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D:\dev\SQL\DFINAnalytics\PowerShell\PS_DB\tests\Get-DbaDbccUserOption.Tests.ps1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D:\dev\SQL\DFINAnalytics\PowerShell\PS_DB\tests\Get-DbaDbCertificate.Tests.ps1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D:\dev\SQL\DFINAnalytics\PowerShell\PS_DB\tests\Get-DbaDbCheckConstraint.Tests.ps1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D:\dev\SQL\DFINAnalytics\PowerShell\PS_DB\tests\Get-DbaDbCompatibility.Tests.ps1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D:\dev\SQL\DFINAnalytics\PowerShell\PS_DB\tests\Get-DbaDbCompression.Tests.ps1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D:\dev\SQL\DFINAnalytics\PowerShell\PS_DB\tests\Get-DbaDbDbccOpenTran.Tests.ps1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D:\dev\SQL\DFINAnalytics\PowerShell\PS_DB\tests\Get-DbaDbEncryption.Tests.ps1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D:\dev\SQL\DFINAnalytics\PowerShell\PS_DB\tests\Get-DbaDbExtentDiff.Tests.ps1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D:\dev\SQL\DFINAnalytics\PowerShell\PS_DB\tests\Get-DbaDbFeatureUsage.Tests.ps1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D:\dev\SQL\DFINAnalytics\PowerShell\PS_DB\tests\Get-DbaDbFile.Tests.ps1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D:\dev\SQL\DFINAnalytics\PowerShell\PS_DB\tests\Get-DbaDbForeignKey.Tests.ps1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D:\dev\SQL\DFINAnalytics\PowerShell\PS_DB\tests\Get-DbaDbIdentity.Tests.ps1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D:\dev\SQL\DFINAnalytics\PowerShell\PS_DB\tests\Get-DbaDbLogShipError.Tests.ps1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D:\dev\SQL\DFINAnalytics\PowerShell\PS_DB\tests\Get-DbaDbMail.Tests.ps1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D:\dev\SQL\DFINAnalytics\PowerShell\PS_DB\tests\Get-DbaDbMailAccount.Tests.ps1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D:\dev\SQL\DFINAnalytics\PowerShell\PS_DB\tests\Get-DbaDbMailConfig.Tests.ps1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D:\dev\SQL\DFINAnalytics\PowerShell\PS_DB\tests\Get-DbaDbMailHistory.Tests.ps1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D:\dev\SQL\DFINAnalytics\PowerShell\PS_DB\tests\Get-DbaDbMailLog.Tests.ps1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D:\dev\SQL\DFINAnalytics\PowerShell\PS_DB\tests\Get-DbaDbMailProfile.Tests.ps1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D:\dev\SQL\DFINAnalytics\PowerShell\PS_DB\tests\Get-DbaDbMailServer.Tests.ps1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D:\dev\SQL\DFINAnalytics\PowerShell\PS_DB\tests\Get-DbaDbMasterKey.Tests.ps1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D:\dev\SQL\DFINAnalytics\PowerShell\PS_DB\tests\Get-DbaDbMemoryUsage.Tests.ps1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D:\dev\SQL\DFINAnalytics\PowerShell\PS_DB\tests\Get-DbaDbMirror.Tests.ps1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D:\dev\SQL\DFINAnalytics\PowerShell\PS_DB\tests\Get-DbaDbMirrorMonitor.Tests.ps1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D:\dev\SQL\DFINAnalytics\PowerShell\PS_DB\tests\Get-DbaDbOrphanUser.Tests.ps1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D:\dev\SQL\DFINAnalytics\PowerShell\PS_DB\tests\Get-DbaDbPageInfo.Tests.ps1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D:\dev\SQL\DFINAnalytics\PowerShell\PS_DB\tests\Get-DbaDbPartitionFunction.Tests.ps1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D:\dev\SQL\DFINAnalytics\PowerShell\PS_DB\tests\Get-DbaDbPartitionScheme.Tests.ps1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D:\dev\SQL\DFINAnalytics\PowerShell\PS_DB\tests\Get-DbaDbQueryStoreOption.Tests.ps1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D:\dev\SQL\DFINAnalytics\PowerShell\PS_DB\tests\Get-DbaDbRecoveryModel.Tests.ps1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D:\dev\SQL\DFINAnalytics\PowerShell\PS_DB\tests\Get-DbaDbRestoreHistory.Tests.ps1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D:\dev\SQL\DFINAnalytics\PowerShell\PS_DB\tests\Get-DbaDbRoleMember.Tests.ps1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D:\dev\SQL\DFINAnalytics\PowerShell\PS_DB\tests\Get-DbaDbSharePoint.Tests.ps1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D:\dev\SQL\DFINAnalytics\PowerShell\PS_DB\tests\Get-DbaDbSnapshot.Tests.ps1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D:\dev\SQL\DFINAnalytics\PowerShell\PS_DB\tests\Get-DbaDbSpace.Tests.ps1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D:\dev\SQL\DFINAnalytics\PowerShell\PS_DB\tests\Get-DbaDbState.Tests.ps1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D:\dev\SQL\DFINAnalytics\PowerShell\PS_DB\tests\Get-DbaDbStoredProcedure.Tests.ps1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D:\dev\SQL\DFINAnalytics\PowerShell\PS_DB\tests\Get-DbaDbTable.Tests.ps1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D:\dev\SQL\DFINAnalytics\PowerShell\PS_DB\tests\Get-DbaDbTrigger.Tests.ps1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D:\dev\SQL\DFINAnalytics\PowerShell\PS_DB\tests\Get-DbaDbUdf.Tests.ps1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D:\dev\SQL\DFINAnalytics\PowerShell\PS_DB\tests\Get-DbaDbUser.Tests.ps1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D:\dev\SQL\DFINAnalytics\PowerShell\PS_DB\tests\Get-DbaDbView.Tests.ps1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D:\dev\SQL\DFINAnalytics\PowerShell\PS_DB\tests\Get-DbaDbVirtualLogFile.Tests.ps1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D:\dev\SQL\DFINAnalytics\PowerShell\PS_DB\tests\Get-DbaDefaultPath.Tests.ps1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D:\dev\SQL\DFINAnalytics\PowerShell\PS_DB\tests\Get-DbaDependency.Tests.ps1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D:\dev\SQL\DFINAnalytics\PowerShell\PS_DB\tests\Get-DbaDeprecatedFeature.Tests.ps1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D:\dev\SQL\DFINAnalytics\PowerShell\PS_DB\tests\Get-DbaDetachedDatabaseInfo.Tests.ps1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D:\dev\SQL\DFINAnalytics\PowerShell\PS_DB\tests\Get-DbaDiskSpace.Tests.ps1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D:\dev\SQL\DFINAnalytics\PowerShell\PS_DB\tests\Get-DbaDump.Tests.ps1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D:\dev\SQL\DFINAnalytics\PowerShell\PS_DB\tests\Get-DbaEndpoint.Tests.ps1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D:\dev\SQL\DFINAnalytics\PowerShell\PS_DB\tests\Get-DbaErrorLog.Tests.ps1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D:\dev\SQL\DFINAnalytics\PowerShell\PS_DB\tests\Get-DbaErrorLogConfig.Tests.ps1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D:\dev\SQL\DFINAnalytics\PowerShell\PS_DB\tests\Get-DbaEstimatedCompletionTime.Tests.ps1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D:\dev\SQL\DFINAnalytics\PowerShell\PS_DB\tests\Get-DbaExecutionPlan.Tests.ps1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D:\dev\SQL\DFINAnalytics\PowerShell\PS_DB\tests\Get-DbaFeature.Tests.ps1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D:\dev\SQL\DFINAnalytics\PowerShell\PS_DB\tests\Get-DbaFile.Tests.ps1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D:\dev\SQL\DFINAnalytics\PowerShell\PS_DB\tests\Get-DbaFilestream.Tests.ps1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D:\dev\SQL\DFINAnalytics\PowerShell\PS_DB\tests\Get-DbaForceNetworkEncryption.Tests.ps1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D:\dev\SQL\DFINAnalytics\PowerShell\PS_DB\tests\Get-DbaHelpIndex.Tests.ps1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D:\dev\SQL\DFINAnalytics\PowerShell\PS_DB\tests\Get-DbaInstanceProperty.Tests.ps1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D:\dev\SQL\DFINAnalytics\PowerShell\PS_DB\tests\Get-DbaInstanceUserOption.Tests.ps1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D:\dev\SQL\DFINAnalytics\PowerShell\PS_DB\tests\Get-DbaIoLatency.Tests.ps1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D:\dev\SQL\DFINAnalytics\PowerShell\PS_DB\tests\Get-DbaLastBackup.Tests.ps1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D:\dev\SQL\DFINAnalytics\PowerShell\PS_DB\tests\Get-DbaLastGoodCheckDb.Tests.ps1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D:\dev\SQL\DFINAnalytics\PowerShell\PS_DB\tests\Get-DbaLatchStatistic.Tests.ps1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D:\dev\SQL\DFINAnalytics\PowerShell\PS_DB\tests\Get-DbaLinkedServer.Tests.ps1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D:\dev\SQL\DFINAnalytics\PowerShell\PS_DB\tests\Get-DbaLocaleSetting.Tests.ps1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D:\dev\SQL\DFINAnalytics\PowerShell\PS_DB\tests\Get-DbaLogin.Tests.ps1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D:\dev\SQL\DFINAnalytics\PowerShell\PS_DB\tests\Get-DbaMaintenanceSolutionLog.Tests.ps1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D:\dev\SQL\DFINAnalytics\PowerShell\PS_DB\tests\Get-DbaManagementObject.Tests.ps1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D:\dev\SQL\DFINAnalytics\PowerShell\PS_DB\tests\Get-DbaMaxMemory.Tests.ps1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D:\dev\SQL\DFINAnalytics\PowerShell\PS_DB\tests\Get-DbaMemoryCondition.Tests.ps1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D:\dev\SQL\DFINAnalytics\PowerShell\PS_DB\tests\Get-DbaMemoryUsage.Tests.ps1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D:\dev\SQL\DFINAnalytics\PowerShell\PS_DB\tests\Get-DbaModule.Tests.ps1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D:\dev\SQL\DFINAnalytics\PowerShell\PS_DB\tests\Get-DbaMsdtc.Tests.ps1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D:\dev\SQL\DFINAnalytics\PowerShell\PS_DB\tests\Get-DbaNetworkActivity.Tests.ps1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D:\dev\SQL\DFINAnalytics\PowerShell\PS_DB\tests\Get-DbaNetworkCertificate.Tests.ps1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D:\dev\SQL\DFINAnalytics\PowerShell\PS_DB\tests\Get-DbaOpenTransaction.Tests.ps1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D:\dev\SQL\DFINAnalytics\PowerShell\PS_DB\tests\Get-DbaOperatingSystem.Tests.ps1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D:\dev\SQL\DFINAnalytics\PowerShell\PS_DB\tests\Get-DbaPageFileSetting.Tests.ps1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D:\dev\SQL\DFINAnalytics\PowerShell\PS_DB\tests\Get-DbaPbmCategory.Tests.ps1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D:\dev\SQL\DFINAnalytics\PowerShell\PS_DB\tests\Get-DbaPbmCategorySubscription.Tests.ps1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D:\dev\SQL\DFINAnalytics\PowerShell\PS_DB\tests\Get-DbaPbmCondition.Tests.ps1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D:\dev\SQL\DFINAnalytics\PowerShell\PS_DB\tests\Get-DbaPbmObjectSet.Tests.ps1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D:\dev\SQL\DFINAnalytics\PowerShell\PS_DB\tests\Get-DbaPbmPolicy.Tests.ps1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D:\dev\SQL\DFINAnalytics\PowerShell\PS_DB\tests\Get-DbaPbmStore.Tests.ps1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D:\dev\SQL\DFINAnalytics\PowerShell\PS_DB\tests\Get-DbaPermission.Tests.ps1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D:\dev\SQL\DFINAnalytics\PowerShell\PS_DB\tests\Get-DbaPfAvailableCounter.Tests.ps1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D:\dev\SQL\DFINAnalytics\PowerShell\PS_DB\tests\Get-DbaPfDataCollector.Tests.ps1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D:\dev\SQL\DFINAnalytics\PowerShell\PS_DB\tests\Get-DbaPfDataCollectorCounter.Tests.ps1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D:\dev\SQL\DFINAnalytics\PowerShell\PS_DB\tests\Get-DbaPfDataCollectorCounterSample.Tests.ps1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D:\dev\SQL\DFINAnalytics\PowerShell\PS_DB\tests\Get-DbaPfDataCollectorSet.Tests.ps1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D:\dev\SQL\DFINAnalytics\PowerShell\PS_DB\tests\Get-DbaPfDataCollectorSetTemplate.Tests.ps1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D:\dev\SQL\DFINAnalytics\PowerShell\PS_DB\tests\Get-DbaPlanCache.Tests.ps1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D:\dev\SQL\DFINAnalytics\PowerShell\PS_DB\tests\Get-DbaPowerPlan.Tests.ps1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D:\dev\SQL\DFINAnalytics\PowerShell\PS_DB\tests\Get-DbaPrivilege.Tests.ps1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D:\dev\SQL\DFINAnalytics\PowerShell\PS_DB\tests\Get-DbaProcess.Tests.ps1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D:\dev\SQL\DFINAnalytics\PowerShell\PS_DB\tests\Get-DbaProductKey.Tests.ps1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D:\dev\SQL\DFINAnalytics\PowerShell\PS_DB\tests\Get-DbaQueryExecutionTime.Tests.ps1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D:\dev\SQL\DFINAnalytics\PowerShell\PS_DB\tests\Get-DbaRegistryRoot.Tests.ps1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D:\dev\SQL\DFINAnalytics\PowerShell\PS_DB\tests\Get-DbaRepDistributor.Tests.ps1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D:\dev\SQL\DFINAnalytics\PowerShell\PS_DB\tests\Get-DbaRepPublication.Tests.ps1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D:\dev\SQL\DFINAnalytics\PowerShell\PS_DB\tests\Get-DbaRepServer.Tests.ps1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D:\dev\SQL\DFINAnalytics\PowerShell\PS_DB\tests\Get-DbaResourceGovernor.Tests.ps1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D:\dev\SQL\DFINAnalytics\PowerShell\PS_DB\tests\Get-DbaRgClassifierFunction.Tests.ps1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D:\dev\SQL\DFINAnalytics\PowerShell\PS_DB\tests\Get-DbaRgResourcePool.Tests.ps1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D:\dev\SQL\DFINAnalytics\PowerShell\PS_DB\tests\Get-DbaRgWorkloadGroup.Tests.ps1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D:\dev\SQL\DFINAnalytics\PowerShell\PS_DB\tests\Get-DbaRunningJob.Tests.ps1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D:\dev\SQL\DFINAnalytics\PowerShell\PS_DB\tests\Get-DbaSchemaChangeHistory.Tests.ps1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D:\dev\SQL\DFINAnalytics\PowerShell\PS_DB\tests\Get-DbaServerAudit.Tests.ps1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D:\dev\SQL\DFINAnalytics\PowerShell\PS_DB\tests\Get-DbaServerAuditSpecification.Tests.ps1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D:\dev\SQL\DFINAnalytics\PowerShell\PS_DB\tests\Get-DbaServerInstallDate.Tests.ps1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D:\dev\SQL\DFINAnalytics\PowerShell\PS_DB\tests\Get-DbaServerProtocol.Tests.ps1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D:\dev\SQL\DFINAnalytics\PowerShell\PS_DB\tests\Get-DbaServerRole.Tests.ps1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D:\dev\SQL\DFINAnalytics\PowerShell\PS_DB\tests\Get-DbaServerRoleMember.Tests.ps1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D:\dev\SQL\DFINAnalytics\PowerShell\PS_DB\tests\Get-DbaServerTrigger.Tests.ps1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D:\dev\SQL\DFINAnalytics\PowerShell\PS_DB\tests\Get-DbaService.Tests.ps1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D:\dev\SQL\DFINAnalytics\PowerShell\PS_DB\tests\Get-DbaSpConfigure.Tests.ps1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D:\dev\SQL\DFINAnalytics\PowerShell\PS_DB\tests\Get-DbaSpinLockStatistic.Tests.ps1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D:\dev\SQL\DFINAnalytics\PowerShell\PS_DB\tests\Get-DbaSpn.Tests.ps1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D:\dev\SQL\DFINAnalytics\PowerShell\PS_DB\tests\Get-DbaSsisEnvironmentVariable.Tests.ps1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D:\dev\SQL\DFINAnalytics\PowerShell\PS_DB\tests\Get-DbaSsisExecutionHistory.Tests.ps1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D:\dev\SQL\DFINAnalytics\PowerShell\PS_DB\tests\Get-DbaStartupParameter.Tests.ps1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D:\dev\SQL\DFINAnalytics\PowerShell\PS_DB\tests\Get-DbaSuspectPage.Tests.ps1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D:\dev\SQL\DFINAnalytics\PowerShell\PS_DB\tests\Get-DbaTcpPort.Tests.ps1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D:\dev\SQL\DFINAnalytics\PowerShell\PS_DB\tests\Get-DbaTempdbUsage.Tests.ps1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D:\dev\SQL\DFINAnalytics\PowerShell\PS_DB\tests\Get-DbatoolsConfig.Tests.ps1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D:\dev\SQL\DFINAnalytics\PowerShell\PS_DB\tests\Get-DbatoolsConfigValue.Tests.ps1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D:\dev\SQL\DFINAnalytics\PowerShell\PS_DB\tests\Get-DbatoolsLog.Tests.ps1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D:\dev\SQL\DFINAnalytics\PowerShell\PS_DB\tests\Get-DbaTopResourceUsage.Tests.ps1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D:\dev\SQL\DFINAnalytics\PowerShell\PS_DB\tests\Get-DbaTrace.Tests.ps1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D:\dev\SQL\DFINAnalytics\PowerShell\PS_DB\tests\Get-DbaTraceFlag.Tests.ps1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D:\dev\SQL\DFINAnalytics\PowerShell\PS_DB\tests\Get-DbaUpTime.Tests.ps1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D:\dev\SQL\DFINAnalytics\PowerShell\PS_DB\tests\Get-DbaUserPermission.Tests.ps1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D:\dev\SQL\DFINAnalytics\PowerShell\PS_DB\tests\Get-DbaWaitingTask.Tests.ps1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D:\dev\SQL\DFINAnalytics\PowerShell\PS_DB\tests\Get-DbaWaitResource.Tests.ps1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D:\dev\SQL\DFINAnalytics\PowerShell\PS_DB\tests\Get-DbaWaitStatistic.Tests.ps1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D:\dev\SQL\DFINAnalytics\PowerShell\PS_DB\tests\Get-DbaWindowsLog.Tests.ps1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D:\dev\SQL\DFINAnalytics\PowerShell\PS_DB\tests\Get-DbaWsfcAvailableDisk.Tests.ps1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D:\dev\SQL\DFINAnalytics\PowerShell\PS_DB\tests\Get-DbaWsfcCluster.Tests.ps1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D:\dev\SQL\DFINAnalytics\PowerShell\PS_DB\tests\Get-DbaWsfcDisk.Tests.ps1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D:\dev\SQL\DFINAnalytics\PowerShell\PS_DB\tests\Get-DbaWsfcNetwork.Tests.ps1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D:\dev\SQL\DFINAnalytics\PowerShell\PS_DB\tests\Get-DbaWsfcNetworkInterface.Tests.ps1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D:\dev\SQL\DFINAnalytics\PowerShell\PS_DB\tests\Get-DbaWsfcNode.Tests.ps1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D:\dev\SQL\DFINAnalytics\PowerShell\PS_DB\tests\Get-DbaWsfcResource.Tests.ps1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D:\dev\SQL\DFINAnalytics\PowerShell\PS_DB\tests\Get-DbaWsfcResourceType.Tests.ps1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D:\dev\SQL\DFINAnalytics\PowerShell\PS_DB\tests\Get-DbaWsfcRole.Tests.ps1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D:\dev\SQL\DFINAnalytics\PowerShell\PS_DB\tests\Get-DbaWsfcSharedVolume.Tests.ps1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D:\dev\SQL\DFINAnalytics\PowerShell\PS_DB\tests\Get-DbaXEObject.Tests.ps1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D:\dev\SQL\DFINAnalytics\PowerShell\PS_DB\tests\Get-DbaXESession.Tests.ps1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D:\dev\SQL\DFINAnalytics\PowerShell\PS_DB\tests\Get-DbaXESessionTarget.Tests.ps1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D:\dev\SQL\DFINAnalytics\PowerShell\PS_DB\tests\Get-DbaXESessionTargetFile.Tests.ps1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D:\dev\SQL\DFINAnalytics\PowerShell\PS_DB\tests\Get-DbaXESessionTemplate.Tests.ps1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D:\dev\SQL\DFINAnalytics\PowerShell\PS_DB\tests\Get-DbaXESmartTarget.Tests.ps1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D:\dev\SQL\DFINAnalytics\PowerShell\PS_DB\tests\Get-DbaXEStore.Tests.ps1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D:\dev\SQL\DFINAnalytics\PowerShell\PS_DB\tests\Get-DirectoryRestoreFile.Tests.ps1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D:\dev\SQL\DFINAnalytics\PowerShell\PS_DB\tests\Get-XpDirTreeRestoreFile.Tests.ps1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D:\dev\SQL\DFINAnalytics\PowerShell\PS_DB\tests\Grant-DbaAgPermission.Tests.ps1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D:\dev\SQL\DFINAnalytics\PowerShell\PS_DB\tests\Import-DbaCmsRegServer.Tests.ps1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D:\dev\SQL\DFINAnalytics\PowerShell\PS_DB\tests\Import-DbaCsv.Tests.ps1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D:\dev\SQL\DFINAnalytics\PowerShell\PS_DB\tests\Import-DbaPfDataCollectorSetTemplate.Tests.ps1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D:\dev\SQL\DFINAnalytics\PowerShell\PS_DB\tests\Import-DbaSpConfigure.Tests.ps1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D:\dev\SQL\DFINAnalytics\PowerShell\PS_DB\tests\Import-DbatoolsConfig.Tests.ps1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D:\dev\SQL\DFINAnalytics\PowerShell\PS_DB\tests\Import-DbaXESessionTemplate.Tests.ps1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D:\dev\SQL\DFINAnalytics\PowerShell\PS_DB\tests\InModule.Help.Exceptions.ps1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D:\dev\SQL\DFINAnalytics\PowerShell\PS_DB\tests\InModule.Help.Tests.ps1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D:\dev\SQL\DFINAnalytics\PowerShell\PS_DB\tests\Install-DbaFirstResponderKit.Tests.ps1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D:\dev\SQL\DFINAnalytics\PowerShell\PS_DB\tests\Install-DbaMaintenanceSolution.Tests.ps1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D:\dev\SQL\DFINAnalytics\PowerShell\PS_DB\tests\Install-DbaSqlWatch.Tests.ps1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D:\dev\SQL\DFINAnalytics\PowerShell\PS_DB\tests\Install-DbaWatchUpdate.Tests.ps1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D:\dev\SQL\DFINAnalytics\PowerShell\PS_DB\tests\Install-DbaWhoIsActive.Tests.ps1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D:\dev\SQL\DFINAnalytics\PowerShell\PS_DB\tests\Invoke-DbaAdvancedRestore.Tests.ps1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D:\dev\SQL\DFINAnalytics\PowerShell\PS_DB\tests\Invoke-DbaAgFailover.Tests.ps1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D:\dev\SQL\DFINAnalytics\PowerShell\PS_DB\tests\Invoke-DbaBalanceDataFiles.Tests.ps1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D:\dev\SQL\DFINAnalytics\PowerShell\PS_DB\tests\Invoke-DbaCycleErrorLog.Tests.ps1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D:\dev\SQL\DFINAnalytics\PowerShell\PS_DB\tests\Invoke-DbaDbccDropCleanBuffer.Tests.ps1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D:\dev\SQL\DFINAnalytics\PowerShell\PS_DB\tests\Invoke-DbaDbccFreeCache.Tests.ps1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D:\dev\SQL\DFINAnalytics\PowerShell\PS_DB\tests\Invoke-DbaDbClone.Tests.ps1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D:\dev\SQL\DFINAnalytics\PowerShell\PS_DB\tests\Invoke-DbaDbCorruption.Tests.ps1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D:\dev\SQL\DFINAnalytics\PowerShell\PS_DB\tests\Invoke-DbaDbDataMasking.Tests.ps1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D:\dev\SQL\DFINAnalytics\PowerShell\PS_DB\tests\Invoke-DbaDbDbccCheckConstraint.Tests.ps1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D:\dev\SQL\DFINAnalytics\PowerShell\PS_DB\tests\Invoke-DbaDbDbccCleanTable.Tests.ps1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D:\dev\SQL\DFINAnalytics\PowerShell\PS_DB\tests\Invoke-DbaDbDbccUpdateUsage.Tests.ps1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D:\dev\SQL\DFINAnalytics\PowerShell\PS_DB\tests\Invoke-DbaDbDecryptObject.Tests.ps1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D:\dev\SQL\DFINAnalytics\PowerShell\PS_DB\tests\Invoke-DbaDbLogShipping.Tests.ps1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D:\dev\SQL\DFINAnalytics\PowerShell\PS_DB\tests\Invoke-DbaDbLogShipRecovery.Tests.ps1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D:\dev\SQL\DFINAnalytics\PowerShell\PS_DB\tests\Invoke-DbaDbMirrorFailover.Tests.ps1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D:\dev\SQL\DFINAnalytics\PowerShell\PS_DB\tests\Invoke-DbaDbMirroring.Tests.ps1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D:\dev\SQL\DFINAnalytics\PowerShell\PS_DB\tests\Invoke-DbaDbShrink.Tests.ps1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D:\dev\SQL\DFINAnalytics\PowerShell\PS_DB\tests\Invoke-DbaDbUpgrade.Tests.ps1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D:\dev\SQL\DFINAnalytics\PowerShell\PS_DB\tests\Invoke-DbaDiagnosticQuery.Tests.ps1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D:\dev\SQL\DFINAnalytics\PowerShell\PS_DB\tests\Invoke-DbaPfRelog.Tests.ps1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D:\dev\SQL\DFINAnalytics\PowerShell\PS_DB\tests\Invoke-DbaQuery.Tests.ps1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D:\dev\SQL\DFINAnalytics\PowerShell\PS_DB\tests\Invoke-DbatoolsFormatter.Tests.ps1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D:\dev\SQL\DFINAnalytics\PowerShell\PS_DB\tests\Invoke-DbatoolsRenameHelper.Tests.ps1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D:\dev\SQL\DFINAnalytics\PowerShell\PS_DB\tests\Invoke-DbaWhoisActive.Tests.ps1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D:\dev\SQL\DFINAnalytics\PowerShell\PS_DB\tests\Invoke-DbaXEReplay.Tests.ps1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D:\dev\SQL\DFINAnalytics\PowerShell\PS_DB\tests\Join-DbaAvailabilityGroup.Tests.ps1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D:\dev\SQL\DFINAnalytics\PowerShell\PS_DB\tests\manual.pester.ps1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D:\dev\SQL\DFINAnalytics\PowerShell\PS_DB\tests\Measure-DbaBackupThroughput.Tests.ps1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D:\dev\SQL\DFINAnalytics\PowerShell\PS_DB\tests\Measure-DbaDiskSpaceRequirement.Tests.ps1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D:\dev\SQL\DFINAnalytics\PowerShell\PS_DB\tests\Measure-DbatoolsImport.Tests.ps1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D:\dev\SQL\DFINAnalytics\PowerShell\PS_DB\tests\Mount-DbaDatabase.Tests.ps1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D:\dev\SQL\DFINAnalytics\PowerShell\PS_DB\tests\Move-DbaCmsRegServer.Tests.ps1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D:\dev\SQL\DFINAnalytics\PowerShell\PS_DB\tests\Move-DbaCmsRegServerGroup.Tests.ps1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D:\dev\SQL\DFINAnalytics\PowerShell\PS_DB\tests\New-DbaAgentJob.Tests.ps1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D:\dev\SQL\DFINAnalytics\PowerShell\PS_DB\tests\New-DbaAgentJobCategory.Tests.ps1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D:\dev\SQL\DFINAnalytics\PowerShell\PS_DB\tests\New-DbaAgentJobStep.Tests.ps1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D:\dev\SQL\DFINAnalytics\PowerShell\PS_DB\tests\New-DbaAgentProxy.Tests.ps1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D:\dev\SQL\DFINAnalytics\PowerShell\PS_DB\tests\New-DbaAgentSchedule.Tests.ps1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D:\dev\SQL\DFINAnalytics\PowerShell\PS_DB\tests\New-DbaAvailabilityGroup.Tests.ps1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D:\dev\SQL\DFINAnalytics\PowerShell\PS_DB\tests\New-DbaClientAlias.Tests.ps1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D:\dev\SQL\DFINAnalytics\PowerShell\PS_DB\tests\New-DbaCmConnection.Tests.ps1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D:\dev\SQL\DFINAnalytics\PowerShell\PS_DB\tests\New-DbaComputerCertificate.Tests.ps1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D:\dev\SQL\DFINAnalytics\PowerShell\PS_DB\tests\New-DbaConnectionString.Tests.ps1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D:\dev\SQL\DFINAnalytics\PowerShell\PS_DB\tests\New-DbaConnectionStringBuilder.Tests.ps1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D:\dev\SQL\DFINAnalytics\PowerShell\PS_DB\tests\New-DbaCredential.Tests.ps1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D:\dev\SQL\DFINAnalytics\PowerShell\PS_DB\tests\New-DbaDacOption.Tests.ps1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D:\dev\SQL\DFINAnalytics\PowerShell\PS_DB\tests\New-DbaDacProfile.Tests.ps1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D:\dev\SQL\DFINAnalytics\PowerShell\PS_DB\tests\New-DbaDatabase.Tests.ps1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D:\dev\SQL\DFINAnalytics\PowerShell\PS_DB\tests\New-DbaDbCertificate.Tests.ps1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D:\dev\SQL\DFINAnalytics\PowerShell\PS_DB\tests\New-DbaDbMaskingConfig.Tests.ps1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D:\dev\SQL\DFINAnalytics\PowerShell\PS_DB\tests\New-DbaDbMasterKey.Tests.ps1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D:\dev\SQL\DFINAnalytics\PowerShell\PS_DB\tests\New-DbaDbSnapshot.Tests.ps1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D:\dev\SQL\DFINAnalytics\PowerShell\PS_DB\tests\New-DbaDbUser.Tests.ps1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D:\dev\SQL\DFINAnalytics\PowerShell\PS_DB\tests\New-DbaDirectory.Tests.ps1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D:\dev\SQL\DFINAnalytics\PowerShell\PS_DB\tests\New-DbaEndpoint.Tests.ps1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D:\dev\SQL\DFINAnalytics\PowerShell\PS_DB\tests\New-DbaLogin.Tests.ps1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D:\dev\SQL\DFINAnalytics\PowerShell\PS_DB\tests\New-DbaScriptingOption.Tests.ps1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D:\dev\SQL\DFINAnalytics\PowerShell\PS_DB\tests\New-DbaServiceMasterKey.Tests.ps1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D:\dev\SQL\DFINAnalytics\PowerShell\PS_DB\tests\New-DbaSsisCatalog.Tests.ps1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D:\dev\SQL\DFINAnalytics\PowerShell\PS_DB\tests\New-DbatoolsSupportPackage.Tests.ps1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D:\dev\SQL\DFINAnalytics\PowerShell\PS_DB\tests\New-DbaXESession.Tests.ps1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D:\dev\SQL\DFINAnalytics\PowerShell\PS_DB\tests\New-DbaXESmartCsvWriter.Tests.ps1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D:\dev\SQL\DFINAnalytics\PowerShell\PS_DB\tests\New-DbaXESmartEmail.Tests.ps1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D:\dev\SQL\DFINAnalytics\PowerShell\PS_DB\tests\New-DbaXESmartQueryExec.Tests.ps1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D:\dev\SQL\DFINAnalytics\PowerShell\PS_DB\tests\New-DbaXESmartReplay.Tests.ps1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D:\dev\SQL\DFINAnalytics\PowerShell\PS_DB\tests\New-DbaXESmartTableWriter.Tests.ps1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D:\dev\SQL\DFINAnalytics\PowerShell\PS_DB\tests\pester.groups.ps1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D:\dev\SQL\DFINAnalytics\PowerShell\PS_DB\tests\Publish-DbaDacPackage.Tests.ps1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D:\dev\SQL\DFINAnalytics\PowerShell\PS_DB\tests\Read-DbaAuditFile.Tests.ps1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D:\dev\SQL\DFINAnalytics\PowerShell\PS_DB\tests\Read-DbaBackupHeader.Tests.ps1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D:\dev\SQL\DFINAnalytics\PowerShell\PS_DB\tests\Read-DbaTraceFile.Tests.ps1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D:\dev\SQL\DFINAnalytics\PowerShell\PS_DB\tests\Read-DbaTransactionLog.Tests.ps1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D:\dev\SQL\DFINAnalytics\PowerShell\PS_DB\tests\Read-DbaXEFile.Tests.ps1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D:\dev\SQL\DFINAnalytics\PowerShell\PS_DB\tests\Register-DbatoolsConfig.Tests.ps1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D:\dev\SQL\DFINAnalytics\PowerShell\PS_DB\tests\Remove-DbaAgDatabase.Tests.ps1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D:\dev\SQL\DFINAnalytics\PowerShell\PS_DB\tests\Remove-DbaAgentJob.Tests.ps1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D:\dev\SQL\DFINAnalytics\PowerShell\PS_DB\tests\Remove-DbaAgentJobCategory.Tests.ps1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D:\dev\SQL\DFINAnalytics\PowerShell\PS_DB\tests\Remove-DbaAgentJobStep.Tests.ps1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D:\dev\SQL\DFINAnalytics\PowerShell\PS_DB\tests\Remove-DbaAgentSchedule.Tests.ps1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D:\dev\SQL\DFINAnalytics\PowerShell\PS_DB\tests\Remove-DbaAgListener.Tests.ps1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D:\dev\SQL\DFINAnalytics\PowerShell\PS_DB\tests\Remove-DbaAgReplica.Tests.ps1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D:\dev\SQL\DFINAnalytics\PowerShell\PS_DB\tests\Remove-DbaAvailabilityGroup.Tests.ps1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D:\dev\SQL\DFINAnalytics\PowerShell\PS_DB\tests\Remove-DbaBackup.Tests.ps1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D:\dev\SQL\DFINAnalytics\PowerShell\PS_DB\tests\Remove-DbaClientAlias.Tests.ps1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D:\dev\SQL\DFINAnalytics\PowerShell\PS_DB\tests\Remove-DbaCmConnection.Tests.ps1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D:\dev\SQL\DFINAnalytics\PowerShell\PS_DB\tests\Remove-DbaCmsRegServer.Tests.ps1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D:\dev\SQL\DFINAnalytics\PowerShell\PS_DB\tests\Remove-DbaCmsRegServerGroup.Tests.ps1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D:\dev\SQL\DFINAnalytics\PowerShell\PS_DB\tests\Remove-DbaComputerCertificate.Tests.ps1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D:\dev\SQL\DFINAnalytics\PowerShell\PS_DB\tests\Remove-DbaDatabase.Tests.ps1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D:\dev\SQL\DFINAnalytics\PowerShell\PS_DB\tests\Remove-DbaDatabaseSafely.Tests.ps1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D:\dev\SQL\DFINAnalytics\PowerShell\PS_DB\tests\Remove-DbaDbBackupRestoreHistory.Tests.ps1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D:\dev\SQL\DFINAnalytics\PowerShell\PS_DB\tests\Remove-DbaDbCertificate.Tests.ps1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D:\dev\SQL\DFINAnalytics\PowerShell\PS_DB\tests\Remove-DbaDbMasterKey.Tests.ps1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D:\dev\SQL\DFINAnalytics\PowerShell\PS_DB\tests\Remove-DbaDbMirror.Tests.ps1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D:\dev\SQL\DFINAnalytics\PowerShell\PS_DB\tests\Remove-DbaDbMirrorMonitor.Tests.ps1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D:\dev\SQL\DFINAnalytics\PowerShell\PS_DB\tests\Remove-DbaDbOrphanUser.Tests.ps1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D:\dev\SQL\DFINAnalytics\PowerShell\PS_DB\tests\Remove-DbaDbSnapshot.Tests.ps1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D:\dev\SQL\DFINAnalytics\PowerShell\PS_DB\tests\Remove-DbaDbUser.Tests.ps1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D:\dev\SQL\DFINAnalytics\PowerShell\PS_DB\tests\Remove-DbaEndpoint.Tests.ps1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D:\dev\SQL\DFINAnalytics\PowerShell\PS_DB\tests\Remove-DbaLogin.Tests.ps1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D:\dev\SQL\DFINAnalytics\PowerShell\PS_DB\tests\Remove-DbaNetworkCertificate.Tests.ps1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D:\dev\SQL\DFINAnalytics\PowerShell\PS_DB\tests\Remove-DbaPfDataCollectorCounter.Tests.ps1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D:\dev\SQL\DFINAnalytics\PowerShell\PS_DB\tests\Remove-DbaPfDataCollectorSet.Tests.ps1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D:\dev\SQL\DFINAnalytics\PowerShell\PS_DB\tests\Remove-DbaSpn.Tests.ps1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D:\dev\SQL\DFINAnalytics\PowerShell\PS_DB\tests\Remove-DbaTrace.Tests.ps1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D:\dev\SQL\DFINAnalytics\PowerShell\PS_DB\tests\Remove-DbaXESession.Tests.ps1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D:\dev\SQL\DFINAnalytics\PowerShell\PS_DB\tests\Remove-DbaXESmartTarget.Tests.ps1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D:\dev\SQL\DFINAnalytics\PowerShell\PS_DB\tests\Rename-DbaDatabase.Tests.ps1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D:\dev\SQL\DFINAnalytics\PowerShell\PS_DB\tests\Rename-DbaLogin.Tests.ps1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D:\dev\SQL\DFINAnalytics\PowerShell\PS_DB\tests\Repair-DbaDbMirror.Tests.ps1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D:\dev\SQL\DFINAnalytics\PowerShell\PS_DB\tests\Repair-DbaDbOrphanUser.Tests.ps1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D:\dev\SQL\DFINAnalytics\PowerShell\PS_DB\tests\Repair-DbaServerName.Tests.ps1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D:\dev\SQL\DFINAnalytics\PowerShell\PS_DB\tests\Reset-DbaAdmin.Tests.ps1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D:\dev\SQL\DFINAnalytics\PowerShell\PS_DB\tests\Reset-DbatoolsConfig.Tests.ps1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D:\dev\SQL\DFINAnalytics\PowerShell\PS_DB\tests\Resolve-DbaNetworkName.Tests.ps1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D:\dev\SQL\DFINAnalytics\PowerShell\PS_DB\tests\Restart-DbaService.Tests.ps1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D:\dev\SQL\DFINAnalytics\PowerShell\PS_DB\tests\Restore-DbaBackupFromDirectory.Tests.ps1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D:\dev\SQL\DFINAnalytics\PowerShell\PS_DB\tests\Restore-DbaDatabase.Tests.ps1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D:\dev\SQL\DFINAnalytics\PowerShell\PS_DB\tests\Restore-DbaDbCertificate.Tests.ps1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D:\dev\SQL\DFINAnalytics\PowerShell\PS_DB\tests\Restore-DbaDbSnapshot.Tests.ps1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D:\dev\SQL\DFINAnalytics\PowerShell\PS_DB\tests\Resume-DbaAgDbDataMovement.Tests.ps1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D:\dev\SQL\DFINAnalytics\PowerShell\PS_DB\tests\Revoke-DbaAgPermission.Tests.ps1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D:\dev\SQL\DFINAnalytics\PowerShell\PS_DB\tests\Save-DbaDiagnosticQueryScript.Tests.ps1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D:\dev\SQL\DFINAnalytics\PowerShell\PS_DB\tests\Select-DbaBackupInformation.Tests.ps1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D:\dev\SQL\DFINAnalytics\PowerShell\PS_DB\tests\Select-DbaObject.Tests.ps1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D:\dev\SQL\DFINAnalytics\PowerShell\PS_DB\tests\Set-DbaAgentAlert.Tests.ps1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D:\dev\SQL\DFINAnalytics\PowerShell\PS_DB\tests\Set-DbaAgentJob.Tests.ps1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D:\dev\SQL\DFINAnalytics\PowerShell\PS_DB\tests\Set-DbaAgentJobCategory.Tests.ps1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D:\dev\SQL\DFINAnalytics\PowerShell\PS_DB\tests\Set-DbaAgentJobOutputFile.Tests.ps1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D:\dev\SQL\DFINAnalytics\PowerShell\PS_DB\tests\Set-DbaAgentJobOwner.Tests.ps1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D:\dev\SQL\DFINAnalytics\PowerShell\PS_DB\tests\Set-DbaAgentJobStep.Tests.ps1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D:\dev\SQL\DFINAnalytics\PowerShell\PS_DB\tests\Set-DbaAgentSchedule.Tests.ps1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D:\dev\SQL\DFINAnalytics\PowerShell\PS_DB\tests\Set-DbaAgentServer.Tests.ps1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D:\dev\SQL\DFINAnalytics\PowerShell\PS_DB\tests\Set-DbaAgListener.Tests.ps1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D:\dev\SQL\DFINAnalytics\PowerShell\PS_DB\tests\Set-DbaAgReplica.Tests.ps1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D:\dev\SQL\DFINAnalytics\PowerShell\PS_DB\tests\Set-DbaAvailabilityGroup.Tests.ps1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D:\dev\SQL\DFINAnalytics\PowerShell\PS_DB\tests\Set-DbaCmConnection.Tests.ps1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D:\dev\SQL\DFINAnalytics\PowerShell\PS_DB\tests\Set-DbaDbCompatibility.Tests.ps1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D:\dev\SQL\DFINAnalytics\PowerShell\PS_DB\tests\Set-DbaDbCompression.Tests.ps1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D:\dev\SQL\DFINAnalytics\PowerShell\PS_DB\tests\Set-DbaDbIdentity.Tests.ps1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D:\dev\SQL\DFINAnalytics\PowerShell\PS_DB\tests\Set-DbaDbMirror.Tests.ps1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D:\dev\SQL\DFINAnalytics\PowerShell\PS_DB\tests\Set-DbaDbOwner.Tests.ps1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D:\dev\SQL\DFINAnalytics\PowerShell\PS_DB\tests\Set-DbaDbQueryStoreOption.Tests.ps1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D:\dev\SQL\DFINAnalytics\PowerShell\PS_DB\tests\Set-DbaDbRecoveryModel.Tests.ps1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D:\dev\SQL\DFINAnalytics\PowerShell\PS_DB\tests\Set-DbaDbState.Tests.ps1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D:\dev\SQL\DFINAnalytics\PowerShell\PS_DB\tests\Set-DbaEndpoint.Tests.ps1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D:\dev\SQL\DFINAnalytics\PowerShell\PS_DB\tests\Set-DbaErrorLogConfig.Tests.ps1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D:\dev\SQL\DFINAnalytics\PowerShell\PS_DB\tests\Set-DbaLogin.Tests.ps1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D:\dev\SQL\DFINAnalytics\PowerShell\PS_DB\tests\Set-DbaMaxDop.Tests.ps1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D:\dev\SQL\DFINAnalytics\PowerShell\PS_DB\tests\Set-DbaMaxMemory.Tests.ps1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D:\dev\SQL\DFINAnalytics\PowerShell\PS_DB\tests\Set-DbaNetworkCertificate.Tests.ps1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D:\dev\SQL\DFINAnalytics\PowerShell\PS_DB\tests\Set-DbaPowerPlan.Tests.ps1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D:\dev\SQL\DFINAnalytics\PowerShell\PS_DB\tests\Set-DbaPrivilege.Tests.ps1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D:\dev\SQL\DFINAnalytics\PowerShell\PS_DB\tests\Set-DbaSpConfigure.Tests.ps1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D:\dev\SQL\DFINAnalytics\PowerShell\PS_DB\tests\Set-DbaSpn.Tests.ps1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D:\dev\SQL\DFINAnalytics\PowerShell\PS_DB\tests\Set-DbaStartupParameter.Tests.ps1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D:\dev\SQL\DFINAnalytics\PowerShell\PS_DB\tests\Set-DbaTcpPort.Tests.ps1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D:\dev\SQL\DFINAnalytics\PowerShell\PS_DB\tests\Set-DbaTempDbConfig.Tests.ps1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D:\dev\SQL\DFINAnalytics\PowerShell\PS_DB\tests\Show-DbaDbList.Tests.ps1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D:\dev\SQL\DFINAnalytics\PowerShell\PS_DB\tests\Show-DbaServerFileSystem.Tests.ps1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D:\dev\SQL\DFINAnalytics\PowerShell\PS_DB\tests\Start-DbaAgentJob.Tests.ps1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D:\dev\SQL\DFINAnalytics\PowerShell\PS_DB\tests\Start-DbaEndpoint.Tests.ps1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D:\dev\SQL\DFINAnalytics\PowerShell\PS_DB\tests\Start-DbaMigration.Tests.ps1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D:\dev\SQL\DFINAnalytics\PowerShell\PS_DB\tests\Start-DbaPfDataCollectorSet.Tests.ps1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D:\dev\SQL\DFINAnalytics\PowerShell\PS_DB\tests\Start-DbaService.Tests.ps1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D:\dev\SQL\DFINAnalytics\PowerShell\PS_DB\tests\Start-DbaTrace.Tests.ps1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D:\dev\SQL\DFINAnalytics\PowerShell\PS_DB\tests\Start-DbaXESession.Tests.ps1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D:\dev\SQL\DFINAnalytics\PowerShell\PS_DB\tests\Start-DbaXESmartTarget.Tests.ps1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D:\dev\SQL\DFINAnalytics\PowerShell\PS_DB\tests\Stop-DbaAgentJob.Tests.ps1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D:\dev\SQL\DFINAnalytics\PowerShell\PS_DB\tests\Stop-DbaEndpoint.Tests.ps1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D:\dev\SQL\DFINAnalytics\PowerShell\PS_DB\tests\Stop-DbaPfDataCollectorSet.Tests.ps1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D:\dev\SQL\DFINAnalytics\PowerShell\PS_DB\tests\Stop-DbaProcess.Tests.ps1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D:\dev\SQL\DFINAnalytics\PowerShell\PS_DB\tests\Stop-DbaService.Tests.ps1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D:\dev\SQL\DFINAnalytics\PowerShell\PS_DB\tests\Stop-DbaTrace.Tests.ps1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D:\dev\SQL\DFINAnalytics\PowerShell\PS_DB\tests\Stop-DbaXESession.Tests.ps1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D:\dev\SQL\DFINAnalytics\PowerShell\PS_DB\tests\Stop-DbaXESmartTarget.Tests.ps1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D:\dev\SQL\DFINAnalytics\PowerShell\PS_DB\tests\Stop-Function.Tests.ps1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D:\dev\SQL\DFINAnalytics\PowerShell\PS_DB\tests\Suspend-DbaAgDbDataMovement.Tests.ps1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D:\dev\SQL\DFINAnalytics\PowerShell\PS_DB\tests\Sync-DbaAvailabilityGroup.Tests.ps1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D:\dev\SQL\DFINAnalytics\PowerShell\PS_DB\tests\Sync-DbaLoginPermission.Tests.ps1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D:\dev\SQL\DFINAnalytics\PowerShell\PS_DB\tests\Test-DbaAgentJobOwner.Tests.ps1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D:\dev\SQL\DFINAnalytics\PowerShell\PS_DB\tests\Test-DbaBackupInformation.Tests.ps1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D:\dev\SQL\DFINAnalytics\PowerShell\PS_DB\tests\Test-DbaBuild.Tests.ps1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D:\dev\SQL\DFINAnalytics\PowerShell\PS_DB\tests\Test-DbaCmConnection.Tests.ps1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D:\dev\SQL\DFINAnalytics\PowerShell\PS_DB\tests\Test-DbaConnection.Tests.ps1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D:\dev\SQL\DFINAnalytics\PowerShell\PS_DB\tests\Test-DbaConnectionAuthScheme.Tests.ps1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D:\dev\SQL\DFINAnalytics\PowerShell\PS_DB\tests\Test-DbaDbCollation.Tests.ps1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D:\dev\SQL\DFINAnalytics\PowerShell\PS_DB\tests\Test-DbaDbCompatibility.Tests.ps1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D:\dev\SQL\DFINAnalytics\PowerShell\PS_DB\tests\Test-DbaDbCompression.Tests.ps1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D:\dev\SQL\DFINAnalytics\PowerShell\PS_DB\tests\Test-DbaDbLogShipStatus.Tests.ps1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D:\dev\SQL\DFINAnalytics\PowerShell\PS_DB\tests\Test-DbaDbOwner.Tests.ps1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D:\dev\SQL\DFINAnalytics\PowerShell\PS_DB\tests\Test-DbaDbRecoveryModel.Tests.ps1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D:\dev\SQL\DFINAnalytics\PowerShell\PS_DB\tests\Test-DbaDbVirtualLogFile.Tests.ps1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D:\dev\SQL\DFINAnalytics\PowerShell\PS_DB\tests\Test-DbaDeprecatedFeature.Tests.ps1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D:\dev\SQL\DFINAnalytics\PowerShell\PS_DB\tests\Test-DbaDiskAlignment.Tests.ps1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D:\dev\SQL\DFINAnalytics\PowerShell\PS_DB\tests\Test-DbaDiskAllocation.Tests.ps1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D:\dev\SQL\DFINAnalytics\PowerShell\PS_DB\tests\Test-DbaDiskSpeed.Tests.ps1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D:\dev\SQL\DFINAnalytics\PowerShell\PS_DB\tests\Test-DbaEndpoint.Tests.ps1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D:\dev\SQL\DFINAnalytics\PowerShell\PS_DB\tests\Test-DbaIdentityUsage.Tests.ps1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D:\dev\SQL\DFINAnalytics\PowerShell\PS_DB\tests\Test-DbaLastBackup.Tests.ps1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D:\dev\SQL\DFINAnalytics\PowerShell\PS_DB\tests\Test-DbaLinkedServerConnection.Tests.ps1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D:\dev\SQL\DFINAnalytics\PowerShell\PS_DB\tests\Test-DbaLoginPassword.Tests.ps1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D:\dev\SQL\DFINAnalytics\PowerShell\PS_DB\tests\Test-DbaLsnChain.Tests.ps1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D:\dev\SQL\DFINAnalytics\PowerShell\PS_DB\tests\Test-DbaManagementObject.Tests.ps1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D:\dev\SQL\DFINAnalytics\PowerShell\PS_DB\tests\Test-DbaMaxDop.Tests.ps1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D:\dev\SQL\DFINAnalytics\PowerShell\PS_DB\tests\Test-DbaMaxMemory.Tests.ps1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D:\dev\SQL\DFINAnalytics\PowerShell\PS_DB\tests\Test-DbaMigrationConstraint.Tests.ps1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D:\dev\SQL\DFINAnalytics\PowerShell\PS_DB\tests\Test-DbaNetworkLatency.Tests.ps1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D:\dev\SQL\DFINAnalytics\PowerShell\PS_DB\tests\Test-DbaOptimizeForAdHoc.Tests.ps1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D:\dev\SQL\DFINAnalytics\PowerShell\PS_DB\tests\Test-DbaPath.Tests.ps1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D:\dev\SQL\DFINAnalytics\PowerShell\PS_DB\tests\Test-DbaPowerPlan.Tests.ps1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D:\dev\SQL\DFINAnalytics\PowerShell\PS_DB\tests\Test-DbaRepLatency.Tests.ps1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D:\dev\SQL\DFINAnalytics\PowerShell\PS_DB\tests\Test-DbaServerName.Tests.ps1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D:\dev\SQL\DFINAnalytics\PowerShell\PS_DB\tests\Test-DbaSpn.Tests.ps1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D:\dev\SQL\DFINAnalytics\PowerShell\PS_DB\tests\Test-DbaTempDbConfig.Tests.ps1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D:\dev\SQL\DFINAnalytics\PowerShell\PS_DB\tests\Test-DbaWindowsLogin.Tests.ps1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D:\dev\SQL\DFINAnalytics\PowerShell\PS_DB\tests\Test-PSRemoting.Tests.ps1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D:\dev\SQL\DFINAnalytics\PowerShell\PS_DB\tests\Uninstall-DbaSqlWatch.Tests.ps1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D:\dev\SQL\DFINAnalytics\PowerShell\PS_DB\tests\Uninstall-DbaWatchUpdate.Tests.ps1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D:\dev\SQL\DFINAnalytics\PowerShell\PS_DB\tests\Unregister-DbatoolsConfig.Tests.ps1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D:\dev\SQL\DFINAnalytics\PowerShell\PS_DB\tests\Update-DbaInstance.Tests.ps1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D:\dev\SQL\DFINAnalytics\PowerShell\PS_DB\tests\Update-DbaServiceAccount.Tests.ps1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D:\dev\SQL\DFINAnalytics\PowerShell\PS_DB\tests\Update-dbatools.Tests.ps1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D:\dev\SQL\DFINAnalytics\PowerShell\PS_DB\tests\Watch-DbaDbLogin.Tests.ps1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D:\dev\SQL\DFINAnalytics\PowerShell\PS_DB\tests\Watch-DbaUpdate.Tests.ps1</w:t>
      </w:r>
    </w:p>
    <w:p w:rsidR="00241C45" w:rsidRPr="00241C4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D:\dev\SQL\DFINAnalytics\PowerShell\PS_DB\tests\Watch-DbaXESession.Tests.ps1</w:t>
      </w:r>
    </w:p>
    <w:p w:rsidR="00534775" w:rsidRDefault="00241C45" w:rsidP="00241C45">
      <w:pPr>
        <w:pStyle w:val="ListParagraph"/>
        <w:numPr>
          <w:ilvl w:val="0"/>
          <w:numId w:val="32"/>
        </w:numPr>
        <w:rPr>
          <w:rFonts w:ascii="Arial" w:hAnsi="Arial" w:cs="Arial"/>
          <w:sz w:val="16"/>
          <w:szCs w:val="16"/>
        </w:rPr>
      </w:pPr>
      <w:r w:rsidRPr="00241C45">
        <w:rPr>
          <w:rFonts w:ascii="Arial" w:hAnsi="Arial" w:cs="Arial"/>
          <w:sz w:val="16"/>
          <w:szCs w:val="16"/>
        </w:rPr>
        <w:t>D:\dev\SQL\DFINAnalytics\PowerShell\PS_DB\tests\Write-DbaDataTable.Tests.ps1</w:t>
      </w:r>
    </w:p>
    <w:p w:rsidR="006B59D4" w:rsidRDefault="006B59D4" w:rsidP="006B59D4">
      <w:pPr>
        <w:rPr>
          <w:rFonts w:ascii="Arial" w:hAnsi="Arial" w:cs="Arial"/>
          <w:sz w:val="16"/>
          <w:szCs w:val="16"/>
        </w:rPr>
      </w:pPr>
    </w:p>
    <w:p w:rsidR="006B59D4" w:rsidRDefault="006B59D4" w:rsidP="006B59D4">
      <w:pPr>
        <w:pStyle w:val="Heading1"/>
      </w:pPr>
      <w:bookmarkStart w:id="49" w:name="_Toc165660"/>
      <w:r>
        <w:t>Included SQL Scripts</w:t>
      </w:r>
      <w:bookmarkEnd w:id="49"/>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15"/>
        <w:gridCol w:w="10133"/>
        <w:gridCol w:w="10384"/>
      </w:tblGrid>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D:\dev\SQL\AddCommentToTableOrColumn.sql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D:\dev\SQL\Add_CustomerID_to_each_table.sql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D:\dev\SQL\add_ForeignKeyBetweenTables.sql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D:\dev\SQL\ALLOW_SNAPSHOT_ISOLATION-ON.sql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D:\dev\SQL\ALTER INDEX </w:t>
            </w:r>
            <w:proofErr w:type="spellStart"/>
            <w:r w:rsidRPr="00694451">
              <w:rPr>
                <w:rFonts w:ascii="Arial" w:hAnsi="Arial" w:cs="Arial"/>
                <w:sz w:val="16"/>
                <w:szCs w:val="16"/>
              </w:rPr>
              <w:t>ALL.sql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D:\dev\SQL\BackupDatabaseMart.sql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D:\dev\SQL\BackupDB.sql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D:\dev\SQL\BAckupTransactionLog.sql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D:\dev\SQL\BCY.sql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D:\dev\SQL\Build_CI_OnProdFKeys_Cursor.sql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D:\dev\SQL\ChangeLogQry.sql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D:\dev\SQL\changeTrackingFunctions.sql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D:\dev\SQL\changeTracking_FindChangedColumns.sql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D:\dev\SQL\change_Tracking_ExampleCode.sql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D:\dev\SQL\CHANGE_TRACKING_IS_COLUMN_IN_MASK.sql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D:\dev\SQL\Change_Tracking_Qrys.sql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D:\dev\SQL\checkDefaultConstraintExists.sql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D:\dev\SQL\CheckIndexFragmentation.sql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D:\dev\SQL\ckProcExists.sql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D:\dev\SQL\CleanDBNAME.sql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D:\dev\SQL\clearCache.sql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D:\dev\SQL\CMD_Cursor.sql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D:\dev\SQL\CMD_Cursor_ExecuteSYncProcs.sql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D:\dev\SQL\CMD_Cursor_Regen_CT_Procs.sql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D:\dev\SQL\CMD_Cursor_Regen_Materialized_Views.sql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D:\dev\SQL\CombineColumnDataStuff.sql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D:\dev\SQL\CompareUsersPermissions.sql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D:\dev\SQL\CompressTableData.sql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D:\dev\SQL\convert_Job_History_dates.sql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D:\dev\SQL\CREATE TRIGGER </w:t>
            </w:r>
            <w:proofErr w:type="spellStart"/>
            <w:r w:rsidRPr="00694451">
              <w:rPr>
                <w:rFonts w:ascii="Arial" w:hAnsi="Arial" w:cs="Arial"/>
                <w:sz w:val="16"/>
                <w:szCs w:val="16"/>
              </w:rPr>
              <w:t>setPwDate.sql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D:\dev\SQL\createDayLightSavingsTimeFunctions.sql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D:\dev\SQL\CreateEncryptionCertificate.sql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D:\dev\SQL\CreateFullTextDDL.sql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D:\dev\SQL\createKeywordTable.sql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D:\dev\SQL\CreateMaster_seq.sql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D:\dev\SQL\CreateSnapshot.sql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D:\dev\SQL\createViewUsingCTE.sql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D:\dev\SQL\Create_DB_ECM_Library_FS.sql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D:\dev\SQL\create_FactTrackerViews.sql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D:\dev\SQL\Create_SnapSHot_IfNoneExist.sql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D:\dev\SQL\create_UserValidationData.sql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D:\dev\SQL\create_vDFS_QryOptStats.sql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D:\dev\SQL\create_viewDFS_IndexFragHist_ObjectIDs.sql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D:\dev\SQL\Create_ViewDFS_IndexFragReorgHistory.sql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D:\dev\SQL\create_vTxMonitorIDX.sql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D:\dev\SQL\Create_vTxMonitorTableStats.sql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D:\dev\SQL\CREATION SCRIPT ALL PK AND UNIQUE </w:t>
            </w:r>
            <w:proofErr w:type="spellStart"/>
            <w:r w:rsidRPr="00694451">
              <w:rPr>
                <w:rFonts w:ascii="Arial" w:hAnsi="Arial" w:cs="Arial"/>
                <w:sz w:val="16"/>
                <w:szCs w:val="16"/>
              </w:rPr>
              <w:t>CONSTRAINTS.sql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D:\dev\SQL\CT_CorrectDeltaData.sql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D:\dev\SQL\CT_ExecuteAll.sql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D:\dev\SQL\CT_Fixes_05.25.2016.sql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D:\dev\SQL\CT_History_Counts.sql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D:\dev\SQL\CursorExampleUsingAllTables.sql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D:\dev\SQL\CursorExecCmdAgainstAllTables.sql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D:\dev\SQL\CURSOR_Product365.sql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D:\dev\SQL\CURSOR_Regen_All_Base_Tables.sql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D:\dev\SQL\DeFrag.sql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D:\dev\SQL\DefragAllIndexes.sql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D:\dev\SQL\DeleteTopX_RowsFromTable.sql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D:\dev\SQL\delExpiredEmail.sql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D:\dev\SQL\DetermineQueriesHoldingLocks.sql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D:\dev\SQL\DisableIndexes.sql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D:\dev\SQL\DMA_Copyright.sql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D:\dev\SQL\dma_LoadTextFileIntoTempTable.sql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D:\dev\SQL\dma_QuickJob.sql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D:\dev\SQL\dma_ReadTextFile.sql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D:\dev\SQL\DMO_DetermineWhichWaitsMostCommon.sql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D:\dev\SQL\DMV_DetermineWhichWaitsMostCommon.sql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D:\dev\SQL\DMV_FindMissingFKIndexes.sql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D:\dev\SQL\DMV_FindUnusedViews.sql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D:\dev\SQL\DMV_SQLServerWorkloadStats.sql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D:\dev\SQL\DropAllForeignKeyCONSTRAINTS.sql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D:\dev\SQL\DropAllUserStatistics.sql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D:\dev\SQL\DROP_SingleUserDatabase.sql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D:\dev\SQL\Drop_table_Surrogate_Keys.sql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D:\dev\SQL\DuplicateRemoval.sql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D:\dev\SQL\DuplicatesRemove.sql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D:\dev\SQL\EDW_View_Generation_Sctipts.07.31.2014.sql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D:\dev\SQL\EmailAddrSyncDataCrossTables.sql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D:\dev\SQL\Enable_Diable_MART_Table_Triggers.sql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D:\dev\SQL\Enable_Disable_MART_Table_Triggers.sql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D:\dev\SQL\exec_All_Procedures_By_Name.sql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D:\dev\SQL\FETCH_ACTIVE_JOB_NAME.sql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D:\dev\SQL\FETCH_ACTIVE_JOB_NAME_By_SPID.sql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D:\dev\SQL\FG01.sql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D:\dev\SQL\FindAllIndexesOnTable.sql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D:\dev\SQL\findAllJobStepsWithinJob.sql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D:\dev\SQL\findAllTableSizesInDBs.sql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D:\dev\SQL\findAllTableSizesInOneDB.sql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D:\dev\SQL\findAllTriggers.sql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D:\dev\SQL\FindAllViewReferencedTblsAndViews.sql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D:\dev\SQL\FindAllViewReferences.sql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D:\dev\SQL\FindAllViewReferencesToNullColumns.sql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D:\dev\SQL\FindAllViewReferences_CTE.sql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D:\dev\SQL\findAllViewsUsingTable.sql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D:\dev\SQL\FindBlockingSPID.sql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D:\dev\SQL\findChangesInRecordCounts.sql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D:\dev\SQL\findCharacterFieldsOfMaxLen.sql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D:\dev\SQL\findColAndAlias.sql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D:\dev\SQL\findColumnInAllTables.sql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D:\dev\SQL\FindColumnInViews.sql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D:\dev\SQL\FindColumnWithinTable.sql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D:\dev\SQL\findDatabaseRoles.sql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D:\dev\SQL\FindDependencies.sql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D:\dev\SQL\findDependenciesObject.sql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D:\dev\SQL\FindDependentColumns.sql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D:\dev\SQL\FindDependentObjects.sql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D:\dev\SQL\findDisabledTriggers.sql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D:\dev\SQL\FindDuplicateIndexes_CTE.sql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D:\dev\SQL\FindDuplicateIndexes_V2.sql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D:\dev\SQL\findExecutingQueryText.sql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D:\dev\SQL\findFailedJobs.sql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D:\dev\SQL\findFragmentedIndexes.sql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D:\dev\SQL\findFragmentedIndexesAllDBs.sql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D:\dev\SQL\findFragmentedIndexesAllDBsGenerateStmts.sql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D:\dev\SQL\FindIndex.sql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D:\dev\SQL\FindIndexableViews.sql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D:\dev\SQL\FindIndexColumns.sql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D:\dev\SQL\FindIndexesClustered.sql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D:\dev\SQL\FindIndexesDuplicate.sql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D:\dev\SQL\FindIndexesForPI.sql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D:\dev\SQL\findIndexesForTables.sql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D:\dev\SQL\FindIndexesUnused.sql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D:\dev\SQL\FindIndexNameAndType.sql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D:\dev\SQL\FindIndexOverlap.sql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D:\dev\SQL\FindIndexUseColumnAndTable.sql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D:\dev\SQL\FindJobCallingStoredProcedure.sql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D:\dev\SQL\FindJobCurrentExecutingStep.sql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D:\dev\SQL\findJobExecutionStatistics.sql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D:\dev\SQL\findJobNextExecutionTime.sql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D:\dev\SQL\findJobNextRun.sql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D:\dev\SQL\findJobNextRunSchedule.sql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D:\dev\SQL\findJobRunDuration.sql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D:\dev\SQL\findJobsByName.sql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D:\dev\SQL\findJobsExecuting.sql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D:\dev\SQL\FindJobsHistory.sql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D:\dev\SQL\FindJobsRunning.sql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D:\dev\SQL\FindLogFullReason.sql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D:\dev\SQL\FindMostCostlyQueriesByCPU.sql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D:\dev\SQL\FindNestedColumnsInViews.sql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D:\dev\SQL\FindNestedViews.sql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D:\dev\SQL\findObjectDependencies.sql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D:\dev\SQL\FindOpenTransactinos.sql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D:\dev\SQL\findParallelTasks.sql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D:\dev\SQL\findPermissionsOfDBPrincipals.sql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D:\dev\SQL\findPermissionsSpecificSchemaObjects.sql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D:\dev\SQL\FindPotentialProblems.sql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D:\dev\SQL\FindPrimaryKeyCols.sql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D:\dev\SQL\findProcedureCallsWithinProc.sql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D:\dev\SQL\FindProcsUsingView.sql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D:\dev\SQL\findQueriesHoldingLocks.sql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D:\dev\SQL\FindRecordCountFast.sql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D:\dev\SQL\FindReferencesToObject.sql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D:\dev\SQL\findReferencingDependencies.sql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D:\dev\SQL\FindReferencingObjectsOfTable.sql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D:\dev\SQL\FindSeniorsPA.sql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D:\dev\SQL\FindSportsmanPA.sql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D:\dev\SQL\findTableColumnsByDataType.sql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D:\dev\SQL\findTableIndexesAndColumns.sql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D:\dev\SQL\FindTableLockTypeOf.sql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D:\dev\SQL\FindTablePKIndexAndDDL.sql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D:\dev\SQL\FindTableRowCOunts.sql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D:\dev\SQL\findTablesInView.sql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D:\dev\SQL\FindTablesInViews.sql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D:\dev\SQL\FindTablesUsedInView.sql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D:\dev\SQL\FindTempDBIssues.sql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D:\dev\SQL\FindTextWithinFuncOrProc.sql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D:\dev\SQL\FindTextWithinObjects.sql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D:\dev\SQL\FindTextWithinStoredProc.sql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D:\dev\SQL\FindVetPA.sql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D:\dev\SQL\FindViewBaseColumns.sql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D:\dev\SQL\findViewBaseTableColumnsRecursive.sql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D:\dev\SQL\FindViewColumnOrdinalsAlias.sql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D:\dev\SQL\findViewColumnRefsToTables.sql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D:\dev\SQL\findViewColumnsNoAlias.sql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D:\dev\SQL\findViewColumnUsage.sql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D:\dev\SQL\FindViewContainingCertainText.sql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D:\dev\SQL\findViewsUsingView.sql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D:\dev\SQL\FindViewsWithDataTime2.sql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D:\dev\SQL\FindViewsWithMissingColumns.sql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D:\dev\SQL\findViewTableAndColumns.sql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D:\dev\SQL\findViewTraceOfTablesAndCOls.sql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D:\dev\SQL\FindViewUsage.sql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D:\dev\SQL\FindViewUsedBaseTablesAndColumns.sql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D:\dev\SQL\find_currently_running_jobs.sql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D:\dev\SQL\find_ForeignKeyDetails.sql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D:\dev\SQL\find_Index_Columns.sql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D:\dev\SQL\find_Index_Columns_On_table.sql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D:\dev\SQL\find_Index_Columns_Ver2.sql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D:\dev\SQL\find_JobsRunningAtParticularTime.sql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D:\dev\SQL\find_Job_Perf_Stats_Within_24Hrs.sql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D:\dev\SQL\find_job_step_run_duration.sql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D:\dev\SQL\find_Number_of_Reads_and_Writes_to_DB_tables.sql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D:\dev\SQL\FIND_ProcsThatUseSpecificTable.sql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D:\dev\SQL\find_running_jobs_and_gen_StopStmt.sql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D:\dev\SQL\find_Runnin_Sessions.sql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D:\dev\SQL\FIND_TablesWithRowLenViolation.sql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D:\dev\SQL\find_Text_In_Stored_Proc.sql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D:\dev\SQL\find_UnusedIndexes.sql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D:\dev\SQL\fin_Jobs_Ran_Within_24Hrs.sql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D:\dev\SQL\Fix_DBNAME.sql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D:\dev\SQL\fix_Prod_Surrogate_Keys.sql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D:\dev\SQL\fix_Prod_Surrogate_Keys_PROC.sql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D:\dev\SQL\fn_hashstring.sql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D:\dev\SQL\ForeignKeyConstraintParentChild.sql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D:\dev\SQL\funcFindMissingDatesInTbl.sql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D:\dev\SQL\funcMergeEmailAddr.sql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D:\dev\SQL\func_getStoredProcedureCodeByProcName.sql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D:\dev\SQL\func_HHMMSSS.sql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D:\dev\SQL\f_celsiustofahrenheit.sql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D:\dev\SQL\Gen Code to FIND VIEWS and Record </w:t>
            </w:r>
            <w:proofErr w:type="spellStart"/>
            <w:r w:rsidRPr="00694451">
              <w:rPr>
                <w:rFonts w:ascii="Arial" w:hAnsi="Arial" w:cs="Arial"/>
                <w:sz w:val="16"/>
                <w:szCs w:val="16"/>
              </w:rPr>
              <w:t>Counts.sql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D:\dev\SQL\GenAllTriggers.sql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D:\dev\SQL\Generate </w:t>
            </w:r>
            <w:proofErr w:type="spellStart"/>
            <w:r w:rsidRPr="00694451">
              <w:rPr>
                <w:rFonts w:ascii="Arial" w:hAnsi="Arial" w:cs="Arial"/>
                <w:sz w:val="16"/>
                <w:szCs w:val="16"/>
              </w:rPr>
              <w:t>AllForeignKeyConstraints.sql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D:\dev\SQL\generateAllCT_Enable_Statements_For_Each_table.sql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D:\dev\SQL\GenerateAllIndexDDL.sql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D:\dev\SQL\generateAlterStmtsForMissingCols.sql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D:\dev\SQL\generateIndexDropAndCreates.sql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D:\dev\SQL\generateIndexesOnTable.sql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D:\dev\SQL\GenerateJobDisableEnableStmts.sql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D:\dev\SQL\generate_All_Indexes_To_Script_File.sql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D:\dev\SQL\generate_SKey_Sync_SQL.sql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D:\dev\SQL\GenFullTextIndexes.sql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D:\dev\SQL\genIndexDDL.sql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D:\dev\SQL\genIndexRebuildStatements.sql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D:\dev\SQL\genIndexsOnAllTables.sql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D:\dev\SQL\genInsertStatements.sql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D:\dev\SQL\genJobDisableStmts.sql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D:\dev\SQL\gen_C#_Variable_Declares.sql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D:\dev\SQL\GET JOB RUN </w:t>
            </w:r>
            <w:proofErr w:type="spellStart"/>
            <w:r w:rsidRPr="00694451">
              <w:rPr>
                <w:rFonts w:ascii="Arial" w:hAnsi="Arial" w:cs="Arial"/>
                <w:sz w:val="16"/>
                <w:szCs w:val="16"/>
              </w:rPr>
              <w:t>TIMES.sql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D:\dev\SQL\getAllDatabaseTables.sql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D:\dev\SQL\getAllJobHistories.sql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D:\dev\SQL\getAllPrimaryKeys.sql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D:\dev\SQL\getAllRowCountsByTable.sql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D:\dev\SQL\getAllTableIndexes.sql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D:\dev\SQL\getAllTableRowCounts.sql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D:\dev\SQL\getAllTablesAndIndexesInDB.sql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D:\dev\SQL\getAllTablesInAllDatabasesOnServer.sql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D:\dev\SQL\getBlockingSpidAssociatedSql.sql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D:\dev\SQL\getColumnsInTableView.sql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D:\dev\SQL\GetCurrentDBLogins.sql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D:\dev\SQL\getDatabaseSizesForAllDBs.sql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D:\dev\SQL\getIndexColumns.sql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D:\dev\SQL\getIndexColumnsAndNamesOnTable.sql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D:\dev\SQL\getIndexDDL.sql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D:\dev\SQL\getINdexFragmentation.sql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D:\dev\SQL\getIndexFragmentationAndBuildHistoryTable.sql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D:\dev\SQL\getParentChildTables.sql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D:\dev\SQL\getReferencedObjects.sql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D:\dev\SQL\getTableAndIndexStats.sql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D:\dev\SQL\getTableAndPK.sql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D:\dev\SQL\GetTableDescriptions.sql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D:\dev\SQL\getTableSizeAndRowCount.sql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D:\dev\SQL\getUserPermissions.sql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D:\dev\SQL\getViewColumns.sql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D:\dev\SQL\getViewDDL.sql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D:\dev\SQL\getViewDependencies.sql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D:\dev\SQL\GetViewObjectCreationDDL.sql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D:\dev\SQL\GET_FT_SEARCH_TERM_WildCard.sql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D:\dev\SQL\get_job_step_history.sql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D:\dev\SQL\HA_DataExtraction.sql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D:\dev\SQL\HA_TestQry.sql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D:\dev\SQL\HealthAssesmentRewrite.sql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D:\dev\SQL\HFitSiteAcctBySiteID.sql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D:\dev\SQL\HFitSiteInfo.sql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D:\dev\SQL\HFIT_Build_Tracker_Metadata_Environment.sql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D:\dev\SQL\hFit_CheckViewsForDups.sql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D:\dev\SQL\HFIT_Count_EDW_Rows.sql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D:\dev\SQL\HFIT_CreateTrackerDateIndexes.sql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D:\dev\SQL\HFIT_GetClassData.sql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D:\dev\SQL\HFIT_GetDocumentData.sql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D:\dev\SQL\HFIT_GetSiteData.sql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D:\dev\SQL\HFIT_HAView_Verification_Procedure.sql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D:\dev\SQL\HFit_Indexes_New.sql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D:\dev\SQL\HFit_UserIDandGUID.sql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D:\dev\SQL\I365_SetAvgRatings.sql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D:\dev\SQL\IndexEnableAllDisabledIndexes.sql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D:\dev\SQL\IndexUsageReview.sql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D:\dev\SQL\INDEX_Generate_Create_Statements.sql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D:\dev\SQL\Index_Monitor_Proc.sql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D:\dev\SQL\InformationSchemaTables.sql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D:\dev\SQL\insertSilverProduct.sql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D:\dev\SQL\IO_Sql.sql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D:\dev\SQL\JobDetails.sql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D:\dev\SQL\JobExecutionDetails.sql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D:\dev\SQL\JobScheduleInformation.sql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D:\dev\SQL\job_Disable_Or_Delete.sql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D:\dev\SQL\job_Gen_Start_CMD.sql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D:\dev\SQL\job_ListAllSchedules.sql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D:\dev\SQL\job_ListAll_JobsAndSteps.sql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D:\dev\SQL\job_List_Executing_Failed.sql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D:\dev\SQL\JOB_proc_Track_MART_Job_History.sql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D:\dev\SQL\job_schedule_details.sql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D:\dev\SQL\job_stats.sql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D:\dev\SQL\job_step_history_and_duration.sql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D:\dev\SQL\job_UpdateExecutionSchedule.sql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D:\dev\SQL\K3.Kill.Connections.sql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D:\dev\SQL\K3.Stored.Procs.sql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D:\dev\SQL\K3.Truncate.Tables.sql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D:\dev\SQL\K3CleanUp.sql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D:\dev\SQL\K3_Setup.sql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D:\dev\SQL\KillActiveConnectionsRestoreSnapshot.sql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D:\dev\SQL\KillAllOrphans.sql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D:\dev\SQL\LinkedServerCreate.sql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D:\dev\SQL\listAllTempDBTables.sql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D:\dev\SQL\ListIndexesOnTables.sql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D:\dev\SQL\ListTablesBySize.sql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D:\dev\SQL\ListTempDbTables.sql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D:\dev\SQL\LogSizeAndMgt.sql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D:\dev\SQL\LOOP_Delayed_Counter.sql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D:\dev\SQL\Loop_Delay_Pct_Complete.sql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D:\dev\SQL\Merge_Example.sql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D:\dev\SQL\MonitorLongRunningTransactions.sql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D:\dev\SQL\MonitorPlanCacheUsage.sql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D:\dev\SQL\monitor_running_jobs_per_minute.sql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D:\dev\SQL\Move_TempDB.sql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D:\dev\SQL\MultipleCTEs_inOneQuery.sql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D:\dev\SQL\NULLDataSetHealthAssessment.sql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D:\dev\SQL\PA </w:t>
            </w:r>
            <w:proofErr w:type="spellStart"/>
            <w:r w:rsidRPr="00694451">
              <w:rPr>
                <w:rFonts w:ascii="Arial" w:hAnsi="Arial" w:cs="Arial"/>
                <w:sz w:val="16"/>
                <w:szCs w:val="16"/>
              </w:rPr>
              <w:t>Example.sql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D:\dev\SQL\PA Potential </w:t>
            </w:r>
            <w:proofErr w:type="spellStart"/>
            <w:r w:rsidRPr="00694451">
              <w:rPr>
                <w:rFonts w:ascii="Arial" w:hAnsi="Arial" w:cs="Arial"/>
                <w:sz w:val="16"/>
                <w:szCs w:val="16"/>
              </w:rPr>
              <w:t>Voters.sql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D:\dev\SQL\parseXmlFromTableCol.sql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D:\dev\SQL\PA_ExtractedData.sql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D:\dev\SQL\PA_OutdoorExtractedData.sql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D:\dev\SQL\PA_OutdoorExtractedDataNoMergeEmailAddr.sql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D:\dev\SQL\PLTFRM_Tracker_composite_TEST.sql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D:\dev\SQL\PopulatePaEmailsCursor.sql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D:\dev\SQL\prc_DropJobByName.sql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D:\dev\SQL\PrintNow.sql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D:\dev\SQL\proc_CheckOrphanData.sql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D:\dev\SQL\proc_Compare_Tables.sql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D:\dev\SQL\proc_Compare_Views.sql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D:\dev\SQL\Proc_EDW_HealthAssessment.sql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D:\dev\SQL\Proc_EDW_HealthAssessmentDefinition.sql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D:\dev\SQL\Proc_EDW_TrackerMetadataExtract.sql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D:\dev\SQL\proc_FindTablesWithinProcedures.sql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D:\dev\SQL\proc_Find_Job_Executed_Procedures.sql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D:\dev\SQL\proc_Find_Referenced_Objects.sql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D:\dev\SQL\proc_genSelectInto.sql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D:\dev\SQL\proc_genTableVar.sql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D:\dev\SQL\proc_genTempTable.sql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D:\dev\SQL\proc_GenTrackerFactTable.sql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D:\dev\SQL\proc_GetJobHistory.sql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D:\dev\SQL\proc_GetModuleDDL.sql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D:\dev\SQL\proc_getPKeyCols.sql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D:\dev\SQL\proc_GetViewBaseTables.sql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D:\dev\SQL\proc_GetViewDDLAndDropStmt.sql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D:\dev\SQL\proc_Job_Disable_Enable_script.sql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D:\dev\SQL\proc_MonitorLogStats.sql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D:\dev\SQL\proc_QuickRowCount.sql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D:\dev\SQL\proc_SessionLockDemo.sql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D:\dev\SQL\PROC_sp_update_jobschedule_RemoveSChedule.sql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D:\dev\SQL\proc_Start_Jobs.sql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D:\dev\SQL\proc_Track_MART_Job_History.sql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D:\dev\SQL\proofJoinHierarchy.sql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D:\dev\SQL\PurgeExpiredEmail.sql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D:\dev\SQL\qryAllDatabaseTables.sql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D:\dev\SQL\qryGetIndexFragmentation.sql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D:\dev\SQL\qryWorstQueries.sql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D:\dev\SQL\QuickCount.sql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D:\dev\SQL\QUotes.sql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D:\dev\SQL\RebuildIndexIfFragmented.sql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D:\dev\SQL\RebuildIndexOnline.sql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D:\dev\SQL\RebuildReorgIndex.sql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D:\dev\SQL\RecompileAllViews.sql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D:\dev\SQL\RecursiveCTE.sql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D:\dev\SQL\RecursiveViewCTE.sql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D:\dev\SQL\RecursiveViewNestedLevels.sql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D:\dev\SQL\RefreshAllStoredProcs.sql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D:\dev\SQL\RefreshAllViews.sql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D:\dev\SQL\RefundProcess.sql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D:\dev\SQL\Remove Duplicate </w:t>
            </w:r>
            <w:proofErr w:type="spellStart"/>
            <w:r w:rsidRPr="00694451">
              <w:rPr>
                <w:rFonts w:ascii="Arial" w:hAnsi="Arial" w:cs="Arial"/>
                <w:sz w:val="16"/>
                <w:szCs w:val="16"/>
              </w:rPr>
              <w:t>Emails.sql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D:\dev\SQL\RemoveDupsUsingCTE.sql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D:\dev\SQL\RESTART FAILED </w:t>
            </w:r>
            <w:proofErr w:type="spellStart"/>
            <w:r w:rsidRPr="00694451">
              <w:rPr>
                <w:rFonts w:ascii="Arial" w:hAnsi="Arial" w:cs="Arial"/>
                <w:sz w:val="16"/>
                <w:szCs w:val="16"/>
              </w:rPr>
              <w:t>JOBS.sql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D:\dev\SQL\RestoreDatabase.sql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D:\dev\SQL\RestoreSnapshot.sql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D:\dev\SQL\RestoreSnapshotRestrictedUser.sql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D:\dev\SQL\RESTORE_VERIFYONLY.sql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D:\dev\SQL\Robert_AcctSiteClient.sql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D:\dev\SQL\ScriptAllForeignKeyConstraints.sql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D:\dev\SQL\SecurityAuditReport.sql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D:\dev\SQL\SecurityAuditReportAzure_4.sql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D:\dev\SQL\SecurityAuditReport_2.sql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D:\dev\SQL\SecurityAuditReport_3.sql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D:\dev\SQL\SetHashbytes.sql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D:\dev\SQL\set_Job_Step_To_WriteToLogAndShowOutput.sql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D:\dev\SQL\ShrinkLogFiles.sql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D:\dev\SQL\ShrinkTemDB.sql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D:\dev\SQL\snapSHot.sql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D:\dev\SQL\SnapShotDB.sql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D:\dev\SQL\SOS_SCHEDULER_YIELD_wait.sql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D:\dev\SQL\spMergeEmailAddr.sql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D:\dev\SQL\spSearchAllTables.sql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D:\dev\SQL\sp_send_dbmail.sql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D:\dev\SQL\sp_UTIL_GetTableRowsSizeForEachDB.sql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D:\dev\SQL\SqlAuditSampleQry.sql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D:\dev\SQL\SQLQuery1.sql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D:\dev\SQL\SQLQuery34.sql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D:\dev\SQL\SQLQuery4.sql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D:\dev\SQL\SQLRecursiveCall.sql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D:\dev\SQL\SQLRowNumbers.sql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D:\dev\SQL\SSIS_Logs.sql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D:\dev\SQL\StartJob.sql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D:\dev\SQL\StopAllRunningJobs.sql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D:\dev\SQL\stopExecutingJob.sql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D:\dev\SQL\StopJob.sql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D:\dev\SQL\StoredProcOutputToTable.sql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D:\dev\SQL\strPack.sql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D:\dev\SQL\SyncSQL.sql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D:\dev\SQL\SYS_ParseTransactionLog.sql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D:\dev\SQL\TableValueFunction.sql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D:\dev\SQL\TAbleVArExample.sql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D:\dev\SQL\TableVariableExample.sql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D:\dev\SQL\tableVarTrackItemsModified.sql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D:\dev\SQL\TEMP_HEN_HA_TableVars.sql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D:\dev\SQL\TestEDW_ViewRowCounts.sql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D:\dev\SQL\TestViewsExecution.sql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D:\dev\SQL\TEST_EDW_HA_PULL_DATA.sql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D:\dev\SQL\trg_Tracker_EDW_Metadata_LastModified.sql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D:\dev\SQL\triggerSetHashUpdate.sql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D:\dev\SQL\triggerSetHashUpdatePA.sql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D:\dev\SQL\TurnOnXpCmdShell.sql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D:\dev\SQL\udf_ParseParms.sql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D:\dev\SQL\ufnTbl_GetAllForeignKeyRelationships.sql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D:\dev\SQL\UpdateRandomNumberField.sql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D:\dev\SQL\UpdateUsingJoin.sql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D:\dev\SQL\UpperCaseFirstLetter.sql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D:\dev\SQL\UTIL_CalcPctNullDataInTable.sql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D:\dev\SQL\UTIL_CorrectMispelling.sql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D:\dev\SQL\UTIL_CREATION SCRIPT ALL PK AND UNIQUE </w:t>
            </w:r>
            <w:proofErr w:type="spellStart"/>
            <w:r w:rsidRPr="00694451">
              <w:rPr>
                <w:rFonts w:ascii="Arial" w:hAnsi="Arial" w:cs="Arial"/>
                <w:sz w:val="16"/>
                <w:szCs w:val="16"/>
              </w:rPr>
              <w:t>CONSTRAINTS.sql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D:\dev\SQL\UTIL_DB_HierarchicalDependencies.sql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D:\dev\SQL\UTIL_FindBadIndexes.sql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D:\dev\SQL\UTIL_FindDB_BadPerformers.sql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D:\dev\SQL\UTIL_FindFragmentedIndexes.sql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D:\dev\SQL\UTIL_FindFragmentedIndexesAllDBs.sql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D:\dev\SQL\UTIL_FindQueryUsingResourcesNotCached.sql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D:\dev\SQL\UTIL_FindText.sql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D:\dev\SQL\UTIL_find_job_step_run_duration.sql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D:\dev\SQL\UTIL_GatherPerformanceStats.sql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D:\dev\SQL\UTIL_GetDefragIndexesProcessedCount.sql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D:\dev\SQL\UTIL_GetSpCode.sql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D:\dev\SQL\UTIL_ListAllForeignKeyRelationships.sql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D:\dev\SQL\UTIL_ListCurrentWaits.sql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D:\dev\SQL\UTIL_ParseTransactionLog.sql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D:\dev\SQL\UTIL_ReorgAllDbIndexUsingAlter.sql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D:\dev\SQL\validateHealthAssessmentRecCounts.sql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D:\dev\SQL\viewDisection.sql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D:\dev\SQL\View_CMS_Tree_Joined using BASE </w:t>
            </w:r>
            <w:proofErr w:type="spellStart"/>
            <w:r w:rsidRPr="00694451">
              <w:rPr>
                <w:rFonts w:ascii="Arial" w:hAnsi="Arial" w:cs="Arial"/>
                <w:sz w:val="16"/>
                <w:szCs w:val="16"/>
              </w:rPr>
              <w:t>tables.sql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D:\dev\SQL\view_CMS_Tree_Joined_BaseLine.sql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D:\dev\SQL\View_EDW_CDC_HealthAssesmentUserAnswers.sql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D:\dev\SQL\view_EDW_Coaches.sql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D:\dev\SQL\view_EDW_HealthAssesment.sql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D:\dev\SQL\view_EDW_HealthAssesmentDeffinition.sql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D:\dev\SQL\view_EDW_HealthAssesmentDeffinition.Test.Script.sql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D:\dev\SQL\view_EDW_HealthAssesmentDeffinition.V1.0.sql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D:\dev\SQL\view_EDW_HealthAssesmentDeffinitionV2.sql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D:\dev\SQL\view_EDW_HealthAssesmentDeffinitionV3.sql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D:\dev\SQL\view_EDW_HealthAssesmentDeffinitionV4.Broken.sql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D:\dev\SQL\view_EDW_HealthAssesmentDeffinition_Rewrite.sql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D:\dev\SQL\view_EDW_HealthAssesmentV2.sql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D:\dev\SQL\view_EDW_HFit_HealthAssesmentUserModule.sql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D:\dev\SQL\view_EDW_RewardAwardDetail.sql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D:\dev\SQL\view_EDW_RewardsDefinition.sql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D:\dev\SQL\view_EDW_RewardsDefinition_TEST.sql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D:\dev\SQL\view_EDW_RewardTriggerParameters.sql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D:\dev\SQL\view_EDW_RewardUserDetail.sql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D:\dev\SQL\view_EDW_ScreeningsFromTrackers.sql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D:\dev\SQL\view_EDW_TrackerCompositeDetails.sql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D:\dev\SQL\view_EDW_TrackerMetadata.sql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D:\dev\SQL\view_HA_Definition_BasicColumns.sql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D:\dev\SQL\View_HFit_FeatureConfiguration.sql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D:\dev\SQL\View_Hfit_GoalTracker.sql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D:\dev\SQL\View_HFit_GroupConfiguration.sql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D:\dev\SQL\View_HFit_HACampaign_Joined.sql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D:\dev\SQL\View_HFit_HealthAssesmentQuestionsV2.sql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D:\dev\SQL\view_HFit_HealthAssesmentUserModule.sql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D:\dev\SQL\view_HFIT_TrackerMaster.sql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D:\dev\SQL\wdmParseString.sql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D:\dev\SQL\WordNetDualRelationshipSelect.sql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D:\dev\SQL\WordNetGetWord.sql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D:\dev\SQL\X1.sql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D:\dev\SQL\X2.sql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D:\dev\SQL\X3.sql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D:\dev\SQL\X5.sql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D:\dev\SQL\XmlParse.sql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D:\dev\SQL\XmlParseToTable.sql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D:\dev\SQL\xxx.sql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D:\dev\SQL\ZeroizeEmailFields.sql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D:\dev\SQL\_CleanK3.sql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D:\dev\SQL\_RegenFailingJobs.sql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Scripts\C10Code-Select\01 - Write a SELECT </w:t>
            </w:r>
            <w:proofErr w:type="spellStart"/>
            <w:r w:rsidRPr="00694451">
              <w:rPr>
                <w:rFonts w:ascii="Arial" w:hAnsi="Arial" w:cs="Arial"/>
                <w:sz w:val="16"/>
                <w:szCs w:val="16"/>
              </w:rPr>
              <w:t>statement.sql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Scripts\C10Code-Select\02 - SELECT statement using asterisk to return all columns in a </w:t>
            </w:r>
            <w:proofErr w:type="spellStart"/>
            <w:r w:rsidRPr="00694451">
              <w:rPr>
                <w:rFonts w:ascii="Arial" w:hAnsi="Arial" w:cs="Arial"/>
                <w:sz w:val="16"/>
                <w:szCs w:val="16"/>
              </w:rPr>
              <w:t>table.sql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Scripts\C10Code-Select\03 - Order the result </w:t>
            </w:r>
            <w:proofErr w:type="spellStart"/>
            <w:r w:rsidRPr="00694451">
              <w:rPr>
                <w:rFonts w:ascii="Arial" w:hAnsi="Arial" w:cs="Arial"/>
                <w:sz w:val="16"/>
                <w:szCs w:val="16"/>
              </w:rPr>
              <w:t>set.sql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Scripts\C10Code-Select\04 - Use the equality </w:t>
            </w:r>
            <w:proofErr w:type="spellStart"/>
            <w:r w:rsidRPr="00694451">
              <w:rPr>
                <w:rFonts w:ascii="Arial" w:hAnsi="Arial" w:cs="Arial"/>
                <w:sz w:val="16"/>
                <w:szCs w:val="16"/>
              </w:rPr>
              <w:t>operator.sql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Scripts\C10Code-Select\05 - Use the greater than </w:t>
            </w:r>
            <w:proofErr w:type="spellStart"/>
            <w:r w:rsidRPr="00694451">
              <w:rPr>
                <w:rFonts w:ascii="Arial" w:hAnsi="Arial" w:cs="Arial"/>
                <w:sz w:val="16"/>
                <w:szCs w:val="16"/>
              </w:rPr>
              <w:t>operator.sql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Scripts\C10Code-Select\06 - Use the BETWEEN </w:t>
            </w:r>
            <w:proofErr w:type="spellStart"/>
            <w:r w:rsidRPr="00694451">
              <w:rPr>
                <w:rFonts w:ascii="Arial" w:hAnsi="Arial" w:cs="Arial"/>
                <w:sz w:val="16"/>
                <w:szCs w:val="16"/>
              </w:rPr>
              <w:t>operator.sql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Scripts\C10Code-Select\07 - A more precise </w:t>
            </w:r>
            <w:proofErr w:type="spellStart"/>
            <w:r w:rsidRPr="00694451">
              <w:rPr>
                <w:rFonts w:ascii="Arial" w:hAnsi="Arial" w:cs="Arial"/>
                <w:sz w:val="16"/>
                <w:szCs w:val="16"/>
              </w:rPr>
              <w:t>BETWEEN.sql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Scripts\C10Code-Select\08 - Write a WHERE clause with multiple </w:t>
            </w:r>
            <w:proofErr w:type="spellStart"/>
            <w:r w:rsidRPr="00694451">
              <w:rPr>
                <w:rFonts w:ascii="Arial" w:hAnsi="Arial" w:cs="Arial"/>
                <w:sz w:val="16"/>
                <w:szCs w:val="16"/>
              </w:rPr>
              <w:t>conditions.sql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Scripts\C10Code-Select\09 - Use the IN </w:t>
            </w:r>
            <w:proofErr w:type="spellStart"/>
            <w:r w:rsidRPr="00694451">
              <w:rPr>
                <w:rFonts w:ascii="Arial" w:hAnsi="Arial" w:cs="Arial"/>
                <w:sz w:val="16"/>
                <w:szCs w:val="16"/>
              </w:rPr>
              <w:t>operator.sql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Scripts\C10Code-Select\10 - Use a Wildcard </w:t>
            </w:r>
            <w:proofErr w:type="spellStart"/>
            <w:r w:rsidRPr="00694451">
              <w:rPr>
                <w:rFonts w:ascii="Arial" w:hAnsi="Arial" w:cs="Arial"/>
                <w:sz w:val="16"/>
                <w:szCs w:val="16"/>
              </w:rPr>
              <w:t>Search.sql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Scripts\C10Code-Select\11 - Alias a table and </w:t>
            </w:r>
            <w:proofErr w:type="spellStart"/>
            <w:r w:rsidRPr="00694451">
              <w:rPr>
                <w:rFonts w:ascii="Arial" w:hAnsi="Arial" w:cs="Arial"/>
                <w:sz w:val="16"/>
                <w:szCs w:val="16"/>
              </w:rPr>
              <w:t>column.sql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Scripts\C10Code-Select\12 - Starting Point for Join </w:t>
            </w:r>
            <w:proofErr w:type="spellStart"/>
            <w:r w:rsidRPr="00694451">
              <w:rPr>
                <w:rFonts w:ascii="Arial" w:hAnsi="Arial" w:cs="Arial"/>
                <w:sz w:val="16"/>
                <w:szCs w:val="16"/>
              </w:rPr>
              <w:t>Query.sql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Scripts\C10Code-Select\13 - INNER JOIN example </w:t>
            </w:r>
            <w:proofErr w:type="spellStart"/>
            <w:r w:rsidRPr="00694451">
              <w:rPr>
                <w:rFonts w:ascii="Arial" w:hAnsi="Arial" w:cs="Arial"/>
                <w:sz w:val="16"/>
                <w:szCs w:val="16"/>
              </w:rPr>
              <w:t>query.sql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Scripts\C10Code-Select\14 - Write an INNER JOIN </w:t>
            </w:r>
            <w:proofErr w:type="spellStart"/>
            <w:r w:rsidRPr="00694451">
              <w:rPr>
                <w:rFonts w:ascii="Arial" w:hAnsi="Arial" w:cs="Arial"/>
                <w:sz w:val="16"/>
                <w:szCs w:val="16"/>
              </w:rPr>
              <w:t>query.sql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Scripts\C10Code-Select\15 - Write an OUTER JOIN </w:t>
            </w:r>
            <w:proofErr w:type="spellStart"/>
            <w:r w:rsidRPr="00694451">
              <w:rPr>
                <w:rFonts w:ascii="Arial" w:hAnsi="Arial" w:cs="Arial"/>
                <w:sz w:val="16"/>
                <w:szCs w:val="16"/>
              </w:rPr>
              <w:t>query.sql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Scripts\C10Code-Select\16 - Write a TOP </w:t>
            </w:r>
            <w:proofErr w:type="spellStart"/>
            <w:r w:rsidRPr="00694451">
              <w:rPr>
                <w:rFonts w:ascii="Arial" w:hAnsi="Arial" w:cs="Arial"/>
                <w:sz w:val="16"/>
                <w:szCs w:val="16"/>
              </w:rPr>
              <w:t>query.sql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Scripts\C10Code-Select\17 - Query that returns multiple rows of the same </w:t>
            </w:r>
            <w:proofErr w:type="spellStart"/>
            <w:r w:rsidRPr="00694451">
              <w:rPr>
                <w:rFonts w:ascii="Arial" w:hAnsi="Arial" w:cs="Arial"/>
                <w:sz w:val="16"/>
                <w:szCs w:val="16"/>
              </w:rPr>
              <w:t>value.sql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Scripts\C10Code-Select\18 - Write a query that includes </w:t>
            </w:r>
            <w:proofErr w:type="spellStart"/>
            <w:r w:rsidRPr="00694451">
              <w:rPr>
                <w:rFonts w:ascii="Arial" w:hAnsi="Arial" w:cs="Arial"/>
                <w:sz w:val="16"/>
                <w:szCs w:val="16"/>
              </w:rPr>
              <w:t>DISTINCT.sql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Scripts\C10Code-Select\19 - Write a query that includes </w:t>
            </w:r>
            <w:proofErr w:type="spellStart"/>
            <w:r w:rsidRPr="00694451">
              <w:rPr>
                <w:rFonts w:ascii="Arial" w:hAnsi="Arial" w:cs="Arial"/>
                <w:sz w:val="16"/>
                <w:szCs w:val="16"/>
              </w:rPr>
              <w:t>UNION.sql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Scripts\C11Code-AdvancedDataRetrieval\01 - Write a Pivot </w:t>
            </w:r>
            <w:proofErr w:type="spellStart"/>
            <w:r w:rsidRPr="00694451">
              <w:rPr>
                <w:rFonts w:ascii="Arial" w:hAnsi="Arial" w:cs="Arial"/>
                <w:sz w:val="16"/>
                <w:szCs w:val="16"/>
              </w:rPr>
              <w:t>query.sql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Scripts\C11Code-AdvancedDataRetrieval\02 - Prerequisite to writing an UNPIVOT query.  Creates table and adds data to </w:t>
            </w:r>
            <w:proofErr w:type="spellStart"/>
            <w:r w:rsidRPr="00694451">
              <w:rPr>
                <w:rFonts w:ascii="Arial" w:hAnsi="Arial" w:cs="Arial"/>
                <w:sz w:val="16"/>
                <w:szCs w:val="16"/>
              </w:rPr>
              <w:t>table.sql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Scripts\C11Code-AdvancedDataRetrieval\03 - Write an </w:t>
            </w:r>
            <w:proofErr w:type="spellStart"/>
            <w:r w:rsidRPr="00694451">
              <w:rPr>
                <w:rFonts w:ascii="Arial" w:hAnsi="Arial" w:cs="Arial"/>
                <w:sz w:val="16"/>
                <w:szCs w:val="16"/>
              </w:rPr>
              <w:t>UnPivot</w:t>
            </w:r>
            <w:proofErr w:type="spellEnd"/>
            <w:r w:rsidRPr="00694451">
              <w:rPr>
                <w:rFonts w:ascii="Arial" w:hAnsi="Arial" w:cs="Arial"/>
                <w:sz w:val="16"/>
                <w:szCs w:val="16"/>
              </w:rPr>
              <w:t xml:space="preserve"> </w:t>
            </w:r>
            <w:proofErr w:type="spellStart"/>
            <w:r w:rsidRPr="00694451">
              <w:rPr>
                <w:rFonts w:ascii="Arial" w:hAnsi="Arial" w:cs="Arial"/>
                <w:sz w:val="16"/>
                <w:szCs w:val="16"/>
              </w:rPr>
              <w:t>query.sql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Scripts\C11Code-AdvancedDataRetrieval\04 - Write a paging </w:t>
            </w:r>
            <w:proofErr w:type="spellStart"/>
            <w:r w:rsidRPr="00694451">
              <w:rPr>
                <w:rFonts w:ascii="Arial" w:hAnsi="Arial" w:cs="Arial"/>
                <w:sz w:val="16"/>
                <w:szCs w:val="16"/>
              </w:rPr>
              <w:t>query.sql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Scripts\C11Code-AdvancedDataRetrieval\05 - Writing Expression to build full name from </w:t>
            </w:r>
            <w:proofErr w:type="spellStart"/>
            <w:r w:rsidRPr="00694451">
              <w:rPr>
                <w:rFonts w:ascii="Arial" w:hAnsi="Arial" w:cs="Arial"/>
                <w:sz w:val="16"/>
                <w:szCs w:val="16"/>
              </w:rPr>
              <w:t>firstname</w:t>
            </w:r>
            <w:proofErr w:type="spellEnd"/>
            <w:r w:rsidRPr="00694451">
              <w:rPr>
                <w:rFonts w:ascii="Arial" w:hAnsi="Arial" w:cs="Arial"/>
                <w:sz w:val="16"/>
                <w:szCs w:val="16"/>
              </w:rPr>
              <w:t xml:space="preserve"> and </w:t>
            </w:r>
            <w:proofErr w:type="spellStart"/>
            <w:r w:rsidRPr="00694451">
              <w:rPr>
                <w:rFonts w:ascii="Arial" w:hAnsi="Arial" w:cs="Arial"/>
                <w:sz w:val="16"/>
                <w:szCs w:val="16"/>
              </w:rPr>
              <w:t>lastname.sql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Scripts\C11Code-AdvancedDataRetrieval\06 - Write a query with a constant </w:t>
            </w:r>
            <w:proofErr w:type="spellStart"/>
            <w:r w:rsidRPr="00694451">
              <w:rPr>
                <w:rFonts w:ascii="Arial" w:hAnsi="Arial" w:cs="Arial"/>
                <w:sz w:val="16"/>
                <w:szCs w:val="16"/>
              </w:rPr>
              <w:t>expression.sql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Scripts\C11Code-AdvancedDataRetrieval\07 - Write a query that uses a </w:t>
            </w:r>
            <w:proofErr w:type="spellStart"/>
            <w:r w:rsidRPr="00694451">
              <w:rPr>
                <w:rFonts w:ascii="Arial" w:hAnsi="Arial" w:cs="Arial"/>
                <w:sz w:val="16"/>
                <w:szCs w:val="16"/>
              </w:rPr>
              <w:t>variable.sql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Scripts\C12Code-ModifyingData\01 - Insert a single row into a table using the INSERT INTO </w:t>
            </w:r>
            <w:proofErr w:type="spellStart"/>
            <w:r w:rsidRPr="00694451">
              <w:rPr>
                <w:rFonts w:ascii="Arial" w:hAnsi="Arial" w:cs="Arial"/>
                <w:sz w:val="16"/>
                <w:szCs w:val="16"/>
              </w:rPr>
              <w:t>statement.sql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Scripts\C12Code-ModifyingData\02 - Insert data into an identity column using the INSERT INTO </w:t>
            </w:r>
            <w:proofErr w:type="spellStart"/>
            <w:r w:rsidRPr="00694451">
              <w:rPr>
                <w:rFonts w:ascii="Arial" w:hAnsi="Arial" w:cs="Arial"/>
                <w:sz w:val="16"/>
                <w:szCs w:val="16"/>
              </w:rPr>
              <w:t>statement.sql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Scripts\C12Code-ModifyingData\03 - Using a Sequence when Inserting </w:t>
            </w:r>
            <w:proofErr w:type="spellStart"/>
            <w:r w:rsidRPr="00694451">
              <w:rPr>
                <w:rFonts w:ascii="Arial" w:hAnsi="Arial" w:cs="Arial"/>
                <w:sz w:val="16"/>
                <w:szCs w:val="16"/>
              </w:rPr>
              <w:t>Data.sql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Scripts\C12Code-ModifyingData\04 - Insert data into a </w:t>
            </w:r>
            <w:proofErr w:type="spellStart"/>
            <w:r w:rsidRPr="00694451">
              <w:rPr>
                <w:rFonts w:ascii="Arial" w:hAnsi="Arial" w:cs="Arial"/>
                <w:sz w:val="16"/>
                <w:szCs w:val="16"/>
              </w:rPr>
              <w:t>tablue</w:t>
            </w:r>
            <w:proofErr w:type="spellEnd"/>
            <w:r w:rsidRPr="00694451">
              <w:rPr>
                <w:rFonts w:ascii="Arial" w:hAnsi="Arial" w:cs="Arial"/>
                <w:sz w:val="16"/>
                <w:szCs w:val="16"/>
              </w:rPr>
              <w:t xml:space="preserve"> using a SELECT INTO </w:t>
            </w:r>
            <w:proofErr w:type="spellStart"/>
            <w:r w:rsidRPr="00694451">
              <w:rPr>
                <w:rFonts w:ascii="Arial" w:hAnsi="Arial" w:cs="Arial"/>
                <w:sz w:val="16"/>
                <w:szCs w:val="16"/>
              </w:rPr>
              <w:t>statement.sql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Scripts\C12Code-ModifyingData\05 - Insert multiple rows into a table using the INTO </w:t>
            </w:r>
            <w:proofErr w:type="spellStart"/>
            <w:r w:rsidRPr="00694451">
              <w:rPr>
                <w:rFonts w:ascii="Arial" w:hAnsi="Arial" w:cs="Arial"/>
                <w:sz w:val="16"/>
                <w:szCs w:val="16"/>
              </w:rPr>
              <w:t>statement.sql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Scripts\C12Code-ModifyingData\06 - Update a single </w:t>
            </w:r>
            <w:proofErr w:type="spellStart"/>
            <w:r w:rsidRPr="00694451">
              <w:rPr>
                <w:rFonts w:ascii="Arial" w:hAnsi="Arial" w:cs="Arial"/>
                <w:sz w:val="16"/>
                <w:szCs w:val="16"/>
              </w:rPr>
              <w:t>row.sql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Scripts\C12Code-ModifyingData\07 - Delete a single </w:t>
            </w:r>
            <w:proofErr w:type="spellStart"/>
            <w:r w:rsidRPr="00694451">
              <w:rPr>
                <w:rFonts w:ascii="Arial" w:hAnsi="Arial" w:cs="Arial"/>
                <w:sz w:val="16"/>
                <w:szCs w:val="16"/>
              </w:rPr>
              <w:t>row.sql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Scripts\C12Code-ModifyingData\08 - Update rows while referencing multiple </w:t>
            </w:r>
            <w:proofErr w:type="spellStart"/>
            <w:r w:rsidRPr="00694451">
              <w:rPr>
                <w:rFonts w:ascii="Arial" w:hAnsi="Arial" w:cs="Arial"/>
                <w:sz w:val="16"/>
                <w:szCs w:val="16"/>
              </w:rPr>
              <w:t>tables.sql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Scripts\C12Code-ModifyingData\09 - Delete rows while referencing multiple </w:t>
            </w:r>
            <w:proofErr w:type="spellStart"/>
            <w:r w:rsidRPr="00694451">
              <w:rPr>
                <w:rFonts w:ascii="Arial" w:hAnsi="Arial" w:cs="Arial"/>
                <w:sz w:val="16"/>
                <w:szCs w:val="16"/>
              </w:rPr>
              <w:t>tables.sql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Scripts\C12Code-ModifyingData\10 - Use Merge to insert and update </w:t>
            </w:r>
            <w:proofErr w:type="spellStart"/>
            <w:r w:rsidRPr="00694451">
              <w:rPr>
                <w:rFonts w:ascii="Arial" w:hAnsi="Arial" w:cs="Arial"/>
                <w:sz w:val="16"/>
                <w:szCs w:val="16"/>
              </w:rPr>
              <w:t>data.sql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Scripts\C12Code-ModifyingData\11 - Output the results of an INSERT </w:t>
            </w:r>
            <w:proofErr w:type="spellStart"/>
            <w:r w:rsidRPr="00694451">
              <w:rPr>
                <w:rFonts w:ascii="Arial" w:hAnsi="Arial" w:cs="Arial"/>
                <w:sz w:val="16"/>
                <w:szCs w:val="16"/>
              </w:rPr>
              <w:t>statement.sql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Scripts\C12Code-ModifyingData\12 - Use MERGE to insert and update </w:t>
            </w:r>
            <w:proofErr w:type="spellStart"/>
            <w:r w:rsidRPr="00694451">
              <w:rPr>
                <w:rFonts w:ascii="Arial" w:hAnsi="Arial" w:cs="Arial"/>
                <w:sz w:val="16"/>
                <w:szCs w:val="16"/>
              </w:rPr>
              <w:t>data.sql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Scripts\C12Code-ModifyingData\13 - Insert OUTPUT data into a </w:t>
            </w:r>
            <w:proofErr w:type="spellStart"/>
            <w:r w:rsidRPr="00694451">
              <w:rPr>
                <w:rFonts w:ascii="Arial" w:hAnsi="Arial" w:cs="Arial"/>
                <w:sz w:val="16"/>
                <w:szCs w:val="16"/>
              </w:rPr>
              <w:t>table.sql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Scripts\C12Code-ModifyingData\14 - Output the results of an UPDATE </w:t>
            </w:r>
            <w:proofErr w:type="spellStart"/>
            <w:r w:rsidRPr="00694451">
              <w:rPr>
                <w:rFonts w:ascii="Arial" w:hAnsi="Arial" w:cs="Arial"/>
                <w:sz w:val="16"/>
                <w:szCs w:val="16"/>
              </w:rPr>
              <w:t>statement.sql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Scripts\C12Code-ModifyingData\15 - Use TRUNCATE to delete all </w:t>
            </w:r>
            <w:proofErr w:type="spellStart"/>
            <w:r w:rsidRPr="00694451">
              <w:rPr>
                <w:rFonts w:ascii="Arial" w:hAnsi="Arial" w:cs="Arial"/>
                <w:sz w:val="16"/>
                <w:szCs w:val="16"/>
              </w:rPr>
              <w:t>rows.sql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Scripts\C13Code-BuiltinScalarFunctions\01 - Return date and time </w:t>
            </w:r>
            <w:proofErr w:type="spellStart"/>
            <w:r w:rsidRPr="00694451">
              <w:rPr>
                <w:rFonts w:ascii="Arial" w:hAnsi="Arial" w:cs="Arial"/>
                <w:sz w:val="16"/>
                <w:szCs w:val="16"/>
              </w:rPr>
              <w:t>values.sql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Scripts\C13Code-BuiltinScalarFunctions\02 - Return parts of data and time </w:t>
            </w:r>
            <w:proofErr w:type="spellStart"/>
            <w:r w:rsidRPr="00694451">
              <w:rPr>
                <w:rFonts w:ascii="Arial" w:hAnsi="Arial" w:cs="Arial"/>
                <w:sz w:val="16"/>
                <w:szCs w:val="16"/>
              </w:rPr>
              <w:t>values.sql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Scripts\C13Code-BuiltinScalarFunctions\03 - Use the DATEFROMPARTS </w:t>
            </w:r>
            <w:proofErr w:type="spellStart"/>
            <w:r w:rsidRPr="00694451">
              <w:rPr>
                <w:rFonts w:ascii="Arial" w:hAnsi="Arial" w:cs="Arial"/>
                <w:sz w:val="16"/>
                <w:szCs w:val="16"/>
              </w:rPr>
              <w:t>scala</w:t>
            </w:r>
            <w:proofErr w:type="spellEnd"/>
            <w:r w:rsidRPr="00694451">
              <w:rPr>
                <w:rFonts w:ascii="Arial" w:hAnsi="Arial" w:cs="Arial"/>
                <w:sz w:val="16"/>
                <w:szCs w:val="16"/>
              </w:rPr>
              <w:t xml:space="preserve"> </w:t>
            </w:r>
            <w:proofErr w:type="spellStart"/>
            <w:r w:rsidRPr="00694451">
              <w:rPr>
                <w:rFonts w:ascii="Arial" w:hAnsi="Arial" w:cs="Arial"/>
                <w:sz w:val="16"/>
                <w:szCs w:val="16"/>
              </w:rPr>
              <w:t>function.sql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Scripts\C13Code-BuiltinScalarFunctions\04 - Perform date calculations and </w:t>
            </w:r>
            <w:proofErr w:type="spellStart"/>
            <w:r w:rsidRPr="00694451">
              <w:rPr>
                <w:rFonts w:ascii="Arial" w:hAnsi="Arial" w:cs="Arial"/>
                <w:sz w:val="16"/>
                <w:szCs w:val="16"/>
              </w:rPr>
              <w:t>validations.sql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Scripts\C13Code-BuiltinScalarFunctions\05 - Convert data using </w:t>
            </w:r>
            <w:proofErr w:type="spellStart"/>
            <w:r w:rsidRPr="00694451">
              <w:rPr>
                <w:rFonts w:ascii="Arial" w:hAnsi="Arial" w:cs="Arial"/>
                <w:sz w:val="16"/>
                <w:szCs w:val="16"/>
              </w:rPr>
              <w:t>CAST.sql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Scripts\C13Code-BuiltinScalarFunctions\06 - Convert data using </w:t>
            </w:r>
            <w:proofErr w:type="spellStart"/>
            <w:r w:rsidRPr="00694451">
              <w:rPr>
                <w:rFonts w:ascii="Arial" w:hAnsi="Arial" w:cs="Arial"/>
                <w:sz w:val="16"/>
                <w:szCs w:val="16"/>
              </w:rPr>
              <w:t>CONVERT.sql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Scripts\C13Code-BuiltinScalarFunctions\07 - Convert dates using the new SQL Server 2012 </w:t>
            </w:r>
            <w:proofErr w:type="spellStart"/>
            <w:r w:rsidRPr="00694451">
              <w:rPr>
                <w:rFonts w:ascii="Arial" w:hAnsi="Arial" w:cs="Arial"/>
                <w:sz w:val="16"/>
                <w:szCs w:val="16"/>
              </w:rPr>
              <w:t>functions.sql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Scripts\C13Code-BuiltinScalarFunctions\08 - Use SQL Server string </w:t>
            </w:r>
            <w:proofErr w:type="spellStart"/>
            <w:r w:rsidRPr="00694451">
              <w:rPr>
                <w:rFonts w:ascii="Arial" w:hAnsi="Arial" w:cs="Arial"/>
                <w:sz w:val="16"/>
                <w:szCs w:val="16"/>
              </w:rPr>
              <w:t>functions.sql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Scripts\C13Code-BuiltinScalarFunctions\09 - Use the CHOOSE and IIF </w:t>
            </w:r>
            <w:proofErr w:type="spellStart"/>
            <w:r w:rsidRPr="00694451">
              <w:rPr>
                <w:rFonts w:ascii="Arial" w:hAnsi="Arial" w:cs="Arial"/>
                <w:sz w:val="16"/>
                <w:szCs w:val="16"/>
              </w:rPr>
              <w:t>functions.sql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Scripts\C14Code-AdvancedT-SQL\01 - Perform a simple </w:t>
            </w:r>
            <w:proofErr w:type="spellStart"/>
            <w:r w:rsidRPr="00694451">
              <w:rPr>
                <w:rFonts w:ascii="Arial" w:hAnsi="Arial" w:cs="Arial"/>
                <w:sz w:val="16"/>
                <w:szCs w:val="16"/>
              </w:rPr>
              <w:t>aggregation.sql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Scripts\C14Code-AdvancedT-SQL\02 - Perform aggregations with the GROUP BY </w:t>
            </w:r>
            <w:proofErr w:type="spellStart"/>
            <w:r w:rsidRPr="00694451">
              <w:rPr>
                <w:rFonts w:ascii="Arial" w:hAnsi="Arial" w:cs="Arial"/>
                <w:sz w:val="16"/>
                <w:szCs w:val="16"/>
              </w:rPr>
              <w:t>clause.sql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Scripts\C14Code-AdvancedT-SQL\03 - Windowing data using the ROW_NUMBER </w:t>
            </w:r>
            <w:proofErr w:type="spellStart"/>
            <w:r w:rsidRPr="00694451">
              <w:rPr>
                <w:rFonts w:ascii="Arial" w:hAnsi="Arial" w:cs="Arial"/>
                <w:sz w:val="16"/>
                <w:szCs w:val="16"/>
              </w:rPr>
              <w:t>function.sql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Scripts\C14Code-AdvancedT-SQL\04 - Create and use a common table </w:t>
            </w:r>
            <w:proofErr w:type="spellStart"/>
            <w:r w:rsidRPr="00694451">
              <w:rPr>
                <w:rFonts w:ascii="Arial" w:hAnsi="Arial" w:cs="Arial"/>
                <w:sz w:val="16"/>
                <w:szCs w:val="16"/>
              </w:rPr>
              <w:t>expression.sql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Scripts\C14Code-AdvancedT-SQL\05 - Declare and use table </w:t>
            </w:r>
            <w:proofErr w:type="spellStart"/>
            <w:r w:rsidRPr="00694451">
              <w:rPr>
                <w:rFonts w:ascii="Arial" w:hAnsi="Arial" w:cs="Arial"/>
                <w:sz w:val="16"/>
                <w:szCs w:val="16"/>
              </w:rPr>
              <w:t>variables.sql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Scripts\C14Code-AdvancedT-SQL\06 - Create and use temporary </w:t>
            </w:r>
            <w:proofErr w:type="spellStart"/>
            <w:r w:rsidRPr="00694451">
              <w:rPr>
                <w:rFonts w:ascii="Arial" w:hAnsi="Arial" w:cs="Arial"/>
                <w:sz w:val="16"/>
                <w:szCs w:val="16"/>
              </w:rPr>
              <w:t>tables.sql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Scripts\C14Code-AdvancedT-SQL\07 - Implement error handling using T-SQL </w:t>
            </w:r>
            <w:proofErr w:type="spellStart"/>
            <w:r w:rsidRPr="00694451">
              <w:rPr>
                <w:rFonts w:ascii="Arial" w:hAnsi="Arial" w:cs="Arial"/>
                <w:sz w:val="16"/>
                <w:szCs w:val="16"/>
              </w:rPr>
              <w:t>constructs.sql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Scripts\C14Code-AdvancedT-SQL\08 - Limit aggregated rows with a HAVING </w:t>
            </w:r>
            <w:proofErr w:type="spellStart"/>
            <w:r w:rsidRPr="00694451">
              <w:rPr>
                <w:rFonts w:ascii="Arial" w:hAnsi="Arial" w:cs="Arial"/>
                <w:sz w:val="16"/>
                <w:szCs w:val="16"/>
              </w:rPr>
              <w:t>clause.sql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Scripts\C14Code-AdvancedT-SQL\09 - Use the BEGIN..END </w:t>
            </w:r>
            <w:proofErr w:type="spellStart"/>
            <w:r w:rsidRPr="00694451">
              <w:rPr>
                <w:rFonts w:ascii="Arial" w:hAnsi="Arial" w:cs="Arial"/>
                <w:sz w:val="16"/>
                <w:szCs w:val="16"/>
              </w:rPr>
              <w:t>block.sql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Scripts\C14Code-AdvancedT-SQL\10 - Use the IF...ELSE </w:t>
            </w:r>
            <w:proofErr w:type="spellStart"/>
            <w:r w:rsidRPr="00694451">
              <w:rPr>
                <w:rFonts w:ascii="Arial" w:hAnsi="Arial" w:cs="Arial"/>
                <w:sz w:val="16"/>
                <w:szCs w:val="16"/>
              </w:rPr>
              <w:t>block.sql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Scripts\C14Code-AdvancedT-SQL\11 - Use the WHILE loop with BREAK and </w:t>
            </w:r>
            <w:proofErr w:type="spellStart"/>
            <w:r w:rsidRPr="00694451">
              <w:rPr>
                <w:rFonts w:ascii="Arial" w:hAnsi="Arial" w:cs="Arial"/>
                <w:sz w:val="16"/>
                <w:szCs w:val="16"/>
              </w:rPr>
              <w:t>CONTINUE.sql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Scripts\C15Code-Views\01 - Create an indexed </w:t>
            </w:r>
            <w:proofErr w:type="spellStart"/>
            <w:r w:rsidRPr="00694451">
              <w:rPr>
                <w:rFonts w:ascii="Arial" w:hAnsi="Arial" w:cs="Arial"/>
                <w:sz w:val="16"/>
                <w:szCs w:val="16"/>
              </w:rPr>
              <w:t>view.sql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Scripts\C16Code-UDFs\01 - Create a user-defined scalar </w:t>
            </w:r>
            <w:proofErr w:type="spellStart"/>
            <w:r w:rsidRPr="00694451">
              <w:rPr>
                <w:rFonts w:ascii="Arial" w:hAnsi="Arial" w:cs="Arial"/>
                <w:sz w:val="16"/>
                <w:szCs w:val="16"/>
              </w:rPr>
              <w:t>function.sql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Scripts\C16Code-UDFs\02 - Alter a user-defined scalar </w:t>
            </w:r>
            <w:proofErr w:type="spellStart"/>
            <w:r w:rsidRPr="00694451">
              <w:rPr>
                <w:rFonts w:ascii="Arial" w:hAnsi="Arial" w:cs="Arial"/>
                <w:sz w:val="16"/>
                <w:szCs w:val="16"/>
              </w:rPr>
              <w:t>function.sql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Scripts\C16Code-UDFs\03 - Drop a user-defined scalar </w:t>
            </w:r>
            <w:proofErr w:type="spellStart"/>
            <w:r w:rsidRPr="00694451">
              <w:rPr>
                <w:rFonts w:ascii="Arial" w:hAnsi="Arial" w:cs="Arial"/>
                <w:sz w:val="16"/>
                <w:szCs w:val="16"/>
              </w:rPr>
              <w:t>function.sql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Scripts\C16Code-UDFs\04 - Calling Scalar Functions Using the EXECUTE </w:t>
            </w:r>
            <w:proofErr w:type="spellStart"/>
            <w:r w:rsidRPr="00694451">
              <w:rPr>
                <w:rFonts w:ascii="Arial" w:hAnsi="Arial" w:cs="Arial"/>
                <w:sz w:val="16"/>
                <w:szCs w:val="16"/>
              </w:rPr>
              <w:t>keyword.sql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Scripts\C16Code-UDFs\05 - Create a user-defined scalar function with Optional and Default </w:t>
            </w:r>
            <w:proofErr w:type="spellStart"/>
            <w:r w:rsidRPr="00694451">
              <w:rPr>
                <w:rFonts w:ascii="Arial" w:hAnsi="Arial" w:cs="Arial"/>
                <w:sz w:val="16"/>
                <w:szCs w:val="16"/>
              </w:rPr>
              <w:t>parameters.sql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Scripts\C16Code-UDFs\06 - Create an inline table-valued </w:t>
            </w:r>
            <w:proofErr w:type="spellStart"/>
            <w:r w:rsidRPr="00694451">
              <w:rPr>
                <w:rFonts w:ascii="Arial" w:hAnsi="Arial" w:cs="Arial"/>
                <w:sz w:val="16"/>
                <w:szCs w:val="16"/>
              </w:rPr>
              <w:t>function.sql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Scripts\C17Code-StoredProcs\01 - Create stored </w:t>
            </w:r>
            <w:proofErr w:type="spellStart"/>
            <w:r w:rsidRPr="00694451">
              <w:rPr>
                <w:rFonts w:ascii="Arial" w:hAnsi="Arial" w:cs="Arial"/>
                <w:sz w:val="16"/>
                <w:szCs w:val="16"/>
              </w:rPr>
              <w:t>procedures.sql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Scripts\C17Code-StoredProcs\02 - Execute stored procedures and redefine result </w:t>
            </w:r>
            <w:proofErr w:type="spellStart"/>
            <w:r w:rsidRPr="00694451">
              <w:rPr>
                <w:rFonts w:ascii="Arial" w:hAnsi="Arial" w:cs="Arial"/>
                <w:sz w:val="16"/>
                <w:szCs w:val="16"/>
              </w:rPr>
              <w:t>sets.sql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Scripts\C17Code-StoredProcs\03 - Parameterizing stored </w:t>
            </w:r>
            <w:proofErr w:type="spellStart"/>
            <w:r w:rsidRPr="00694451">
              <w:rPr>
                <w:rFonts w:ascii="Arial" w:hAnsi="Arial" w:cs="Arial"/>
                <w:sz w:val="16"/>
                <w:szCs w:val="16"/>
              </w:rPr>
              <w:t>procedures.sql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Scripts\C17Code-StoredProcs\04 - Alter a stored procedure to add </w:t>
            </w:r>
            <w:proofErr w:type="spellStart"/>
            <w:r w:rsidRPr="00694451">
              <w:rPr>
                <w:rFonts w:ascii="Arial" w:hAnsi="Arial" w:cs="Arial"/>
                <w:sz w:val="16"/>
                <w:szCs w:val="16"/>
              </w:rPr>
              <w:t>parameters.sql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Scripts\C18Code-DataManipulationTriggers\01 - Create a FOR trigger using T-</w:t>
            </w:r>
            <w:proofErr w:type="spellStart"/>
            <w:r w:rsidRPr="00694451">
              <w:rPr>
                <w:rFonts w:ascii="Arial" w:hAnsi="Arial" w:cs="Arial"/>
                <w:sz w:val="16"/>
                <w:szCs w:val="16"/>
              </w:rPr>
              <w:t>SQL.sql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Scripts\C18Code-DataManipulationTriggers\02 - Alter an existing </w:t>
            </w:r>
            <w:proofErr w:type="spellStart"/>
            <w:r w:rsidRPr="00694451">
              <w:rPr>
                <w:rFonts w:ascii="Arial" w:hAnsi="Arial" w:cs="Arial"/>
                <w:sz w:val="16"/>
                <w:szCs w:val="16"/>
              </w:rPr>
              <w:t>trigger.sql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Scripts\C18Code-DataManipulationTriggers\03 - Drop a trigger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Scripts\C18Code-DataManipulationTriggers\04 - Disable and Enable a trigger using T-</w:t>
            </w:r>
            <w:proofErr w:type="spellStart"/>
            <w:r w:rsidRPr="00694451">
              <w:rPr>
                <w:rFonts w:ascii="Arial" w:hAnsi="Arial" w:cs="Arial"/>
                <w:sz w:val="16"/>
                <w:szCs w:val="16"/>
              </w:rPr>
              <w:t>SQL.sql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Scripts\C19Code-Replication\01 - Create Database for Transactional </w:t>
            </w:r>
            <w:proofErr w:type="spellStart"/>
            <w:r w:rsidRPr="00694451">
              <w:rPr>
                <w:rFonts w:ascii="Arial" w:hAnsi="Arial" w:cs="Arial"/>
                <w:sz w:val="16"/>
                <w:szCs w:val="16"/>
              </w:rPr>
              <w:t>replication.sql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Scripts\C19Code-Replication\02 - Select data from replicated </w:t>
            </w:r>
            <w:proofErr w:type="spellStart"/>
            <w:r w:rsidRPr="00694451">
              <w:rPr>
                <w:rFonts w:ascii="Arial" w:hAnsi="Arial" w:cs="Arial"/>
                <w:sz w:val="16"/>
                <w:szCs w:val="16"/>
              </w:rPr>
              <w:t>table.sql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Scripts\C20Code-Backups\01 - Perform a full database backup using T-</w:t>
            </w:r>
            <w:proofErr w:type="spellStart"/>
            <w:r w:rsidRPr="00694451">
              <w:rPr>
                <w:rFonts w:ascii="Arial" w:hAnsi="Arial" w:cs="Arial"/>
                <w:sz w:val="16"/>
                <w:szCs w:val="16"/>
              </w:rPr>
              <w:t>SQL.sql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Scripts\C20Code-Backups\02 - Perform a differential database backup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Scripts\C20Code-Backups\03 - Perform a transaction log backup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Scripts\C20Code-Backups\04 - Restore a database using T-</w:t>
            </w:r>
            <w:proofErr w:type="spellStart"/>
            <w:r w:rsidRPr="00694451">
              <w:rPr>
                <w:rFonts w:ascii="Arial" w:hAnsi="Arial" w:cs="Arial"/>
                <w:sz w:val="16"/>
                <w:szCs w:val="16"/>
              </w:rPr>
              <w:t>SQL.sql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Scripts\C21Code-ManagingIndexes\01 - Checking index </w:t>
            </w:r>
            <w:proofErr w:type="spellStart"/>
            <w:r w:rsidRPr="00694451">
              <w:rPr>
                <w:rFonts w:ascii="Arial" w:hAnsi="Arial" w:cs="Arial"/>
                <w:sz w:val="16"/>
                <w:szCs w:val="16"/>
              </w:rPr>
              <w:t>fragmentation.sql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Scripts\C21Code-ManagingIndexes\02 - Add and </w:t>
            </w:r>
            <w:proofErr w:type="spellStart"/>
            <w:r w:rsidRPr="00694451">
              <w:rPr>
                <w:rFonts w:ascii="Arial" w:hAnsi="Arial" w:cs="Arial"/>
                <w:sz w:val="16"/>
                <w:szCs w:val="16"/>
              </w:rPr>
              <w:t>fragement</w:t>
            </w:r>
            <w:proofErr w:type="spellEnd"/>
            <w:r w:rsidRPr="00694451">
              <w:rPr>
                <w:rFonts w:ascii="Arial" w:hAnsi="Arial" w:cs="Arial"/>
                <w:sz w:val="16"/>
                <w:szCs w:val="16"/>
              </w:rPr>
              <w:t xml:space="preserve"> and </w:t>
            </w:r>
            <w:proofErr w:type="spellStart"/>
            <w:r w:rsidRPr="00694451">
              <w:rPr>
                <w:rFonts w:ascii="Arial" w:hAnsi="Arial" w:cs="Arial"/>
                <w:sz w:val="16"/>
                <w:szCs w:val="16"/>
              </w:rPr>
              <w:t>index.sql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Scripts\C21Code-ManagingIndexes\03 - Reorganize and index using T-</w:t>
            </w:r>
            <w:proofErr w:type="spellStart"/>
            <w:r w:rsidRPr="00694451">
              <w:rPr>
                <w:rFonts w:ascii="Arial" w:hAnsi="Arial" w:cs="Arial"/>
                <w:sz w:val="16"/>
                <w:szCs w:val="16"/>
              </w:rPr>
              <w:t>SQL.sql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Scripts\C21Code-ManagingIndexes\04 - Using an update statement to fragment and </w:t>
            </w:r>
            <w:proofErr w:type="spellStart"/>
            <w:r w:rsidRPr="00694451">
              <w:rPr>
                <w:rFonts w:ascii="Arial" w:hAnsi="Arial" w:cs="Arial"/>
                <w:sz w:val="16"/>
                <w:szCs w:val="16"/>
              </w:rPr>
              <w:t>index.sql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Scripts\C21Code-ManagingIndexes\05 - Rebuild an index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Scripts\C21Code-ManagingIndexes\06 - View index </w:t>
            </w:r>
            <w:proofErr w:type="spellStart"/>
            <w:r w:rsidRPr="00694451">
              <w:rPr>
                <w:rFonts w:ascii="Arial" w:hAnsi="Arial" w:cs="Arial"/>
                <w:sz w:val="16"/>
                <w:szCs w:val="16"/>
              </w:rPr>
              <w:t>usage.sql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Scripts\C21Code-ManagingIndexes\07 - Update statistics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Scripts\C22Code-MaintenancePlans\01 - Check database consistency with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Scripts\C23Code-Profiler\01 - Stored Procedure that uses </w:t>
            </w:r>
            <w:proofErr w:type="spellStart"/>
            <w:r w:rsidRPr="00694451">
              <w:rPr>
                <w:rFonts w:ascii="Arial" w:hAnsi="Arial" w:cs="Arial"/>
                <w:sz w:val="16"/>
                <w:szCs w:val="16"/>
              </w:rPr>
              <w:t>WAITFOR.sql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Scripts\C23Code-Profiler\02 - Execute long running stored </w:t>
            </w:r>
            <w:proofErr w:type="spellStart"/>
            <w:r w:rsidRPr="00694451">
              <w:rPr>
                <w:rFonts w:ascii="Arial" w:hAnsi="Arial" w:cs="Arial"/>
                <w:sz w:val="16"/>
                <w:szCs w:val="16"/>
              </w:rPr>
              <w:t>procedure.sql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Scripts\C23Code-Profiler\03 - Stop and delete server-side </w:t>
            </w:r>
            <w:proofErr w:type="spellStart"/>
            <w:r w:rsidRPr="00694451">
              <w:rPr>
                <w:rFonts w:ascii="Arial" w:hAnsi="Arial" w:cs="Arial"/>
                <w:sz w:val="16"/>
                <w:szCs w:val="16"/>
              </w:rPr>
              <w:t>trace.sql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Scripts\C24Code-ExtendedEvents\01 - Executed stored procedure to generate </w:t>
            </w:r>
            <w:proofErr w:type="spellStart"/>
            <w:r w:rsidRPr="00694451">
              <w:rPr>
                <w:rFonts w:ascii="Arial" w:hAnsi="Arial" w:cs="Arial"/>
                <w:sz w:val="16"/>
                <w:szCs w:val="16"/>
              </w:rPr>
              <w:t>activity.sql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Scripts\C25Code-Security\01 - Create a Windows-based login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Scripts\C25Code-Security\02 - Create a SQL-based login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Scripts\C25Code-Security\03 - Create a user-defined server role using T-</w:t>
            </w:r>
            <w:proofErr w:type="spellStart"/>
            <w:r w:rsidRPr="00694451">
              <w:rPr>
                <w:rFonts w:ascii="Arial" w:hAnsi="Arial" w:cs="Arial"/>
                <w:sz w:val="16"/>
                <w:szCs w:val="16"/>
              </w:rPr>
              <w:t>SQL.sql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Scripts\C25Code-Security\04 - Create a database user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Scripts\C25Code-Security\05 - Create a built-in database role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Scripts\C25Code-Security\06 - Create a database that will be </w:t>
            </w:r>
            <w:proofErr w:type="spellStart"/>
            <w:r w:rsidRPr="00694451">
              <w:rPr>
                <w:rFonts w:ascii="Arial" w:hAnsi="Arial" w:cs="Arial"/>
                <w:sz w:val="16"/>
                <w:szCs w:val="16"/>
              </w:rPr>
              <w:t>contained.sql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Scripts\C25Code-Security\07 - Configure Contained Database Authentication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Scripts\C26Code-ResourceGovernor\01 - Enable Resource Governor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Scripts\C26Code-ResourceGovernor\02 - Disable Resource Governor using T-</w:t>
            </w:r>
            <w:proofErr w:type="spellStart"/>
            <w:r w:rsidRPr="00694451">
              <w:rPr>
                <w:rFonts w:ascii="Arial" w:hAnsi="Arial" w:cs="Arial"/>
                <w:sz w:val="16"/>
                <w:szCs w:val="16"/>
              </w:rPr>
              <w:t>SQL.sql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Scripts\C26Code-ResourceGovernor\03 - Create a resource pool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Scripts\C26Code-ResourceGovernor\04 - Create a workload group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Scripts\C26Code-ResourceGovernor\05 - Create and register a classifier function using T-</w:t>
            </w:r>
            <w:proofErr w:type="spellStart"/>
            <w:r w:rsidRPr="00694451">
              <w:rPr>
                <w:rFonts w:ascii="Arial" w:hAnsi="Arial" w:cs="Arial"/>
                <w:sz w:val="16"/>
                <w:szCs w:val="16"/>
              </w:rPr>
              <w:t>SQL.sql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Scripts\C26Code-ResourceGovernor\06 - Test a classifier function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Scripts\C26Code-ResourceGovernor\07 - Alter an existing workload group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Scripts\C26Code-ResourceGovernor\08 - Drop a classifier function using T-</w:t>
            </w:r>
            <w:proofErr w:type="spellStart"/>
            <w:r w:rsidRPr="00694451">
              <w:rPr>
                <w:rFonts w:ascii="Arial" w:hAnsi="Arial" w:cs="Arial"/>
                <w:sz w:val="16"/>
                <w:szCs w:val="16"/>
              </w:rPr>
              <w:t>SQL.sql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Scripts\C27Code-Agent\01 - Create an operator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Scripts\C27Code-Agent\02 - Create a SQL Server alert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Scripts\C27Code-Agent\03 - Script used for SQL Server Agent Job to backup </w:t>
            </w:r>
            <w:proofErr w:type="spellStart"/>
            <w:r w:rsidRPr="00694451">
              <w:rPr>
                <w:rFonts w:ascii="Arial" w:hAnsi="Arial" w:cs="Arial"/>
                <w:sz w:val="16"/>
                <w:szCs w:val="16"/>
              </w:rPr>
              <w:t>database.sql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Scripts\C28Code-DBMail\01 - Enable database mail extended stored procedures with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Scripts\C28Code-DBMail\02 - Send an email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Scripts\C28Code-DBMail\03 - View the Database Mail log and audit events using T-</w:t>
            </w:r>
            <w:proofErr w:type="spellStart"/>
            <w:r w:rsidRPr="00694451">
              <w:rPr>
                <w:rFonts w:ascii="Arial" w:hAnsi="Arial" w:cs="Arial"/>
                <w:sz w:val="16"/>
                <w:szCs w:val="16"/>
              </w:rPr>
              <w:t>SQL.sql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Scripts\C29Code-DataDefinitionTriggers\01 - Create a trigger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Scripts\C29Code-DataDefinitionTriggers\02 - Alter an existing trigger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Scripts\C29Code-DataDefinitionTriggers\03 - Disable a trigger using T-</w:t>
            </w:r>
            <w:proofErr w:type="spellStart"/>
            <w:r w:rsidRPr="00694451">
              <w:rPr>
                <w:rFonts w:ascii="Arial" w:hAnsi="Arial" w:cs="Arial"/>
                <w:sz w:val="16"/>
                <w:szCs w:val="16"/>
              </w:rPr>
              <w:t>SQL.sql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Scripts\C29Code-DataDefinitionTriggers\04 - Enable a trigger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Scripts\C29Code-DataDefinitionTriggers\05 - Drop a trigger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Scripts\C30Code-DMO\01 - Determine which waits are most </w:t>
            </w:r>
            <w:proofErr w:type="spellStart"/>
            <w:r w:rsidRPr="00694451">
              <w:rPr>
                <w:rFonts w:ascii="Arial" w:hAnsi="Arial" w:cs="Arial"/>
                <w:sz w:val="16"/>
                <w:szCs w:val="16"/>
              </w:rPr>
              <w:t>common.sql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Scripts\C30Code-DMO\02 - Determine which waits are happening right </w:t>
            </w:r>
            <w:proofErr w:type="spellStart"/>
            <w:r w:rsidRPr="00694451">
              <w:rPr>
                <w:rFonts w:ascii="Arial" w:hAnsi="Arial" w:cs="Arial"/>
                <w:sz w:val="16"/>
                <w:szCs w:val="16"/>
              </w:rPr>
              <w:t>now.sql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Scripts\C30Code-DMO\03 - </w:t>
            </w:r>
            <w:proofErr w:type="spellStart"/>
            <w:r w:rsidRPr="00694451">
              <w:rPr>
                <w:rFonts w:ascii="Arial" w:hAnsi="Arial" w:cs="Arial"/>
                <w:sz w:val="16"/>
                <w:szCs w:val="16"/>
              </w:rPr>
              <w:t>sys.dm_server_services.sql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Scripts\C30Code-DMO\04 - </w:t>
            </w:r>
            <w:proofErr w:type="spellStart"/>
            <w:r w:rsidRPr="00694451">
              <w:rPr>
                <w:rFonts w:ascii="Arial" w:hAnsi="Arial" w:cs="Arial"/>
                <w:sz w:val="16"/>
                <w:szCs w:val="16"/>
              </w:rPr>
              <w:t>sys.dm_os_volume_stats.sql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Scripts\C30Code-DMO\05 - </w:t>
            </w:r>
            <w:proofErr w:type="spellStart"/>
            <w:r w:rsidRPr="00694451">
              <w:rPr>
                <w:rFonts w:ascii="Arial" w:hAnsi="Arial" w:cs="Arial"/>
                <w:sz w:val="16"/>
                <w:szCs w:val="16"/>
              </w:rPr>
              <w:t>sys.dm_os_sys_memory.sql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Scripts\C30Code-DMO\06 - </w:t>
            </w:r>
            <w:proofErr w:type="spellStart"/>
            <w:r w:rsidRPr="00694451">
              <w:rPr>
                <w:rFonts w:ascii="Arial" w:hAnsi="Arial" w:cs="Arial"/>
                <w:sz w:val="16"/>
                <w:szCs w:val="16"/>
              </w:rPr>
              <w:t>sys.dm_exec_requests</w:t>
            </w:r>
            <w:proofErr w:type="spellEnd"/>
            <w:r w:rsidRPr="00694451">
              <w:rPr>
                <w:rFonts w:ascii="Arial" w:hAnsi="Arial" w:cs="Arial"/>
                <w:sz w:val="16"/>
                <w:szCs w:val="16"/>
              </w:rPr>
              <w:t xml:space="preserve"> and </w:t>
            </w:r>
            <w:proofErr w:type="spellStart"/>
            <w:r w:rsidRPr="00694451">
              <w:rPr>
                <w:rFonts w:ascii="Arial" w:hAnsi="Arial" w:cs="Arial"/>
                <w:sz w:val="16"/>
                <w:szCs w:val="16"/>
              </w:rPr>
              <w:t>sys.dm_exec_sessions.sql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Scripts\C30Code-DMO\07 - </w:t>
            </w:r>
            <w:proofErr w:type="spellStart"/>
            <w:r w:rsidRPr="00694451">
              <w:rPr>
                <w:rFonts w:ascii="Arial" w:hAnsi="Arial" w:cs="Arial"/>
                <w:sz w:val="16"/>
                <w:szCs w:val="16"/>
              </w:rPr>
              <w:t>sys.dm_exec_sql_text.sql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Scripts\C30Code-DMO\08 - </w:t>
            </w:r>
            <w:proofErr w:type="spellStart"/>
            <w:r w:rsidRPr="00694451">
              <w:rPr>
                <w:rFonts w:ascii="Arial" w:hAnsi="Arial" w:cs="Arial"/>
                <w:sz w:val="16"/>
                <w:szCs w:val="16"/>
              </w:rPr>
              <w:t>sys.dm_exec_query_stats.sql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Scripts\C30Code-DMO\09 - Identify missing </w:t>
            </w:r>
            <w:proofErr w:type="spellStart"/>
            <w:r w:rsidRPr="00694451">
              <w:rPr>
                <w:rFonts w:ascii="Arial" w:hAnsi="Arial" w:cs="Arial"/>
                <w:sz w:val="16"/>
                <w:szCs w:val="16"/>
              </w:rPr>
              <w:t>indexes.sql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Scripts\C31Code-AlwaysOn\01 - Configure Read Only Routing URL for a </w:t>
            </w:r>
            <w:proofErr w:type="spellStart"/>
            <w:r w:rsidRPr="00694451">
              <w:rPr>
                <w:rFonts w:ascii="Arial" w:hAnsi="Arial" w:cs="Arial"/>
                <w:sz w:val="16"/>
                <w:szCs w:val="16"/>
              </w:rPr>
              <w:t>replica.sql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Scripts\C31Code-AlwaysOn\02 - Configure Read Only Routing List for a </w:t>
            </w:r>
            <w:proofErr w:type="spellStart"/>
            <w:r w:rsidRPr="00694451">
              <w:rPr>
                <w:rFonts w:ascii="Arial" w:hAnsi="Arial" w:cs="Arial"/>
                <w:sz w:val="16"/>
                <w:szCs w:val="16"/>
              </w:rPr>
              <w:t>replica.sql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Scripts\C32Code-LogShipping\01 - Prepare the database for log </w:t>
            </w:r>
            <w:proofErr w:type="spellStart"/>
            <w:r w:rsidRPr="00694451">
              <w:rPr>
                <w:rFonts w:ascii="Arial" w:hAnsi="Arial" w:cs="Arial"/>
                <w:sz w:val="16"/>
                <w:szCs w:val="16"/>
              </w:rPr>
              <w:t>shipping.sql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Scripts\C4Code-DBDesign\01 - Create Your First </w:t>
            </w:r>
            <w:proofErr w:type="spellStart"/>
            <w:r w:rsidRPr="00694451">
              <w:rPr>
                <w:rFonts w:ascii="Arial" w:hAnsi="Arial" w:cs="Arial"/>
                <w:sz w:val="16"/>
                <w:szCs w:val="16"/>
              </w:rPr>
              <w:t>Database.sql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Scripts\C4Code-DBDesign\02 - Adding files and </w:t>
            </w:r>
            <w:proofErr w:type="spellStart"/>
            <w:r w:rsidRPr="00694451">
              <w:rPr>
                <w:rFonts w:ascii="Arial" w:hAnsi="Arial" w:cs="Arial"/>
                <w:sz w:val="16"/>
                <w:szCs w:val="16"/>
              </w:rPr>
              <w:t>filegroups</w:t>
            </w:r>
            <w:proofErr w:type="spellEnd"/>
            <w:r w:rsidRPr="00694451">
              <w:rPr>
                <w:rFonts w:ascii="Arial" w:hAnsi="Arial" w:cs="Arial"/>
                <w:sz w:val="16"/>
                <w:szCs w:val="16"/>
              </w:rPr>
              <w:t xml:space="preserve"> using </w:t>
            </w:r>
            <w:proofErr w:type="spellStart"/>
            <w:r w:rsidRPr="00694451">
              <w:rPr>
                <w:rFonts w:ascii="Arial" w:hAnsi="Arial" w:cs="Arial"/>
                <w:sz w:val="16"/>
                <w:szCs w:val="16"/>
              </w:rPr>
              <w:t>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Scripts\C4Code-DBDesign\03 - Detach a SQL Server database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Scripts\C4Code-DBDesign\04 - Attach a SQL Server database using T-</w:t>
            </w:r>
            <w:proofErr w:type="spellStart"/>
            <w:r w:rsidRPr="00694451">
              <w:rPr>
                <w:rFonts w:ascii="Arial" w:hAnsi="Arial" w:cs="Arial"/>
                <w:sz w:val="16"/>
                <w:szCs w:val="16"/>
              </w:rPr>
              <w:t>SQL.sql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Scripts\C5Code-CreateTable\01 - Create a database </w:t>
            </w:r>
            <w:proofErr w:type="spellStart"/>
            <w:r w:rsidRPr="00694451">
              <w:rPr>
                <w:rFonts w:ascii="Arial" w:hAnsi="Arial" w:cs="Arial"/>
                <w:sz w:val="16"/>
                <w:szCs w:val="16"/>
              </w:rPr>
              <w:t>shema</w:t>
            </w:r>
            <w:proofErr w:type="spellEnd"/>
            <w:r w:rsidRPr="00694451">
              <w:rPr>
                <w:rFonts w:ascii="Arial" w:hAnsi="Arial" w:cs="Arial"/>
                <w:sz w:val="16"/>
                <w:szCs w:val="16"/>
              </w:rPr>
              <w:t xml:space="preserve">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Scripts\C5Code-CreateTable\02 - Create a table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Scripts\C5Code-CreateTable\03 - Altering Tables </w:t>
            </w:r>
            <w:proofErr w:type="spellStart"/>
            <w:r w:rsidRPr="00694451">
              <w:rPr>
                <w:rFonts w:ascii="Arial" w:hAnsi="Arial" w:cs="Arial"/>
                <w:sz w:val="16"/>
                <w:szCs w:val="16"/>
              </w:rPr>
              <w:t>Prerequisites.sql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Scripts\C5Code-CreateTable\04 - Add a column to an existing table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Scripts\C5Code-CreateTable\05 - Add a computed column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Scripts\C5Code-CreateTable\06 - Prerequisites to Adding Constraints using </w:t>
            </w:r>
            <w:proofErr w:type="spellStart"/>
            <w:r w:rsidRPr="00694451">
              <w:rPr>
                <w:rFonts w:ascii="Arial" w:hAnsi="Arial" w:cs="Arial"/>
                <w:sz w:val="16"/>
                <w:szCs w:val="16"/>
              </w:rPr>
              <w:t>SSMS.sql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Scripts\C5Code-CreateTable\07 - Adding a computed column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Scripts\C5Code-CreateTable\08 - Prerequisites to creating foreign key constraints using </w:t>
            </w:r>
            <w:proofErr w:type="spellStart"/>
            <w:r w:rsidRPr="00694451">
              <w:rPr>
                <w:rFonts w:ascii="Arial" w:hAnsi="Arial" w:cs="Arial"/>
                <w:sz w:val="16"/>
                <w:szCs w:val="16"/>
              </w:rPr>
              <w:t>SSMS.sql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Scripts\C5Code-CreateTable\09 - Creating a foreign key using T-</w:t>
            </w:r>
            <w:proofErr w:type="spellStart"/>
            <w:r w:rsidRPr="00694451">
              <w:rPr>
                <w:rFonts w:ascii="Arial" w:hAnsi="Arial" w:cs="Arial"/>
                <w:sz w:val="16"/>
                <w:szCs w:val="16"/>
              </w:rPr>
              <w:t>SQL.sql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Scripts\C6Code-Indexes\01 -Create a clustered index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Scripts\C6Code-Indexes\02 -Create a </w:t>
            </w:r>
            <w:proofErr w:type="spellStart"/>
            <w:r w:rsidRPr="00694451">
              <w:rPr>
                <w:rFonts w:ascii="Arial" w:hAnsi="Arial" w:cs="Arial"/>
                <w:sz w:val="16"/>
                <w:szCs w:val="16"/>
              </w:rPr>
              <w:t>nonclustered</w:t>
            </w:r>
            <w:proofErr w:type="spellEnd"/>
            <w:r w:rsidRPr="00694451">
              <w:rPr>
                <w:rFonts w:ascii="Arial" w:hAnsi="Arial" w:cs="Arial"/>
                <w:sz w:val="16"/>
                <w:szCs w:val="16"/>
              </w:rPr>
              <w:t xml:space="preserve"> index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Scripts\C6Code-Indexes\03 -Change index options using T-</w:t>
            </w:r>
            <w:proofErr w:type="spellStart"/>
            <w:r w:rsidRPr="00694451">
              <w:rPr>
                <w:rFonts w:ascii="Arial" w:hAnsi="Arial" w:cs="Arial"/>
                <w:sz w:val="16"/>
                <w:szCs w:val="16"/>
              </w:rPr>
              <w:t>SQL.sql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Scripts\C6Code-Indexes\04 -Adding included columns to an index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Scripts\C6Code-Indexes\05 -Adding a filter to an index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Scripts\C6Code-Indexes\06 -Prerequisites to placing and index in a </w:t>
            </w:r>
            <w:proofErr w:type="spellStart"/>
            <w:r w:rsidRPr="00694451">
              <w:rPr>
                <w:rFonts w:ascii="Arial" w:hAnsi="Arial" w:cs="Arial"/>
                <w:sz w:val="16"/>
                <w:szCs w:val="16"/>
              </w:rPr>
              <w:t>filegroup</w:t>
            </w:r>
            <w:proofErr w:type="spellEnd"/>
            <w:r w:rsidRPr="00694451">
              <w:rPr>
                <w:rFonts w:ascii="Arial" w:hAnsi="Arial" w:cs="Arial"/>
                <w:sz w:val="16"/>
                <w:szCs w:val="16"/>
              </w:rPr>
              <w:t xml:space="preserve"> using </w:t>
            </w:r>
            <w:proofErr w:type="spellStart"/>
            <w:r w:rsidRPr="00694451">
              <w:rPr>
                <w:rFonts w:ascii="Arial" w:hAnsi="Arial" w:cs="Arial"/>
                <w:sz w:val="16"/>
                <w:szCs w:val="16"/>
              </w:rPr>
              <w:t>SSMS.sql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Scripts\C6Code-Indexes\07 -Place an index in a </w:t>
            </w:r>
            <w:proofErr w:type="spellStart"/>
            <w:r w:rsidRPr="00694451">
              <w:rPr>
                <w:rFonts w:ascii="Arial" w:hAnsi="Arial" w:cs="Arial"/>
                <w:sz w:val="16"/>
                <w:szCs w:val="16"/>
              </w:rPr>
              <w:t>filegroup</w:t>
            </w:r>
            <w:proofErr w:type="spellEnd"/>
            <w:r w:rsidRPr="00694451">
              <w:rPr>
                <w:rFonts w:ascii="Arial" w:hAnsi="Arial" w:cs="Arial"/>
                <w:sz w:val="16"/>
                <w:szCs w:val="16"/>
              </w:rPr>
              <w:t xml:space="preserve">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Scripts\C6Code-Indexes\08 -Disable an index using </w:t>
            </w:r>
            <w:proofErr w:type="spellStart"/>
            <w:r w:rsidRPr="00694451">
              <w:rPr>
                <w:rFonts w:ascii="Arial" w:hAnsi="Arial" w:cs="Arial"/>
                <w:sz w:val="16"/>
                <w:szCs w:val="16"/>
              </w:rPr>
              <w:t>SSMS.sql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Scripts\C6Code-Indexes\09 -Drop an index using T-</w:t>
            </w:r>
            <w:proofErr w:type="spellStart"/>
            <w:r w:rsidRPr="00694451">
              <w:rPr>
                <w:rFonts w:ascii="Arial" w:hAnsi="Arial" w:cs="Arial"/>
                <w:sz w:val="16"/>
                <w:szCs w:val="16"/>
              </w:rPr>
              <w:t>SQL.sql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Scripts\C7Code-TableCompression\01 - Row compression with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Scripts\C7Code-TableCompression\02 - Page compression with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Scripts\C7Code-TableCompression\03 - Page compression with T-</w:t>
            </w:r>
            <w:proofErr w:type="spellStart"/>
            <w:r w:rsidRPr="00694451">
              <w:rPr>
                <w:rFonts w:ascii="Arial" w:hAnsi="Arial" w:cs="Arial"/>
                <w:sz w:val="16"/>
                <w:szCs w:val="16"/>
              </w:rPr>
              <w:t>SQL.sql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Scripts\C8Code-TablePartitioning\01 - Add multiple </w:t>
            </w:r>
            <w:proofErr w:type="spellStart"/>
            <w:r w:rsidRPr="00694451">
              <w:rPr>
                <w:rFonts w:ascii="Arial" w:hAnsi="Arial" w:cs="Arial"/>
                <w:sz w:val="16"/>
                <w:szCs w:val="16"/>
              </w:rPr>
              <w:t>Filegroups</w:t>
            </w:r>
            <w:proofErr w:type="spellEnd"/>
            <w:r w:rsidRPr="00694451">
              <w:rPr>
                <w:rFonts w:ascii="Arial" w:hAnsi="Arial" w:cs="Arial"/>
                <w:sz w:val="16"/>
                <w:szCs w:val="16"/>
              </w:rPr>
              <w:t xml:space="preserve"> and Files to a </w:t>
            </w:r>
            <w:proofErr w:type="spellStart"/>
            <w:r w:rsidRPr="00694451">
              <w:rPr>
                <w:rFonts w:ascii="Arial" w:hAnsi="Arial" w:cs="Arial"/>
                <w:sz w:val="16"/>
                <w:szCs w:val="16"/>
              </w:rPr>
              <w:t>Database.sql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Scripts\C8Code-TablePartitioning\02 - Create a partition schema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Scripts\C8Code-TablePartitioning\03 - Script from step 2 in </w:t>
            </w:r>
            <w:proofErr w:type="spellStart"/>
            <w:r w:rsidRPr="00694451">
              <w:rPr>
                <w:rFonts w:ascii="Arial" w:hAnsi="Arial" w:cs="Arial"/>
                <w:sz w:val="16"/>
                <w:szCs w:val="16"/>
              </w:rPr>
              <w:t>Parition</w:t>
            </w:r>
            <w:proofErr w:type="spellEnd"/>
            <w:r w:rsidRPr="00694451">
              <w:rPr>
                <w:rFonts w:ascii="Arial" w:hAnsi="Arial" w:cs="Arial"/>
                <w:sz w:val="16"/>
                <w:szCs w:val="16"/>
              </w:rPr>
              <w:t xml:space="preserve"> a table using SSMS section.  This script creates the table that will be </w:t>
            </w:r>
            <w:proofErr w:type="spellStart"/>
            <w:r w:rsidRPr="00694451">
              <w:rPr>
                <w:rFonts w:ascii="Arial" w:hAnsi="Arial" w:cs="Arial"/>
                <w:sz w:val="16"/>
                <w:szCs w:val="16"/>
              </w:rPr>
              <w:t>partitioned.sql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Scripts\C8Code-TablePartitioning\04 - Partition a table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Scripts\C8Code-TablePartitioning\05 - Step two in </w:t>
            </w:r>
            <w:proofErr w:type="spellStart"/>
            <w:r w:rsidRPr="00694451">
              <w:rPr>
                <w:rFonts w:ascii="Arial" w:hAnsi="Arial" w:cs="Arial"/>
                <w:sz w:val="16"/>
                <w:szCs w:val="16"/>
              </w:rPr>
              <w:t>Parition</w:t>
            </w:r>
            <w:proofErr w:type="spellEnd"/>
            <w:r w:rsidRPr="00694451">
              <w:rPr>
                <w:rFonts w:ascii="Arial" w:hAnsi="Arial" w:cs="Arial"/>
                <w:sz w:val="16"/>
                <w:szCs w:val="16"/>
              </w:rPr>
              <w:t xml:space="preserve"> a table using SSMS.  This script creates a clustered index on a table..</w:t>
            </w:r>
            <w:proofErr w:type="spellStart"/>
            <w:r w:rsidRPr="00694451">
              <w:rPr>
                <w:rFonts w:ascii="Arial" w:hAnsi="Arial" w:cs="Arial"/>
                <w:sz w:val="16"/>
                <w:szCs w:val="16"/>
              </w:rPr>
              <w:t>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Scripts\C8Code-TablePartitioning\06 - Step 2 of </w:t>
            </w:r>
            <w:proofErr w:type="spellStart"/>
            <w:r w:rsidRPr="00694451">
              <w:rPr>
                <w:rFonts w:ascii="Arial" w:hAnsi="Arial" w:cs="Arial"/>
                <w:sz w:val="16"/>
                <w:szCs w:val="16"/>
              </w:rPr>
              <w:t>Parition</w:t>
            </w:r>
            <w:proofErr w:type="spellEnd"/>
            <w:r w:rsidRPr="00694451">
              <w:rPr>
                <w:rFonts w:ascii="Arial" w:hAnsi="Arial" w:cs="Arial"/>
                <w:sz w:val="16"/>
                <w:szCs w:val="16"/>
              </w:rPr>
              <w:t xml:space="preserve"> an index using T-SQL.  This index creates a clustered index on a table..</w:t>
            </w:r>
            <w:proofErr w:type="spellStart"/>
            <w:r w:rsidRPr="00694451">
              <w:rPr>
                <w:rFonts w:ascii="Arial" w:hAnsi="Arial" w:cs="Arial"/>
                <w:sz w:val="16"/>
                <w:szCs w:val="16"/>
              </w:rPr>
              <w:t>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Scripts\C9Code-Snapshots\01 - Create a database snapshot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D:\dev\SQL\2012EXamples\Step By Step Scripts\C9Code-Snapshots\02 - Step 2 of Drop a database snapshot using T-SQL. Use this script to create a snapshot of a </w:t>
            </w:r>
            <w:proofErr w:type="spellStart"/>
            <w:r w:rsidRPr="00694451">
              <w:rPr>
                <w:rFonts w:ascii="Arial" w:hAnsi="Arial" w:cs="Arial"/>
                <w:sz w:val="16"/>
                <w:szCs w:val="16"/>
              </w:rPr>
              <w:t>database.sql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Scripts\C9Code-Snapshots\03 - Drop a database snapshot using T-</w:t>
            </w:r>
            <w:proofErr w:type="spellStart"/>
            <w:r w:rsidRPr="00694451">
              <w:rPr>
                <w:rFonts w:ascii="Arial" w:hAnsi="Arial" w:cs="Arial"/>
                <w:sz w:val="16"/>
                <w:szCs w:val="16"/>
              </w:rPr>
              <w:t>SQL.sql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D:\dev\SQL\2012EXamples\Step By Step Scripts\C9Code-Snapshots\04 - Revert to a database snapshot using T-</w:t>
            </w:r>
            <w:proofErr w:type="spellStart"/>
            <w:r w:rsidRPr="00694451">
              <w:rPr>
                <w:rFonts w:ascii="Arial" w:hAnsi="Arial" w:cs="Arial"/>
                <w:sz w:val="16"/>
                <w:szCs w:val="16"/>
              </w:rPr>
              <w:t>SQL.sql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D:\dev\SQL\Backup Files\DataMartSetup\Original-Jun-02-2016-0818AM.proc_genPullChangesProc.sql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D:\dev\SQL\Backup Files\DataMartSetup\Recovered-Jun-02-2016-0818AM.proc_genPullChangesProc.sql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D:\dev\SQL\Backup Files\</w:t>
            </w:r>
            <w:proofErr w:type="spellStart"/>
            <w:r w:rsidRPr="00694451">
              <w:rPr>
                <w:rFonts w:ascii="Arial" w:hAnsi="Arial" w:cs="Arial"/>
                <w:sz w:val="16"/>
                <w:szCs w:val="16"/>
              </w:rPr>
              <w:t>DataMartSetup</w:t>
            </w:r>
            <w:proofErr w:type="spellEnd"/>
            <w:r w:rsidRPr="00694451">
              <w:rPr>
                <w:rFonts w:ascii="Arial" w:hAnsi="Arial" w:cs="Arial"/>
                <w:sz w:val="16"/>
                <w:szCs w:val="16"/>
              </w:rPr>
              <w:t>\~</w:t>
            </w:r>
            <w:proofErr w:type="spellStart"/>
            <w:r w:rsidRPr="00694451">
              <w:rPr>
                <w:rFonts w:ascii="Arial" w:hAnsi="Arial" w:cs="Arial"/>
                <w:sz w:val="16"/>
                <w:szCs w:val="16"/>
              </w:rPr>
              <w:t>AutoRecover.proc_genPullChangesProc.sql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D:\dev\SQL\Belden\$BeldenTest01.sql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D:\dev\SQL\Belden\$BeldenTest02.sql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D:\dev\SQL\Belden\$BeldenTest02_Data.sql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D:\dev\SQL\Belden\$BeldenTest03_Data.sql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D:\dev\SQL\Belden\$BeldenTest05_Data.sql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D:\dev\SQL\Belden\$BeldenTestCriteria03_Data.sql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D:\dev\SQL\Belden\$BeldenTestCriteria04_Data.sql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D:\dev\SQL\Belden\$BeldenTrigger.sql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D:\dev\SQL\Belden\$Belden_CreateJobs.sql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D:\dev\SQL\Belden\$Belden_FastMigrate.sql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D:\dev\SQL\Belden\$Belden_MigrationQueries.sql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D:\dev\SQL\Belden\@Belden_spMigrateCalendarData.sql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D:\dev\SQL\Belden\Belden.4.Part.Join.Keys.Bi.Extract2.sql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D:\dev\SQL\Belden\Belden.Mirror.DW.Indexes.sql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D:\dev\SQL\Belden\Belden.vGLOBAL_BI_EXTRACT_MIRROR.sql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D:\dev\SQL\Belden\Beldencalcs.sql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D:\dev\SQL\Belden\BeldenCreateInitiativeAndPlanTables.sql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D:\dev\SQL\Belden\BeldenPercentChangeTest.sql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D:\dev\SQL\Belden\BeldenPerformanceIndexes.sql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D:\dev\SQL\Belden\BeldenTableValidationChecks.sql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D:\dev\SQL\Belden\BeldenTestQrys.sql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D:\dev\SQL\Belden\BeldenTestValidationScript.sql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D:\dev\SQL\Belden\Belden_Create_Initiative_Table.sql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D:\dev\SQL\Belden\Belden_GLOBAL_POS_V2-Version2.sql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D:\dev\SQL\Belden\Belden_GLOBAL_POS_V2.sql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D:\dev\SQL\Belden\Belden_ReductionByExistingRows.sql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D:\dev\SQL\Belden\Belden_ReportQry.sql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D:\dev\SQL\Belden\belden_sReportEndingCalendarYear.sql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D:\dev\SQL\Belden\Belden_Template_qry1.sql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D:\dev\SQL\Belden\getPerformanceOfExecutions.sql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D:\dev\SQL\Belden\GLOBAL_BI_Extract2.sql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D:\dev\SQL\Belden\GLOBAL_BI_V2.sql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D:\dev\SQL\Belden\GLOBAL_POS_Extract2.sql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D:\dev\SQL\Belden\GLOBAL_POS_V2.sql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D:\dev\SQL\Belden\INSERT INTO </w:t>
            </w:r>
            <w:proofErr w:type="spellStart"/>
            <w:r w:rsidRPr="00694451">
              <w:rPr>
                <w:rFonts w:ascii="Arial" w:hAnsi="Arial" w:cs="Arial"/>
                <w:sz w:val="16"/>
                <w:szCs w:val="16"/>
              </w:rPr>
              <w:t>dbo.GLOBAL_STATIC_BI</w:t>
            </w:r>
            <w:proofErr w:type="spellEnd"/>
            <w:r w:rsidRPr="00694451">
              <w:rPr>
                <w:rFonts w:ascii="Arial" w:hAnsi="Arial" w:cs="Arial"/>
                <w:sz w:val="16"/>
                <w:szCs w:val="16"/>
              </w:rPr>
              <w:t xml:space="preserve"> from Bi3.sql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D:\dev\SQL\Belden\INSERT INTO </w:t>
            </w:r>
            <w:proofErr w:type="spellStart"/>
            <w:r w:rsidRPr="00694451">
              <w:rPr>
                <w:rFonts w:ascii="Arial" w:hAnsi="Arial" w:cs="Arial"/>
                <w:sz w:val="16"/>
                <w:szCs w:val="16"/>
              </w:rPr>
              <w:t>dbo.TEMP_BAG_BILLINGS.sql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D:\dev\SQL\Belden\INTO </w:t>
            </w:r>
            <w:proofErr w:type="spellStart"/>
            <w:r w:rsidRPr="00694451">
              <w:rPr>
                <w:rFonts w:ascii="Arial" w:hAnsi="Arial" w:cs="Arial"/>
                <w:sz w:val="16"/>
                <w:szCs w:val="16"/>
              </w:rPr>
              <w:t>dbo.TEMP_DM_F_INVOICE_LN.sql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D:\dev\SQL\Belden\nCurrentMoSalesAmtOrQty.sql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D:\dev\SQL\Belden\nNetBillingAmt.sql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D:\dev\SQL\Belden\nNetBillingAmtV2.sql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D:\dev\SQL\Belden\nPrevYearToDateSalesAmt.sql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D:\dev\SQL\Belden\nPrevYearToDateSalesAmtOrQty.sql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D:\dev\SQL\Belden\nSalesExtendedAmtUsd.sql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D:\dev\SQL\Belden\nSalesExtendedAmtYoYchange.sql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D:\dev\SQL\Belden\nSpecificYearToDateSalesAmt.sql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D:\dev\SQL\Belden\nSpecificYearToDateSalesAmtOrQty.sql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D:\dev\SQL\Belden\nYearToDateExtendedSalesAmtOrQty.sql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D:\dev\SQL\Belden\PopulateTempKeyTables.sql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D:\dev\SQL\Belden\spCaptureStaticDataLoadStatsTotals.sql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D:\dev\SQL\Belden\spMigrateGLOBAL_Static_BI1.sql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D:\dev\SQL\Belden\spMigrateGLOBAL_Static_BI2.sql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D:\dev\SQL\Belden\spMigrateGLOBAL_Static_BI3.sql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D:\dev\SQL\Belden\spStaticIdIncrement.sql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D:\dev\SQL\Belden\spStaticMigrationLogEnd.sql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D:\dev\SQL\Belden\spStaticMigrationLogStart.sql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D:\dev\SQL\Belden\spStaticStateInit.sql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D:\dev\SQL\Belden\Sp_nSpecificYearToDateSalesAmtOrQty.sql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D:\dev\SQL\Belden\TestQry01.sql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D:\dev\SQL\Belden\TroubleShootNullContent.sql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D:\dev\SQL\Belden\[testNetBillingAmt].sql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D:\dev\SQL\DFIN\create_DFS_WaitTypes_TableAndPopulate.sql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D:\dev\SQL\DFIN\DMV_TableReadsAndWrites.sql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D:\dev\SQL\DFIN\FindBlockedSPIDS.sql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D:\dev\SQL\DFIN\FindBlockingDetail.sql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D:\dev\SQL\DFIN\find_Blocking_History.sql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D:\dev\SQL\DFIN\find_Table_Locks.sql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D:\dev\SQL\DFIN\genWorstPerformQueriesStmts.sql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D:\dev\SQL\DFIN\MonitorBlockingDetail.sql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D:\dev\SQL\DFIN\proc_TABLE_GROWTH_HISTORY.sql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D:\dev\SQL\DFIN\UTIL_DBMon_EachDB_JOB.sql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D:\dev\SQL\DFIN\UTIL_DefragAllIndexes.sql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D:\dev\SQL\DFIN\UTIL_DefragSpecificTables.sql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D:\dev\SQL\DFIN\UTIL_MonitorWorkload.sql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D:\dev\SQL\DFIN\UTIL_Monitor_TPS.sql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D:\dev\SQL\DFIN\UTIL_RebuildAllDbIndexUsingDBCC.sql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D:\dev\SQL\DFIN\UTIL_ReorgFragmentedIndexes.sql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D:\dev\SQL\DFIN\UTIL_TableGrowthHistory.sql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D:\dev\SQL\DFIN\UTIL_TableGrowthHistory_ForEachDB.sql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D:\dev\SQL\DFIN\UTIL_TrackWorkloadForEachDB.sql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D:\dev\SQL\DFIN\UTIL_WorstPerformingQuerries2008.sql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D:\dev\SQL\DFIN\UTIL_WorstPerformingQuerries_RUN.sql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D:\dev\SQL\DFIN\UTIL_WorstPerformingQuerries_RUN_ForOneSpecificDatabase.sql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D:\dev\SQL\DFINAnalytics\Create#usp_myTempWorker_SP.sql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D:\dev\SQL\DFINAnalytics\createSeq2008.sql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D:\dev\SQL\DFINAnalytics\createSeq2008_V2.sql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D:\dev\SQL\DFINAnalytics\CreateViewReturningSequentialNumbers.sql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D:\dev\SQL\DFINAnalytics\CREATE_DFS_DB2Skip.sql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D:\dev\SQL\DFINAnalytics\create_DFS_WaitTypes_TableAndPopulate.sql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D:\dev\SQL\DFINAnalytics\create_master_seq.sql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D:\dev\SQL\DFINAnalytics\Create_View_DFS_Workload.sql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D:\dev\SQL\DFINAnalytics\create_view_SessionStatus.sql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D:\dev\SQL\DFINAnalytics\DBMON_TxMonitorTableStats.sql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D:\dev\SQL\DFINAnalytics\DFS_CleanDFSTables.sql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D:\dev\SQL\DFINAnalytics\DFS_CPU_BoundQry2000_ProcessTable.sql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D:\dev\SQL\DFINAnalytics\DFS_CPU_BoundQry_ProcessTable.sql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D:\dev\SQL\DFINAnalytics\DFS_DBVersion.sql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D:\dev\SQL\DFINAnalytics\DFS_GetAllTableSizesAndRowCnt.sq.sql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D:\dev\SQL\DFINAnalytics\DFS_GetAllTableSizesAndRowCnt.sql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D:\dev\SQL\DFINAnalytics\DFS_GetAllTableSizesAndRowCntForEachDB.sql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D:\dev\SQL\DFINAnalytics\DFS_IO_BoundQry2000_ProcessTable.sql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D:\dev\SQL\DFINAnalytics\DFS_IO_BoundQry_ProcessTable.sql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D:\dev\SQL\DFINAnalytics\DMV_SuggestMissingFKIndexes.sql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D:\dev\SQL\DFINAnalytics\DMV_SuggestMissingIndexes.sql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D:\dev\SQL\DFINAnalytics\DMV_TableReadsAndWrites.sql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D:\dev\SQL\DFINAnalytics\DMV_TableReadsAndWrites_RunOnAllDB.sql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D:\dev\SQL\DFINAnalytics\dm_os_waiting_tasks.sql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D:\dev\SQL\DFINAnalytics\DVM_IdentifyQueriesCandidatesForOptimization.sql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D:\dev\SQL\DFINAnalytics\FindBlockedSPIDS.sql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D:\dev\SQL\DFINAnalytics\FindBlockingDetail.sql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D:\dev\SQL\DFINAnalytics\FindIdleSessionsWithOpenTransactions.sql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D:\dev\SQL\DFINAnalytics\FindInfoAboutQryConnection.sql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D:\dev\SQL\DFINAnalytics\findLocks.sql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D:\dev\SQL\DFINAnalytics\findLongestRunningProcessesHistory.sql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D:\dev\SQL\DFINAnalytics\findLongRunningQueries.sql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D:\dev\SQL\DFINAnalytics\FindRunningJobsTime.sql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D:\dev\SQL\DFINAnalytics\FindTableLocks.sql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D:\dev\SQL\DFINAnalytics\FindWorstPerformingQueriesUsing_Cursor.sql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D:\dev\SQL\DFINAnalytics\FindWorstPerformingQueriesUsing_ForEachDB.sql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D:\dev\SQL\DFINAnalytics\find_Blocking_History.sql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D:\dev\SQL\DFINAnalytics\Find_Dependencies.sql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D:\dev\SQL\DFINAnalytics\find_Table_Locks.sql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D:\dev\SQL\DFINAnalytics\fnGetTableIndexes.sql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D:\dev\SQL\DFINAnalytics\ForEachDB_Cursor.sql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D:\dev\SQL\DFINAnalytics\generatedWorstPerformingSqlForAllDBs.sql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D:\dev\SQL\DFINAnalytics\genReorgIndexStmtsForDatabase.sql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D:\dev\SQL\DFINAnalytics\genWorstPerformQueriesStmts.sql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D:\dev\SQL\DFINAnalytics\getAllDatabaseIndexesIntoTempTable.sql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D:\dev\SQL\DFINAnalytics\getAllTablesRowCountAndSizeForDB.sql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D:\dev\SQL\DFINAnalytics\getBlocks.sql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D:\dev\SQL\DFINAnalytics\getFragmentationOfSingleIndex.sql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D:\dev\SQL\DFINAnalytics\getIndexSize.sql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D:\dev\SQL\DFINAnalytics\getLocksAndBlocksHistory.sql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D:\dev\SQL\DFINAnalytics\getLongRunningSPIDHistory.sql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D:\dev\SQL\DFINAnalytics\getSessionStatus.sql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D:\dev\SQL\DFINAnalytics\getStoredProcedureCodeByProcName.sql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D:\dev\SQL\DFINAnalytics\getTableIndexesStats.sql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D:\dev\SQL\DFINAnalytics\getTableIndexesStatsForAllDB.sql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D:\dev\SQL\DFINAnalytics\GloballyCreateProcedure.sql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D:\dev\SQL\DFINAnalytics\isJobRunning.sql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D:\dev\SQL\DFINAnalytics\JOB_UTIL_CPU_BoundQry.sql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D:\dev\SQL\DFINAnalytics\JOB_UTIL_IO_BoundQry.sql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D:\dev\SQL\DFINAnalytics\JOB_UTIL_MonitorWorkload.sql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D:\dev\SQL\DFINAnalytics\JOB_UTIL_TxMonitorIDX.sql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D:\dev\SQL\DFINAnalytics\JOB_UTIL_TxMonitorTableStats.sql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D:\dev\SQL\DFINAnalytics\MonitorBlockingDetail.sql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D:\dev\SQL\DFINAnalytics\monitorTempDB.sql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D:\dev\SQL\DFINAnalytics\PerformanceMonitorForProcs.sql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D:\dev\SQL\DFINAnalytics\PrintImmediate.sql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D:\dev\SQL\DFINAnalytics\PrintImmediate_TempDB.sql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D:\dev\SQL\DFINAnalytics\proc_TABLE_GROWTH_HISTORY.sql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D:\dev\SQL\DFINAnalytics\sp_add_job_quick.sql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D:\dev\SQL\DFINAnalytics\sp_ckProcessDB.sql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D:\dev\SQL\DFINAnalytics\sp_FindDependencies.sql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D:\dev\SQL\DFINAnalytics\sp_foreachdb_TempDB.sql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D:\dev\SQL\DFINAnalytics\sp_MeasurePerformanceInSP.sql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D:\dev\SQL\DFINAnalytics\sp_PerfMonitor.sql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D:\dev\SQL\DFINAnalytics\sp_UTIL_GetTableRowsSizeForEachDB.sql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D:\dev\SQL\DFINAnalytics\sp_UTIL_RebuildAllDbIndexes-USAGE.sql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D:\dev\SQL\DFINAnalytics\sp_UTIL_RebuildAllDbIndexes.sql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D:\dev\SQL\DFINAnalytics\sp_Who_is_active_v11_32.sql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D:\dev\SQL\DFINAnalytics\SQLQuery1.sql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D:\dev\SQL\DFINAnalytics\SQLQuery10.sql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D:\dev\SQL\DFINAnalytics\SQLQuery11.sql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D:\dev\SQL\DFINAnalytics\SQLQuery12.sql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D:\dev\SQL\DFINAnalytics\SQLQuery13.sql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D:\dev\SQL\DFINAnalytics\SQLQuery14.sql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D:\dev\SQL\DFINAnalytics\SQLQuery15.sql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D:\dev\SQL\DFINAnalytics\SQLQuery16.sql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D:\dev\SQL\DFINAnalytics\SQLQuery17.sql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D:\dev\SQL\DFINAnalytics\SQLQuery18.sql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D:\dev\SQL\DFINAnalytics\SQLQuery19.sql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D:\dev\SQL\DFINAnalytics\SQLQuery2.sql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D:\dev\SQL\DFINAnalytics\SQLQuery20.sql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D:\dev\SQL\DFINAnalytics\SQLQuery3.sql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D:\dev\SQL\DFINAnalytics\SQLQuery4.sql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D:\dev\SQL\DFINAnalytics\SQLQuery5.sql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D:\dev\SQL\DFINAnalytics\SQLQuery6.sql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D:\dev\SQL\DFINAnalytics\SQLQuery7.sql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D:\dev\SQL\DFINAnalytics\SQLQuery8.sql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D:\dev\SQL\DFINAnalytics\SQLQuery9.sql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D:\dev\SQL\DFINAnalytics\sync_Login_Spids.sql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D:\dev\SQL\DFINAnalytics\SYSMonitorTPS.sql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D:\dev\SQL\DFINAnalytics\test_GetNbr1.sql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D:\dev\SQL\DFINAnalytics\UTIL_ADD_DFS_QrysPlans.sql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D:\dev\SQL\DFINAnalytics\UTIL_ADD_DFS_QrysPlans_TempDB.sql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D:\dev\SQL\DFINAnalytics\UTIL_DatabaseAndFileSize.sql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D:\dev\SQL\DFINAnalytics\UTIL_DBMon_EachDB.sql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D:\dev\SQL\DFINAnalytics\UTIL_DBMon_EachDB_JOB.sql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D:\dev\SQL\DFINAnalytics\UTIL_DbMon_IndexVolitity.sql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D:\dev\SQL\DFINAnalytics\UTIL_DefragAllIndexes.sql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D:\dev\SQL\DFINAnalytics\UTIL_DefragSpecificTables.sql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D:\dev\SQL\DFINAnalytics\UTIL_GetAllDBTblStats.sql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D:\dev\SQL\DFINAnalytics\UTIL_GetSeq.sql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D:\dev\SQL\DFINAnalytics\UTIL_MonitorDeadlocks.sql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D:\dev\SQL\DFINAnalytics\UTIL_MonitorWorkload.sql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D:\dev\SQL\DFINAnalytics\UTIL_Monitor_TPS.sql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D:\dev\SQL\DFINAnalytics\UTIL_MSforeachdb.sql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D:\dev\SQL\DFINAnalytics\UTIL_RebuildAllDbIndexUsingDBCC.sql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D:\dev\SQL\DFINAnalytics\UTIL_ReorgFragmentedIndexes.sql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D:\dev\SQL\DFINAnalytics\UTIL_TableGrowthHistory.sql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D:\dev\SQL\DFINAnalytics\UTIL_TableGrowthHistory_ForEachDB.sql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D:\dev\SQL\DFINAnalytics\UTIL_TrackSessionWaitStats.sql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D:\dev\SQL\DFINAnalytics\UTIL_TrackWorkloadForEachDB.sql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D:\dev\SQL\DFINAnalytics\UTIL_TrackWorkloadForEachDB_TEST.sql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D:\dev\SQL\DFINAnalytics\UTIL_WorstPerformingQuerries.sql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D:\dev\SQL\DFINAnalytics\UTIL_WorstPerformingQuerries2008.sql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D:\dev\SQL\DFINAnalytics\UTIL_WorstPerformingQuerries2008_TempDB.sql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D:\dev\SQL\DFINAnalytics\UTIL_WorstPerformingQuerries_RUN.sql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D:\dev\SQL\DFINAnalytics\UTIL_WorstPerformingQuerries_RUN_ForOneSpecificDatabase.sql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D:\dev\SQL\DFINAnalytics\_CreateAllDfinTables.sql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D:\dev\SQL\DFINAnalytics\_GenAddSvrNameToAllTblsSQL.sql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D:\dev\SQL\DFINAnalytics\_IVP_DFSAnalytics.sql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D:\dev\SQL\DFINAnalytics\_QRY_CheckDailyStats.sql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D:\dev\SQL\DFINAnalytics\_Verify_Procedure_Run_Successfully.sql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D:\dev\SQL\DFINAnalytics\BATCH_FILES\IVP_DFINAnalytics.sql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D:\dev\SQL\DFINAnalytics\Jobs\JOB_ </w:t>
            </w:r>
            <w:proofErr w:type="spellStart"/>
            <w:r w:rsidRPr="00694451">
              <w:rPr>
                <w:rFonts w:ascii="Arial" w:hAnsi="Arial" w:cs="Arial"/>
                <w:sz w:val="16"/>
                <w:szCs w:val="16"/>
              </w:rPr>
              <w:t>UTIL_DefragAllIndexes.sql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D:\dev\SQL\DFINAnalytics\Jobs\JOB_ </w:t>
            </w:r>
            <w:proofErr w:type="spellStart"/>
            <w:r w:rsidRPr="00694451">
              <w:rPr>
                <w:rFonts w:ascii="Arial" w:hAnsi="Arial" w:cs="Arial"/>
                <w:sz w:val="16"/>
                <w:szCs w:val="16"/>
              </w:rPr>
              <w:t>UTIL_ReorgFragmentedIndexes.sql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D:\dev\SQL\DFINAnalytics\Jobs\JOB_DFS_CleanDFSTables.sql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D:\dev\SQL\DFINAnalytics\Jobs\JOB_DFS_GetAllTableSizesAndRowCnt.sql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D:\dev\SQL\DFINAnalytics\Jobs\JOB_MonitorWorkload.sql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D:\dev\SQL\DFINAnalytics\Jobs\JOB_UTIL_MonitorDeadlocks.sql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D:\dev\SQL\DFINAnalytics\Jobs\JOB_UTIL_TrackSessionWaitStats.sql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D:\dev\SQL\DFINAnalytics\Jobs\JOB_UTIL_WorstPerformingQuerries.sql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D:\dev\SQL\DFINAnalytics\Jobs\MasterJobsScript.sql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D:\dev\SQL\DFINAnalytics\PowerShell\PS_DB\bin\sp_SQLskills_ConvertTraceToEEs.sql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D:\dev\SQL\DFINAnalytics\PowerShell\PS_DB\bin\stig.sql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D:\dev\SQL\DFINAnalytics\PowerShell\PS_DB\bin\diagnosticquery\SQLServerDiagnosticQueries_2005_201900.sql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D:\dev\SQL\DFINAnalytics\PowerShell\PS_DB\bin\diagnosticquery\SQLServerDiagnosticQueries_2008R2_201900.sql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D:\dev\SQL\DFINAnalytics\PowerShell\PS_DB\bin\diagnosticquery\SQLServerDiagnosticQueries_2008_201900.sql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D:\dev\SQL\DFINAnalytics\PowerShell\PS_DB\bin\diagnosticquery\SQLServerDiagnosticQueries_2012_201900.sql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D:\dev\SQL\DFINAnalytics\PowerShell\PS_DB\bin\diagnosticquery\SQLServerDiagnosticQueries_2014_201900.sql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D:\dev\SQL\DFINAnalytics\PowerShell\PS_DB\bin\diagnosticquery\SQLServerDiagnosticQueries_2016SP2_201900.sql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D:\dev\SQL\DFINAnalytics\PowerShell\PS_DB\bin\diagnosticquery\SQLServerDiagnosticQueries_2016_201900.sql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D:\dev\SQL\DFINAnalytics\PowerShell\PS_DB\bin\diagnosticquery\SQLServerDiagnosticQueries_2017_201900.sql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D:\dev\SQL\DFINAnalytics\PowerShell\PS_DB\bin\diagnosticquery\SQLServerDiagnosticQueries_2019_201900.sql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D:\dev\SQL\DFINAnalytics\PowerShell\PS_DB\bin\diagnosticquery\SQLServerDiagnosticQueries_AzureSQLDatabase_201900.sql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D:\dev\SQL\DFS\CreateMaster_seq.sql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D:\dev\SQL\DFS\DMV_FindMissingFKIndexes.sql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D:\dev\SQL\DFS\DMV_SQLServerWorkloadStats.sql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D:\dev\SQL\DFS\DMV_SuggestMissingIndexes.sql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D:\dev\SQL\DFS\findAllViewsUsingTable.sql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D:\dev\SQL\DFS\FindBlockedSPIDS.sql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D:\dev\SQL\DFS\FindBlockingSPID.sql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D:\dev\SQL\DFS\FindCTE_usage.sql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D:\dev\SQL\DFS\findIndexedViews.sql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D:\dev\SQL\DFS\FindTableRowCOunts.sql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D:\dev\SQL\DFS\FindTableVar_usage.sql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D:\dev\SQL\DFS\FindViewColumnOrdinalsAlias.sql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D:\dev\SQL\DFS\findWaitsAndLatches.sql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D:\dev\SQL\DFS\findWorstPerformers.sql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D:\dev\SQL\DFS\find_Text_In_Stored_Proc.sql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D:\dev\SQL\DFS\getTableAndPK.sql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D:\dev\SQL\DFS\LogSizeAndMgt.sql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D:\dev\SQL\DFS\MonitorPlanCacheUsage.sql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D:\dev\SQL\DFS\proc_MonitorLogStats.sql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D:\dev\SQL\DFS\proc_QuickRowCount.sql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D:\dev\SQL\DFS\proc_SessionLockDemo.sql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D:\dev\SQL\DFS\proc_TABLE_GROWTH_HISTORY.sql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D:\dev\SQL\DFS\qry_Add_NewColumn_To_Each_Table.sql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D:\dev\SQL\DFS\QuickCount.sql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D:\dev\SQL\DFS\RebuildIndexIfFragmented.sql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D:\dev\SQL\DFS\RebuildReorgIndex.sql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D:\dev\SQL\DFS\UTIL_DB_Growth.sql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D:\dev\SQL\DFS\Util_DB_Growth_V2.sql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D:\dev\SQL\DFS\UTIL_DB_Log.sql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D:\dev\SQL\DFS\UTIL_FindFragmentedIndexesAndGenRebuildSQL.sql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D:\dev\SQL\DFS\UTIL_FindOuterJoins.sql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D:\dev\SQL\DFS\UTIL_FindText.sql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D:\dev\SQL\DFS\UTIL_GatherPerformanceStats.sql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D:\dev\SQL\DFS\UTIL_GetAllDBTblStats.sql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D:\dev\SQL\DFS\UTIL_MonitorWorkload.sql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D:\dev\SQL\DFS\UTIL_WorstPerformingQuerries.sql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D:\dev\SQL\DFS\UTIL_WorstPerformingQuerries2008.sql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D:\dev\SQL\DFS_Issues\CTE_PerformanceIssue01.sql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D:\dev\SQL\DFS_Issues\SYS_IndexStats.sql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D:\dev\SQL\ECM\Delete Content For </w:t>
            </w:r>
            <w:proofErr w:type="spellStart"/>
            <w:r w:rsidRPr="00694451">
              <w:rPr>
                <w:rFonts w:ascii="Arial" w:hAnsi="Arial" w:cs="Arial"/>
                <w:sz w:val="16"/>
                <w:szCs w:val="16"/>
              </w:rPr>
              <w:t>User.sql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D:\dev\SQL\ECM\ECM_Contains_Content_Qry.sql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D:\dev\SQL\ECM\ECM_Contains_Library_Content_Qry.sql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D:\dev\SQL\ECM\ParamaterizedContainsSearchQuery.sql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D:\dev\SQL\ECM\ParamaterizedContainsWeightedSearchQuery.sql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D:\dev\SQL\EDW_Views\EDW_Views\Alter_view_EDW_BioMetrics.CR12945.sql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D:\dev\SQL\EDW_Views\EDW_Views\alter_view_EDW_HealthAssesment.47619.sql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D:\dev\SQL\EDW_Views\EDW_Views\ALTER_view_EDW_HealthAssesmentDeffinition.47619.sql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D:\dev\SQL\EDW_Views\EDW_Views\Check_View_HA_Perf.sql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D:\dev\SQL\EDW_Views\EDW_Views\CreateEDW_HealthAssessmentDefinition.sql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D:\dev\SQL\EDW_Views\EDW_Views\createProc_GetRecordCount.sql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D:\dev\SQL\EDW_Views\EDW_Views\CreateTableEDW_HealthAssessment.sql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D:\dev\SQL\EDW_Views\EDW_Views\createTableEDW_PerformanceMeasure.sql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D:\dev\SQL\EDW_Views\EDW_Views\CreateTrackerPerfIndexes.sql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D:\dev\SQL\EDW_Views\EDW_Views\CreateTracker_EDW_Metadata.sql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D:\dev\SQL\EDW_Views\EDW_Views\Create_HFit_LKP_EDW_RejectMPI_Table.sql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D:\dev\SQL\EDW_Views\EDW_Views\Create_HFit_LKP_TrackerVendor_Table.sql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D:\dev\SQL\EDW_Views\EDW_Views\DropViewCleanUp.sql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D:\dev\SQL\EDW_Views\EDW_Views\findObjectDependencies.sql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D:\dev\SQL\EDW_Views\EDW_Views\FindViewsThatUseTable.sql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D:\dev\SQL\EDW_Views\EDW_Views\Fix.12.03.2014.sql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D:\dev\SQL\EDW_Views\EDW_Views\Generate alter statements to modify </w:t>
            </w:r>
            <w:proofErr w:type="spellStart"/>
            <w:r w:rsidRPr="00694451">
              <w:rPr>
                <w:rFonts w:ascii="Arial" w:hAnsi="Arial" w:cs="Arial"/>
                <w:sz w:val="16"/>
                <w:szCs w:val="16"/>
              </w:rPr>
              <w:t>datetime</w:t>
            </w:r>
            <w:proofErr w:type="spellEnd"/>
            <w:r w:rsidRPr="00694451">
              <w:rPr>
                <w:rFonts w:ascii="Arial" w:hAnsi="Arial" w:cs="Arial"/>
                <w:sz w:val="16"/>
                <w:szCs w:val="16"/>
              </w:rPr>
              <w:t xml:space="preserve"> to datetime2.sql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D:\dev\SQL\EDW_Views\EDW_Views\GreenToClientDemoSynchronize.sql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D:\dev\SQL\EDW_Views\EDW_Views\GreenToClientDemoSynchronize_Script2.sql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D:\dev\SQL\EDW_Views\EDW_Views\HealthAssesmentRewrite.sql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D:\dev\SQL\EDW_Views\EDW_Views\HFitSiteAcctBySiteID.sql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D:\dev\SQL\EDW_Views\EDW_Views\HFitSiteInfo.sql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D:\dev\SQL\EDW_Views\EDW_Views\HFIT_Build_Tracker_Metadata_Environment.sql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D:\dev\SQL\EDW_Views\EDW_Views\hFit_CheckViewsForDups.sql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D:\dev\SQL\EDW_Views\EDW_Views\HFIT_Count_EDW_Rows.sql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D:\dev\SQL\EDW_Views\EDW_Views\HFIT_CreateTrackerDateIndexes.sql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D:\dev\SQL\EDW_Views\EDW_Views\HFIT_GetClassData.sql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D:\dev\SQL\EDW_Views\EDW_Views\HFIT_GetDocumentData.sql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D:\dev\SQL\EDW_Views\EDW_Views\HFIT_GetSiteData.sql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D:\dev\SQL\EDW_Views\EDW_Views\HFIT_HAView_Verification_Procedure.sql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D:\dev\SQL\EDW_Views\EDW_Views\HFit_Indexes_New.sql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D:\dev\SQL\EDW_Views\EDW_Views\HFit_LKP_GoalCloseReason_Create_Table.sql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D:\dev\SQL\EDW_Views\EDW_Views\HFit_UserIDandGUID.sql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D:\dev\SQL\EDW_Views\EDW_Views\IVP.ViewDatetime2Fix.sql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D:\dev\SQL\EDW_Views\EDW_Views\IVP_EDW_DATA_VIEWS.sql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D:\dev\SQL\EDW_Views\EDW_Views\IVP_Views.sql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D:\dev\SQL\EDW_Views\EDW_Views\Job_EDW_GenerateKenticoMetadata.sql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D:\dev\SQL\EDW_Views\EDW_Views\MasterBuildDev.sql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D:\dev\SQL\EDW_Views\EDW_Views\NULLDataSetHealthAssessment.sql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D:\dev\SQL\EDW_Views\EDW_Views\parseXmlFromTableCol.sql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D:\dev\SQL\EDW_Views\EDW_Views\PopulatePaEmailsCursor.sql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D:\dev\SQL\EDW_Views\EDW_Views\Proc_EDW_GenerateMetadata.sql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D:\dev\SQL\EDW_Views\EDW_Views\Proc_EDW_HealthAssessment.sql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D:\dev\SQL\EDW_Views\EDW_Views\Proc_EDW_HealthAssessmentDefinition.sql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D:\dev\SQL\EDW_Views\EDW_Views\proc_EDW_MeasurePerf.sql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D:\dev\SQL\EDW_Views\EDW_Views\Proc_EDW_RewardUserDetail.sql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D:\dev\SQL\EDW_Views\EDW_Views\Proc_EDW_RewardUserDetailTEMP.sql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D:\dev\SQL\EDW_Views\EDW_Views\Proc_EDW_TrackerMetadataExtract.sql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D:\dev\SQL\EDW_Views\EDW_Views\proc_GenViewDDL.sql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D:\dev\SQL\EDW_Views\EDW_Views\proc_GetRecordCount.sql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D:\dev\SQL\EDW_Views\EDW_Views\proc_PullEDW_HealthAssesment_CT.sql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D:\dev\SQL\EDW_Views\EDW_Views\QuickFix.sql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D:\dev\SQL\EDW_Views\EDW_Views\QuickFix11262014.sql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D:\dev\SQL\EDW_Views\EDW_Views\RebuildIndexOnline.sql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D:\dev\SQL\EDW_Views\EDW_Views\RebuildReorgIndex.sql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D:\dev\SQL\EDW_Views\EDW_Views\RefundProcess.sql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D:\dev\SQL\EDW_Views\EDW_Views\SetDB.sql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D:\dev\SQL\EDW_Views\EDW_Views\sp_send_dbmail.sql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D:\dev\SQL\EDW_Views\EDW_Views\SQLQuery34.sql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D:\dev\SQL\EDW_Views\EDW_Views\SQLRecursiveCall.sql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D:\dev\SQL\EDW_Views\EDW_Views\SQLRowNumbers.sql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D:\dev\SQL\EDW_Views\EDW_Views\SSIS_Logs.sql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D:\dev\SQL\EDW_Views\EDW_Views\SyncSQL.sql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D:\dev\SQL\EDW_Views\EDW_Views\TableVariableTestScript.sql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D:\dev\SQL\EDW_Views\EDW_Views\Temp.sql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D:\dev\SQL\EDW_Views\EDW_Views\TestEDW_ViewRowCounts.sql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D:\dev\SQL\EDW_Views\EDW_Views\TestViewsExecution.sql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D:\dev\SQL\EDW_Views\EDW_Views\TheEnd.sql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D:\dev\SQL\EDW_Views\EDW_Views\trg_Tracker_EDW_Metadata_LastModified.sql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D:\dev\SQL\EDW_Views\EDW_Views\triggerSetHashUpdate.sql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D:\dev\SQL\EDW_Views\EDW_Views\triggerSetHashUpdatePA.sql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D:\dev\SQL\EDW_Views\EDW_Views\TurnOnXpCmdShell.sql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D:\dev\SQL\EDW_Views\EDW_Views\udfElapsedTime.sql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D:\dev\SQL\EDW_Views\EDW_Views\udfTimeSpanFromMilliSeconds.sql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D:\dev\SQL\EDW_Views\EDW_Views\validateHealthAssessmentRecCounts.sql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D:\dev\SQL\EDW_Views\EDW_Views\View_CMS_Tree_Joined using BASE </w:t>
            </w:r>
            <w:proofErr w:type="spellStart"/>
            <w:r w:rsidRPr="00694451">
              <w:rPr>
                <w:rFonts w:ascii="Arial" w:hAnsi="Arial" w:cs="Arial"/>
                <w:sz w:val="16"/>
                <w:szCs w:val="16"/>
              </w:rPr>
              <w:t>tables.sql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D:\dev\SQL\EDW_Views\EDW_Views\view_CMS_Tree_Joined_BaseLine.sql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D:\dev\SQL\EDW_Views\EDW_Views\view_EDW_Awards.sql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D:\dev\SQL\EDW_Views\EDW_Views\view_EDW_BioMetrics.sql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D:\dev\SQL\EDW_Views\EDW_Views\view_EDW_BioMetrics_CT.sql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D:\dev\SQL\EDW_Views\EDW_Views\view_EDW_BioMetrics_STAGE.sql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D:\dev\SQL\EDW_Views\EDW_Views\view_EDW_BioMetrics_V2.sql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D:\dev\SQL\EDW_Views\EDW_Views\view_EDW_BiometricViewRejectCriteria.sql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D:\dev\SQL\EDW_Views\EDW_Views\View_EDW_CDC_HealthAssesmentUserAnswers.sql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D:\dev\SQL\EDW_Views\EDW_Views\view_EDW_ClientCompany.sql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D:\dev\SQL\EDW_Views\EDW_Views\view_EDW_Coaches.sql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D:\dev\SQL\EDW_Views\EDW_Views\view_EDW_Coaches_CT.sql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D:\dev\SQL\EDW_Views\EDW_Views\view_EDW_Coaches_STAGED.sql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D:\dev\SQL\EDW_Views\EDW_Views\view_EDW_CoachingDefinition.sql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D:\dev\SQL\EDW_Views\EDW_Views\view_EDW_CoachingDefinition_CT.sql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D:\dev\SQL\EDW_Views\EDW_Views\view_EDW_CoachingDefinition_STAGE.sql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D:\dev\SQL\EDW_Views\EDW_Views\view_EDW_CoachingDetail.sql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D:\dev\SQL\EDW_Views\EDW_Views\view_EDW_CoachingDetail_CT.sql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D:\dev\SQL\EDW_Views\EDW_Views\view_EDW_CoachingDetail_STAGE.sql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D:\dev\SQL\EDW_Views\EDW_Views\view_EDW_CT_ExecutionLog.sql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D:\dev\SQL\EDW_Views\EDW_Views\view_EDW_HADefinition.sql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D:\dev\SQL\EDW_Views\EDW_Views\view_EDW_HADefinition_MultiSelect.sql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D:\dev\SQL\EDW_Views\EDW_Views\view_EDW_HealthAssesment.sql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D:\dev\SQL\EDW_Views\EDW_Views\view_EDW_HealthAssesmentALL.sql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D:\dev\SQL\EDW_Views\EDW_Views\View_EDW_HealthAssesmentAnswers.sql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D:\dev\SQL\EDW_Views\EDW_Views\view_EDW_HealthAssesmentClientView.sql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D:\dev\SQL\EDW_Views\EDW_Views\view_EDW_HealthAssesmentClientView_CT.sql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D:\dev\SQL\EDW_Views\EDW_Views\view_EDW_HealthAssesmentDeffinition.sql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D:\dev\SQL\EDW_Views\EDW_Views\view_EDW_HealthAssesmentDeffinition.Test.Script.sql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D:\dev\SQL\EDW_Views\EDW_Views\view_EDW_HealthAssesmentDeffinition.V1.0.sql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D:\dev\SQL\EDW_Views\EDW_Views\view_EDW_HealthAssesmentDeffinitionCustom.sql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D:\dev\SQL\EDW_Views\EDW_Views\view_EDW_HealthAssesmentDeffinitionV2.sql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D:\dev\SQL\EDW_Views\EDW_Views\view_EDW_HealthAssesmentDeffinitionV3.sql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D:\dev\SQL\EDW_Views\EDW_Views\view_EDW_HealthAssesmentDeffinitionV4.Broken.sql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D:\dev\SQL\EDW_Views\EDW_Views\view_EDW_HealthAssesmentDeffinition_BAK.sql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D:\dev\SQL\EDW_Views\EDW_Views\view_EDW_HealthAssesmentDeffinition_Rewrite.sql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D:\dev\SQL\EDW_Views\EDW_Views\view_EDW_HealthAssesmentDeffinition_V0.sql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D:\dev\SQL\EDW_Views\EDW_Views\view_EDW_HealthAssesmentDefinition_CT.sql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D:\dev\SQL\EDW_Views\EDW_Views\View_EDW_HealthAssesmentQuestions.sql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D:\dev\SQL\EDW_Views\EDW_Views\view_EDW_HealthAssesmentV2.sql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D:\dev\SQL\EDW_Views\EDW_Views\view_EDW_HealthAssesment_CT.sql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D:\dev\SQL\EDW_Views\EDW_Views\view_EDW_HealthAssesment_DEV_Env.sql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D:\dev\SQL\EDW_Views\EDW_Views\view_EDW_HealthAssessmentDefinition_Staged.sql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D:\dev\SQL\EDW_Views\EDW_Views\view_EDW_HealthAssessment_Staged.sql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D:\dev\SQL\EDW_Views\EDW_Views\view_EDW_HealthInterestDetail.sql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D:\dev\SQL\EDW_Views\EDW_Views\view_EDW_HealthInterestDetail_CT.sql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D:\dev\SQL\EDW_Views\EDW_Views\view_EDW_HealthInterestList.sql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D:\dev\SQL\EDW_Views\EDW_Views\view_EDW_HealthInterestList_CT.sql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D:\dev\SQL\EDW_Views\EDW_Views\view_EDW_HealthInterestList_STAGED.sql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D:\dev\SQL\EDW_Views\EDW_Views\view_EDW_HFit_HealthAssesmentUserModule.sql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D:\dev\SQL\EDW_Views\EDW_Views\view_EDW_Participant.sql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D:\dev\SQL\EDW_Views\EDW_Views\view_EDW_RewardAwardDetail.sql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D:\dev\SQL\EDW_Views\EDW_Views\view_EDW_RewardAwardDetail_CT.sql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D:\dev\SQL\EDW_Views\EDW_Views\view_EDW_RewardAwardDetail_STAGED.sql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D:\dev\SQL\EDW_Views\EDW_Views\View_EDW_RewardProgram_Joined.sql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D:\dev\SQL\EDW_Views\EDW_Views\view_EDW_RewardsDefinition.sql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D:\dev\SQL\EDW_Views\EDW_Views\view_EDW_RewardsDefinition_CT.sql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D:\dev\SQL\EDW_Views\EDW_Views\view_EDW_RewardsDefinition_STAGE.sql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D:\dev\SQL\EDW_Views\EDW_Views\view_EDW_RewardsDefinition_TEST.sql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D:\dev\SQL\EDW_Views\EDW_Views\view_EDW_RewardTriggerParameters.sql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D:\dev\SQL\EDW_Views\EDW_Views\view_EDW_RewardTriggerParameters_CT.sql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D:\dev\SQL\EDW_Views\EDW_Views\view_EDW_RewardTriggerParameters_STAGED.sql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D:\dev\SQL\EDW_Views\EDW_Views\view_EDW_RewardUserDetail.sql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D:\dev\SQL\EDW_Views\EDW_Views\view_EDW_RewardUserDetail_CT.sql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D:\dev\SQL\EDW_Views\EDW_Views\view_EDW_RewardUserDetail_temp.sql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D:\dev\SQL\EDW_Views\EDW_Views\view_EDW_RewardUserLevel.sql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D:\dev\SQL\EDW_Views\EDW_Views\view_EDW_RewardUserLevel_CT.sql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D:\dev\SQL\EDW_Views\EDW_Views\view_EDW_RewardUserLevel_STAGED.sql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D:\dev\SQL\EDW_Views\EDW_Views\view_EDW_ScreeningsFromTrackers.sql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D:\dev\SQL\EDW_Views\EDW_Views\view_EDW_SmallStepResponses.sql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D:\dev\SQL\EDW_Views\EDW_Views\view_EDW_SmallStepResponses_CT.sql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D:\dev\SQL\EDW_Views\EDW_Views\view_EDW_TrackerCompositeDetails.sql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D:\dev\SQL\EDW_Views\EDW_Views\view_EDW_TrackerCompositeDetails_CT.sql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D:\dev\SQL\EDW_Views\EDW_Views\view_EDW_TrackerCompositeDetails_CT_ONLY.sql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D:\dev\SQL\EDW_Views\EDW_Views\view_EDW_TrackerMetadata.sql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D:\dev\SQL\EDW_Views\EDW_Views\view_EDW_TrackerShots.sql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D:\dev\SQL\EDW_Views\EDW_Views\view_EDW_TrackerTests.sql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D:\dev\SQL\EDW_Views\EDW_Views\view_HA_Definition_BasicColumns.sql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D:\dev\SQL\EDW_Views\EDW_Views\view_HealthInterestDetail_STAGED.sql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D:\dev\SQL\EDW_Views\EDW_Views\View_HFit_FeatureConfiguration.sql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D:\dev\SQL\EDW_Views\EDW_Views\View_Hfit_GoalTracker.sql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D:\dev\SQL\EDW_Views\EDW_Views\View_HFit_GroupConfiguration.sql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D:\dev\SQL\EDW_Views\EDW_Views\View_HFit_HACampaign_Joined.sql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D:\dev\SQL\EDW_Views\EDW_Views\View_HFit_HealthAssesmentQuestionsV2.sql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D:\dev\SQL\EDW_Views\EDW_Views\view_HFit_HealthAssesmentUserModule.sql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D:\dev\SQL\EDW_Views\EDW_Views\View_Hfit_HealthAssessmentDefinition.sql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D:\dev\SQL\EDW_Views\EDW_Views\view_HFIT_TrackerMaster.sql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D:\dev\SQL\EDW_Views\EDW_Views\wdmParseString.sql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D:\dev\SQL\EDW_Views\EDW_Views\WordNetDualRelationshipSelect.sql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D:\dev\SQL\EDW_Views\EDW_Views\WordNetGetWord.sql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D:\dev\SQL\EDW_Views\EDW_Views\X1.sql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D:\dev\SQL\EDW_Views\EDW_Views\X2.sql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D:\dev\SQL\EDW_Views\EDW_Views\X3.sql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D:\dev\SQL\EDW_Views\EDW_Views\X5.sql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D:\dev\SQL\EDW_Views\EDW_Views\XmlParse.sql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D:\dev\SQL\EDW_Views\EDW_Views\XmlParseToTable.sql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D:\dev\SQL\EDW_Views\EDW_Views\ZeroizeEmailFields.sql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D:\dev\SQL\EDW_Views\EDW_Views\_EDW_Fix.10.23.2014.sql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D:\dev\SQL\EDW_Views\EDW_Views\_EDW_Fix.MINOR.10.23.2014.sql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D:\dev\SQL\EDW_Views\EDW_Views\_EDW_View_Generation_Scripts.07.31.2014.sql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D:\dev\SQL\EDW_Views\EDW_Views\_error_datetime2.sql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D:\dev\SQL\EDW_Views\EDW_Views\_MasterBuildDev.sql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D:\dev\SQL\EDW_Views\EDW_Views\_ViewFixMaster.sql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D:\dev\SQL\HFit_Rewrite\FindBadTrackerEventDates.sql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D:\dev\SQL\HFit_Rewrite\GenViewTestData.sql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D:\dev\SQL\HFit_Rewrite\GenViewTestPhysicalTables.sql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D:\dev\SQL\HFit_Rewrite\CurrentWork\Alter_view_EDW_BioMetrics.CR12945.sql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D:\dev\SQL\HFit_Rewrite\CurrentWork\alter_view_EDW_HealthAssesment.47619.sql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D:\dev\SQL\HFit_Rewrite\CurrentWork\ALTER_view_EDW_HealthAssesmentDeffinition.47619.sql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D:\dev\SQL\HFit_Rewrite\CurrentWork\Check_View_HA_Perf.sql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D:\dev\SQL\HFit_Rewrite\CurrentWork\CreateEDW_HealthAssessmentDefinition.sql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D:\dev\SQL\HFit_Rewrite\CurrentWork\createProc_GetRecordCount.sql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D:\dev\SQL\HFit_Rewrite\CurrentWork\CreateTableEDW_HealthAssessment.sql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D:\dev\SQL\HFit_Rewrite\CurrentWork\createTableEDW_PerformanceMeasure.sql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D:\dev\SQL\HFit_Rewrite\CurrentWork\CreateTrackerPerfIndexes.sql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D:\dev\SQL\HFit_Rewrite\CurrentWork\CreateTracker_EDW_Metadata.sql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D:\dev\SQL\HFit_Rewrite\CurrentWork\Create_HFit_LKP_EDW_RejectMPI_Table.sql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D:\dev\SQL\HFit_Rewrite\CurrentWork\Create_HFit_LKP_TrackerVendor_Table.sql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D:\dev\SQL\HFit_Rewrite\CurrentWork\DropUnNeededIndexes.sql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D:\dev\SQL\HFit_Rewrite\CurrentWork\DropViewCleanUp.sql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D:\dev\SQL\HFit_Rewrite\CurrentWork\EDW_Proc_Performance_Monitor.sql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D:\dev\SQL\HFit_Rewrite\CurrentWork\findObjectDependencies.sql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D:\dev\SQL\HFit_Rewrite\CurrentWork\FindViewsThatUseTable.sql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D:\dev\SQL\HFit_Rewrite\CurrentWork\find_Bad_Tracker_Dates.sql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D:\dev\SQL\HFit_Rewrite\CurrentWork\Fix.12.03.2014.sql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D:\dev\SQL\HFit_Rewrite\CurrentWork\fix_Bad_Tracker_Data.sql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D:\dev\SQL\HFit_Rewrite\CurrentWork\Generate alter statements to modify </w:t>
            </w:r>
            <w:proofErr w:type="spellStart"/>
            <w:r w:rsidRPr="00694451">
              <w:rPr>
                <w:rFonts w:ascii="Arial" w:hAnsi="Arial" w:cs="Arial"/>
                <w:sz w:val="16"/>
                <w:szCs w:val="16"/>
              </w:rPr>
              <w:t>datetime</w:t>
            </w:r>
            <w:proofErr w:type="spellEnd"/>
            <w:r w:rsidRPr="00694451">
              <w:rPr>
                <w:rFonts w:ascii="Arial" w:hAnsi="Arial" w:cs="Arial"/>
                <w:sz w:val="16"/>
                <w:szCs w:val="16"/>
              </w:rPr>
              <w:t xml:space="preserve"> to datetime2.sql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D:\dev\SQL\HFit_Rewrite\CurrentWork\GreenToClientDemoSynchronize.sql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D:\dev\SQL\HFit_Rewrite\CurrentWork\GreenToClientDemoSynchronize_Script2.sql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D:\dev\SQL\HFit_Rewrite\CurrentWork\HealthAssesmentRewrite.sql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D:\dev\SQL\HFit_Rewrite\CurrentWork\HFitSiteAcctBySiteID.sql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D:\dev\SQL\HFit_Rewrite\CurrentWork\HFitSiteInfo.sql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D:\dev\SQL\HFit_Rewrite\CurrentWork\HFIT_Build_Tracker_Metadata_Environment.sql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D:\dev\SQL\HFit_Rewrite\CurrentWork\hFit_CheckViewsForDups.sql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D:\dev\SQL\HFit_Rewrite\CurrentWork\HFIT_Count_EDW_Rows.sql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D:\dev\SQL\HFit_Rewrite\CurrentWork\HFIT_CreateTrackerDateIndexes.sql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D:\dev\SQL\HFit_Rewrite\CurrentWork\HFIT_GetClassData.sql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D:\dev\SQL\HFit_Rewrite\CurrentWork\HFIT_GetDocumentData.sql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D:\dev\SQL\HFit_Rewrite\CurrentWork\HFIT_GetSiteData.sql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D:\dev\SQL\HFit_Rewrite\CurrentWork\HFIT_HAView_Verification_Procedure.sql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D:\dev\SQL\HFit_Rewrite\CurrentWork\HFit_Indexes_New.sql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D:\dev\SQL\HFit_Rewrite\CurrentWork\HFit_LKP_GoalCloseReason_Create_Table.sql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D:\dev\SQL\HFit_Rewrite\CurrentWork\HFit_UserIDandGUID.sql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D:\dev\SQL\HFit_Rewrite\CurrentWork\IVP.RELEASE.3.3.sql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D:\dev\SQL\HFit_Rewrite\CurrentWork\IVP.RELEASE.3.4.sql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D:\dev\SQL\HFit_Rewrite\CurrentWork\IVP.RELEASE.3.5.sql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D:\dev\SQL\HFit_Rewrite\CurrentWork\IVP.ViewDatetime2Fix.sql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D:\dev\SQL\HFit_Rewrite\CurrentWork\IVP_EDW_DATA_VIEWS.sql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D:\dev\SQL\HFit_Rewrite\CurrentWork\IVP_Views.sql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D:\dev\SQL\HFit_Rewrite\CurrentWork\Job_EDW_GenerateKenticoMetadata.sql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D:\dev\SQL\HFit_Rewrite\CurrentWork\MasterBuildDev.sql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D:\dev\SQL\HFit_Rewrite\CurrentWork\NULLDataSetHealthAssessment.sql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D:\dev\SQL\HFit_Rewrite\CurrentWork\parseXmlFromTableCol.sql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D:\dev\SQL\HFit_Rewrite\CurrentWork\PopulatePaEmailsCursor.sql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D:\dev\SQL\HFit_Rewrite\CurrentWork\PrintNow.sql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D:\dev\SQL\HFit_Rewrite\CurrentWork\Proc_EDW_GenerateMetadata.sql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D:\dev\SQL\HFit_Rewrite\CurrentWork\proc_EDW_HA_Master.sql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D:\dev\SQL\HFit_Rewrite\CurrentWork\Proc_EDW_HealthAssessment.sql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D:\dev\SQL\HFit_Rewrite\CurrentWork\Proc_EDW_HealthAssessmentDefinition.sql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D:\dev\SQL\HFit_Rewrite\CurrentWork\proc_EDW_MeasurePerf.sql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D:\dev\SQL\HFit_Rewrite\CurrentWork\Proc_EDW_RewardUserDetail.sql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D:\dev\SQL\HFit_Rewrite\CurrentWork\Proc_EDW_RewardUserDetailTEMP.sql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D:\dev\SQL\HFit_Rewrite\CurrentWork\Proc_EDW_TrackerMetadataExtract.sql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D:\dev\SQL\HFit_Rewrite\CurrentWork\proc_GenViewDDL.sql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D:\dev\SQL\HFit_Rewrite\CurrentWork\proc_GetRecordCount.sql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D:\dev\SQL\HFit_Rewrite\CurrentWork\proc_PullEDW_HealthAssesment_CT.sql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D:\dev\SQL\HFit_Rewrite\CurrentWork\proc_Tracker_CorrectBadDates.sql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D:\dev\SQL\HFit_Rewrite\CurrentWork\qry_DetermineHealthAssessmentType.sql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D:\dev\SQL\HFit_Rewrite\CurrentWork\QuickFix.sql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D:\dev\SQL\HFit_Rewrite\CurrentWork\QuickFix11262014.sql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D:\dev\SQL\HFit_Rewrite\CurrentWork\RebuildIndexOnline.sql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D:\dev\SQL\HFit_Rewrite\CurrentWork\RebuildReorgIndex.sql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D:\dev\SQL\HFit_Rewrite\CurrentWork\RefundProcess.sql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D:\dev\SQL\HFit_Rewrite\CurrentWork\SetDB.sql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D:\dev\SQL\HFit_Rewrite\CurrentWork\Sowmiya_Qry.sql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D:\dev\SQL\HFit_Rewrite\CurrentWork\sp_send_dbmail.sql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D:\dev\SQL\HFit_Rewrite\CurrentWork\SQLQuery34.sql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D:\dev\SQL\HFit_Rewrite\CurrentWork\SQLRecursiveCall.sql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D:\dev\SQL\HFit_Rewrite\CurrentWork\SQLRowNumbers.sql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D:\dev\SQL\HFit_Rewrite\CurrentWork\SSIS_Logs.sql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D:\dev\SQL\HFit_Rewrite\CurrentWork\SyncSQL.sql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D:\dev\SQL\HFit_Rewrite\CurrentWork\TableVariableTestScript.sql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D:\dev\SQL\HFit_Rewrite\CurrentWork\Temp.sql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D:\dev\SQL\HFit_Rewrite\CurrentWork\TestEDW_ViewRowCounts.sql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D:\dev\SQL\HFit_Rewrite\CurrentWork\TestViewsExecution.sql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D:\dev\SQL\HFit_Rewrite\CurrentWork\TheEnd.sql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D:\dev\SQL\HFit_Rewrite\CurrentWork\trg_Tracker_EDW_Metadata_LastModified.sql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D:\dev\SQL\HFit_Rewrite\CurrentWork\triggerSetHashUpdate.sql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D:\dev\SQL\HFit_Rewrite\CurrentWork\triggerSetHashUpdatePA.sql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D:\dev\SQL\HFit_Rewrite\CurrentWork\TurnOnXpCmdShell.sql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D:\dev\SQL\HFit_Rewrite\CurrentWork\udfElapsedTime.sql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D:\dev\SQL\HFit_Rewrite\CurrentWork\udfTimeSpanFromMilliSeconds.sql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D:\dev\SQL\HFit_Rewrite\CurrentWork\udf_GetRewardException.sql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D:\dev\SQL\HFit_Rewrite\CurrentWork\validateHealthAssessmentRecCounts.sql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D:\dev\SQL\HFit_Rewrite\CurrentWork\View_CMS_Tree_Joined using BASE </w:t>
            </w:r>
            <w:proofErr w:type="spellStart"/>
            <w:r w:rsidRPr="00694451">
              <w:rPr>
                <w:rFonts w:ascii="Arial" w:hAnsi="Arial" w:cs="Arial"/>
                <w:sz w:val="16"/>
                <w:szCs w:val="16"/>
              </w:rPr>
              <w:t>tables.sql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D:\dev\SQL\HFit_Rewrite\CurrentWork\view_CMS_Tree_Joined_BaseLine.sql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D:\dev\SQL\HFit_Rewrite\CurrentWork\view_EDW_Awards.sql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D:\dev\SQL\HFit_Rewrite\CurrentWork\view_EDW_BioMetrics.sql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D:\dev\SQL\HFit_Rewrite\CurrentWork\view_EDW_BioMetrics_CT.sql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D:\dev\SQL\HFit_Rewrite\CurrentWork\view_EDW_BioMetrics_STAGE.sql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D:\dev\SQL\HFit_Rewrite\CurrentWork\view_EDW_BioMetrics_V2.sql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D:\dev\SQL\HFit_Rewrite\CurrentWork\view_EDW_BiometricViewRejectCriteria.sql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D:\dev\SQL\HFit_Rewrite\CurrentWork\View_EDW_CDC_HealthAssesmentUserAnswers.sql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D:\dev\SQL\HFit_Rewrite\CurrentWork\view_EDW_ClientCompany.sql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D:\dev\SQL\HFit_Rewrite\CurrentWork\view_EDW_Coaches.sql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D:\dev\SQL\HFit_Rewrite\CurrentWork\view_EDW_Coaches_CT.sql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D:\dev\SQL\HFit_Rewrite\CurrentWork\view_EDW_Coaches_STAGED.sql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D:\dev\SQL\HFit_Rewrite\CurrentWork\view_EDW_CoachingDefinition.sql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D:\dev\SQL\HFit_Rewrite\CurrentWork\view_EDW_CoachingDefinition_CT.sql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D:\dev\SQL\HFit_Rewrite\CurrentWork\view_EDW_CoachingDefinition_STAGE.sql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D:\dev\SQL\HFit_Rewrite\CurrentWork\view_EDW_CoachingDetail.sql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D:\dev\SQL\HFit_Rewrite\CurrentWork\view_EDW_CoachingDetail_CT.sql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D:\dev\SQL\HFit_Rewrite\CurrentWork\view_EDW_CoachingDetail_STAGE.sql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D:\dev\SQL\HFit_Rewrite\CurrentWork\view_EDW_CoachingPPTAvailable.sql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D:\dev\SQL\HFit_Rewrite\CurrentWork\view_EDW_CoachingPPTEligible.sql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D:\dev\SQL\HFit_Rewrite\CurrentWork\view_EDW_CoachingPPTEnrolled.sql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D:\dev\SQL\HFit_Rewrite\CurrentWork\view_EDW_CT_ExecutionLog.sql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D:\dev\SQL\HFit_Rewrite\CurrentWork\view_EDW_HADefinition.sql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D:\dev\SQL\HFit_Rewrite\CurrentWork\view_EDW_HADefinition_MultiSelect.sql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D:\dev\SQL\HFit_Rewrite\CurrentWork\view_EDW_HealthAssesment.sql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D:\dev\SQL\HFit_Rewrite\CurrentWork\view_EDW_HealthAssesmentALL.sql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D:\dev\SQL\HFit_Rewrite\CurrentWork\View_EDW_HealthAssesmentAnswers.sql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D:\dev\SQL\HFit_Rewrite\CurrentWork\view_EDW_HealthAssesmentClientView.sql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D:\dev\SQL\HFit_Rewrite\CurrentWork\view_EDW_HealthAssesmentClientView_CT.sql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D:\dev\SQL\HFit_Rewrite\CurrentWork\view_EDW_HealthAssesmentClientView_STAGED.sql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D:\dev\SQL\HFit_Rewrite\CurrentWork\view_EDW_HealthAssesmentDeffinition.sql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D:\dev\SQL\HFit_Rewrite\CurrentWork\view_EDW_HealthAssesmentDeffinition.Test.Script.sql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D:\dev\SQL\HFit_Rewrite\CurrentWork\view_EDW_HealthAssesmentDeffinition.V1.0.sql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D:\dev\SQL\HFit_Rewrite\CurrentWork\view_EDW_HealthAssesmentDeffinitionCustom.sql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D:\dev\SQL\HFit_Rewrite\CurrentWork\view_EDW_HealthAssesmentDeffinitionV2.sql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D:\dev\SQL\HFit_Rewrite\CurrentWork\view_EDW_HealthAssesmentDeffinitionV3.sql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D:\dev\SQL\HFit_Rewrite\CurrentWork\view_EDW_HealthAssesmentDeffinitionV4.Broken.sql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D:\dev\SQL\HFit_Rewrite\CurrentWork\view_EDW_HealthAssesmentDeffinition_BAK.sql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D:\dev\SQL\HFit_Rewrite\CurrentWork\view_EDW_HealthAssesmentDeffinition_Rewrite.sql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D:\dev\SQL\HFit_Rewrite\CurrentWork\view_EDW_HealthAssesmentDeffinition_V0.sql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D:\dev\SQL\HFit_Rewrite\CurrentWork\view_EDW_HealthAssesmentDefinition_CT.sql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D:\dev\SQL\HFit_Rewrite\CurrentWork\View_EDW_HealthAssesmentQuestions.sql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D:\dev\SQL\HFit_Rewrite\CurrentWork\view_EDW_HealthAssesmentV2.sql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D:\dev\SQL\HFit_Rewrite\CurrentWork\view_EDW_HealthAssesment_CT.sql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D:\dev\SQL\HFit_Rewrite\CurrentWork\view_EDW_HealthAssesment_CT_V2.sql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D:\dev\SQL\HFit_Rewrite\CurrentWork\view_EDW_HealthAssesment_DEV_Env.sql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D:\dev\SQL\HFit_Rewrite\CurrentWork\view_EDW_HealthAssesment_HashKeys.sql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D:\dev\SQL\HFit_Rewrite\CurrentWork\view_EDW_HealthAssessmentDefinition_Staged.sql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D:\dev\SQL\HFit_Rewrite\CurrentWork\view_EDW_HealthAssessment_Staged.sql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D:\dev\SQL\HFit_Rewrite\CurrentWork\view_EDW_HealthInterestDetail.sql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D:\dev\SQL\HFit_Rewrite\CurrentWork\view_EDW_HealthInterestDetail_CT.sql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D:\dev\SQL\HFit_Rewrite\CurrentWork\view_EDW_HealthInterestList.sql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D:\dev\SQL\HFit_Rewrite\CurrentWork\view_EDW_HealthInterestList_CT.sql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D:\dev\SQL\HFit_Rewrite\CurrentWork\view_EDW_HealthInterestList_STAGED.sql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D:\dev\SQL\HFit_Rewrite\CurrentWork\view_EDW_HFit_HealthAssesmentUserModule.sql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D:\dev\SQL\HFit_Rewrite\CurrentWork\view_EDW_Participant.sql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D:\dev\SQL\HFit_Rewrite\CurrentWork\view_EDW_Participant_CT.sql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D:\dev\SQL\HFit_Rewrite\CurrentWork\view_EDW_PullHAData_NoCT_Deletes.sql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D:\dev\SQL\HFit_Rewrite\CurrentWork\view_EDW_RewardAwardDetail.OLD.sql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D:\dev\SQL\HFit_Rewrite\CurrentWork\view_EDW_RewardAwardDetail.sql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D:\dev\SQL\HFit_Rewrite\CurrentWork\view_EDW_RewardAwardDetail_CT.sql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D:\dev\SQL\HFit_Rewrite\CurrentWork\view_EDW_RewardAwardDetail_STAGED.sql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D:\dev\SQL\HFit_Rewrite\CurrentWork\View_EDW_RewardProgram_Joined.OLD.sql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D:\dev\SQL\HFit_Rewrite\CurrentWork\View_EDW_RewardProgram_Joined.sql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D:\dev\SQL\HFit_Rewrite\CurrentWork\view_EDW_RewardsDefinition.OLD.sql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D:\dev\SQL\HFit_Rewrite\CurrentWork\view_EDW_RewardsDefinition.sql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D:\dev\SQL\HFit_Rewrite\CurrentWork\view_EDW_RewardsDefinition_CT.sql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D:\dev\SQL\HFit_Rewrite\CurrentWork\view_EDW_RewardsDefinition_STAGE.sql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D:\dev\SQL\HFit_Rewrite\CurrentWork\view_EDW_RewardsDefinition_TEST.sql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D:\dev\SQL\HFit_Rewrite\CurrentWork\view_EDW_RewardTriggerParameters.OLD.sql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D:\dev\SQL\HFit_Rewrite\CurrentWork\view_EDW_RewardTriggerParameters.sql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D:\dev\SQL\HFit_Rewrite\CurrentWork\view_EDW_RewardTriggerParameters_CT.sql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D:\dev\SQL\HFit_Rewrite\CurrentWork\view_EDW_RewardTriggerParameters_STAGED.sql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D:\dev\SQL\HFit_Rewrite\CurrentWork\view_EDW_RewardUserDetail.OLD.sql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D:\dev\SQL\HFit_Rewrite\CurrentWork\view_EDW_RewardUserDetail.sql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D:\dev\SQL\HFit_Rewrite\CurrentWork\view_EDW_RewardUserDetail_CT.sql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D:\dev\SQL\HFit_Rewrite\CurrentWork\view_EDW_RewardUserDetail_STAGED.sql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D:\dev\SQL\HFit_Rewrite\CurrentWork\view_EDW_RewardUserDetail_temp.sql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D:\dev\SQL\HFit_Rewrite\CurrentWork\view_EDW_RewardUserDetail_V2.sql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D:\dev\SQL\HFit_Rewrite\CurrentWork\view_EDW_RewardUserLevel.old.sql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D:\dev\SQL\HFit_Rewrite\CurrentWork\view_EDW_RewardUserLevel.sql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D:\dev\SQL\HFit_Rewrite\CurrentWork\view_EDW_RewardUserLevel_CT.sql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D:\dev\SQL\HFit_Rewrite\CurrentWork\view_EDW_RewardUserLevel_STAGED.sql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D:\dev\SQL\HFit_Rewrite\CurrentWork\view_EDW_ScreeningsFromTrackers.sql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D:\dev\SQL\HFit_Rewrite\CurrentWork\view_EDW_SmallStepResponses.sql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D:\dev\SQL\HFit_Rewrite\CurrentWork\view_EDW_SmallStepResponses_CT.sql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D:\dev\SQL\HFit_Rewrite\CurrentWork\view_EDW_SmallStepResponses_STAGED.sql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D:\dev\SQL\HFit_Rewrite\CurrentWork\view_EDW_TrackerCompositeDetails.sql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D:\dev\SQL\HFit_Rewrite\CurrentWork\view_EDW_TrackerCompositeDetails_BadDates.sql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D:\dev\SQL\HFit_Rewrite\CurrentWork\view_EDW_TrackerCompositeDetails_CT.sql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D:\dev\SQL\HFit_Rewrite\CurrentWork\view_EDW_TrackerCompositeDetails_CT_ONLY.sql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D:\dev\SQL\HFit_Rewrite\CurrentWork\view_EDW_TrackerMetadata.sql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D:\dev\SQL\HFit_Rewrite\CurrentWork\view_EDW_TrackersComposite_STAGED.sql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D:\dev\SQL\HFit_Rewrite\CurrentWork\view_EDW_TrackerShots.sql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D:\dev\SQL\HFit_Rewrite\CurrentWork\view_EDW_Trackers_STAGED.sql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D:\dev\SQL\HFit_Rewrite\CurrentWork\view_EDW_TrackerTests.sql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D:\dev\SQL\HFit_Rewrite\CurrentWork\view_HA_Definition_BasicColumns.sql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D:\dev\SQL\HFit_Rewrite\CurrentWork\view_HealthInterestDetail_STAGED.sql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D:\dev\SQL\HFit_Rewrite\CurrentWork\View_HFit_FeatureConfiguration.sql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D:\dev\SQL\HFit_Rewrite\CurrentWork\View_Hfit_GoalTracker.sql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D:\dev\SQL\HFit_Rewrite\CurrentWork\View_HFit_GroupConfiguration.sql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D:\dev\SQL\HFit_Rewrite\CurrentWork\View_HFit_HACampaign_Joined.sql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D:\dev\SQL\HFit_Rewrite\CurrentWork\View_HFit_HealthAssesmentQuestionsV2.sql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D:\dev\SQL\HFit_Rewrite\CurrentWork\view_HFit_HealthAssesmentUserModule.sql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D:\dev\SQL\HFit_Rewrite\CurrentWork\View_Hfit_HealthAssessmentDefinition.sql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D:\dev\SQL\HFit_Rewrite\CurrentWork\view_HFIT_TrackerMaster.sql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D:\dev\SQL\HFit_Rewrite\CurrentWork\wdmParseString.sql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D:\dev\SQL\HFit_Rewrite\CurrentWork\WordNetDualRelationshipSelect.sql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D:\dev\SQL\HFit_Rewrite\CurrentWork\WordNetGetWord.sql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D:\dev\SQL\HFit_Rewrite\CurrentWork\X1.sql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D:\dev\SQL\HFit_Rewrite\CurrentWork\X2.sql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D:\dev\SQL\HFit_Rewrite\CurrentWork\X3.sql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D:\dev\SQL\HFit_Rewrite\CurrentWork\X5.sql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D:\dev\SQL\HFit_Rewrite\CurrentWork\XmlParse.sql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D:\dev\SQL\HFit_Rewrite\CurrentWork\XmlParseToTable.sql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D:\dev\SQL\HFit_Rewrite\CurrentWork\ZeroizeEmailFields.sql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D:\dev\SQL\HFit_Rewrite\CurrentWork\_EDW_Fix.10.23.2014.sql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D:\dev\SQL\HFit_Rewrite\CurrentWork\_EDW_Fix.MINOR.10.23.2014.sql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D:\dev\SQL\HFit_Rewrite\CurrentWork\_EDW_View_Generation_Scripts.07.31.2014.sql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D:\dev\SQL\HFit_Rewrite\CurrentWork\_error_datetime2.sql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D:\dev\SQL\HFit_Rewrite\CurrentWork\_MasterBuildDev.sql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D:\dev\SQL\HFit_Rewrite\CurrentWork\_ViewFixMaster.sql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D:\dev\SQL\HFit_Rewrite\CurrentWork\CDCImplementation\@IVP.BigInt_Build.sql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D:\dev\SQL\HFit_Rewrite\CurrentWork\CDCImplementation\@IVP.ChangeTracking.sql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D:\dev\SQL\HFit_Rewrite\CurrentWork\CDCImplementation\@IVP.FindDupIndexes_Build.sql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D:\dev\SQL\HFit_Rewrite\CurrentWork\CDCImplementation\@IVP.HA.Pull.Build.sql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D:\dev\SQL\HFit_Rewrite\CurrentWork\CDCImplementation\@IVP.MART_Build.sql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D:\dev\SQL\HFit_Rewrite\CurrentWork\CDCImplementation\@IVP.Tracker_Build.sql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D:\dev\SQL\HFit_Rewrite\CurrentWork\CDCImplementation\Activate_HA_Tables_For_CT.sql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D:\dev\SQL\HFit_Rewrite\CurrentWork\CDCImplementation\Activate_Monitor_BR.sql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D:\dev\SQL\HFit_Rewrite\CurrentWork\CDCImplementation\addJobStepFKeySync.sql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D:\dev\SQL\HFit_Rewrite\CurrentWork\CDCImplementation\ADD_ClinicalIndicators_LOG.sql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D:\dev\SQL\HFit_Rewrite\CurrentWork\CDCImplementation\add_extended_property.sql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D:\dev\SQL\HFit_Rewrite\CurrentWork\CDCImplementation\add_Missing_Indexes.sql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D:\dev\SQL\HFit_Rewrite\CurrentWork\CDCImplementation\Add_Relationships_proc_UpdateSurrogateKeyDataBetweenParentAndChild.sql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D:\dev\SQL\HFit_Rewrite\CurrentWork\CDCImplementation\ADD_UserID_FKRELS_To_Associated_Tables.sql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D:\dev\SQL\HFit_Rewrite\CurrentWork\CDCImplementation\ALterCT_RetentionPeriod.sql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D:\dev\SQL\HFit_Rewrite\CurrentWork\CDCImplementation\Bulk_Insert_Text_File_LineByLine.sql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D:\dev\SQL\HFit_Rewrite\CurrentWork\CDCImplementation\CheckForHealthAssesmentUpdates.sql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D:\dev\SQL\HFit_Rewrite\CurrentWork\CDCImplementation\CheckRiCounts.sql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D:\dev\SQL\HFit_Rewrite\CurrentWork\CDCImplementation\CI_ItemID_HealthAssesmentUserAnswers.sql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D:\dev\SQL\HFit_Rewrite\CurrentWork\CDCImplementation\ckChangeTrackingTurnedON.sql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D:\dev\SQL\HFit_Rewrite\CurrentWork\CDCImplementation\ckJobStatsMart.sql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D:\dev\SQL\HFit_Rewrite\CurrentWork\CDCImplementation\ckUpdatesExistOnView.sql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D:\dev\SQL\HFit_Rewrite\CurrentWork\CDCImplementation\ck_Proc_For_Text.sql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D:\dev\SQL\HFit_Rewrite\CurrentWork\CDCImplementation\CK_Qry.sql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D:\dev\SQL\HFit_Rewrite\CurrentWork\CDCImplementation\combine_Job_CT_DIM_Into_Single_Job.sql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D:\dev\SQL\HFit_Rewrite\CurrentWork\CDCImplementation\combine_Job_Steps_Into_Single_Job.sql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D:\dev\SQL\HFit_Rewrite\CurrentWork\CDCImplementation\CountOccurancesOfString.sql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D:\dev\SQL\HFit_Rewrite\CurrentWork\CDCImplementation\CREATE PROCEDURE </w:t>
            </w:r>
            <w:proofErr w:type="spellStart"/>
            <w:r w:rsidRPr="00694451">
              <w:rPr>
                <w:rFonts w:ascii="Arial" w:hAnsi="Arial" w:cs="Arial"/>
                <w:sz w:val="16"/>
                <w:szCs w:val="16"/>
              </w:rPr>
              <w:t>proc_FACT_RecompileAllProcs.sql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D:\dev\SQL\HFit_Rewrite\CurrentWork\CDCImplementation\CreateAlterStatements.sql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D:\dev\SQL\HFit_Rewrite\CurrentWork\CDCImplementation\CreateBackupTables.sql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D:\dev\SQL\HFit_Rewrite\CurrentWork\CDCImplementation\CreateChangeControlKeyTables.sql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D:\dev\SQL\HFit_Rewrite\CurrentWork\CDCImplementation\CreateJobPullEdwData.sql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D:\dev\SQL\HFit_Rewrite\CurrentWork\CDCImplementation\createOperators.sql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D:\dev\SQL\HFit_Rewrite\CurrentWork\CDCImplementation\CreateTable_CT_VersionTracking.sql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D:\dev\SQL\HFit_Rewrite\CurrentWork\CDCImplementation\createTable_EDW_CT_ExecutionLog.sql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D:\dev\SQL\HFit_Rewrite\CurrentWork\CDCImplementation\CreateTable_FindDependentColumns.sql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D:\dev\SQL\HFit_Rewrite\CurrentWork\CDCImplementation\Create_BASE_MART_EDW_HealthAssesment.sql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D:\dev\SQL\HFit_Rewrite\CurrentWork\CDCImplementation\Create_BASE_MART_EDW_HealthAssesment_DEL.sql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D:\dev\SQL\HFit_Rewrite\CurrentWork\CDCImplementation\create_BASE_MART_EDW_HealthAssesment_VerHist.sql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D:\dev\SQL\HFit_Rewrite\CurrentWork\CDCImplementation\Create_BASE_View_EDW_HealthAssesmentQuestions_HA_LastPullDate.sql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D:\dev\SQL\HFit_Rewrite\CurrentWork\CDCImplementation\Create_BASE_view_RDW_ClinicalIndicators_DEL.sql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D:\dev\SQL\HFit_Rewrite\CurrentWork\CDCImplementation\Create_BASE_view_SIEBEL_ClinicalIndicators_DEL.sql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D:\dev\SQL\HFit_Rewrite\CurrentWork\CDCImplementation\create_CT_MASTER_HA_UpdateHistory.sql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D:\dev\SQL\HFit_Rewrite\CurrentWork\CDCImplementation\Create_CT_Performance_History.sql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D:\dev\SQL\HFit_Rewrite\CurrentWork\CDCImplementation\create_CT_VersionTracking.sql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D:\dev\SQL\HFit_Rewrite\CurrentWork\CDCImplementation\Create_dma_FtpDirectory.sql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D:\dev\SQL\HFit_Rewrite\CurrentWork\CDCImplementation\create_EmailProfileAndUser.sql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D:\dev\SQL\HFit_Rewrite\CurrentWork\CDCImplementation\create_FactTrackerViews.sql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D:\dev\SQL\HFit_Rewrite\CurrentWork\CDCImplementation\Create_FACT_EDW_TrackerCompositeDetails.sql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D:\dev\SQL\HFit_Rewrite\CurrentWork\CDCImplementation\create_FACT_HFit_TrackerCardio_Template.sql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D:\dev\SQL\HFit_Rewrite\CurrentWork\CDCImplementation\create_FACT_HFit_TrackerCardio_UPDATE_Template.sql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D:\dev\SQL\HFit_Rewrite\CurrentWork\CDCImplementation\create_FACT_PullTime_HIST.sql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D:\dev\SQL\HFit_Rewrite\CurrentWork\CDCImplementation\create_HFITUSERMPINUMBER.sql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D:\dev\SQL\HFit_Rewrite\CurrentWork\CDCImplementation\Create_job_ClinicalIndicators.sql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D:\dev\SQL\HFit_Rewrite\CurrentWork\CDCImplementation\Create_job_EDW_CT_HA_MarkDeletedRecords.sql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D:\dev\SQL\HFit_Rewrite\CurrentWork\CDCImplementation\Create_job_EDW_CT_HA_MarkNewRecords.sql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D:\dev\SQL\HFit_Rewrite\CurrentWork\CDCImplementation\Create_job_EDW_CT_HA_MarkUpdatedRecords.sql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D:\dev\SQL\HFit_Rewrite\CurrentWork\CDCImplementation\create_job_EDW_GetStagingData_BioMetrics.sql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D:\dev\SQL\HFit_Rewrite\CurrentWork\CDCImplementation\Create_job_EDW_GetStagingData_CMS_UserSettings.sql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D:\dev\SQL\HFit_Rewrite\CurrentWork\CDCImplementation\Create_job_EDW_GetStagingData_CMS_UserSite.sql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D:\dev\SQL\HFit_Rewrite\CurrentWork\CDCImplementation\create_job_EDW_GetStagingData_CoachingDefinition.sql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D:\dev\SQL\HFit_Rewrite\CurrentWork\CDCImplementation\create_job_EDW_GetStagingData_CoachingDetail.sql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D:\dev\SQL\HFit_Rewrite\CurrentWork\CDCImplementation\create_job_EDW_GetStagingData_CT_USER.sql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D:\dev\SQL\HFit_Rewrite\CurrentWork\CDCImplementation\Create_job_EDW_GetStagingData_HFIT_PPTEligibility.sql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D:\dev\SQL\HFit_Rewrite\CurrentWork\CDCImplementation\create_job_EDW_GetStagingData_RewardAwardDetail.sql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D:\dev\SQL\HFit_Rewrite\CurrentWork\CDCImplementation\create_job_EDW_GetStagingData_RewardsDefinition.sql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D:\dev\SQL\HFit_Rewrite\CurrentWork\CDCImplementation\create_job_EDW_GetStagingData_RewardTriggerParameters.sql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D:\dev\SQL\HFit_Rewrite\CurrentWork\CDCImplementation\create_job_EDW_GetStagingData_RewardUserLevel.sql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D:\dev\SQL\HFit_Rewrite\CurrentWork\CDCImplementation\create_job_EDW_GetStagingData_SmallSteps.sql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D:\dev\SQL\HFit_Rewrite\CurrentWork\CDCImplementation\create_job_EDW_GetStagingData_Trackers.sql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D:\dev\SQL\HFit_Rewrite\CurrentWork\CDCImplementation\create_job_EDW_getStaging_RewardUserDetail.sql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D:\dev\SQL\HFit_Rewrite\CurrentWork\CDCImplementation\create_job_proc_CT_DIM_$Master.sql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D:\dev\SQL\HFit_Rewrite\CurrentWork\CDCImplementation\Create_job_Proc_EDW_HA_Master.sql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D:\dev\SQL\HFit_Rewrite\CurrentWork\CDCImplementation\create_job_PullEdwHaDefinition.sql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D:\dev\SQL\HFit_Rewrite\CurrentWork\CDCImplementation\Create_JOB_TEST </w:t>
            </w:r>
            <w:proofErr w:type="spellStart"/>
            <w:r w:rsidRPr="00694451">
              <w:rPr>
                <w:rFonts w:ascii="Arial" w:hAnsi="Arial" w:cs="Arial"/>
                <w:sz w:val="16"/>
                <w:szCs w:val="16"/>
              </w:rPr>
              <w:t>proc_Denormalize_EDW_HealthAssessment_VIEWS.sql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D:\dev\SQL\HFit_Rewrite\CurrentWork\CDCImplementation\Create_Job_TEST </w:t>
            </w:r>
            <w:proofErr w:type="spellStart"/>
            <w:r w:rsidRPr="00694451">
              <w:rPr>
                <w:rFonts w:ascii="Arial" w:hAnsi="Arial" w:cs="Arial"/>
                <w:sz w:val="16"/>
                <w:szCs w:val="16"/>
              </w:rPr>
              <w:t>proc_Denormalize_EDW_HealthAssessment_VIEWS_CT_Only.sql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D:\dev\SQL\HFit_Rewrite\CurrentWork\CDCImplementation\create_PERFMON_PullTime_HIST.sql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D:\dev\SQL\HFit_Rewrite\CurrentWork\CDCImplementation\Create_STAGED_EDW_HA_RiskArea_GroupResult_Joined.sql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D:\dev\SQL\HFit_Rewrite\CurrentWork\CDCImplementation\create_StagingTables.sql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D:\dev\SQL\HFit_Rewrite\CurrentWork\CDCImplementation\create_StagingTables_INIT.sql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D:\dev\SQL\HFit_Rewrite\CurrentWork\CDCImplementation\CREATE_STAGING_EDW_HealthAssessment_TABLE.sql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D:\dev\SQL\HFit_Rewrite\CurrentWork\CDCImplementation\Create_STAGING_EDW_RewardTriggerParameters.sql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D:\dev\SQL\HFit_Rewrite\CurrentWork\CDCImplementation\create_STAGING_EDW_RewardUserDetail.sql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D:\dev\SQL\HFit_Rewrite\CurrentWork\CDCImplementation\Create_STAGING_view_RDW_ClinicalIndicators.sql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D:\dev\SQL\HFit_Rewrite\CurrentWork\CDCImplementation\Create_STAGING_view_SIEBEL_ClinicalIndicators.sql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D:\dev\SQL\HFit_Rewrite\CurrentWork\CDCImplementation\create_table_STAGING_cms_user.sql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D:\dev\SQL\HFit_Rewrite\CurrentWork\CDCImplementation\create_table_STAGING_CMS_UserSettings.sql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D:\dev\SQL\HFit_Rewrite\CurrentWork\CDCImplementation\create_table_STAGING_CMS_UserSite.sql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D:\dev\SQL\HFit_Rewrite\CurrentWork\CDCImplementation\create_table_STAGING_HFIT_PPTEligibility.sql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D:\dev\SQL\HFit_Rewrite\CurrentWork\CDCImplementation\Create_TEMP_SIEBEL_ClinicalIndicators.sql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D:\dev\SQL\HFit_Rewrite\CurrentWork\CDCImplementation\create_TEMP_Staging_EDW_HealthAssessment_DATA.sql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D:\dev\SQL\HFit_Rewrite\CurrentWork\CDCImplementation\create_Tracker_Indexes.sql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D:\dev\SQL\HFit_Rewrite\CurrentWork\CDCImplementation\create_Trigger__ON_TrackerName.sql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D:\dev\SQL\HFit_Rewrite\CurrentWork\CDCImplementation\Create_TRIG_DEL_BASE_view_RDW_ClinicalIndicators.sql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D:\dev\SQL\HFit_Rewrite\CurrentWork\CDCImplementation\Create_TRIG_INS_BASE_view_RDW_ClinicalIndicators.sql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D:\dev\SQL\HFit_Rewrite\CurrentWork\CDCImplementation\Create_TRIG_INS_BASE_view_SIEBEL_ClinicalIndicators.sql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D:\dev\SQL\HFit_Rewrite\CurrentWork\CDCImplementation\Create_TRIG_UPDT_BASE_view_RDW_ClinicalIndicators.sql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D:\dev\SQL\HFit_Rewrite\CurrentWork\CDCImplementation\Create_TRIG_UPDT_BASE_view_SIEBEL_ClinicalIndicators.sql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D:\dev\SQL\HFit_Rewrite\CurrentWork\CDCImplementation\Create_User_SAAS.sql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D:\dev\SQL\HFit_Rewrite\CurrentWork\CDCImplementation\Creatge_TRIG_INS_BASE_view_SIEBEL_ClinicalIndicators.sql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D:\dev\SQL\HFit_Rewrite\CurrentWork\CDCImplementation\CT_Functions.sql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D:\dev\SQL\HFit_Rewrite\CurrentWork\CDCImplementation\CT_HA_MarkNewRecords.sql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D:\dev\SQL\HFit_Rewrite\CurrentWork\CDCImplementation\DeleteALL_BasePullJobs.sql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D:\dev\SQL\HFit_Rewrite\CurrentWork\CDCImplementation\DeleteALL_BaseTablesAndProcs.sql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D:\dev\SQL\HFit_Rewrite\CurrentWork\CDCImplementation\DeleteALL_FactPullJobs.sql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D:\dev\SQL\HFit_Rewrite\CurrentWork\CDCImplementation\DeleteALL_FactTablesAndProcs.sql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D:\dev\SQL\HFit_Rewrite\CurrentWork\CDCImplementation\Denormalized_View_CMS_Tree_Joined_Linked.sql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D:\dev\SQL\HFit_Rewrite\CurrentWork\CDCImplementation\Denormalized_View_CMS_Tree_Joined_Regular.sql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D:\dev\SQL\HFit_Rewrite\CurrentWork\CDCImplementation\denormalize_view_to_column_level.sql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D:\dev\SQL\HFit_Rewrite\CurrentWork\CDCImplementation\DisableCT_EDW.sql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D:\dev\SQL\HFit_Rewrite\CurrentWork\CDCImplementation\dma_CleanUpFtpDirectory.sql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D:\dev\SQL\HFit_Rewrite\CurrentWork\CDCImplementation\dma_GetFileProperties.sql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D:\dev\SQL\HFit_Rewrite\CurrentWork\CDCImplementation\dma_LoadFtpData.sql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D:\dev\SQL\HFit_Rewrite\CurrentWork\CDCImplementation\dma_LoadTextFileIntoTempTable.sql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D:\dev\SQL\HFit_Rewrite\CurrentWork\CDCImplementation\dma_ProcessFtpDirectory.sql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D:\dev\SQL\HFit_Rewrite\CurrentWork\CDCImplementation\dma_ProcFlowDiag.sql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D:\dev\SQL\HFit_Rewrite\CurrentWork\CDCImplementation\dms_GetCountUsingExecSql.sql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D:\dev\SQL\HFit_Rewrite\CurrentWork\CDCImplementation\DropAllForeignKeyCONSTRAINTS.sql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D:\dev\SQL\HFit_Rewrite\CurrentWork\CDCImplementation\drop_statistics_on_table.sql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D:\dev\SQL\HFit_Rewrite\CurrentWork\CDCImplementation\EDW_RewardTriggerParameters.sql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D:\dev\SQL\HFit_Rewrite\CurrentWork\CDCImplementation\EnableAllJobs.sql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D:\dev\SQL\HFit_Rewrite\CurrentWork\CDCImplementation\EnableDisable_All_Triggers_On_Mart.sql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D:\dev\SQL\HFit_Rewrite\CurrentWork\CDCImplementation\Enable_Disable_MART_Table_Triggers.sql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D:\dev\SQL\HFit_Rewrite\CurrentWork\CDCImplementation\ENABLE_TRIGGERS_ON_CRITICAL_Tbles.sql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D:\dev\SQL\HFit_Rewrite\CurrentWork\CDCImplementation\FACT_EDW_HealthAssesment.sql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D:\dev\SQL\HFit_Rewrite\CurrentWork\CDCImplementation\FACT_view_EDW_HealthAssesment_CT.sql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D:\dev\SQL\HFit_Rewrite\CurrentWork\CDCImplementation\FindAllRunningJobs.sql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D:\dev\SQL\HFit_Rewrite\CurrentWork\CDCImplementation\FindAndCorrectAllTrackerNamesInTrackerTables.sql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D:\dev\SQL\HFit_Rewrite\CurrentWork\CDCImplementation\FindChangeTrackingEnabledTables.sql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D:\dev\SQL\HFit_Rewrite\CurrentWork\CDCImplementation\findDependsRecursive.sql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D:\dev\SQL\HFit_Rewrite\CurrentWork\CDCImplementation\findDisabledJobs.sql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D:\dev\SQL\HFit_Rewrite\CurrentWork\CDCImplementation\FindDuplicateIndexes_CTE.sql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D:\dev\SQL\HFit_Rewrite\CurrentWork\CDCImplementation\FindDuplicateIndexes_V2.sql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D:\dev\SQL\HFit_Rewrite\CurrentWork\CDCImplementation\FindExecutedJobsStatus.sql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D:\dev\SQL\HFit_Rewrite\CurrentWork\CDCImplementation\findExecutingQueryText.sql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D:\dev\SQL\HFit_Rewrite\CurrentWork\CDCImplementation\findFailedJobs.sql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D:\dev\SQL\HFit_Rewrite\CurrentWork\CDCImplementation\findForeignKeyChildTableAndColumns.sql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D:\dev\SQL\HFit_Rewrite\CurrentWork\CDCImplementation\findLocks.sql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D:\dev\SQL\HFit_Rewrite\CurrentWork\CDCImplementation\FindNaturalKey.sql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D:\dev\SQL\HFit_Rewrite\CurrentWork\CDCImplementation\findNestedBaseTablesAndViews.sql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D:\dev\SQL\HFit_Rewrite\CurrentWork\CDCImplementation\FindNestedViews.sql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D:\dev\SQL\HFit_Rewrite\CurrentWork\CDCImplementation\findPendingChangesByTable.sql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D:\dev\SQL\HFit_Rewrite\CurrentWork\CDCImplementation\findSizeOfIndexInDiskspace.sql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D:\dev\SQL\HFit_Rewrite\CurrentWork\CDCImplementation\FindTablesWithChangeTrackingON.sql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D:\dev\SQL\HFit_Rewrite\CurrentWork\CDCImplementation\findTableWithoutColumnName.sql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D:\dev\SQL\HFit_Rewrite\CurrentWork\CDCImplementation\FindTRackerTablesMissingTrackerNAmeCOlumn.sql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D:\dev\SQL\HFit_Rewrite\CurrentWork\CDCImplementation\FindWorstQrys.sql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D:\dev\SQL\HFit_Rewrite\CurrentWork\CDCImplementation\find_ColumnDifferencesBetweenMartTables.sql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D:\dev\SQL\HFit_Rewrite\CurrentWork\CDCImplementation\find_COL_Changed_In_ChangeTracking.sql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D:\dev\SQL\HFit_Rewrite\CurrentWork\CDCImplementation\find_ForeignKeyDetails.sql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D:\dev\SQL\HFit_Rewrite\CurrentWork\CDCImplementation\FIND_HA_NaturalKey.sql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D:\dev\SQL\HFit_Rewrite\CurrentWork\CDCImplementation\FIND_InMask_CT.sql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D:\dev\SQL\HFit_Rewrite\CurrentWork\CDCImplementation\find_job_database_name.sql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D:\dev\SQL\HFit_Rewrite\CurrentWork\CDCImplementation\find_Job_Step_Containg_Text.sql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D:\dev\SQL\HFit_Rewrite\CurrentWork\CDCImplementation\find_Locks_And_Blocks.sql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D:\dev\SQL\HFit_Rewrite\CurrentWork\CDCImplementation\FIND_Missing_MART_Tables.sql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D:\dev\SQL\HFit_Rewrite\CurrentWork\CDCImplementation\find_UnusedIndexes.sql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D:\dev\SQL\HFit_Rewrite\CurrentWork\CDCImplementation\fix_Prod_Surrogate_Keys_PROC.sql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D:\dev\SQL\HFit_Rewrite\CurrentWork\CDCImplementation\FIX_SurrogateKeyPKEY.sql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D:\dev\SQL\HFit_Rewrite\CurrentWork\CDCImplementation\fix_Tracker_Null_PKeys.sql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D:\dev\SQL\HFit_Rewrite\CurrentWork\CDCImplementation\ForeignKeyConstraintParentChild.sql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D:\dev\SQL\HFit_Rewrite\CurrentWork\CDCImplementation\FTP_BulkLoadWithFormatFile.sql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D:\dev\SQL\HFit_Rewrite\CurrentWork\CDCImplementation\func_EDW_fetchHaData.sql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D:\dev\SQL\HFit_Rewrite\CurrentWork\CDCImplementation\func_TblVar_EDW_HA_ALL.sql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D:\dev\SQL\HFit_Rewrite\CurrentWork\CDCImplementation\gen </w:t>
            </w:r>
            <w:proofErr w:type="spellStart"/>
            <w:r w:rsidRPr="00694451">
              <w:rPr>
                <w:rFonts w:ascii="Arial" w:hAnsi="Arial" w:cs="Arial"/>
                <w:sz w:val="16"/>
                <w:szCs w:val="16"/>
              </w:rPr>
              <w:t>cmd</w:t>
            </w:r>
            <w:proofErr w:type="spellEnd"/>
            <w:r w:rsidRPr="00694451">
              <w:rPr>
                <w:rFonts w:ascii="Arial" w:hAnsi="Arial" w:cs="Arial"/>
                <w:sz w:val="16"/>
                <w:szCs w:val="16"/>
              </w:rPr>
              <w:t xml:space="preserve"> </w:t>
            </w:r>
            <w:proofErr w:type="spellStart"/>
            <w:r w:rsidRPr="00694451">
              <w:rPr>
                <w:rFonts w:ascii="Arial" w:hAnsi="Arial" w:cs="Arial"/>
                <w:sz w:val="16"/>
                <w:szCs w:val="16"/>
              </w:rPr>
              <w:t>proc_ConnectTables_BySurrogateKey.sql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D:\dev\SQL\HFit_Rewrite\CurrentWork\CDCImplementation\genCorectiveBaseTableBuilds.sql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D:\dev\SQL\HFit_Rewrite\CurrentWork\CDCImplementation\generateCT_JobDisableStmts.sql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D:\dev\SQL\HFit_Rewrite\CurrentWork\CDCImplementation\generate_All_Procedures_ReloadAll.sql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D:\dev\SQL\HFit_Rewrite\CurrentWork\CDCImplementation\Generate_Compare_Commands.sql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D:\dev\SQL\HFit_Rewrite\CurrentWork\CDCImplementation\generate_Fact_Tables.sql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D:\dev\SQL\HFit_Rewrite\CurrentWork\CDCImplementation\generate_JOB_Steps_For_Procedures.sql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D:\dev\SQL\HFit_Rewrite\CurrentWork\CDCImplementation\genHash.sql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D:\dev\SQL\HFit_Rewrite\CurrentWork\CDCImplementation\getAllTableRowCounts.sql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D:\dev\SQL\HFit_Rewrite\CurrentWork\CDCImplementation\getChangeCounts.sql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D:\dev\SQL\HFit_Rewrite\CurrentWork\CDCImplementation\getCTStats.sql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D:\dev\SQL\HFit_Rewrite\CurrentWork\CDCImplementation\GetNewlyCreatedCTObjects.sql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D:\dev\SQL\HFit_Rewrite\CurrentWork\CDCImplementation\GetRowCountForAllTablesInDB.sql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D:\dev\SQL\HFit_Rewrite\CurrentWork\CDCImplementation\getTableSpaceUsed.sql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D:\dev\SQL\HFit_Rewrite\CurrentWork\CDCImplementation\get_CT_TX_Commit_time.sql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D:\dev\SQL\HFit_Rewrite\CurrentWork\CDCImplementation\get_Job_Details.sql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D:\dev\SQL\HFit_Rewrite\CurrentWork\CDCImplementation\get_Job_Execution_ByStep_Details.sql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D:\dev\SQL\HFit_Rewrite\CurrentWork\CDCImplementation\get_Job_Execution_Details.sql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D:\dev\SQL\HFit_Rewrite\CurrentWork\CDCImplementation\get_Job_Execution_Schedule_Details.sql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D:\dev\SQL\HFit_Rewrite\CurrentWork\CDCImplementation\get_Job_Execution_Status_Details.sql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D:\dev\SQL\HFit_Rewrite\CurrentWork\CDCImplementation\get_job_step_history.sql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D:\dev\SQL\HFit_Rewrite\CurrentWork\CDCImplementation\get_Last_Job_Execution_Status.sql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D:\dev\SQL\HFit_Rewrite\CurrentWork\CDCImplementation\HA_Perf_Indexes.sql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D:\dev\SQL\HFit_Rewrite\CurrentWork\CDCImplementation\HFit_LKP_EDW_RejectMPI.sql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D:\dev\SQL\HFit_Rewrite\CurrentWork\CDCImplementation\ImplementChangeTrackingPartial.sql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D:\dev\SQL\HFit_Rewrite\CurrentWork\CDCImplementation\Index_Recs_HA.sql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D:\dev\SQL\HFit_Rewrite\CurrentWork\CDCImplementation\InsertUnionDataIntoTempTable.sql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D:\dev\SQL\HFit_Rewrite\CurrentWork\CDCImplementation\Install_Change_Tracking_From_Prod_Server.sql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D:\dev\SQL\HFit_Rewrite\CurrentWork\CDCImplementation\InventoryBaseObjects.sql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D:\dev\SQL\HFit_Rewrite\CurrentWork\CDCImplementation\InventoryFactObjects.sql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D:\dev\SQL\HFit_Rewrite\CurrentWork\CDCImplementation\isChangeTrackingON.sql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D:\dev\SQL\HFit_Rewrite\CurrentWork\CDCImplementation\isJobRunning.sql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D:\dev\SQL\HFit_Rewrite\CurrentWork\CDCImplementation\isPrimaryKeyExists.sql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D:\dev\SQL\HFit_Rewrite\CurrentWork\CDCImplementation\IVP.AuditTracking.sql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D:\dev\SQL\HFit_Rewrite\CurrentWork\CDCImplementation\IVP.ChangeTracking.sql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D:\dev\SQL\HFit_Rewrite\CurrentWork\CDCImplementation\IVP_HA_Instructions.sql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D:\dev\SQL\HFit_Rewrite\CurrentWork\CDCImplementation\JobDDL.sql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D:\dev\SQL\HFit_Rewrite\CurrentWork\CDCImplementation\job_EDW_GetStagingData_Coaches.sql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D:\dev\SQL\HFit_Rewrite\CurrentWork\CDCImplementation\job_Gen_BMI_Staging_Data.sql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D:\dev\SQL\HFit_Rewrite\CurrentWork\CDCImplementation\JOB_proc_HA_MasterUpdate.sql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D:\dev\SQL\HFit_Rewrite\CurrentWork\CDCImplementation\JOB_proc_Track_MART_Job_History.sql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D:\dev\SQL\HFit_Rewrite\CurrentWork\CDCImplementation\JOB_RUN_TIMES.sql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D:\dev\SQL\HFit_Rewrite\CurrentWork\CDCImplementation\job_statistics.sql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D:\dev\SQL\HFit_Rewrite\CurrentWork\CDCImplementation\LastStep_PopulateTrackerTables.sql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D:\dev\SQL\HFit_Rewrite\CurrentWork\CDCImplementation\LeftJoinTest.sql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D:\dev\SQL\HFit_Rewrite\CurrentWork\CDCImplementation\list_All_Tables_And_Their_Foreign_Keys.sql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D:\dev\SQL\HFit_Rewrite\CurrentWork\CDCImplementation\Load_Test_Pages.sql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D:\dev\SQL\HFit_Rewrite\CurrentWork\CDCImplementation\mart_AddMissingColumns.sql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D:\dev\SQL\HFit_Rewrite\CurrentWork\CDCImplementation\mart_AddMissingColumnsFromSvrTable.sql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D:\dev\SQL\HFit_Rewrite\CurrentWork\CDCImplementation\MART_Inventory.sql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D:\dev\SQL\HFit_Rewrite\CurrentWork\CDCImplementation\MASTER_CT_ON-OFF.sql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D:\dev\SQL\HFit_Rewrite\CurrentWork\CDCImplementation\MASTER_LKP_CTVersion.sql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D:\dev\SQL\HFit_Rewrite\CurrentWork\CDCImplementation\MeasurePerformance.sql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D:\dev\SQL\HFit_Rewrite\CurrentWork\CDCImplementation\Migrate_DataMart_Data_From_New_Servers.sql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D:\dev\SQL\HFit_Rewrite\CurrentWork\CDCImplementation\Modify_FACT_EDW_HFIT_HEALTHASSESMENTUSERQUESTIONGROUPRESULTS.sql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D:\dev\SQL\HFit_Rewrite\CurrentWork\CDCImplementation\Modify_Job_Retries_And_Interval.sql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D:\dev\SQL\HFit_Rewrite\CurrentWork\CDCImplementation\monitor_running_jobs_per_minute.sql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D:\dev\SQL\HFit_Rewrite\CurrentWork\CDCImplementation\MpiDetailsType.sql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D:\dev\SQL\HFit_Rewrite\CurrentWork\CDCImplementation\PI00_BASE_HFit_HealthAssesmentUserRiskArea_HARiskCategoryItemID.sql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D:\dev\SQL\HFit_Rewrite\CurrentWork\CDCImplementation\PI01_BASE_MART_EDW_HealthAssesment.sql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D:\dev\SQL\HFit_Rewrite\CurrentWork\CDCImplementation\populate_Tracker_FACT_Tables.sql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D:\dev\SQL\HFit_Rewrite\CurrentWork\CDCImplementation\PPT_Eligibility_Test_Qrys.sql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D:\dev\SQL\HFit_Rewrite\CurrentWork\CDCImplementation\PrintImmediate.sql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D:\dev\SQL\HFit_Rewrite\CurrentWork\CDCImplementation\procGetTablePK.sql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D:\dev\SQL\HFit_Rewrite\CurrentWork\CDCImplementation\proc_ActivateTable.sql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D:\dev\SQL\HFit_Rewrite\CurrentWork\CDCImplementation\proc_ActiveTable.sql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D:\dev\SQL\HFit_Rewrite\CurrentWork\CDCImplementation\proc_AddBaseBitColsIndexes.sql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D:\dev\SQL\HFit_Rewrite\CurrentWork\CDCImplementation\proc_AddMissingInsertTriggers.sql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D:\dev\SQL\HFit_Rewrite\CurrentWork\CDCImplementation\proc_AddMissingTableFKeys.sql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D:\dev\SQL\HFit_Rewrite\CurrentWork\CDCImplementation\proc_AddMissingUserID.sql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D:\dev\SQL\HFit_Rewrite\CurrentWork\CDCImplementation\proc_AddSurrogateKeyRel.sql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D:\dev\SQL\HFit_Rewrite\CurrentWork\CDCImplementation\proc_AddSurrogateKeyToMissingTables.sql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D:\dev\SQL\HFit_Rewrite\CurrentWork\CDCImplementation\proc_Add_EDW_CT_StdCols.sql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D:\dev\SQL\HFit_Rewrite\CurrentWork\CDCImplementation\proc_ADD_EDW_HealthAssesment_VerHist.sql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D:\dev\SQL\HFit_Rewrite\CurrentWork\CDCImplementation\proc_AllTblConstraintsDrop.sql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D:\dev\SQL\HFit_Rewrite\CurrentWork\CDCImplementation\proc_AllTblConstraintsReGen.sql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D:\dev\SQL\HFit_Rewrite\CurrentWork\CDCImplementation\proc_Apply_EDW_HA_Updates_ToStaging_Table.sql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D:\dev\SQL\HFit_Rewrite\CurrentWork\CDCImplementation\proc_Async_ProcedureExecution.sql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D:\dev\SQL\HFit_Rewrite\CurrentWork\CDCImplementation\proc_BASE_GetMaxCTVersionNbr.sql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D:\dev\SQL\HFit_Rewrite\CurrentWork\CDCImplementation\proc_BASE_SaveCurrCTVersionNbr.sql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D:\dev\SQL\HFit_Rewrite\CurrentWork\CDCImplementation\proc_BigintToInt.sql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D:\dev\SQL\HFit_Rewrite\CurrentWork\CDCImplementation\proc_BigIntViewRebuild.sql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D:\dev\SQL\HFit_Rewrite\CurrentWork\CDCImplementation\proc_ChangeTracking.sql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D:\dev\SQL\HFit_Rewrite\CurrentWork\CDCImplementation\proc_CheckJobRunSetting.sql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D:\dev\SQL\HFit_Rewrite\CurrentWork\CDCImplementation\proc_CheckOrphanData.sql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D:\dev\SQL\HFit_Rewrite\CurrentWork\CDCImplementation\proc_CkBioMetricChanges.sql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D:\dev\SQL\HFit_Rewrite\CurrentWork\CDCImplementation\proc_ckChangeTracking.sql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D:\dev\SQL\HFit_Rewrite\CurrentWork\CDCImplementation\proc_CkHaDataChanged.sql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D:\dev\SQL\HFit_Rewrite\CurrentWork\CDCImplementation\proc_CkParticipantHasChanged.sql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D:\dev\SQL\HFit_Rewrite\CurrentWork\CDCImplementation\proc_CkRewardUserDetailHasChanged.sql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D:\dev\SQL\HFit_Rewrite\CurrentWork\CDCImplementation\proc_CkSmallStepsHasChanged.sql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D:\dev\SQL\HFit_Rewrite\CurrentWork\CDCImplementation\proc_CkTrackerDataChanged.sql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D:\dev\SQL\HFit_Rewrite\CurrentWork\CDCImplementation\proc_CkUserTrackerHasChanged.sql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D:\dev\SQL\HFit_Rewrite\CurrentWork\CDCImplementation\proc_clean_EDW_Staging.sql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D:\dev\SQL\HFit_Rewrite\CurrentWork\CDCImplementation\proc_CMS_UserSettings_AddDeletedRecs.sql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D:\dev\SQL\HFit_Rewrite\CurrentWork\CDCImplementation\proc_CMS_UserSite_AddDeletedRecs.sql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D:\dev\SQL\HFit_Rewrite\CurrentWork\CDCImplementation\proc_CMS_User_AddDeletedRecs.sql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D:\dev\SQL\HFit_Rewrite\CurrentWork\CDCImplementation\PROC_CompareMartToProduction.sql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D:\dev\SQL\HFit_Rewrite\CurrentWork\CDCImplementation\proc_Compare_Tables.sql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D:\dev\SQL\HFit_Rewrite\CurrentWork\CDCImplementation\proc_Compare_Views.sql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D:\dev\SQL\HFit_Rewrite\CurrentWork\CDCImplementation\proc_ConnectTables_BySurrogateKey.sql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D:\dev\SQL\HFit_Rewrite\CurrentWork\CDCImplementation\proc_ConvertAllDatetimeToDatetime2.sql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D:\dev\SQL\HFit_Rewrite\CurrentWork\CDCImplementation\proc_ConvertBigintToInt.sql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D:\dev\SQL\HFit_Rewrite\CurrentWork\CDCImplementation\proc_ConvertProcViewToMartView.sql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D:\dev\SQL\HFit_Rewrite\CurrentWork\CDCImplementation\proc_CreateBaseTable.sql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D:\dev\SQL\HFit_Rewrite\CurrentWork\CDCImplementation\proc_CreateFactTable.sql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D:\dev\SQL\HFit_Rewrite\CurrentWork\CDCImplementation\proc_CreateTriggerCMSUserSurrogateKeyUpdt.sql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D:\dev\SQL\HFit_Rewrite\CurrentWork\CDCImplementation\proc_Create_BMI_StagingData.sql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D:\dev\SQL\HFit_Rewrite\CurrentWork\CDCImplementation\proc_Create_DIM_Tables.sql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D:\dev\SQL\HFit_Rewrite\CurrentWork\CDCImplementation\proc_create_FACT_Tables.sql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D:\dev\SQL\HFit_Rewrite\CurrentWork\CDCImplementation\proc_Create_STAGED_EDW_PkHashkey_TBL.sql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D:\dev\SQL\HFit_Rewrite\CurrentWork\CDCImplementation\proc_Create_StagingTables_INIT.sql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D:\dev\SQL\HFit_Rewrite\CurrentWork\CDCImplementation\proc_CREATE_STAGING_EDW_HealthAssessment_TABLE.sql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D:\dev\SQL\HFit_Rewrite\CurrentWork\CDCImplementation\proc_CT_BioMetrics_AddDeletedRecs.sql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D:\dev\SQL\HFit_Rewrite\CurrentWork\CDCImplementation\proc_CT_BioMetrics_AddNewRecs.sql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D:\dev\SQL\HFit_Rewrite\CurrentWork\CDCImplementation\proc_CT_BioMetrics_AddUpdatedRecs.sql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D:\dev\SQL\HFit_Rewrite\CurrentWork\CDCImplementation\proc_CT_CMS_UserSettings_AddNewRecs.sql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D:\dev\SQL\HFit_Rewrite\CurrentWork\CDCImplementation\proc_CT_CMS_UserSettings_AddUpdatedRecs.sql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D:\dev\SQL\HFit_Rewrite\CurrentWork\CDCImplementation\proc_CT_CMS_UserSettings_History.sql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D:\dev\SQL\HFit_Rewrite\CurrentWork\CDCImplementation\proc_CT_CMS_UserSite_AddNewRecs.sql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D:\dev\SQL\HFit_Rewrite\CurrentWork\CDCImplementation\proc_CT_CMS_UserSite_AddUpdatedRecs.sql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D:\dev\SQL\HFit_Rewrite\CurrentWork\CDCImplementation\proc_CT_CMS_UserSite_History.sql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D:\dev\SQL\HFit_Rewrite\CurrentWork\CDCImplementation\proc_CT_CMS_User_AddNewRecs.sql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D:\dev\SQL\HFit_Rewrite\CurrentWork\CDCImplementation\proc_CT_CMS_USER_AddUpdatedRecs.sql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D:\dev\SQL\HFit_Rewrite\CurrentWork\CDCImplementation\proc_CT_CMS_USER_History.sql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D:\dev\SQL\HFit_Rewrite\CurrentWork\CDCImplementation\proc_CT_CoachingDefinition_AddDeletedRecs.sql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D:\dev\SQL\HFit_Rewrite\CurrentWork\CDCImplementation\proc_CT_CoachingDefinition_AddNewRecs.sql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D:\dev\SQL\HFit_Rewrite\CurrentWork\CDCImplementation\proc_CT_CoachingDefinition_AddUpdatedRecs.sql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D:\dev\SQL\HFit_Rewrite\CurrentWork\CDCImplementation\proc_CT_CoachingDetail_AddDeletedRecs.sql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D:\dev\SQL\HFit_Rewrite\CurrentWork\CDCImplementation\proc_CT_CoachingDetail_AddNewRecs.sql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D:\dev\SQL\HFit_Rewrite\CurrentWork\CDCImplementation\proc_CT_CoachingDetail_AddUpdatedRecs.sql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D:\dev\SQL\HFit_Rewrite\CurrentWork\CDCImplementation\proc_CT_Coaching_AddDeletedRecs.sql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D:\dev\SQL\HFit_Rewrite\CurrentWork\CDCImplementation\proc_CT_Coaching_AddNewRecs.sql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D:\dev\SQL\HFit_Rewrite\CurrentWork\CDCImplementation\proc_CT_Coaching_AddUpdatedRecs.sql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D:\dev\SQL\HFit_Rewrite\CurrentWork\CDCImplementation\proc_CT_DIM_HFit_TrackerBMI_Cursor.sql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D:\dev\SQL\HFit_Rewrite\CurrentWork\CDCImplementation\proc_CT_DIM_HFit_TrackerCardio_Cursor.sql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D:\dev\SQL\HFit_Rewrite\CurrentWork\CDCImplementation\proc_CT_DIM_HFit_TrackerDailySteps.sql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D:\dev\SQL\HFit_Rewrite\CurrentWork\CDCImplementation\proc_CT_FACT_HealthAssessment.sql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D:\dev\SQL\HFit_Rewrite\CurrentWork\CDCImplementation\proc_CT_FACT_TrackerCompositeDetails_TrackerBloodPressure.sql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D:\dev\SQL\HFit_Rewrite\CurrentWork\CDCImplementation\proc_CT_FACT_TrackerCompositeDetails_TrackerBloodSugarAndGlucose.sql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D:\dev\SQL\HFit_Rewrite\CurrentWork\CDCImplementation\proc_CT_FACT_TrackerCompositeDetails_TrackerBMI.sql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D:\dev\SQL\HFit_Rewrite\CurrentWork\CDCImplementation\proc_CT_FACT_TrackerCompositeDetails_TrackerBodyFat.sql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D:\dev\SQL\HFit_Rewrite\CurrentWork\CDCImplementation\proc_CT_FACT_TrackerCompositeDetails_TrackerBodyMeasurements.sql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D:\dev\SQL\HFit_Rewrite\CurrentWork\CDCImplementation\proc_CT_FACT_TrackerCompositeDetails_TrackerCardio.sql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D:\dev\SQL\HFit_Rewrite\CurrentWork\CDCImplementation\proc_CT_FACT_TrackerCompositeDetails_TrackerCholesterol.sql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D:\dev\SQL\HFit_Rewrite\CurrentWork\CDCImplementation\proc_CT_FACT_TrackerCompositeDetails_TrackerCotinine.sql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D:\dev\SQL\HFit_Rewrite\CurrentWork\CDCImplementation\proc_CT_FACT_TrackerCompositeDetails_TrackerDailySteps.sql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D:\dev\SQL\HFit_Rewrite\CurrentWork\CDCImplementation\proc_CT_FACT_TrackerCompositeDetails_TrackerFlexibility.sql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D:\dev\SQL\HFit_Rewrite\CurrentWork\CDCImplementation\proc_CT_FACT_TrackerCompositeDetails_TrackerFruits.sql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D:\dev\SQL\HFit_Rewrite\CurrentWork\CDCImplementation\proc_CT_FACT_TrackerCompositeDetails_TrackerHbA1c.sql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D:\dev\SQL\HFit_Rewrite\CurrentWork\CDCImplementation\proc_CT_FACT_TrackerCompositeDetails_TrackerHeight.sql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D:\dev\SQL\HFit_Rewrite\CurrentWork\CDCImplementation\proc_CT_FACT_TrackerCompositeDetails_TrackerHighFatFoods.sql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D:\dev\SQL\HFit_Rewrite\CurrentWork\CDCImplementation\proc_CT_FACT_TrackerCompositeDetails_TrackerHighSodiumFoods.sql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D:\dev\SQL\HFit_Rewrite\CurrentWork\CDCImplementation\proc_CT_FACT_TrackerCompositeDetails_TrackerInstance_Tracker.sql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D:\dev\SQL\HFit_Rewrite\CurrentWork\CDCImplementation\proc_CT_FACT_TrackerCompositeDetails_TrackerMealPortions.sql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D:\dev\SQL\HFit_Rewrite\CurrentWork\CDCImplementation\proc_CT_FACT_TrackerCompositeDetails_TrackerMedicalCarePlan.sql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D:\dev\SQL\HFit_Rewrite\CurrentWork\CDCImplementation\proc_CT_FACT_TrackerCompositeDetails_TrackerPreventiveCare.sql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D:\dev\SQL\HFit_Rewrite\CurrentWork\CDCImplementation\proc_CT_FACT_TrackerCompositeDetails_TrackerRegularMeals.sql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D:\dev\SQL\HFit_Rewrite\CurrentWork\CDCImplementation\proc_CT_FACT_TrackerCompositeDetails_TrackerRestingHeartRate.sql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D:\dev\SQL\HFit_Rewrite\CurrentWork\CDCImplementation\proc_CT_FACT_TrackerCompositeDetails_TrackerShots.sql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D:\dev\SQL\HFit_Rewrite\CurrentWork\CDCImplementation\proc_CT_FACT_TrackerCompositeDetails_TrackerSitLess.sql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D:\dev\SQL\HFit_Rewrite\CurrentWork\CDCImplementation\proc_CT_FACT_TrackerCompositeDetails_TrackerSleepPlan.sql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D:\dev\SQL\HFit_Rewrite\CurrentWork\CDCImplementation\proc_CT_FACT_TrackerCompositeDetails_TrackerStrength.sql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D:\dev\SQL\HFit_Rewrite\CurrentWork\CDCImplementation\proc_CT_FACT_TrackerCompositeDetails_TrackerStress.sql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D:\dev\SQL\HFit_Rewrite\CurrentWork\CDCImplementation\proc_CT_FACT_TrackerCompositeDetails_TrackerStressManagement.sql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D:\dev\SQL\HFit_Rewrite\CurrentWork\CDCImplementation\proc_CT_FACT_TrackerCompositeDetails_TrackerSugaryDrinks.sql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D:\dev\SQL\HFit_Rewrite\CurrentWork\CDCImplementation\proc_CT_FACT_TrackerCompositeDetails_TrackerSugaryFoods.sql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D:\dev\SQL\HFit_Rewrite\CurrentWork\CDCImplementation\proc_CT_FACT_TrackerCompositeDetails_TrackerTests.sql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D:\dev\SQL\HFit_Rewrite\CurrentWork\CDCImplementation\proc_CT_FACT_TrackerCompositeDetails_TrackerTobaccoAttestation.sql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D:\dev\SQL\HFit_Rewrite\CurrentWork\CDCImplementation\proc_CT_FACT_TrackerCompositeDetails_TrackerTobaccoFree.sql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D:\dev\SQL\HFit_Rewrite\CurrentWork\CDCImplementation\proc_CT_FACT_TrackerCompositeDetails_TrackerVegetables.sql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D:\dev\SQL\HFit_Rewrite\CurrentWork\CDCImplementation\proc_CT_FACT_TrackerCompositeDetails_TrackerWater.sql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D:\dev\SQL\HFit_Rewrite\CurrentWork\CDCImplementation\proc_CT_FACT_TrackerCompositeDetails_TrackerWeight.sql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D:\dev\SQL\HFit_Rewrite\CurrentWork\CDCImplementation\proc_CT_FACT_TrackerCompositeDetails_TrackerWholeGrains.sql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D:\dev\SQL\HFit_Rewrite\CurrentWork\CDCImplementation\proc_CT_GetHaDeletedDataIDS.sql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D:\dev\SQL\HFit_Rewrite\CurrentWork\CDCImplementation\proc_CT_getPrevVer.sql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D:\dev\SQL\HFit_Rewrite\CurrentWork\CDCImplementation\proc_CT_HA_AddDeletedRecs.sql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D:\dev\SQL\HFit_Rewrite\CurrentWork\CDCImplementation\proc_CT_HA_AddNewRecs.sql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D:\dev\SQL\HFit_Rewrite\CurrentWork\CDCImplementation\proc_CT_HA_AddUpdatedRecs.sql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D:\dev\SQL\HFit_Rewrite\CurrentWork\CDCImplementation\proc_CT_HA_Definition_AddDeletedRecs.sql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D:\dev\SQL\HFit_Rewrite\CurrentWork\CDCImplementation\proc_CT_HA_Definition_AddNewRecs.sql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D:\dev\SQL\HFit_Rewrite\CurrentWork\CDCImplementation\proc_CT_HA_Definition_AddUpdatedRecs.sql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D:\dev\SQL\HFit_Rewrite\CurrentWork\CDCImplementation\proc_CT_HA_MarkDeletedRecords.sql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D:\dev\SQL\HFit_Rewrite\CurrentWork\CDCImplementation\proc_CT_HA_MarkNewRecords.sql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D:\dev\SQL\HFit_Rewrite\CurrentWork\CDCImplementation\proc_CT_HA_MarkUpdatedRecords.sql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D:\dev\SQL\HFit_Rewrite\CurrentWork\CDCImplementation\proc_CT_HealthInterestDetail_AddDeletedRecs.sql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D:\dev\SQL\HFit_Rewrite\CurrentWork\CDCImplementation\proc_CT_HealthInterestDetail_AddNewRecs.sql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D:\dev\SQL\HFit_Rewrite\CurrentWork\CDCImplementation\proc_CT_HealthInterestDetail_AddUpdatedRecs.sql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D:\dev\SQL\HFit_Rewrite\CurrentWork\CDCImplementation\proc_CT_HealthInterestList_AddDeletedRecs.sql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D:\dev\SQL\HFit_Rewrite\CurrentWork\CDCImplementation\proc_CT_HealthInterestList_AddNewRecs.sql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D:\dev\SQL\HFit_Rewrite\CurrentWork\CDCImplementation\proc_CT_HealthInterestList_AddUpdatedRecs.sql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D:\dev\SQL\HFit_Rewrite\CurrentWork\CDCImplementation\proc_CT_HFIT_PPTEligibility_AddNewRecs.sql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D:\dev\SQL\HFit_Rewrite\CurrentWork\CDCImplementation\proc_CT_HFIT_PPTEligibility_AddUpdatedRecs.sql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D:\dev\SQL\HFit_Rewrite\CurrentWork\CDCImplementation\proc_CT_HFIT_PPTEligibility_History.sql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D:\dev\SQL\HFit_Rewrite\CurrentWork\CDCImplementation\proc_CT_MarkDeletedRecords.sql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D:\dev\SQL\HFit_Rewrite\CurrentWork\CDCImplementation\proc_CT_MASTER_GetRecentChanges.sql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D:\dev\SQL\HFit_Rewrite\CurrentWork\CDCImplementation\proc_CT_MASTER_HA_AccountUpdate.sql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D:\dev\SQL\HFit_Rewrite\CurrentWork\CDCImplementation\proc_CT_MASTER_HA_HAUserRiskAreaUpdate.sql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D:\dev\SQL\HFit_Rewrite\CurrentWork\CDCImplementation\proc_CT_MASTER_HA_HealthAssesmentQuestionsUpdate.sql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D:\dev\SQL\HFit_Rewrite\CurrentWork\CDCImplementation\proc_CT_MASTER_HA_HealthAssesmentUserAnswersUpdate.sql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D:\dev\SQL\HFit_Rewrite\CurrentWork\CDCImplementation\proc_CT_MASTER_HA_HealthAssesmentUserQuestionGroupResultsUpdate.sql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D:\dev\SQL\HFit_Rewrite\CurrentWork\CDCImplementation\proc_CT_MASTER_HA_HealthAssesmentUserQuestionUpdate.sql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D:\dev\SQL\HFit_Rewrite\CurrentWork\CDCImplementation\proc_CT_MASTER_HA_RemoveDups.sql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D:\dev\SQL\HFit_Rewrite\CurrentWork\CDCImplementation\proc_CT_MASTER_HA_UpdateDocumentCulture.sql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D:\dev\SQL\HFit_Rewrite\CurrentWork\CDCImplementation\proc_CT_MASTER_HA_UpdateHARiskCategory.sql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D:\dev\SQL\HFit_Rewrite\CurrentWork\CDCImplementation\proc_CT_MASTER_HA_UpdateHealthAssesmentUserModule.sql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D:\dev\SQL\HFit_Rewrite\CurrentWork\CDCImplementation\proc_CT_MASTER_HA_UpdateSite.sql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D:\dev\SQL\HFit_Rewrite\CurrentWork\CDCImplementation\proc_CT_MASTER_HA_UserSettingsUpdate.sql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D:\dev\SQL\HFit_Rewrite\CurrentWork\CDCImplementation\proc_CT_MASTER_HA_VerifyDeletes.sql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D:\dev\SQL\HFit_Rewrite\CurrentWork\CDCImplementation\proc_CT_MASTER_HealthAssessment.sql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D:\dev\SQL\HFit_Rewrite\CurrentWork\CDCImplementation\proc_CT_Participant_AddDeletedRecs.sql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D:\dev\SQL\HFit_Rewrite\CurrentWork\CDCImplementation\proc_CT_Participant_AddNewRecs.sql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D:\dev\SQL\HFit_Rewrite\CurrentWork\CDCImplementation\proc_CT_Participant_AddUpdatedRecs.sql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D:\dev\SQL\HFit_Rewrite\CurrentWork\CDCImplementation\proc_CT_Performance_History.sql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D:\dev\SQL\HFit_Rewrite\CurrentWork\CDCImplementation\proc_CT_RewardAwardDetail_AddDeletedRecs.sql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D:\dev\SQL\HFit_Rewrite\CurrentWork\CDCImplementation\proc_CT_RewardAwardDetail_AddNewRecs.sql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D:\dev\SQL\HFit_Rewrite\CurrentWork\CDCImplementation\proc_CT_RewardAwardDetail_AddUpdatedRecs.sql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D:\dev\SQL\HFit_Rewrite\CurrentWork\CDCImplementation\proc_CT_RewardsDefinition_AddDeletedRecs.sql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D:\dev\SQL\HFit_Rewrite\CurrentWork\CDCImplementation\proc_CT_RewardsDefinition_AddNewRecs.sql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D:\dev\SQL\HFit_Rewrite\CurrentWork\CDCImplementation\proc_CT_RewardsDefinition_AddUpdatedRecs.sql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D:\dev\SQL\HFit_Rewrite\CurrentWork\CDCImplementation\proc_CT_RewardTriggerParameters_AddDeletedRecs.sql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D:\dev\SQL\HFit_Rewrite\CurrentWork\CDCImplementation\proc_CT_RewardTriggerParameters_AddNewRecs.sql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D:\dev\SQL\HFit_Rewrite\CurrentWork\CDCImplementation\proc_CT_RewardTriggerParameters_AddUpdatedRecs.sql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D:\dev\SQL\HFit_Rewrite\CurrentWork\CDCImplementation\proc_CT_RewardUserDetail_AddDeletedRecs.sql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D:\dev\SQL\HFit_Rewrite\CurrentWork\CDCImplementation\proc_CT_RewardUserDetail_AddNewRecs.sql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D:\dev\SQL\HFit_Rewrite\CurrentWork\CDCImplementation\proc_CT_RewardUserDetail_AddUpdatedRecs.sql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D:\dev\SQL\HFit_Rewrite\CurrentWork\CDCImplementation\proc_CT_SmallSteps_AddDeletedRecods.sql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D:\dev\SQL\HFit_Rewrite\CurrentWork\CDCImplementation\proc_CT_SmallSteps_AddDeletedRecs.sql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D:\dev\SQL\HFit_Rewrite\CurrentWork\CDCImplementation\proc_CT_SmallSteps_AddNewRecods.sql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D:\dev\SQL\HFit_Rewrite\CurrentWork\CDCImplementation\proc_CT_SmallSteps_AddUpdatedRecods.sql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D:\dev\SQL\HFit_Rewrite\CurrentWork\CDCImplementation\proc_CT_STAGING_EDW_CoachingDetail_NoDups.sql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D:\dev\SQL\HFit_Rewrite\CurrentWork\CDCImplementation\proc_CT_STAGING_EDW_SmallSteps_NoDups.sql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D:\dev\SQL\HFit_Rewrite\CurrentWork\CDCImplementation\proc_CT_STAGING_EDW_TrackerComposite_NoDups.sql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D:\dev\SQL\HFit_Rewrite\CurrentWork\CDCImplementation\proc_CT_TrackerComposite_AddDeletedRecs.sql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D:\dev\SQL\HFit_Rewrite\CurrentWork\CDCImplementation\proc_CT_TrackerComposite_AddNewRecs.sql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D:\dev\SQL\HFit_Rewrite\CurrentWork\CDCImplementation\proc_CT_TrackerComposite_AddUpdatedRecs.sql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D:\dev\SQL\HFit_Rewrite\CurrentWork\CDCImplementation\proc_CT_XXXX_AddNewRecs.sql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D:\dev\SQL\HFit_Rewrite\CurrentWork\CDCImplementation\proc_Denormalize_EDW_HealthAssessment_VIEWS.sql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D:\dev\SQL\HFit_Rewrite\CurrentWork\CDCImplementation\proc_Denormalize_EDW_HealthAssessment_VIEWS_CT_Only.sql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D:\dev\SQL\HFit_Rewrite\CurrentWork\CDCImplementation\proc_Denormalize_EDW_HealthAssessment_Views_TVAR.sql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D:\dev\SQL\HFit_Rewrite\CurrentWork\CDCImplementation\proc_Denormalize_EDW_Views.sql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D:\dev\SQL\HFit_Rewrite\CurrentWork\CDCImplementation\proc_DisableAllTableTriggers.sql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D:\dev\SQL\HFit_Rewrite\CurrentWork\CDCImplementation\proc_DisableAuditControl.sql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D:\dev\SQL\HFit_Rewrite\CurrentWork\CDCImplementation\proc_DisableChangeTracking.sql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D:\dev\SQL\HFit_Rewrite\CurrentWork\CDCImplementation\proc_DropTableFKeys.sql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D:\dev\SQL\HFit_Rewrite\CurrentWork\CDCImplementation\proc_EDW_BuildHAHashkeys.sql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D:\dev\SQL\HFit_Rewrite\CurrentWork\CDCImplementation\proc_EDW_BuildStagingTables.sql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D:\dev\SQL\HFit_Rewrite\CurrentWork\CDCImplementation\proc_EDW_ChangeGmtToCentralTime.sql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D:\dev\SQL\HFit_Rewrite\CurrentWork\CDCImplementation\proc_EDW_CombinedHAViews.sql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D:\dev\SQL\HFit_Rewrite\CurrentWork\CDCImplementation\proc_EDW_Create_HA_TempTable.sql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D:\dev\SQL\HFit_Rewrite\CurrentWork\CDCImplementation\proc_EDW_Create_HFIT_LKP_EDW_ALLOWED_MPI.sql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D:\dev\SQL\HFit_Rewrite\CurrentWork\CDCImplementation\proc_EDW_CT_ExecutionLog_Update.sql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D:\dev\SQL\HFit_Rewrite\CurrentWork\CDCImplementation\proc_EDW_CT_ExecutionLog_Update_Counts.sql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D:\dev\SQL\HFit_Rewrite\CurrentWork\CDCImplementation\proc_EDW_Gen_Temp_PkHashKeys.sql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D:\dev\SQL\HFit_Rewrite\CurrentWork\CDCImplementation\proc_EDW_HA_Build_ChangeTrackingTable.sql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D:\dev\SQL\HFit_Rewrite\CurrentWork\CDCImplementation\proc_EDW_HA_Master.sql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D:\dev\SQL\HFit_Rewrite\CurrentWork\CDCImplementation\proc_EDW_HA_Staging_Table_Reload.sql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D:\dev\SQL\HFit_Rewrite\CurrentWork\CDCImplementation\proc_EDW_HA_TempTable_Load_All_Data.sql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D:\dev\SQL\HFit_Rewrite\CurrentWork\CDCImplementation\proc_EDW_HA_TempTable_Load_Changed_Data.sql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D:\dev\SQL\HFit_Rewrite\CurrentWork\CDCImplementation\proc_EDW_Populate_Staging_Tables.sql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D:\dev\SQL\HFit_Rewrite\CurrentWork\CDCImplementation\proc_EDW_Procedure_Performance_Monitor.sql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D:\dev\SQL\HFit_Rewrite\CurrentWork\CDCImplementation\proc_EDW_PullHA_Temp_Data.sql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D:\dev\SQL\HFit_Rewrite\CurrentWork\CDCImplementation\proc_EDW_Reload_EDW_HealthAssessment.sql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D:\dev\SQL\HFit_Rewrite\CurrentWork\CDCImplementation\proc_EDW_Reload_STAGING_EDW_HealthAssessment.sql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D:\dev\SQL\HFit_Rewrite\CurrentWork\CDCImplementation\proc_EDW_UpdateDIMTables.sql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D:\dev\SQL\HFit_Rewrite\CurrentWork\CDCImplementation\proc_EDW_UpdateFACTTables.sql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D:\dev\SQL\HFit_Rewrite\CurrentWork\CDCImplementation\proc_EnableAllTableTriggers.sql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D:\dev\SQL\HFit_Rewrite\CurrentWork\CDCImplementation\proc_EnableAuditControl.sql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D:\dev\SQL\HFit_Rewrite\CurrentWork\CDCImplementation\proc_EnableBaseEmailNotifications.sql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D:\dev\SQL\HFit_Rewrite\CurrentWork\CDCImplementation\proc_EnableChangeTracking.sql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D:\dev\SQL\HFit_Rewrite\CurrentWork\CDCImplementation\proc_EnableFactEmailNotifications.sql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D:\dev\SQL\HFit_Rewrite\CurrentWork\CDCImplementation\proc_Enable_Disable_Tables_Indexes.sql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D:\dev\SQL\HFit_Rewrite\CurrentWork\CDCImplementation\proc_Enable_Disable_Tables_Triggers.sql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D:\dev\SQL\HFit_Rewrite\CurrentWork\CDCImplementation\proc_FACT_CMS_Class_KenticoCMS_1_ApplyCT.sql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D:\dev\SQL\HFit_Rewrite\CurrentWork\CDCImplementation\proc_FACT_CMS_Site_Delete.sql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D:\dev\SQL\HFit_Rewrite\CurrentWork\CDCImplementation\proc_FACT_CMS_User_Delete.sql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D:\dev\SQL\HFit_Rewrite\CurrentWork\CDCImplementation\proc_FACT_GetMaxCTVersionNbr.sql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D:\dev\SQL\HFit_Rewrite\CurrentWork\CDCImplementation\proc_FACT_PullTime_HIST.sql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D:\dev\SQL\HFit_Rewrite\CurrentWork\CDCImplementation\proc_FACT_RecompileAllProcs.sql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D:\dev\SQL\HFit_Rewrite\CurrentWork\CDCImplementation\proc_FACT_SaveCurrCTVersionNbr.sql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D:\dev\SQL\HFit_Rewrite\CurrentWork\CDCImplementation\proc_FindRemoveDupIndexes.sql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D:\dev\SQL\HFit_Rewrite\CurrentWork\CDCImplementation\proc_genBaseDelTrigger.sql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D:\dev\SQL\HFit_Rewrite\CurrentWork\CDCImplementation\proc_GenBaseTableDefaults.sql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D:\dev\SQL\HFit_Rewrite\CurrentWork\CDCImplementation\proc_GenBAseTableFromView.sql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D:\dev\SQL\HFit_Rewrite\CurrentWork\CDCImplementation\proc_GenBaseTableFromView_MASTER.sql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D:\dev\SQL\HFit_Rewrite\CurrentWork\CDCImplementation\proc_genBaseUpdtTrigger.sql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D:\dev\SQL\HFit_Rewrite\CurrentWork\CDCImplementation\proc_GenBaseViewNoNulls.sql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D:\dev\SQL\HFit_Rewrite\CurrentWork\CDCImplementation\proc_GenCTVerHIST_Trigger.sql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D:\dev\SQL\HFit_Rewrite\CurrentWork\CDCImplementation\proc_GenCT_HistProcedure.sql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D:\dev\SQL\HFit_Rewrite\CurrentWork\CDCImplementation\proc_genFactDelTrigger.sql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D:\dev\SQL\HFit_Rewrite\CurrentWork\CDCImplementation\proc_genFactInsTrigger.sql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D:\dev\SQL\HFit_Rewrite\CurrentWork\CDCImplementation\proc_genFactUpdateTrigger.sql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D:\dev\SQL\HFit_Rewrite\CurrentWork\CDCImplementation\proc_genFactUpdtTrigger.sql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D:\dev\SQL\HFit_Rewrite\CurrentWork\CDCImplementation\proc_GenHistoryTrigger.sql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D:\dev\SQL\HFit_Rewrite\CurrentWork\CDCImplementation\proc_GenInsertTrigger.sql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D:\dev\SQL\HFit_Rewrite\CurrentWork\CDCImplementation\proc_GenJobBaseTableSync.sql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D:\dev\SQL\HFit_Rewrite\CurrentWork\CDCImplementation\proc_GenJobBaseTableSync_MISSING.sql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D:\dev\SQL\HFit_Rewrite\CurrentWork\CDCImplementation\proc_GenJobFactTableSync.sql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D:\dev\SQL\HFit_Rewrite\CurrentWork\CDCImplementation\proc_GenJobTrackerAddStep.sql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D:\dev\SQL\HFit_Rewrite\CurrentWork\CDCImplementation\proc_GenJobTrackerTableSync.sql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D:\dev\SQL\HFit_Rewrite\CurrentWork\CDCImplementation\proc_genPullChangesProc.sql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D:\dev\SQL\HFit_Rewrite\CurrentWork\CDCImplementation\proc_genPullSyncProcTests.sql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D:\dev\SQL\HFit_Rewrite\CurrentWork\CDCImplementation\proc_genSelectInto.sql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D:\dev\SQL\HFit_Rewrite\CurrentWork\CDCImplementation\proc_GenSyncUpdateDML.sql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D:\dev\SQL\HFit_Rewrite\CurrentWork\CDCImplementation\proc_GenTableColumnsVariables.sql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D:\dev\SQL\HFit_Rewrite\CurrentWork\CDCImplementation\proc_GenTrackerCTProc.sql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D:\dev\SQL\HFit_Rewrite\CurrentWork\CDCImplementation\proc_GenTrackerCTProcMASTER.sql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D:\dev\SQL\HFit_Rewrite\CurrentWork\CDCImplementation\proc_GenTrackerFactTable.sql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D:\dev\SQL\HFit_Rewrite\CurrentWork\CDCImplementation\proc_genTrackerPrimaryKeys.sql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D:\dev\SQL\HFit_Rewrite\CurrentWork\CDCImplementation\proc_Gen_EDW_HealthAssessment_Staging_Tables.sql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D:\dev\SQL\HFit_Rewrite\CurrentWork\CDCImplementation\proc_getAllTableIndexes.sql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D:\dev\SQL\HFit_Rewrite\CurrentWork\CDCImplementation\proc_GetColumnID.sql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D:\dev\SQL\HFit_Rewrite\CurrentWork\CDCImplementation\proc_GetCTVerHist.sql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D:\dev\SQL\HFit_Rewrite\CurrentWork\CDCImplementation\proc_GetMaxCTVersionNbr.sql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D:\dev\SQL\HFit_Rewrite\CurrentWork\CDCImplementation\proc_GetTableColumnsAsVars.sql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D:\dev\SQL\HFit_Rewrite\CurrentWork\CDCImplementation\proc_GetTableColumnsCT.sql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D:\dev\SQL\HFit_Rewrite\CurrentWork\CDCImplementation\proc_GetTableColumnsNoIdentity.sql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D:\dev\SQL\HFit_Rewrite\CurrentWork\CDCImplementation\proc_GetTableColumnsNoPK.sql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D:\dev\SQL\HFit_Rewrite\CurrentWork\CDCImplementation\proc_GetTableForeignKeys.sql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D:\dev\SQL\HFit_Rewrite\CurrentWork\CDCImplementation\proc_HA_Create_BASE_MART_EDW_HealthAssesment.sql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D:\dev\SQL\HFit_Rewrite\CurrentWork\CDCImplementation\proc_HA_MasterUpdate.sql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D:\dev\SQL\HFit_Rewrite\CurrentWork\CDCImplementation\proc_HA_Update_CMS_Site.sql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D:\dev\SQL\HFit_Rewrite\CurrentWork\CDCImplementation\proc_HA_Update_HFit_Account.sql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D:\dev\SQL\HFit_Rewrite\CurrentWork\CDCImplementation\proc_HA_Update_HFit_HealthAssesmentUserAnswers.sql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D:\dev\SQL\HFit_Rewrite\CurrentWork\CDCImplementation\proc_HA_Update_HFit_HealthAssesmentUserModule.sql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D:\dev\SQL\HFit_Rewrite\CurrentWork\CDCImplementation\proc_HA_Update_HFit_HealthAssesmentUserQuestion.sql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D:\dev\SQL\HFit_Rewrite\CurrentWork\CDCImplementation\proc_HA_Update_HFit_HealthAssesmentUserRiskArea.sql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D:\dev\SQL\HFit_Rewrite\CurrentWork\CDCImplementation\proc_HA_Update_HFit_HealthAssesmentUserRiskCategory.sql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D:\dev\SQL\HFit_Rewrite\CurrentWork\CDCImplementation\proc_HA_Update_View_EDW_HealthAssesmentQuestions.sql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D:\dev\SQL\HFit_Rewrite\CurrentWork\CDCImplementation\proc_HFIT_PPTEligibility_AddDeletedRecs.sql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D:\dev\SQL\HFit_Rewrite\CurrentWork\CDCImplementation\proc_ifExistCurrVersionNbr.sql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D:\dev\SQL\HFit_Rewrite\CurrentWork\CDCImplementation\proc_InitializeDelTableData.sql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D:\dev\SQL\HFit_Rewrite\CurrentWork\CDCImplementation\proc_IsColIdentity.sql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D:\dev\SQL\HFit_Rewrite\CurrentWork\CDCImplementation\proc_IsColPrimaryKey.sql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D:\dev\SQL\HFit_Rewrite\CurrentWork\CDCImplementation\proc_isJobEnvironmentReady.sql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D:\dev\SQL\HFit_Rewrite\CurrentWork\CDCImplementation\proc_Load_HA_CT_TempTable.sql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D:\dev\SQL\HFit_Rewrite\CurrentWork\CDCImplementation\proc_MartRemoveDelTableNotNulls.sql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D:\dev\SQL\HFit_Rewrite\CurrentWork\CDCImplementation\proc_MartTestTableDataPull.sql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D:\dev\SQL\HFit_Rewrite\CurrentWork\CDCImplementation\proc_MART_BASE_OM_ContactGroupMember.sql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D:\dev\SQL\HFit_Rewrite\CurrentWork\CDCImplementation\proc_MasterBigintToInt.sql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D:\dev\SQL\HFit_Rewrite\CurrentWork\CDCImplementation\proc_MASTER_LKP_CTVersion_Fetch.sql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D:\dev\SQL\HFit_Rewrite\CurrentWork\CDCImplementation\proc_MASTER_LKP_CTVersion_Update.sql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D:\dev\SQL\HFit_Rewrite\CurrentWork\CDCImplementation\proc_MatchChildToParentTable.sql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D:\dev\SQL\HFit_Rewrite\CurrentWork\CDCImplementation\PROC_Oracle_view_RDW_ClinicalIndicators.sql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D:\dev\SQL\HFit_Rewrite\CurrentWork\CDCImplementation\proc_PERFMON_PullTime_HIST.sql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D:\dev\SQL\HFit_Rewrite\CurrentWork\CDCImplementation\proc_ProcessDBNameOnLargeTable.sql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D:\dev\SQL\HFit_Rewrite\CurrentWork\CDCImplementation\proc_PullEDW_HealthAssesment_CT.sql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D:\dev\SQL\HFit_Rewrite\CurrentWork\CDCImplementation\proc_PULL_ALL_Tracker_StoredProceduresFromDB.sql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D:\dev\SQL\HFit_Rewrite\CurrentWork\CDCImplementation\proc_Pull_HA_HashKeys.sql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D:\dev\SQL\HFit_Rewrite\CurrentWork\CDCImplementation\proc_QuickRowCount.sql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D:\dev\SQL\HFit_Rewrite\CurrentWork\CDCImplementation\proc_RegenBaseTableFromView.sql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D:\dev\SQL\HFit_Rewrite\CurrentWork\CDCImplementation\proc_RegenCT_Procedures.sql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D:\dev\SQL\HFit_Rewrite\CurrentWork\CDCImplementation\proc_RemoveAllCmsUserForeignKeys.sql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D:\dev\SQL\HFit_Rewrite\CurrentWork\CDCImplementation\proc_RemoveHashCodeDuplicateRows.sql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D:\dev\SQL\HFit_Rewrite\CurrentWork\CDCImplementation\proc_RemoveIdentityCols.sql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D:\dev\SQL\HFit_Rewrite\CurrentWork\CDCImplementation\proc_RemoveNotNullCols.sql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D:\dev\SQL\HFit_Rewrite\CurrentWork\CDCImplementation\Proc_RenameFACT_RowNumber.sql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D:\dev\SQL\HFit_Rewrite\CurrentWork\CDCImplementation\proc_RerunJobIfNeeded.sql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D:\dev\SQL\HFit_Rewrite\CurrentWork\CDCImplementation\proc_ResetTableCTVersionToLatest.sql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D:\dev\SQL\HFit_Rewrite\CurrentWork\CDCImplementation\proc_ReSync_ALL_Tables.sql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D:\dev\SQL\HFit_Rewrite\CurrentWork\CDCImplementation\proc_RI_Tracker_User.sql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D:\dev\SQL\HFit_Rewrite\CurrentWork\CDCImplementation\proc_SaveCTVerHist.sql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D:\dev\SQL\HFit_Rewrite\CurrentWork\CDCImplementation\proc_SaveCurrCTVersionNbr.sql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D:\dev\SQL\HFit_Rewrite\CurrentWork\CDCImplementation\proc_SendEmailNotice.sql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D:\dev\SQL\HFit_Rewrite\CurrentWork\CDCImplementation\proc_SetBadDataIdentifiers.sql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D:\dev\SQL\HFit_Rewrite\CurrentWork\CDCImplementation\proc_SetBaseTableNoNulls.sql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D:\dev\SQL\HFit_Rewrite\CurrentWork\CDCImplementation\proc_SetBaseTableNoNulls_GenerateExecStmts.sql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D:\dev\SQL\HFit_Rewrite\CurrentWork\CDCImplementation\proc_SetDefaultRowDataUpdated.sql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D:\dev\SQL\HFit_Rewrite\CurrentWork\CDCImplementation\proc_SetDefaultTrackerName.sql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D:\dev\SQL\HFit_Rewrite\CurrentWork\CDCImplementation\proc_SetPrimaryKeyToSurrogateKey.sql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D:\dev\SQL\HFit_Rewrite\CurrentWork\CDCImplementation\proc_SetStdColsTracker.sql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D:\dev\SQL\HFit_Rewrite\CurrentWork\CDCImplementation\proc_SetTrackerDataSurrogateKey.sql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D:\dev\SQL\HFit_Rewrite\CurrentWork\CDCImplementation\proc_SetTrackerKeyColToStandardLength.sql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D:\dev\SQL\HFit_Rewrite\CurrentWork\CDCImplementation\proc_SetTrackerPrimaryKey.sql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D:\dev\SQL\HFit_Rewrite\CurrentWork\CDCImplementation\proc_Set_Fact_TrackerDataSurrogateKeyData.sql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D:\dev\SQL\HFit_Rewrite\CurrentWork\CDCImplementation\proc_STAGED_EDW_CombinedHAViews.sql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D:\dev\SQL\HFit_Rewrite\CurrentWork\CDCImplementation\proc_Stage_EDW_Views.sql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D:\dev\SQL\HFit_Rewrite\CurrentWork\CDCImplementation\proc_STAGING_EDW_BioMetrics.sql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D:\dev\SQL\HFit_Rewrite\CurrentWork\CDCImplementation\proc_STAGING_EDW_CMS_UserSettings.sql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D:\dev\SQL\HFit_Rewrite\CurrentWork\CDCImplementation\proc_STAGING_EDW_CMS_UserSite.sql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D:\dev\SQL\HFit_Rewrite\CurrentWork\CDCImplementation\proc_STAGING_EDW_Coaches.sql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D:\dev\SQL\HFit_Rewrite\CurrentWork\CDCImplementation\proc_STAGING_EDW_CoachingDefinition.sql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D:\dev\SQL\HFit_Rewrite\CurrentWork\CDCImplementation\proc_STAGING_EDW_CoachingDetail.sql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D:\dev\SQL\HFit_Rewrite\CurrentWork\CDCImplementation\proc_STAGING_EDW_CompositeTracker.sql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D:\dev\SQL\HFit_Rewrite\CurrentWork\CDCImplementation\proc_STAGING_EDW_CT_USER.sql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D:\dev\SQL\HFit_Rewrite\CurrentWork\CDCImplementation\proc_STAGING_EDW_HA_Changes.sql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D:\dev\SQL\HFit_Rewrite\CurrentWork\CDCImplementation\proc_STAGING_EDW_HA_Changes_V2.sql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D:\dev\SQL\HFit_Rewrite\CurrentWork\CDCImplementation\proc_STAGING_EDW_HA_Definition.sql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D:\dev\SQL\HFit_Rewrite\CurrentWork\CDCImplementation\proc_STAGING_EDW_HealthAssesmentClientView.sql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D:\dev\SQL\HFit_Rewrite\CurrentWork\CDCImplementation\proc_STAGING_EDW_HealthInterestDetail.sql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D:\dev\SQL\HFit_Rewrite\CurrentWork\CDCImplementation\proc_STAGING_EDW_HealthInterestList.sql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D:\dev\SQL\HFit_Rewrite\CurrentWork\CDCImplementation\proc_STAGING_EDW_HFIT_PPTEligibility.sql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D:\dev\SQL\HFit_Rewrite\CurrentWork\CDCImplementation\proc_STAGING_EDW_Participant.sql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D:\dev\SQL\HFit_Rewrite\CurrentWork\CDCImplementation\proc_STAGING_EDW_RewardAwardDetail.sql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D:\dev\SQL\HFit_Rewrite\CurrentWork\CDCImplementation\proc_STAGING_EDW_RewardsDefinition.sql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D:\dev\SQL\HFit_Rewrite\CurrentWork\CDCImplementation\proc_STAGING_EDW_RewardTriggerParameters.sql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D:\dev\SQL\HFit_Rewrite\CurrentWork\CDCImplementation\proc_STAGING_EDW_RewardUserDetail.sql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D:\dev\SQL\HFit_Rewrite\CurrentWork\CDCImplementation\proc_STAGING_EDW_RewardUserLevel.sql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D:\dev\SQL\HFit_Rewrite\CurrentWork\CDCImplementation\proc_STAGING_EDW_SmallSteps.sql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D:\dev\SQL\HFit_Rewrite\CurrentWork\CDCImplementation\PROC_Staging_Pull_EDW_HealthAssesment_TEMPDATA.sql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D:\dev\SQL\HFit_Rewrite\CurrentWork\CDCImplementation\proc_SyncData.sql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D:\dev\SQL\HFit_Rewrite\CurrentWork\CDCImplementation\proc_TableContainsAllCols.sql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D:\dev\SQL\HFit_Rewrite\CurrentWork\CDCImplementation\proc_TableDefaultConstraintExists.sql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D:\dev\SQL\HFit_Rewrite\CurrentWork\CDCImplementation\proc_TableFKeysDrop.sql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D:\dev\SQL\HFit_Rewrite\CurrentWork\CDCImplementation\proc_TableHasCol.sql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D:\dev\SQL\HFit_Rewrite\CurrentWork\CDCImplementation\proc_TABLE_GROWTH_HISTORY.sql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D:\dev\SQL\HFit_Rewrite\CurrentWork\CDCImplementation\proc_trace.sql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D:\dev\SQL\HFit_Rewrite\CurrentWork\CDCImplementation\proc_TrackerAddTrackerName.sql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D:\dev\SQL\HFit_Rewrite\CurrentWork\CDCImplementation\proc_TrackerAlterPKEY.sql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D:\dev\SQL\HFit_Rewrite\CurrentWork\CDCImplementation\proc_TrackTableRowCounts.sql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D:\dev\SQL\HFit_Rewrite\CurrentWork\CDCImplementation\proc_Track_MART_Job_History.sql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D:\dev\SQL\HFit_Rewrite\CurrentWork\CDCImplementation\proc_TurnChangeTrackingOnTable.sql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D:\dev\SQL\HFit_Rewrite\CurrentWork\CDCImplementation\proc_UdpateTrackerCompositeFACTTbl.sql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D:\dev\SQL\HFit_Rewrite\CurrentWork\CDCImplementation\proc_UdpateTrackerCompositeTbl.sql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D:\dev\SQL\HFit_Rewrite\CurrentWork\CDCImplementation\proc_UdpateTrackerFactTbl.sql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D:\dev\SQL\HFit_Rewrite\CurrentWork\CDCImplementation\proc_UpdateSurrogateKeyDataBetweenParentAndChild.sql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D:\dev\SQL\HFit_Rewrite\CurrentWork\CDCImplementation\proc_UpdateSurrogateKeyDataBetweenParentAndChild_V2.sql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D:\dev\SQL\HFit_Rewrite\CurrentWork\CDCImplementation\proc_UpdateTrackerDataSurrogateKey.sql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D:\dev\SQL\HFit_Rewrite\CurrentWork\CDCImplementation\proc_Validate_TrackerName_Length.sql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D:\dev\SQL\HFit_Rewrite\CurrentWork\CDCImplementation\proc_VerifyIndexes.sql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D:\dev\SQL\HFit_Rewrite\CurrentWork\CDCImplementation\proc_view_RDW_ClinicalIndicators.sql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D:\dev\SQL\HFit_Rewrite\CurrentWork\CDCImplementation\proc_view_SIEBEL_ClinicalIndicators.sql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D:\dev\SQL\HFit_Rewrite\CurrentWork\CDCImplementation\QueryChanges.sql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D:\dev\SQL\HFit_Rewrite\CurrentWork\CDCImplementation\QueryChangesFromCT_Tables.sql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D:\dev\SQL\HFit_Rewrite\CurrentWork\CDCImplementation\rebuildAllTrackerCTProcedures.sql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D:\dev\SQL\HFit_Rewrite\CurrentWork\CDCImplementation\rebuildMartTable.sql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D:\dev\SQL\HFit_Rewrite\CurrentWork\CDCImplementation\RegenAllViewToTables.sql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D:\dev\SQL\HFit_Rewrite\CurrentWork\CDCImplementation\RegenerateTrackerCTProcs.sql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D:\dev\SQL\HFit_Rewrite\CurrentWork\CDCImplementation\REGEN_BASE_TABLE.sql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D:\dev\SQL\HFit_Rewrite\CurrentWork\CDCImplementation\regen_CT_Triggers.sql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D:\dev\SQL\HFit_Rewrite\CurrentWork\CDCImplementation\regen_Parent_Child_Surrogate_Key_Rels.sql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D:\dev\SQL\HFit_Rewrite\CurrentWork\CDCImplementation\Reload_ALL_BASE_Tables.sql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D:\dev\SQL\HFit_Rewrite\CurrentWork\CDCImplementation\Reload_ALL_Fact_Tables.sql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D:\dev\SQL\HFit_Rewrite\CurrentWork\CDCImplementation\Remove_SurrogateKeys_From_Mart.sql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D:\dev\SQL\HFit_Rewrite\CurrentWork\CDCImplementation\RenameFACT_RowNumber.sql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D:\dev\SQL\HFit_Rewrite\CurrentWork\CDCImplementation\reset_SvrKey.sql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D:\dev\SQL\HFit_Rewrite\CurrentWork\CDCImplementation\ReviewLogs.sql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D:\dev\SQL\HFit_Rewrite\CurrentWork\CDCImplementation\RunAllMARTJobs.sql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D:\dev\SQL\HFit_Rewrite\CurrentWork\CDCImplementation\RunCTJobs.sql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D:\dev\SQL\HFit_Rewrite\CurrentWork\CDCImplementation\saveProcOutputToTable_SP_Depends.sql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D:\dev\SQL\HFit_Rewrite\CurrentWork\CDCImplementation\save_All_Trigger_DDL.sql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D:\dev\SQL\HFit_Rewrite\CurrentWork\CDCImplementation\ScriptAllForeignKeyConstraints.sql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D:\dev\SQL\HFit_Rewrite\CurrentWork\CDCImplementation\ScriptAllForeignKeyConstraints_ReGenerateMissing.sql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D:\dev\SQL\HFit_Rewrite\CurrentWork\CDCImplementation\script_ReloadAndSyncUserID_Table.sql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D:\dev\SQL\HFit_Rewrite\CurrentWork\CDCImplementation\SetCtHA.sql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D:\dev\SQL\HFit_Rewrite\CurrentWork\CDCImplementation\set_Job_Step_To_WriteToLogAndShowOutput.sql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D:\dev\SQL\HFit_Rewrite\CurrentWork\CDCImplementation\ShowFailedJobs.sql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D:\dev\SQL\HFit_Rewrite\CurrentWork\CDCImplementation\ShowKeys.sql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D:\dev\SQL\HFit_Rewrite\CurrentWork\CDCImplementation\showPerformanceTraceData.sql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D:\dev\SQL\HFit_Rewrite\CurrentWork\CDCImplementation\spLoadTextFromAFile.sql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D:\dev\SQL\HFit_Rewrite\CurrentWork\CDCImplementation\spPullEdwCompositeTrackerXX.sql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D:\dev\SQL\HFit_Rewrite\CurrentWork\CDCImplementation\spPullEdwHaChanges.sql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D:\dev\SQL\HFit_Rewrite\CurrentWork\CDCImplementation\spPullEdwHaDefinitionXX.sql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D:\dev\SQL\HFit_Rewrite\CurrentWork\CDCImplementation\sp_dependsV2.sql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D:\dev\SQL\HFit_Rewrite\CurrentWork\CDCImplementation\sp_DMA_IndexAnalysis.sql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D:\dev\SQL\HFit_Rewrite\CurrentWork\CDCImplementation\sp_FindDependentTblSetCtOn.sql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D:\dev\SQL\HFit_Rewrite\CurrentWork\CDCImplementation\sp_getViewBaseTableColumns.sql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D:\dev\SQL\HFit_Rewrite\CurrentWork\CDCImplementation\sp_sp_start_job_wait.sql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D:\dev\SQL\HFit_Rewrite\CurrentWork\CDCImplementation\SQLQuery1.sql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D:\dev\SQL\HFit_Rewrite\CurrentWork\CDCImplementation\SQLQuery2.sql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D:\dev\SQL\HFit_Rewrite\CurrentWork\CDCImplementation\SQLQuery3.sql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D:\dev\SQL\HFit_Rewrite\CurrentWork\CDCImplementation\SQLQuery31proc_CT_HA_MarkUpdatedRecords.sql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D:\dev\SQL\HFit_Rewrite\CurrentWork\CDCImplementation\SQLQuery4.sql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D:\dev\SQL\HFit_Rewrite\CurrentWork\CDCImplementation\SQLQuery7.sql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D:\dev\SQL\HFit_Rewrite\CurrentWork\CDCImplementation\sql_server_Insufficient_Disk_Space_in_tempdb.sql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D:\dev\SQL\HFit_Rewrite\CurrentWork\CDCImplementation\StoredProcOutputToTable.sql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D:\dev\SQL\HFit_Rewrite\CurrentWork\CDCImplementation\SurrogateKey_Create.sql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D:\dev\SQL\HFit_Rewrite\CurrentWork\CDCImplementation\sync_Cms_SurrogateKey.sql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D:\dev\SQL\HFit_Rewrite\CurrentWork\CDCImplementation\sync_table_colunns.sql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D:\dev\SQL\HFit_Rewrite\CurrentWork\CDCImplementation\Sync_Table_Enable_Job.sql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D:\dev\SQL\HFit_Rewrite\CurrentWork\CDCImplementation\TEMP_GEN_HA_TableVars.sql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D:\dev\SQL\HFit_Rewrite\CurrentWork\CDCImplementation\TestCTRightJoin.sql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D:\dev\SQL\HFit_Rewrite\CurrentWork\CDCImplementation\TestHealthAssesmentLoad_MiniTest.sql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D:\dev\SQL\HFit_Rewrite\CurrentWork\CDCImplementation\TESTING_Update_HA_BaseTable_Timestamp_by_MS.sql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D:\dev\SQL\HFit_Rewrite\CurrentWork\CDCImplementation\TEST_CMS_UserSettingsSettings_CT.sql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D:\dev\SQL\HFit_Rewrite\CurrentWork\CDCImplementation\TEST_CMS_UserSite_CT.sql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D:\dev\SQL\HFit_Rewrite\CurrentWork\CDCImplementation\TEST_CMS_USER_CT.sql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D:\dev\SQL\HFit_Rewrite\CurrentWork\CDCImplementation\Test_DUPLICATE_Removal.sql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D:\dev\SQL\HFit_Rewrite\CurrentWork\CDCImplementation\Test_EDW_@Skeleton.sql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D:\dev\SQL\HFit_Rewrite\CurrentWork\CDCImplementation\Test_EDW_BioMetrics.sql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D:\dev\SQL\HFit_Rewrite\CurrentWork\CDCImplementation\Test_EDW_BioMetrics_V2.sql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D:\dev\SQL\HFit_Rewrite\CurrentWork\CDCImplementation\Test_EDW_Coaches.sql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D:\dev\SQL\HFit_Rewrite\CurrentWork\CDCImplementation\Test_EDW_CoachingDetail.sql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D:\dev\SQL\HFit_Rewrite\CurrentWork\CDCImplementation\Test_EDW_HA_Definition.sql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D:\dev\SQL\HFit_Rewrite\CurrentWork\CDCImplementation\TEST_EDW_HA_Pull_Version_test.sql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D:\dev\SQL\HFit_Rewrite\CurrentWork\CDCImplementation\Test_EDW_HealthAssesment.sql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D:\dev\SQL\HFit_Rewrite\CurrentWork\CDCImplementation\Test_EDW_HealthAssesment_V2.sql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D:\dev\SQL\HFit_Rewrite\CurrentWork\CDCImplementation\Test_EDW_HealthInterestDetail.sql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D:\dev\SQL\HFit_Rewrite\CurrentWork\CDCImplementation\Test_EDW_HealthInterestList.sql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D:\dev\SQL\HFit_Rewrite\CurrentWork\CDCImplementation\Test_EDW_proc_CoachingDefinition.sql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D:\dev\SQL\HFit_Rewrite\CurrentWork\CDCImplementation\Test_EDW_proc_Participant.sql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D:\dev\SQL\HFit_Rewrite\CurrentWork\CDCImplementation\TEST_EDW_RewardAwardDetail.sql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D:\dev\SQL\HFit_Rewrite\CurrentWork\CDCImplementation\TEST_EDW_RewardsDefinition.sql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D:\dev\SQL\HFit_Rewrite\CurrentWork\CDCImplementation\TEST_EDW_RewardTriggerParameters.sql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D:\dev\SQL\HFit_Rewrite\CurrentWork\CDCImplementation\TEST_EDW_RewardUserDetail.sql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D:\dev\SQL\HFit_Rewrite\CurrentWork\CDCImplementation\Test_EDW_SmallSteps.sql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D:\dev\SQL\HFit_Rewrite\CurrentWork\CDCImplementation\TEST_HFIT_PPTEligibility_CT.sql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D:\dev\SQL\HFit_Rewrite\CurrentWork\CDCImplementation\TEST_NoCT_LoadAndUpdateData.sql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D:\dev\SQL\HFit_Rewrite\CurrentWork\CDCImplementation\TEST_proc_Gen_EDW_HealthAssessment_Staging_Tables.sql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D:\dev\SQL\HFit_Rewrite\CurrentWork\CDCImplementation\Test_TrackerComposite.sql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D:\dev\SQL\HFit_Rewrite\CurrentWork\CDCImplementation\Test_view_EDW_HealthAssessmentDefinition.sql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D:\dev\SQL\HFit_Rewrite\CurrentWork\CDCImplementation\TimingCounts.sql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D:\dev\SQL\HFit_Rewrite\CurrentWork\CDCImplementation\TraceThruViewCols.sql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D:\dev\SQL\HFit_Rewrite\CurrentWork\CDCImplementation\Triggers.sql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D:\dev\SQL\HFit_Rewrite\CurrentWork\CDCImplementation\TRIG_CMS_UserSettings_Audit.sql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D:\dev\SQL\HFit_Rewrite\CurrentWork\CDCImplementation\TRIG_CMS_UserSite_Audit.sql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D:\dev\SQL\HFit_Rewrite\CurrentWork\CDCImplementation\TRIG_CMS_User_Audit.sql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D:\dev\SQL\HFit_Rewrite\CurrentWork\CDCImplementation\TRIG_DEL_BASE_HFit_HealthAssesmentUserStarted_HA_Sync.sql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D:\dev\SQL\HFit_Rewrite\CurrentWork\CDCImplementation\TRIG_DEL_BASE_MART_EDW_HealthAssesment.sql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D:\dev\SQL\HFit_Rewrite\CurrentWork\CDCImplementation\TRIG_DEL_BASE_view_SIEBEL_ClinicalIndicators.sql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D:\dev\SQL\HFit_Rewrite\CurrentWork\CDCImplementation\TRIG_HFIT_PPTEligibility_Audit.sql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D:\dev\SQL\HFit_Rewrite\CurrentWork\CDCImplementation\TRIG_UPDT_BASE_MART_EDW_HealthAssesment.sql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D:\dev\SQL\HFit_Rewrite\CurrentWork\CDCImplementation\TurnOnChangeTrackingAllTablesOnTheServer.sql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D:\dev\SQL\HFit_Rewrite\CurrentWork\CDCImplementation\udfGetTableColumns.sql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D:\dev\SQL\HFit_Rewrite\CurrentWork\CDCImplementation\udfGetTablePK.sql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D:\dev\SQL\HFit_Rewrite\CurrentWork\CDCImplementation\udfSplitString.sql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D:\dev\SQL\HFit_Rewrite\CurrentWork\CDCImplementation\udf_CkHaChanged.sql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D:\dev\SQL\HFit_Rewrite\CurrentWork\CDCImplementation\udf_CkSmallStepsHasChanged.sql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D:\dev\SQL\HFit_Rewrite\CurrentWork\CDCImplementation\udf_CkUserTrackerHasChanged.sql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D:\dev\SQL\HFit_Rewrite\CurrentWork\CDCImplementation\udf_CT_GetCommitTime.sql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D:\dev\SQL\HFit_Rewrite\CurrentWork\CDCImplementation\udf_StripHTML.sql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D:\dev\SQL\HFit_Rewrite\CurrentWork\CDCImplementation\ufnTbl_GetAllForeignKeyRelationships.sql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D:\dev\SQL\HFit_Rewrite\CurrentWork\CDCImplementation\uftReadfileAsTable.sql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D:\dev\SQL\HFit_Rewrite\CurrentWork\CDCImplementation\UpdateAllTrackerTablesForTesting.sql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D:\dev\SQL\HFit_Rewrite\CurrentWork\CDCImplementation\UpdateHaDataForTest.sql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D:\dev\SQL\HFit_Rewrite\CurrentWork\CDCImplementation\usp_Find_Problems.sql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D:\dev\SQL\HFit_Rewrite\CurrentWork\CDCImplementation\usp_GetErrorInfo.sql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D:\dev\SQL\HFit_Rewrite\CurrentWork\CDCImplementation\UTIL_ListAllForeignKeyRelationships.sql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D:\dev\SQL\HFit_Rewrite\CurrentWork\CDCImplementation\utlGetAllDependentObjectsRecursive.sql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D:\dev\SQL\HFit_Rewrite\CurrentWork\CDCImplementation\validateChangeTrackingOnEachTable.sql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D:\dev\SQL\HFit_Rewrite\CurrentWork\CDCImplementation\verify_JOINED_Tables_KeysAndIndexes.sql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D:\dev\SQL\HFit_Rewrite\CurrentWork\CDCImplementation\view_AUDIT_CMS_User.sql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D:\dev\SQL\HFit_Rewrite\CurrentWork\CDCImplementation\view_AUDIT_CMS_UserSettings.sql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D:\dev\SQL\HFit_Rewrite\CurrentWork\CDCImplementation\view_AUDIT_CMS_UserSite.sql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D:\dev\SQL\HFit_Rewrite\CurrentWork\CDCImplementation\view_AUDIT_HFit_PPTEligibility.sql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D:\dev\SQL\HFit_Rewrite\CurrentWork\CDCImplementation\View_CMS_Tree_Joined.sql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D:\dev\SQL\HFit_Rewrite\CurrentWork\CDCImplementation\View_CMS_Tree_Joined_Linked.sql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D:\dev\SQL\HFit_Rewrite\CurrentWork\CDCImplementation\View_CMS_Tree_Joined_Regular.sql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D:\dev\SQL\HFit_Rewrite\CurrentWork\CDCImplementation\view_CoachEnrolledPPTCondition.sql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D:\dev\SQL\HFit_Rewrite\CurrentWork\CDCImplementation\View_COM_SKU.sql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D:\dev\SQL\HFit_Rewrite\CurrentWork\CDCImplementation\view_ConditionManagement.sql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D:\dev\SQL\HFit_Rewrite\CurrentWork\CDCImplementation\view_CT_HA_ChangeTrackingTable.sql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D:\dev\SQL\HFit_Rewrite\CurrentWork\CDCImplementation\VIEW_DIM_HA.sql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D:\dev\SQL\HFit_Rewrite\CurrentWork\CDCImplementation\view_DIM_UserPptDetail.sql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D:\dev\SQL\HFit_Rewrite\CurrentWork\CDCImplementation\view_DisabledUsers.sql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D:\dev\SQL\HFit_Rewrite\CurrentWork\CDCImplementation\view_EDW_BioMetrics_MART.sql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D:\dev\SQL\HFit_Rewrite\CurrentWork\CDCImplementation\view_EDW_CoachingDetail_CT.sql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D:\dev\SQL\HFit_Rewrite\CurrentWork\CDCImplementation\view_EDW_CoachingDetail_MART.sql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D:\dev\SQL\HFit_Rewrite\CurrentWork\CDCImplementation\view_EDW_CT_VersionTracking.sql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D:\dev\SQL\HFit_Rewrite\CurrentWork\CDCImplementation\view_EDW_Eligibility_MART.sql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D:\dev\SQL\HFit_Rewrite\CurrentWork\CDCImplementation\view_EDW_Eligibility_MART_V2.sql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D:\dev\SQL\HFit_Rewrite\CurrentWork\CDCImplementation\view_EDW_HAassessment.sql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D:\dev\SQL\HFit_Rewrite\CurrentWork\CDCImplementation\view_EDW_HealthAssesment.sql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D:\dev\SQL\HFit_Rewrite\CurrentWork\CDCImplementation\View_EDW_HealthAssesmentQuestions.sql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D:\dev\SQL\HFit_Rewrite\CurrentWork\CDCImplementation\view_EDW_HealthAssesment_BASE.sql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D:\dev\SQL\HFit_Rewrite\CurrentWork\CDCImplementation\view_EDW_HealthAssesment_CT.sql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D:\dev\SQL\HFit_Rewrite\CurrentWork\CDCImplementation\view_EDW_HealthAssesment_MART.sql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D:\dev\SQL\HFit_Rewrite\CurrentWork\CDCImplementation\view_EDW_HealthAssesment_MART_V2.sql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D:\dev\SQL\HFit_Rewrite\CurrentWork\CDCImplementation\view_EDW_HealthAssesmsnt_BASE.sql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D:\dev\SQL\HFit_Rewrite\CurrentWork\CDCImplementation\view_EDW_HealthAssessment_MART_Pull_CMS1.sql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D:\dev\SQL\HFit_Rewrite\CurrentWork\CDCImplementation\view_EDW_HealthAssessment_MART_Pull_CMS2.sql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D:\dev\SQL\HFit_Rewrite\CurrentWork\CDCImplementation\view_EDW_HealthAssessment_MART_Pull_CMS3.sql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D:\dev\SQL\HFit_Rewrite\CurrentWork\CDCImplementation\view_EDW_HealthAssessment_MART_WithCT.sql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D:\dev\SQL\HFit_Rewrite\CurrentWork\CDCImplementation\View_EDW_HFIT_HealthAssesmentUserRiskArea_Joined.sql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D:\dev\SQL\HFit_Rewrite\CurrentWork\CDCImplementation\view_EDW_Participant.sql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D:\dev\SQL\HFit_Rewrite\CurrentWork\CDCImplementation\view_EDW_Participant_CT.sql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D:\dev\SQL\HFit_Rewrite\CurrentWork\CDCImplementation\view_EDW_PullHAData.sql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D:\dev\SQL\HFit_Rewrite\CurrentWork\CDCImplementation\view_EDW_PullHAData_IDX.sql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D:\dev\SQL\HFit_Rewrite\CurrentWork\CDCImplementation\view_EDW_PullHAData_NoCT.sql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D:\dev\SQL\HFit_Rewrite\CurrentWork\CDCImplementation\view_EDW_PullHAData_NoCT_Deletes.sql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D:\dev\SQL\HFit_Rewrite\CurrentWork\CDCImplementation\view_EDW_PullHAData_NoCT_Indexed.sql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D:\dev\SQL\HFit_Rewrite\CurrentWork\CDCImplementation\view_EDW_PullHAData_NoCT_Inserts.sql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D:\dev\SQL\HFit_Rewrite\CurrentWork\CDCImplementation\view_EDW_PullHAData_NoCT_Updates.sql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D:\dev\SQL\HFit_Rewrite\CurrentWork\CDCImplementation\view_EDW_RewardTriggerParameters_CT.sql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D:\dev\SQL\HFit_Rewrite\CurrentWork\CDCImplementation\view_EDW_RewardUserLevel.sql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D:\dev\SQL\HFit_Rewrite\CurrentWork\CDCImplementation\view_EDW_SmallStepResponses.sql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D:\dev\SQL\HFit_Rewrite\CurrentWork\CDCImplementation\view_EDW_SmallStepResponses_CT.sql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D:\dev\SQL\HFit_Rewrite\CurrentWork\CDCImplementation\view_EDW_SmallStepResponses_STAGED.sql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D:\dev\SQL\HFit_Rewrite\CurrentWork\CDCImplementation\View_EDW_STAGED_HFIT_HEALTHASSESMENTUSERRISKAREA_Joined.sql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D:\dev\SQL\HFit_Rewrite\CurrentWork\CDCImplementation\view_EDW_TrackerCompositeDetails.sql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D:\dev\SQL\HFit_Rewrite\CurrentWork\CDCImplementation\view_EDW_TrackerCompositeDetails_CT.sql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D:\dev\SQL\HFit_Rewrite\CurrentWork\CDCImplementation\view_EDW_TrackerCompositeDetails_CT_ONLY.sql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D:\dev\SQL\HFit_Rewrite\CurrentWork\CDCImplementation\View_FACT_HFIT_HEALTHASSESMENTUSERRISKAREA.sql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D:\dev\SQL\HFit_Rewrite\CurrentWork\CDCImplementation\view_HealthAssesment_MART.sql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D:\dev\SQL\HFit_Rewrite\CurrentWork\CDCImplementation\View_HFit_HACampaign_Joined.sql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D:\dev\SQL\HFit_Rewrite\CurrentWork\CDCImplementation\View_HFit_HealthAssesmentMatrixQuestion_Joined.sql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D:\dev\SQL\HFit_Rewrite\CurrentWork\CDCImplementation\View_HFit_HealthAssesmentMultipleChoiceQuestion_Joined.sql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D:\dev\SQL\HFit_Rewrite\CurrentWork\CDCImplementation\View_HFit_HealthAssesmentQuestions.sql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D:\dev\SQL\HFit_Rewrite\CurrentWork\CDCImplementation\View_HFit_HealthAssessmentFreeForm_Joined.sql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D:\dev\SQL\HFit_Rewrite\CurrentWork\CDCImplementation\View_HFit_HealthAssessment_Joined.sql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D:\dev\SQL\HFit_Rewrite\CurrentWork\CDCImplementation\View_HFit_HealthAssessment_Joined_MART.sql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D:\dev\SQL\HFit_Rewrite\CurrentWork\CDCImplementation\View_HFit_OutComeMessages_Joined.sql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D:\dev\SQL\HFit_Rewrite\CurrentWork\CDCImplementation\View_HFit_RewardLevel_Joined.sql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D:\dev\SQL\HFit_Rewrite\CurrentWork\CDCImplementation\View_HFit_RewardTriggerParameter_Joined.sql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D:\dev\SQL\HFit_Rewrite\CurrentWork\CDCImplementation\View_HFit_RewardTrigger_Joined.sql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D:\dev\SQL\HFit_Rewrite\CurrentWork\CDCImplementation\view_MART_EDW_HealthAssesment.sql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D:\dev\SQL\HFit_Rewrite\CurrentWork\CDCImplementation\view_MART_HealthAssesment.sql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D:\dev\SQL\HFit_Rewrite\CurrentWork\CDCImplementation\view_MART_HealthAssesment_CT.sql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D:\dev\SQL\HFit_Rewrite\CurrentWork\CDCImplementation\view_MART_View_OM_ContactGroupMember_HASH.sql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D:\dev\SQL\HFit_Rewrite\CurrentWork\CDCImplementation\view_PPT_CMSUser.sql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D:\dev\SQL\HFit_Rewrite\CurrentWork\CDCImplementation\view_PPT_User_TrackerDetails.sql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D:\dev\SQL\HFit_Rewrite\CurrentWork\CDCImplementation\view_UserExcludedCondition.sql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D:\dev\SQL\HFit_Rewrite\CurrentWork\CDCImplementation\XXX_CodeToPullChangesOnlyByVersionID.sql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D:\dev\SQL\HFit_Rewrite\CurrentWork\CDCImplementation\xxx_ContactGroupMemberFromManual.sql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D:\dev\SQL\HFit_Rewrite\CurrentWork\CDCImplementation\yy.sql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D:\dev\SQL\HFit_Rewrite\CurrentWork\CDCImplementation\_@BaseLineCT_Pull_Col_changes.sql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D:\dev\SQL\HFit_Rewrite\CurrentWork\CDCImplementation\_ChangePrimaryKey.sql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D:\dev\SQL\HFit_Rewrite\CurrentWork\CDCImplementation\_CheckRiCounts.sql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D:\dev\SQL\HFit_Rewrite\CurrentWork\CDCImplementation\_Check_CT_Pull_History.sql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D:\dev\SQL\HFit_Rewrite\CurrentWork\CDCImplementation\_Disable_Jobs_That_Are_Not_Critical_To_Coaching.sql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D:\dev\SQL\HFit_Rewrite\CurrentWork\CDCImplementation\_DUP_XSVR_DATA.sql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D:\dev\SQL\HFit_Rewrite\CurrentWork\CDCImplementation\_ExampleRowcountOptimize.sql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D:\dev\SQL\HFit_Rewrite\CurrentWork\CDCImplementation\_EXAMPLE_UPDT_TRIG.sql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D:\dev\SQL\HFit_Rewrite\CurrentWork\CDCImplementation\_FIND_Modifed_Columns_CT.sql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D:\dev\SQL\HFit_Rewrite\CurrentWork\CDCImplementation\_FIND_Modifed_CT_Columns.sql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D:\dev\SQL\HFit_Rewrite\CurrentWork\CDCImplementation\_generate_Base_Tables.sql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D:\dev\SQL\HFit_Rewrite\CurrentWork\CDCImplementation\_HA_CT_TuningEffort.sql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D:\dev\SQL\HFit_Rewrite\CurrentWork\CDCImplementation\_Load_HA_Recs_Optimized.sql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D:\dev\SQL\HFit_Rewrite\CurrentWork\CDCImplementation\_Load_HA_Recs_Optimized_TempTable.sql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D:\dev\SQL\HFit_Rewrite\CurrentWork\CDCImplementation\_MART_Data_Cleanup_Routines.sql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D:\dev\SQL\HFit_Rewrite\CurrentWork\CDCImplementation\_Mart_Index_IVP.sql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D:\dev\SQL\HFit_Rewrite\CurrentWork\CDCImplementation\_PULL_FACT_Changes.sql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D:\dev\SQL\HFit_Rewrite\CurrentWork\CDCImplementation\_Refresh_Critical_Coaching_Data.sql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D:\dev\SQL\HFit_Rewrite\CurrentWork\CDCImplementation\_RegenAllViewProcesAndTables.sql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D:\dev\SQL\HFit_Rewrite\CurrentWork\CDCImplementation\_RestoreCorrectionProcesses.sql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D:\dev\SQL\HFit_Rewrite\CurrentWork\CDCImplementation\_SYNC_HFit_GoalOutcome.sql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D:\dev\SQL\HFit_Rewrite\CurrentWork\CDCImplementation\_TEST_Setup.sql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D:\dev\SQL\HFit_Rewrite\CurrentWork\CDCImplementation\_TriggerToUpdateAuditRecordForCT.sql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D:\dev\SQL\HFit_Rewrite\CurrentWork\CDCImplementation\_UPDATE_BUG.sql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D:\dev\SQL\HFit_Rewrite\CurrentWork\CDCImplementation\_UPDATE_TEST_DEMO.sql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D:\dev\SQL\HFit_Rewrite\CurrentWork\CDCImplementation\_UPDATE_TrackerData_Deletes.sql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D:\dev\SQL\HFit_Rewrite\CurrentWork\CDCImplementation\_UPDATE_TrackerData_Inserts.sql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D:\dev\SQL\HFit_Rewrite\CurrentWork\CDCImplementation\view_EDW_HealthAssesment\proc_EDW_CountDeletedHA.sql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D:\dev\SQL\HFit_Rewrite\CurrentWork\CDCImplementation\view_EDW_HealthAssesment\spPullEdwHaChanges.sql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D:\dev\SQL\HFit_Rewrite\CurrentWork\CDCImplementation\view_EDW_HealthAssesment.sql\proc_EDW_CountDeletedHA.sql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D:\dev\SQL\HFit_Rewrite\CurrentWork\CDCImplementation\view_EDW_HealthAssesment.sql\spPullEdwHaChanges.sql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D:\dev\SQL\HFit_Rewrite\CurrentWork\CDCImplementation\_SampleCRUD_Procs\proc_CT_HealthInterestDetail_AddDeletedRecs.sql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D:\dev\SQL\HFit_Rewrite\CurrentWork\CDCImplementation\_SampleCRUD_Procs\proc_CT_XXXX_AddDeletedRecs.sql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D:\dev\SQL\HFit_Rewrite\CurrentWork\CDCImplementation\_SampleCRUD_Procs\proc_CT_XXXX_AddNewRecs.sql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D:\dev\SQL\HFit_Rewrite\CurrentWork\CDCImplementation\_SampleCRUD_Procs\proc_CT_XXXX_AddUpdatedRecs.sql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D:\dev\SQL\HFit_Rewrite\CurrentWork\DataUpdates\RejectList.sql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D:\dev\SQL\HFit_Rewrite\CurrentWork\DBCompare\proc_CompareDB.sql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D:\dev\SQL\HFit_Rewrite\CurrentWork\DenormalizedViews\View_CMS_Tree_Joined_Denormalized.sql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D:\dev\SQL\HFit_Rewrite\CurrentWork\DenormalizedViews\View_CMS_Tree_Joined_Linked_Denormalized.sql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D:\dev\SQL\HFit_Rewrite\CurrentWork\DenormalizedViews\View_CMS_Tree_Joined_Regular_Denormalized.sql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D:\dev\SQL\HFit_Rewrite\CurrentWork\DenormalizedViews\View_COM_SKU_Denormalized.sql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D:\dev\SQL\HFit_Rewrite\CurrentWork\DenormalizedViews\View_HFit_HealthAssessment_Joined.denormalized.sql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D:\dev\SQL\HFit_Rewrite\CurrentWork\HFit_Challenge\proc_EDW_ChallengeRegistrationData.sql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D:\dev\SQL\HFit_Rewrite\CurrentWork\IndexTuning\CreateMissingProdIndexes.sql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D:\dev\SQL\HFit_Rewrite\CurrentWork\IndexTuning\HAProdIndexTuning.sql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D:\dev\SQL\HFit_Rewrite\CurrentWork\IndexTuning\IndexCleanUp.sql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D:\dev\SQL\HFit_Rewrite\CurrentWork\IndexTuning\IndexUsageReview.sql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D:\dev\SQL\HFit_Rewrite\CurrentWork\InWork\Rewards Issue </w:t>
            </w:r>
            <w:proofErr w:type="spellStart"/>
            <w:r w:rsidRPr="00694451">
              <w:rPr>
                <w:rFonts w:ascii="Arial" w:hAnsi="Arial" w:cs="Arial"/>
                <w:sz w:val="16"/>
                <w:szCs w:val="16"/>
              </w:rPr>
              <w:t>GUID.sql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D:\dev\SQL\HFit_Rewrite\CurrentWork\Issues\55552_MissingMPI.sql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D:\dev\SQL\HFit_Rewrite\CurrentWork\Issues\Look for </w:t>
            </w:r>
            <w:proofErr w:type="spellStart"/>
            <w:r w:rsidRPr="00694451">
              <w:rPr>
                <w:rFonts w:ascii="Arial" w:hAnsi="Arial" w:cs="Arial"/>
                <w:sz w:val="16"/>
                <w:szCs w:val="16"/>
              </w:rPr>
              <w:t>orphans.sql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D:\dev\SQL\HFit_Rewrite\CurrentWork\Issues\RewardDataMismatch.sql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D:\dev\SQL\HFit_Rewrite\CurrentWork\Issues\RewardDataMismatchHeirarchy.sql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D:\dev\SQL\HFit_Rewrite\CurrentWork\Issues\RewardNewApproachData.sql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D:\dev\SQL\HFit_Rewrite\CurrentWork\Issues\RichardDups.sql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D:\dev\SQL\HFit_Rewrite\CurrentWork\Issues\view_EDW_RewardUserDetail_Analysis.sql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D:\dev\SQL\HFit_Rewrite\CurrentWork\Platform\CoachParticipantSessions.sql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D:\dev\SQL\HFit_Rewrite\CurrentWork\Platform\ParticipantSessions.sql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D:\dev\SQL\HFit_Rewrite\CurrentWork\Screening\View_EDW_ScreeningEventData.sql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D:\dev\SQL\HFit_Rewrite\CurrentWork\TestProcs\TEST_NULL_HA_Competetion_DATES.sql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D:\dev\SQL\HFit_Rewrite\CurrentWork\TestProcs\_HaValidationGUID.23.Tests.sql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D:\dev\SQL\HFit_Rewrite\CurrentWork\TestProcs\_TestHAQry.sql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D:\dev\SQL\HFit_Rewrite\CurrentWork\TestProcs\_TestHAQryV2.sql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D:\dev\SQL\HFit_Rewrite\CurrentWork\View_Test_K7_K8\createAllTestDDL.sql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D:\dev\SQL\HFit_Rewrite\CurrentWork\View_Test_K7_K8\genViewTestDDL.sql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D:\dev\SQL\HFit_Rewrite\CurrentWork\View_Test_K7_K8\proc_GenK7K8TestDdl.sql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D:\dev\SQL\HFit_Rewrite\CurrentWork\View_Test_K7_K8\TestScripts\FindSizeOfTestTables.sql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D:\dev\SQL\HFit_Rewrite\CurrentWork\View_Test_K7_K8\TestScripts\TEST_K7K8_view_EDW_Awards.sql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D:\dev\SQL\HFit_Rewrite\CurrentWork\View_Test_K7_K8\TestScripts\TEST_K7K8_view_EDW_BioMetrics.sql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D:\dev\SQL\HFit_Rewrite\CurrentWork\View_Test_K7_K8\TestScripts\TEST_K7K8_view_EDW_ClientCompany.sql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D:\dev\SQL\HFit_Rewrite\CurrentWork\View_Test_K7_K8\TestScripts\TEST_K7K8_view_EDW_Coaches.sql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D:\dev\SQL\HFit_Rewrite\CurrentWork\View_Test_K7_K8\TestScripts\TEST_K7K8_view_EDW_CoachingDefinition.sql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D:\dev\SQL\HFit_Rewrite\CurrentWork\View_Test_K7_K8\TestScripts\TEST_K7K8_view_EDW_CoachingDetail.sql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D:\dev\SQL\HFit_Rewrite\CurrentWork\View_Test_K7_K8\TestScripts\TEST_K7K8_view_EDW_CoachingPPTEligible.sql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D:\dev\SQL\HFit_Rewrite\CurrentWork\View_Test_K7_K8\TestScripts\TEST_K7K8_view_EDW_CoachingPPTEnrolled.sql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D:\dev\SQL\HFit_Rewrite\CurrentWork\View_Test_K7_K8\TestScripts\TEST_K7K8_view_EDW_Eligibility.sql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D:\dev\SQL\HFit_Rewrite\CurrentWork\View_Test_K7_K8\TestScripts\TEST_K7K8_view_EDW_EligibilityHistory.sql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D:\dev\SQL\HFit_Rewrite\CurrentWork\View_Test_K7_K8\TestScripts\TEST_K7K8_view_EDW_HealthAssesment.sql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D:\dev\SQL\HFit_Rewrite\CurrentWork\View_Test_K7_K8\TestScripts\TEST_K7K8_View_EDW_HealthAssesmentAnswers.sql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D:\dev\SQL\HFit_Rewrite\CurrentWork\View_Test_K7_K8\TestScripts\TEST_K7K8_view_EDW_HealthAssesmentClientView.sql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D:\dev\SQL\HFit_Rewrite\CurrentWork\View_Test_K7_K8\TestScripts\TEST_K7K8_view_EDW_HealthAssesmentDeffinition.sql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D:\dev\SQL\HFit_Rewrite\CurrentWork\View_Test_K7_K8\TestScripts\TEST_K7K8_view_EDW_HealthAssesmentDeffinitionCustom.sql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D:\dev\SQL\HFit_Rewrite\CurrentWork\View_Test_K7_K8\TestScripts\TEST_K7K8_View_EDW_HealthAssesmentQuestions.sql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D:\dev\SQL\HFit_Rewrite\CurrentWork\View_Test_K7_K8\TestScripts\TEST_K7K8_view_EDW_HealthInterestDetail.sql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D:\dev\SQL\HFit_Rewrite\CurrentWork\View_Test_K7_K8\TestScripts\TEST_K7K8_view_EDW_HealthInterestList.sql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D:\dev\SQL\HFit_Rewrite\CurrentWork\View_Test_K7_K8\TestScripts\TEST_K7K8_view_EDW_Participant.sql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D:\dev\SQL\HFit_Rewrite\CurrentWork\View_Test_K7_K8\TestScripts\TEST_K7K8_view_EDW_RewardAwardDetail.sql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D:\dev\SQL\HFit_Rewrite\CurrentWork\View_Test_K7_K8\TestScripts\TEST_K7K8_View_EDW_RewardProgram_Joined.sql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D:\dev\SQL\HFit_Rewrite\CurrentWork\View_Test_K7_K8\TestScripts\TEST_K7K8_view_EDW_RewardsDefinition.sql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D:\dev\SQL\HFit_Rewrite\CurrentWork\View_Test_K7_K8\TestScripts\TEST_K7K8_view_EDW_RewardTriggerParameters.sql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D:\dev\SQL\HFit_Rewrite\CurrentWork\View_Test_K7_K8\TestScripts\TEST_K7K8_view_EDW_RewardUserDetail.sql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D:\dev\SQL\HFit_Rewrite\CurrentWork\View_Test_K7_K8\TestScripts\TEST_K7K8_view_EDW_RewardUserLevel.sql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D:\dev\SQL\HFit_Rewrite\CurrentWork\View_Test_K7_K8\TestScripts\TEST_K7K8_view_EDW_ScreeningsFromTrackers.sql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D:\dev\SQL\HFit_Rewrite\CurrentWork\View_Test_K7_K8\TestScripts\TEST_K7K8_view_EDW_SmallStepResponses.sql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D:\dev\SQL\HFit_Rewrite\CurrentWork\View_Test_K7_K8\TestScripts\TEST_K7K8_view_EDW_TrackerCompositeDetails.sql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D:\dev\SQL\HFit_Rewrite\CurrentWork\View_Test_K7_K8\TestScripts\TEST_K7K8_view_EDW_TrackerMetadata.sql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D:\dev\SQL\HFit_Rewrite\CurrentWork\View_Test_K7_K8\TestScripts\TEST_K7K8_view_EDW_TrackerShots.sql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D:\dev\SQL\HFit_Rewrite\CurrentWork\View_Test_K7_K8\TestScripts\TEST_K7K8_view_EDW_TrackerTests.sql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D:\dev\SQL\HFit_Rewrite\CurrentWork\View_Test_K7_K8\TestScripts\_ResultsOfTests.sql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D:\dev\SQL\HFit_Rewrite\CurrentWork\Viper\CityZipCode.sql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D:\dev\SQL\HFit_Rewrite\CurrentWork\Viper\create_FTP_File_Definition.sql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D:\dev\SQL\HFit_Rewrite\CurrentWork\Viper\create_ViperAdd.sql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D:\dev\SQL\HFit_Rewrite\CurrentWork\Viper\dma_GetFileProperties.sql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D:\dev\SQL\HFit_Rewrite\CurrentWork\Viper\dma_LoadTextFileIntoTempTable.sql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D:\dev\SQL\HFit_Rewrite\CurrentWork\Viper\dma_ProcessFtpDirectory.sql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D:\dev\SQL\HFit_Rewrite\CurrentWork\Viper\ELIGIBILITY_MPI.sql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D:\dev\SQL\HFit_Rewrite\CurrentWork\Viper\ELIGIBILITY_Type.sql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D:\dev\SQL\HFit_Rewrite\CurrentWork\Viper\FileProcessHistory.sql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D:\dev\SQL\HFit_Rewrite\CurrentWork\Viper\FTP_PrePostProcessing.sql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D:\dev\SQL\HFit_Rewrite\CurrentWork\Viper\FTP_Processing_Error.sql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D:\dev\SQL\HFit_Rewrite\CurrentWork\Viper\FTP_Processing_Rules.sql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D:\dev\SQL\HFit_Rewrite\CurrentWork\Viper\FTP_Run_Stats.sql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D:\dev\SQL\HFit_Rewrite\CurrentWork\Viper\gen_C#CommandParms.sql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D:\dev\SQL\HFit_Rewrite\CurrentWork\Viper\InitialDataSetup.sql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D:\dev\SQL\HFit_Rewrite\CurrentWork\Viper\InitialDataSetup_DataTypes.sql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D:\dev\SQL\HFit_Rewrite\CurrentWork\Viper\MERGE </w:t>
            </w:r>
            <w:proofErr w:type="spellStart"/>
            <w:r w:rsidRPr="00694451">
              <w:rPr>
                <w:rFonts w:ascii="Arial" w:hAnsi="Arial" w:cs="Arial"/>
                <w:sz w:val="16"/>
                <w:szCs w:val="16"/>
              </w:rPr>
              <w:t>ELIGIBILITY_MPI_TEMP.sql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D:\dev\SQL\HFit_Rewrite\CurrentWork\Viper\MpiDetailsType.sql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D:\dev\SQL\HFit_Rewrite\CurrentWork\Viper\MPI_PreValidation_table.sql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D:\dev\SQL\HFit_Rewrite\CurrentWork\Viper\MPI_WaitTime.sql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D:\dev\SQL\HFit_Rewrite\CurrentWork\Viper\proc_insert_ViperTableDefinition.sql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D:\dev\SQL\HFit_Rewrite\CurrentWork\Viper\proc_UpdateEligibilityDataFromMPI.sql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D:\dev\SQL\HFit_Rewrite\CurrentWork\Viper\proc_UserValidationDataHaskKey.sql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D:\dev\SQL\HFit_Rewrite\CurrentWork\Viper\spQueryToHtmlTable.sql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D:\dev\SQL\HFit_Rewrite\CurrentWork\Viper\sp_InsertMpiFileDetails.sql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D:\dev\SQL\HFit_Rewrite\CurrentWork\Viper\sp_UpdateEligibilityData.sql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D:\dev\SQL\HFit_Rewrite\CurrentWork\Viper\StateAbbreviations.sql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D:\dev\SQL\HFit_Rewrite\CurrentWork\Viper\view_ELIGIBILITY_MPI_TEMP_BCP.sql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D:\dev\SQL\HFit_Rewrite\CurrentWork\Viper\view_TableSystemDataTypes.sql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D:\dev\SQL\HFit_Rewrite\CurrentWork\Viper\VIPER_MPI_Type_User_defined_Table_Type.sql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D:\dev\SQL\HFit_Rewrite\CurrentWork\Viper\_Viper_Reset.sql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D:\dev\SQL\HFit_Rewrite\CurrentWork\_01.15.2015DDL_Build\BUILD.01.15.2014.sql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D:\dev\SQL\HFit_Rewrite\CurrentWork\_01.15.2015DDL_Build\dropViews.sql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D:\dev\SQL\HFit_Rewrite\CurrentWork\_01.15.2015DDL_Build\IVP.Master.03.01.2014.sql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D:\dev\SQL\HFit_Rewrite\CurrentWork\_01.15.2015DDL_Build\SynchronizeTrackerTables.sql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D:\dev\SQL\HFit_Rewrite\CurrentWork\_03.01.2015_IVP\IVP.03.01.2015.sql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D:\dev\SQL\HFit_Rewrite\CurrentWork\_03.01.2015_IVP\IVP.VIEWS.Validate.Exist.02.26.2015.sql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D:\dev\SQL\HFit_Rewrite\CurrentWork\_AuditDeletes\proc_CreateDeleteAudit.sql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D:\dev\SQL\HFit_Rewrite\CurrentWork\_ChangeTracking\ChangeTrackingBuild.sql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D:\dev\SQL\HFit_Rewrite\CurrentWork\_ChangeTracking\CreateDdlAuditTables.sql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D:\dev\SQL\HFit_Rewrite\CurrentWork\_ChangeTracking\Create_Job_SchemaMonitorReport.sql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D:\dev\SQL\HFit_Rewrite\CurrentWork\_ChangeTracking\FindJobRunStats.sql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D:\dev\SQL\HFit_Rewrite\CurrentWork\_ChangeTracking\IVP_ChangeTrackingBuild.sql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D:\dev\SQL\HFit_Rewrite\CurrentWork\_ChangeTracking\ListAllMailProfiles.sql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D:\dev\SQL\HFit_Rewrite\CurrentWork\_ChangeTracking\Proc_EDW_Compare_MASTER.sql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D:\dev\SQL\HFit_Rewrite\CurrentWork\_ChangeTracking\Proc_EDW_Compare_Tables.sql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D:\dev\SQL\HFit_Rewrite\CurrentWork\_ChangeTracking\Proc_EDW_Compare_Views.sql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D:\dev\SQL\HFit_Rewrite\CurrentWork\_ChangeTracking\proc_TABLE_GROWTH_HISTORY.sql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D:\dev\SQL\HFit_Rewrite\CurrentWork\_ChangeTracking\SchemaChangeMonitor.sql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D:\dev\SQL\HFit_Rewrite\CurrentWork\_ChangeTracking\SchemaChangeMonitorEvent.sql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D:\dev\SQL\HFit_Rewrite\CurrentWork\_ChangeTracking\SchemaChangeMonitor_rptData.sql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D:\dev\SQL\HFit_Rewrite\CurrentWork\_ChangeTracking\SetDB.sql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D:\dev\SQL\HFit_Rewrite\CurrentWork\_ChangeTracking\sp_SchemaMonitorReport.sql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D:\dev\SQL\HFit_Rewrite\CurrentWork\_ChangeTracking\TheEnd.sql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D:\dev\SQL\HFit_Rewrite\CurrentWork\_ChangeTracking\trgSchemaMonitor.sql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D:\dev\SQL\HFit_Rewrite\CurrentWork\_ChangeTracking\udfGetCurrentIP.sql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D:\dev\SQL\HFit_Rewrite\CurrentWork\_Eligibility\Create_Job_update_EDW_Eligibility.sql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D:\dev\SQL\HFit_Rewrite\CurrentWork\_Eligibility\Create_Job_update_EDW_RoleEligibility.sql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D:\dev\SQL\HFit_Rewrite\CurrentWork\_Eligibility\Create_Tables_RoleEligibility.sql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D:\dev\SQL\HFit_Rewrite\CurrentWork\_Eligibility\EligibilityImplementationScript.sql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D:\dev\SQL\HFit_Rewrite\CurrentWork\_Eligibility\IVP.Eligibility.sql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D:\dev\SQL\HFit_Rewrite\CurrentWork\_Eligibility\LoadInitialRoleEligibilityData.sql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D:\dev\SQL\HFit_Rewrite\CurrentWork\_Eligibility\proc_build_EDW_Eligibility.sql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D:\dev\SQL\HFit_Rewrite\CurrentWork\_Eligibility\proc_EDW_RoleEligibilityDaily.sql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D:\dev\SQL\HFit_Rewrite\CurrentWork\_Eligibility\proc_EDW_RoleEligibilityExpired.sql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D:\dev\SQL\HFit_Rewrite\CurrentWork\_Eligibility\proc_EDW_RoleEligibilityStarted.sql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D:\dev\SQL\HFit_Rewrite\CurrentWork\_Eligibility\qryCurrentTableRowCounts.sql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D:\dev\SQL\HFit_Rewrite\CurrentWork\_Eligibility\qryTestDataStates.sql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D:\dev\SQL\HFit_Rewrite\CurrentWork\_Eligibility\trgLastModDate.sql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D:\dev\SQL\HFit_Rewrite\CurrentWork\_Eligibility\view_EDW_Eligibility.sql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D:\dev\SQL\HFit_Rewrite\CurrentWork\_Eligibility\view_EDW_EligibilityHistory.sql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D:\dev\SQL\HFit_Rewrite\CurrentWork\_Eligibility\view_EDW_RoleEligibility.Old.Bak.sql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D:\dev\SQL\HFit_Rewrite\CurrentWork\_Eligibility\view_EDW_RoleEligibility.sql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D:\dev\SQL\HFit_Rewrite\CurrentWork\_Fixes02.17.2013\RebuildViews.sql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D:\dev\SQL\HFit_Rewrite\CurrentWork\_Fixes02.17.2013\RefreshAllViews.sql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D:\dev\SQL\HFit_Rewrite\DevViewsModified\CleanUp.sql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D:\dev\SQL\HFit_Rewrite\DevViewsModified\CreateDdlAuditTables.sql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D:\dev\SQL\HFit_Rewrite\DevViewsModified\CreateEDW_HealthAssessmentDefinition.sql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D:\dev\SQL\HFit_Rewrite\DevViewsModified\createProc_GetRecordCount.sql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D:\dev\SQL\HFit_Rewrite\DevViewsModified\CreateTableEDW_HealthAssessment.sql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D:\dev\SQL\HFit_Rewrite\DevViewsModified\createTableEDW_PerformanceMeasure.sql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D:\dev\SQL\HFit_Rewrite\DevViewsModified\CreateTrackerPerfIndexes.sql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D:\dev\SQL\HFit_Rewrite\DevViewsModified\CreateTracker_EDW_Metadata.sql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D:\dev\SQL\HFit_Rewrite\DevViewsModified\Create_Job_SchemaMonitorReport.sql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D:\dev\SQL\HFit_Rewrite\DevViewsModified\DropViewCleanUp.sql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D:\dev\SQL\HFit_Rewrite\DevViewsModified\EDW_Fix.10.23.2014.sql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D:\dev\SQL\HFit_Rewrite\DevViewsModified\EDW_Fix.MINOR.10.23.2014.sql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D:\dev\SQL\HFit_Rewrite\DevViewsModified\Job_EDW_GenerateKenticoMetadata.sql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D:\dev\SQL\HFit_Rewrite\DevViewsModified\MasterBuildDev.sql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D:\dev\SQL\HFit_Rewrite\DevViewsModified\Proc_EDW_Compare_MASTER.sql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D:\dev\SQL\HFit_Rewrite\DevViewsModified\Proc_EDW_Compare_Tables.sql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D:\dev\SQL\HFit_Rewrite\DevViewsModified\Proc_EDW_Compare_Views.sql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D:\dev\SQL\HFit_Rewrite\DevViewsModified\Proc_EDW_GenerateMetadata.sql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D:\dev\SQL\HFit_Rewrite\DevViewsModified\Proc_EDW_HealthAssessment.sql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D:\dev\SQL\HFit_Rewrite\DevViewsModified\Proc_EDW_HealthAssessmentDefinition.sql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D:\dev\SQL\HFit_Rewrite\DevViewsModified\proc_EDW_MeasurePerf.sql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D:\dev\SQL\HFit_Rewrite\DevViewsModified\Proc_EDW_RewardUserDetail.sql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D:\dev\SQL\HFit_Rewrite\DevViewsModified\Proc_EDW_RewardUserDetailTEMP.sql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D:\dev\SQL\HFit_Rewrite\DevViewsModified\Proc_EDW_TrackerMetadataExtract.sql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D:\dev\SQL\HFit_Rewrite\DevViewsModified\proc_GetRecordCount.sql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D:\dev\SQL\HFit_Rewrite\DevViewsModified\SchemaChangeMonitor.sql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D:\dev\SQL\HFit_Rewrite\DevViewsModified\SchemaChangeMonitorEvent.sql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D:\dev\SQL\HFit_Rewrite\DevViewsModified\SchemaChangeMonitor_rptData.sql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D:\dev\SQL\HFit_Rewrite\DevViewsModified\SetDB.sql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D:\dev\SQL\HFit_Rewrite\DevViewsModified\sp_SchemaMonitorReport.sql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D:\dev\SQL\HFit_Rewrite\DevViewsModified\Temp.sql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D:\dev\SQL\HFit_Rewrite\DevViewsModified\TestViewsExecution.sql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D:\dev\SQL\HFit_Rewrite\DevViewsModified\TheEnd.sql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D:\dev\SQL\HFit_Rewrite\DevViewsModified\trgSchemaMonitor.sql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D:\dev\SQL\HFit_Rewrite\DevViewsModified\udfElapsedTime.sql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D:\dev\SQL\HFit_Rewrite\DevViewsModified\udfGetCurrentIP.sql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D:\dev\SQL\HFit_Rewrite\DevViewsModified\udfSplitString.sql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D:\dev\SQL\HFit_Rewrite\DevViewsModified\udfTimeSpanFromMilliSeconds.sql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D:\dev\SQL\HFit_Rewrite\DevViewsModified\UTIL_CorrectMispelling.sql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D:\dev\SQL\HFit_Rewrite\DevViewsModified\UTIL_DisplayBlockingQry.sql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D:\dev\SQL\HFit_Rewrite\DevViewsModified\UTIL_getUsageCount.sql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D:\dev\SQL\HFit_Rewrite\DevViewsModified\UTIL_SearchAllTables.sql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D:\dev\SQL\HFit_Rewrite\DevViewsModified\UTIL_ViewAnalysis.sql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D:\dev\SQL\HFit_Rewrite\DevViewsModified\view_EDW_ClientCompany.sql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D:\dev\SQL\HFit_Rewrite\DevViewsModified\view_EDW_Coaches.sql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D:\dev\SQL\HFit_Rewrite\DevViewsModified\view_EDW_CoachingDefinition.sql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D:\dev\SQL\HFit_Rewrite\DevViewsModified\view_EDW_CoachingDetail.sql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D:\dev\SQL\HFit_Rewrite\DevViewsModified\view_EDW_HAassessment.sql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D:\dev\SQL\HFit_Rewrite\DevViewsModified\view_EDW_HADefinition.sql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D:\dev\SQL\HFit_Rewrite\DevViewsModified\view_EDW_HealthAssesment.sql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D:\dev\SQL\HFit_Rewrite\DevViewsModified\View_EDW_HealthAssesmentAnswers.sql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D:\dev\SQL\HFit_Rewrite\DevViewsModified\view_EDW_HealthAssesmentClientView.sql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D:\dev\SQL\HFit_Rewrite\DevViewsModified\view_EDW_HealthAssesmentDeffinition.sql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D:\dev\SQL\HFit_Rewrite\DevViewsModified\view_EDW_HealthAssesmentDeffinitionCustom.sql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D:\dev\SQL\HFit_Rewrite\DevViewsModified\view_EDW_HealthAssesmentDeffinition_V0.sql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D:\dev\SQL\HFit_Rewrite\DevViewsModified\View_EDW_HealthAssesmentQuestions.sql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D:\dev\SQL\HFit_Rewrite\DevViewsModified\view_EDW_HealthAssesment_DEV_Env.sql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D:\dev\SQL\HFit_Rewrite\DevViewsModified\view_EDW_HealthAssessmentDefinition_Staged.sql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D:\dev\SQL\HFit_Rewrite\DevViewsModified\view_EDW_HealthAssessment_Staged.sql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D:\dev\SQL\HFit_Rewrite\DevViewsModified\view_EDW_Participant.sql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D:\dev\SQL\HFit_Rewrite\DevViewsModified\view_EDW_RewardAwardDetail.sql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D:\dev\SQL\HFit_Rewrite\DevViewsModified\view_EDW_RewardsDefinition.sql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D:\dev\SQL\HFit_Rewrite\DevViewsModified\view_EDW_RewardsDefinition_TEST.sql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D:\dev\SQL\HFit_Rewrite\DevViewsModified\view_EDW_RewardTriggerParameters.sql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D:\dev\SQL\HFit_Rewrite\DevViewsModified\view_EDW_RewardUserDetail.sql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D:\dev\SQL\HFit_Rewrite\DevViewsModified\view_EDW_RewardUserDetail_temp.sql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D:\dev\SQL\HFit_Rewrite\DevViewsModified\view_EDW_ScreeningsFromTrackers.sql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D:\dev\SQL\HFit_Rewrite\DevViewsModified\view_EDW_TrackerCompositeDetails.sql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D:\dev\SQL\HFit_Rewrite\DevViewsModified\view_EDW_TrackerMetadata.sql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D:\dev\SQL\HFit_Rewrite\DevViewsModified\view_EDW_TrackerShots.sql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D:\dev\SQL\HFit_Rewrite\DevViewsModified\view_EDW_TrackerTests.sql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D:\dev\SQL\HFit_Rewrite\Final\AddNeededIndexes.sql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D:\dev\SQL\HFit_Rewrite\Final\CreateEDW_HealthAssessmentDefinition.sql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D:\dev\SQL\HFit_Rewrite\Final\createProc_GetRecordCount.sql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D:\dev\SQL\HFit_Rewrite\Final\CreateTableEDW_HealthAssessment.sql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D:\dev\SQL\HFit_Rewrite\Final\CreateTrackerPerfIndexes.sql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D:\dev\SQL\HFit_Rewrite\Final\CreateTracker_EDW_Metadata.sql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D:\dev\SQL\HFit_Rewrite\Final\Job_EDW_GenerateKenticoMetadata.sql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D:\dev\SQL\HFit_Rewrite\Final\MasterBuildProd.sql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D:\dev\SQL\HFit_Rewrite\Final\Proc_EDW_GenerateMetadata.sql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D:\dev\SQL\HFit_Rewrite\Final\Proc_EDW_HealthAssessment.sql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D:\dev\SQL\HFit_Rewrite\Final\Proc_EDW_HealthAssessmentDefinition.sql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D:\dev\SQL\HFit_Rewrite\Final\proc_EDW_MeasurePerf.sql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D:\dev\SQL\HFit_Rewrite\Final\Proc_EDW_RewardUserDetail.sql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D:\dev\SQL\HFit_Rewrite\Final\Proc_EDW_TrackerMetadataExtract.sql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D:\dev\SQL\HFit_Rewrite\Final\proc_GetRecordCount.sql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D:\dev\SQL\HFit_Rewrite\Final\SetDB.sql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D:\dev\SQL\HFit_Rewrite\Final\testViews.sql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D:\dev\SQL\HFit_Rewrite\Final\udfElapsedTime.sql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D:\dev\SQL\HFit_Rewrite\Final\udfTimeSpanFromMilliSeconds.sql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D:\dev\SQL\HFit_Rewrite\Final\UTIL_CorrectMispelling.sql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D:\dev\SQL\HFit_Rewrite\Final\UTIL_DisplayBlockingQry.sql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D:\dev\SQL\HFit_Rewrite\Final\UTIL_getUsageCount.sql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D:\dev\SQL\HFit_Rewrite\Final\UTIL_SearchAllTables.sql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D:\dev\SQL\HFit_Rewrite\Final\UTIL_ViewAnalysis.sql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D:\dev\SQL\HFit_Rewrite\Final\View_EDW_CDC_HealthAssesmentUserAnswers.sql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D:\dev\SQL\HFit_Rewrite\Final\view_EDW_ClientCompany.sql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D:\dev\SQL\HFit_Rewrite\Final\view_EDW_Coaches.sql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D:\dev\SQL\HFit_Rewrite\Final\view_EDW_CoachingDefinition.sql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D:\dev\SQL\HFit_Rewrite\Final\view_EDW_CoachingDetail.sql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D:\dev\SQL\HFit_Rewrite\Final\view_EDW_HAassessment.sql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D:\dev\SQL\HFit_Rewrite\Final\view_EDW_HealthAssesment.sql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D:\dev\SQL\HFit_Rewrite\Final\View_EDW_HealthAssesmentAnswers.sql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D:\dev\SQL\HFit_Rewrite\Final\view_EDW_HealthAssesmentClientView.sql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D:\dev\SQL\HFit_Rewrite\Final\view_EDW_HealthAssesmentDeffinition.sql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D:\dev\SQL\HFit_Rewrite\Final\view_EDW_HealthAssesmentDeffinitionCustom.sql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D:\dev\SQL\HFit_Rewrite\Final\View_EDW_HealthAssesmentQuestions.sql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D:\dev\SQL\HFit_Rewrite\Final\view_EDW_HFit_HealthAssesmentUserAnswers.sql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D:\dev\SQL\HFit_Rewrite\Final\view_EDW_HFit_HealthAssesmentUserModule.sql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D:\dev\SQL\HFit_Rewrite\Final\view_EDW_HFit_HealthAssesmentUserQuestion.sql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D:\dev\SQL\HFit_Rewrite\Final\view_EDW_HFit_HealthAssesmentUserRiskArea.sql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D:\dev\SQL\HFit_Rewrite\Final\view_EDW_HFit_HealthAssesmentUserRiskCategory.sql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D:\dev\SQL\HFit_Rewrite\Final\view_EDW_HFit_HealthAssesmentUserStarted.sql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D:\dev\SQL\HFit_Rewrite\Final\view_EDW_Participant.sql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D:\dev\SQL\HFit_Rewrite\Final\view_EDW_RewardAwardDetail.sql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D:\dev\SQL\HFit_Rewrite\Final\view_EDW_RewardsDefinition.sql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D:\dev\SQL\HFit_Rewrite\Final\view_EDW_RewardTriggerParameters.sql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D:\dev\SQL\HFit_Rewrite\Final\view_EDW_RewardUserDetail.sql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D:\dev\SQL\HFit_Rewrite\Final\view_EDW_ScreeningsFromTrackers.sql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D:\dev\SQL\HFit_Rewrite\Final\view_EDW_TrackerCompositeDetails.sql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D:\dev\SQL\HFit_Rewrite\Final\view_EDW_TrackerMetadata.sql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D:\dev\SQL\HFit_Rewrite\Final\view_EDW_TrackerShots.sql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D:\dev\SQL\HFit_Rewrite\Final\view_EDW_TrackerTests.sql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D:\dev\SQL\HFit_Rewrite\Final\AuxFiles\APPLY_view_EDW_HealthAssesmentDeffinition.sql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D:\dev\SQL\HFit_Rewrite\Historical\Create.Table.EDW_PerformanceMeasure.sql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D:\dev\SQL\HFit_Rewrite\Historical\CreateTracker_EDW_Metadata.sql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D:\dev\SQL\HFit_Rewrite\Historical\Create_GUID_Views.sql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D:\dev\SQL\HFit_Rewrite\Historical\EDW_Problem_Execution_Locks_System.sql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D:\dev\SQL\HFit_Rewrite\Historical\ProcFixEdw01.sql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D:\dev\SQL\HFit_Rewrite\Historical\Proc_EDW_GenerateMetadata.sql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D:\dev\SQL\HFit_Rewrite\Historical\Proc_EDW_HealthAssessment.old.version.sql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D:\dev\SQL\HFit_Rewrite\Historical\Proc_EDW_HealthAssessment.sql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D:\dev\SQL\HFit_Rewrite\Historical\Proc_EDW_HealthAssessmentDefinition.sql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D:\dev\SQL\HFit_Rewrite\Historical\proc_EDW_MeasurePerf.sql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D:\dev\SQL\HFit_Rewrite\Historical\Proc_EDW_RewardUserDetail.sql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D:\dev\SQL\HFit_Rewrite\Historical\Proc_EDW_TrackerMetadataExtract.sql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D:\dev\SQL\HFit_Rewrite\Historical\Test_EDW_Dups_AssessmentDef.sql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D:\dev\SQL\HFit_Rewrite\Historical\udfTimeSpanFromMilliSeconds.sql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D:\dev\SQL\HFit_Rewrite\Historical\UTIL_getUsageCount.sql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D:\dev\SQL\HFit_Rewrite\Historical\view_EDW_CoachingDefinition.sql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D:\dev\SQL\HFit_Rewrite\Historical\view_EDW_CoachingDetail.sql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D:\dev\SQL\HFit_Rewrite\Historical\view_EDW_HARiskCategoryNodeGUID.sql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D:\dev\SQL\HFit_Rewrite\Historical\view_EDW_HealthAssesment.sql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D:\dev\SQL\HFit_Rewrite\Historical\View_EDW_HealthAssesmentAnswers.sql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D:\dev\SQL\HFit_Rewrite\Historical\view_EDW_HealthAssesmentClientView.sql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D:\dev\SQL\HFit_Rewrite\Historical\view_EDW_HealthAssesmentDeffinition.Debug.Code.sql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D:\dev\SQL\HFit_Rewrite\Historical\view_EDW_HealthAssesmentDeffinition.sql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D:\dev\SQL\HFit_Rewrite\Historical\view_EDW_HealthAssesmentDeffinitionCustom.sql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D:\dev\SQL\HFit_Rewrite\Historical\View_EDW_HealthAssesmentQuestions.sql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D:\dev\SQL\HFit_Rewrite\Historical\view_EDW_HealthAssesmentV2.sql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D:\dev\SQL\HFit_Rewrite\Historical\view_EDW_HealthAssesment_DEV_Env.sql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D:\dev\SQL\HFit_Rewrite\Historical\view_EDW_HFit_HealthAssesmentUserAnswers.sql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D:\dev\SQL\HFit_Rewrite\Historical\view_EDW_HFit_HealthAssesmentUserModule.sql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D:\dev\SQL\HFit_Rewrite\Historical\view_EDW_HFit_HealthAssesmentUserQuestion.sql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D:\dev\SQL\HFit_Rewrite\Historical\view_EDW_HFit_HealthAssesmentUserRiskArea.sql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D:\dev\SQL\HFit_Rewrite\Historical\view_EDW_HFit_HealthAssesmentUserRiskCategory.sql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D:\dev\SQL\HFit_Rewrite\Historical\view_EDW_HFit_HealthAssesmentUserStarted.sql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D:\dev\SQL\HFit_Rewrite\Historical\view_EDW_RewardAwardDetail.sql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D:\dev\SQL\HFit_Rewrite\Historical\view_EDW_RewardsDefinition.sql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D:\dev\SQL\HFit_Rewrite\Historical\view_EDW_RewardTriggerParameters.sql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D:\dev\SQL\HFit_Rewrite\Historical\view_EDW_RewardUserDetail.sql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D:\dev\SQL\HFit_Rewrite\Historical\VIEW_GET_GUIDS_Example.sql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D:\dev\SQL\HFit_Rewrite\Historical\View_HFit_GroupConfiguration.sql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D:\dev\SQL\HFit_Rewrite\Historical\view_HFit_TrackerCompositeDetails.sql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D:\dev\SQL\HFit_Rewrite\Issues\CI_IDX_Hfit_HealthAssesmentUserAnswers_HAAnswerNodeGUID.sql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D:\dev\SQL\HFit_Rewrite\Issues\EDW_BIO_CTE.sql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D:\dev\SQL\HFit_Rewrite\Issues\HA_IndexCleanUP.sql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D:\dev\SQL\HFit_Rewrite\Issues\HA_InsertUserQues_Test.sql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D:\dev\SQL\HFit_Rewrite\Issues\IndexBackupDDL.sql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D:\dev\SQL\HFit_Rewrite\Issues\Look for </w:t>
            </w:r>
            <w:proofErr w:type="spellStart"/>
            <w:r w:rsidRPr="00694451">
              <w:rPr>
                <w:rFonts w:ascii="Arial" w:hAnsi="Arial" w:cs="Arial"/>
                <w:sz w:val="16"/>
                <w:szCs w:val="16"/>
              </w:rPr>
              <w:t>orphans.sql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D:\dev\SQL\HFit_Rewrite\Issues\RemoveDuplicateIndexes.sql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D:\dev\SQL\HFit_Rewrite\Issues\RewardDataMismatch.sql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D:\dev\SQL\HFit_Rewrite\Issues\RewardDataMismatchHeirarchy.sql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D:\dev\SQL\HFit_Rewrite\Issues\RewardNewApproachData.sql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D:\dev\SQL\HFit_Rewrite\Issues\SlowQuery.sql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D:\dev\SQL\HFit_Rewrite\Issues\view_EDW_HealthAssesment_VXX.sql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D:\dev\SQL\HFit_Rewrite\Issues\view_EDW_HealthAssesment_VXX_DupErrorDetail.sql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D:\dev\SQL\HFit_Rewrite\Screening\MonitorLongRunningTransactions.sql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D:\dev\SQL\HFit_Rewrite\Screening\View_EDW_ScreeningEventData.sql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D:\dev\SQL\InStock365\AddTDRcodes.sql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D:\dev\SQL\InStock365\ClassCodesSetup.sql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D:\dev\SQL\InStock365\CreateTimeZones.sql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D:\dev\SQL\InStock365\CreateTRIGGER_trgSetHash.sql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D:\dev\SQL\InStock365\InitialData.sql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D:\dev\SQL\InStock365\MAnfData.sql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D:\dev\SQL\InStock365\RenameImage.sql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D:\dev\SQL\Oracle\CheckIfObjectExists.sql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D:\dev\SQL\Oracle\ConvertTimestampDateDiff.sql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D:\dev\SQL\Projects\AdventAddEmailHash.sql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D:\dev\SQL\Projects\AnalyzeEmailsByMonth.sql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D:\dev\SQL\Projects\AnalyzeEmailsByWeek.sql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D:\dev\SQL\Projects\AnalyzeEmailsPivotTable.sql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D:\dev\SQL\Projects\BAckupAndShrinkEcmLibrary2008.sql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D:\dev\SQL\Projects\Belden.Mirror.DW.Indexes.sql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D:\dev\SQL\Projects\Belden.vGLOBAL_BI_EXTRACT_MIRROR.sql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D:\dev\SQL\Projects\BeldenPerformanceIndexes.sql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D:\dev\SQL\Projects\BeldenTableValidationChecks.sql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D:\dev\SQL\Projects\BeldenTestQrys.sql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D:\dev\SQL\Projects\BeldenTestValidationScript.sql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D:\dev\SQL\Projects\CalcEmailAttachmentsUsedSpace.sql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D:\dev\SQL\Projects\CalcEmailAttachmentsWastedSpace.sql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D:\dev\SQL\Projects\CalcEmailNonSearchablePdfDasdUsed.sql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D:\dev\SQL\Projects\CalcEmailRunningTotal.sql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D:\dev\SQL\Projects\calculate database </w:t>
            </w:r>
            <w:proofErr w:type="spellStart"/>
            <w:r w:rsidRPr="00694451">
              <w:rPr>
                <w:rFonts w:ascii="Arial" w:hAnsi="Arial" w:cs="Arial"/>
                <w:sz w:val="16"/>
                <w:szCs w:val="16"/>
              </w:rPr>
              <w:t>size.sql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D:\dev\SQL\Projects\Calculate Email record </w:t>
            </w:r>
            <w:proofErr w:type="spellStart"/>
            <w:r w:rsidRPr="00694451">
              <w:rPr>
                <w:rFonts w:ascii="Arial" w:hAnsi="Arial" w:cs="Arial"/>
                <w:sz w:val="16"/>
                <w:szCs w:val="16"/>
              </w:rPr>
              <w:t>length.sql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D:\dev\SQL\Projects\Calculate </w:t>
            </w:r>
            <w:proofErr w:type="spellStart"/>
            <w:r w:rsidRPr="00694451">
              <w:rPr>
                <w:rFonts w:ascii="Arial" w:hAnsi="Arial" w:cs="Arial"/>
                <w:sz w:val="16"/>
                <w:szCs w:val="16"/>
              </w:rPr>
              <w:t>EmailAttachment</w:t>
            </w:r>
            <w:proofErr w:type="spellEnd"/>
            <w:r w:rsidRPr="00694451">
              <w:rPr>
                <w:rFonts w:ascii="Arial" w:hAnsi="Arial" w:cs="Arial"/>
                <w:sz w:val="16"/>
                <w:szCs w:val="16"/>
              </w:rPr>
              <w:t xml:space="preserve"> </w:t>
            </w:r>
            <w:proofErr w:type="spellStart"/>
            <w:r w:rsidRPr="00694451">
              <w:rPr>
                <w:rFonts w:ascii="Arial" w:hAnsi="Arial" w:cs="Arial"/>
                <w:sz w:val="16"/>
                <w:szCs w:val="16"/>
              </w:rPr>
              <w:t>Length.sql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D:\dev\SQL\Projects\calculate Reclaimable email Attachment </w:t>
            </w:r>
            <w:proofErr w:type="spellStart"/>
            <w:r w:rsidRPr="00694451">
              <w:rPr>
                <w:rFonts w:ascii="Arial" w:hAnsi="Arial" w:cs="Arial"/>
                <w:sz w:val="16"/>
                <w:szCs w:val="16"/>
              </w:rPr>
              <w:t>Space.sql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D:\dev\SQL\Projects\CALC_IndexSize 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D:\dev\SQL\Projects\CALC_IndexSize.sql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D:\dev\SQL\Projects\CLEANTABLE.sql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D:\dev\SQL\Projects\CPE DB Tables </w:t>
            </w:r>
            <w:proofErr w:type="spellStart"/>
            <w:r w:rsidRPr="00694451">
              <w:rPr>
                <w:rFonts w:ascii="Arial" w:hAnsi="Arial" w:cs="Arial"/>
                <w:sz w:val="16"/>
                <w:szCs w:val="16"/>
              </w:rPr>
              <w:t>Creation.sql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D:\dev\SQL\Projects\Create </w:t>
            </w:r>
            <w:proofErr w:type="spellStart"/>
            <w:r w:rsidRPr="00694451">
              <w:rPr>
                <w:rFonts w:ascii="Arial" w:hAnsi="Arial" w:cs="Arial"/>
                <w:sz w:val="16"/>
                <w:szCs w:val="16"/>
              </w:rPr>
              <w:t>EcmLibrary</w:t>
            </w:r>
            <w:proofErr w:type="spellEnd"/>
            <w:r w:rsidRPr="00694451">
              <w:rPr>
                <w:rFonts w:ascii="Arial" w:hAnsi="Arial" w:cs="Arial"/>
                <w:sz w:val="16"/>
                <w:szCs w:val="16"/>
              </w:rPr>
              <w:t xml:space="preserve"> Admin </w:t>
            </w:r>
            <w:proofErr w:type="spellStart"/>
            <w:r w:rsidRPr="00694451">
              <w:rPr>
                <w:rFonts w:ascii="Arial" w:hAnsi="Arial" w:cs="Arial"/>
                <w:sz w:val="16"/>
                <w:szCs w:val="16"/>
              </w:rPr>
              <w:t>Login.sql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D:\dev\SQL\Projects\Create </w:t>
            </w:r>
            <w:proofErr w:type="spellStart"/>
            <w:r w:rsidRPr="00694451">
              <w:rPr>
                <w:rFonts w:ascii="Arial" w:hAnsi="Arial" w:cs="Arial"/>
                <w:sz w:val="16"/>
                <w:szCs w:val="16"/>
              </w:rPr>
              <w:t>EcmLibrary</w:t>
            </w:r>
            <w:proofErr w:type="spellEnd"/>
            <w:r w:rsidRPr="00694451">
              <w:rPr>
                <w:rFonts w:ascii="Arial" w:hAnsi="Arial" w:cs="Arial"/>
                <w:sz w:val="16"/>
                <w:szCs w:val="16"/>
              </w:rPr>
              <w:t xml:space="preserve"> </w:t>
            </w:r>
            <w:proofErr w:type="spellStart"/>
            <w:r w:rsidRPr="00694451">
              <w:rPr>
                <w:rFonts w:ascii="Arial" w:hAnsi="Arial" w:cs="Arial"/>
                <w:sz w:val="16"/>
                <w:szCs w:val="16"/>
              </w:rPr>
              <w:t>Login.sql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D:\dev\SQL\Projects\Create SECM Temp </w:t>
            </w:r>
            <w:proofErr w:type="spellStart"/>
            <w:r w:rsidRPr="00694451">
              <w:rPr>
                <w:rFonts w:ascii="Arial" w:hAnsi="Arial" w:cs="Arial"/>
                <w:sz w:val="16"/>
                <w:szCs w:val="16"/>
              </w:rPr>
              <w:t>Var</w:t>
            </w:r>
            <w:proofErr w:type="spellEnd"/>
            <w:r w:rsidRPr="00694451">
              <w:rPr>
                <w:rFonts w:ascii="Arial" w:hAnsi="Arial" w:cs="Arial"/>
                <w:sz w:val="16"/>
                <w:szCs w:val="16"/>
              </w:rPr>
              <w:t xml:space="preserve"> </w:t>
            </w:r>
            <w:proofErr w:type="spellStart"/>
            <w:r w:rsidRPr="00694451">
              <w:rPr>
                <w:rFonts w:ascii="Arial" w:hAnsi="Arial" w:cs="Arial"/>
                <w:sz w:val="16"/>
                <w:szCs w:val="16"/>
              </w:rPr>
              <w:t>Tables.sql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D:\dev\SQL\Projects\CREATE TABLE Initiative </w:t>
            </w:r>
            <w:proofErr w:type="spellStart"/>
            <w:r w:rsidRPr="00694451">
              <w:rPr>
                <w:rFonts w:ascii="Arial" w:hAnsi="Arial" w:cs="Arial"/>
                <w:sz w:val="16"/>
                <w:szCs w:val="16"/>
              </w:rPr>
              <w:t>Triggers.sql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D:\dev\SQL\Projects\CREATE TABLE </w:t>
            </w:r>
            <w:proofErr w:type="spellStart"/>
            <w:r w:rsidRPr="00694451">
              <w:rPr>
                <w:rFonts w:ascii="Arial" w:hAnsi="Arial" w:cs="Arial"/>
                <w:sz w:val="16"/>
                <w:szCs w:val="16"/>
              </w:rPr>
              <w:t>Initiative.sql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D:\dev\SQL\Projects\create view </w:t>
            </w:r>
            <w:proofErr w:type="spellStart"/>
            <w:r w:rsidRPr="00694451">
              <w:rPr>
                <w:rFonts w:ascii="Arial" w:hAnsi="Arial" w:cs="Arial"/>
                <w:sz w:val="16"/>
                <w:szCs w:val="16"/>
              </w:rPr>
              <w:t>vMigrateUsers.sql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D:\dev\SQL\Projects\CreateEcmLibraryDB.sql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D:\dev\SQL\Projects\CreateHiveDB.sql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D:\dev\SQL\Projects\CreateHiveDB_Tables.sql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D:\dev\SQL\Projects\CreateKnowledgeBaseDB.sql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D:\dev\SQL\Projects\Delete Belden </w:t>
            </w:r>
            <w:proofErr w:type="spellStart"/>
            <w:r w:rsidRPr="00694451">
              <w:rPr>
                <w:rFonts w:ascii="Arial" w:hAnsi="Arial" w:cs="Arial"/>
                <w:sz w:val="16"/>
                <w:szCs w:val="16"/>
              </w:rPr>
              <w:t>Dups.sql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D:\dev\SQL\Projects\Delete Duplicate </w:t>
            </w:r>
            <w:proofErr w:type="spellStart"/>
            <w:r w:rsidRPr="00694451">
              <w:rPr>
                <w:rFonts w:ascii="Arial" w:hAnsi="Arial" w:cs="Arial"/>
                <w:sz w:val="16"/>
                <w:szCs w:val="16"/>
              </w:rPr>
              <w:t>Records.sql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D:\dev\SQL\Projects\DeleteAllContentByGuid.sql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D:\dev\SQL\Projects\DeleteUsersMarkedForDeletion.sql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D:\dev\SQL\Projects\Delete_Rows_Using_Join.sql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D:\dev\SQL\Projects\DetermineDatabaseFileSizesAndUsage.sql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D:\dev\SQL\Projects\DetermineSpacedUsedInDB </w:t>
            </w:r>
            <w:proofErr w:type="spellStart"/>
            <w:r w:rsidRPr="00694451">
              <w:rPr>
                <w:rFonts w:ascii="Arial" w:hAnsi="Arial" w:cs="Arial"/>
                <w:sz w:val="16"/>
                <w:szCs w:val="16"/>
              </w:rPr>
              <w:t>Ver</w:t>
            </w:r>
            <w:proofErr w:type="spellEnd"/>
            <w:r w:rsidRPr="00694451">
              <w:rPr>
                <w:rFonts w:ascii="Arial" w:hAnsi="Arial" w:cs="Arial"/>
                <w:sz w:val="16"/>
                <w:szCs w:val="16"/>
              </w:rPr>
              <w:t xml:space="preserve"> 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D:\dev\SQL\Projects\DetermineSpacedUsedInDB.sql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D:\dev\SQL\Projects\DetermineTheDataSizeOfDatabases.sql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D:\dev\SQL\Projects\ECM DB Analysis </w:t>
            </w:r>
            <w:proofErr w:type="spellStart"/>
            <w:r w:rsidRPr="00694451">
              <w:rPr>
                <w:rFonts w:ascii="Arial" w:hAnsi="Arial" w:cs="Arial"/>
                <w:sz w:val="16"/>
                <w:szCs w:val="16"/>
              </w:rPr>
              <w:t>Qrys.sql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D:\dev\SQL\Projects\ECM.Library.Filestram.Create.Statements.sql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D:\dev\SQL\Projects\ECM_SpaceUsed.SP.sql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D:\dev\SQL\Projects\EMAIL Fetch Query including </w:t>
            </w:r>
            <w:proofErr w:type="spellStart"/>
            <w:r w:rsidRPr="00694451">
              <w:rPr>
                <w:rFonts w:ascii="Arial" w:hAnsi="Arial" w:cs="Arial"/>
                <w:sz w:val="16"/>
                <w:szCs w:val="16"/>
              </w:rPr>
              <w:t>Attachmants.sql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D:\dev\SQL\Projects\EmailFTI_FindUnindexedAttachments.sql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D:\dev\SQL\Projects\EmailGrowthByPeriod.sql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D:\dev\SQL\Projects\Find all Date Columns in </w:t>
            </w:r>
            <w:proofErr w:type="spellStart"/>
            <w:r w:rsidRPr="00694451">
              <w:rPr>
                <w:rFonts w:ascii="Arial" w:hAnsi="Arial" w:cs="Arial"/>
                <w:sz w:val="16"/>
                <w:szCs w:val="16"/>
              </w:rPr>
              <w:t>Tables.sql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D:\dev\SQL\Projects\FindColumnThroughoutDatabase.sql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D:\dev\SQL\Projects\FindEmailBySubjectKeyWords.sql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D:\dev\SQL\Projects\FindEmailPotentialDuplicates.sql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D:\dev\SQL\Projects\FindTablesInViews.sql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D:\dev\SQL\Projects\Find_Foreign_Keys.sql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D:\dev\SQL\Projects\fti </w:t>
            </w:r>
            <w:proofErr w:type="spellStart"/>
            <w:r w:rsidRPr="00694451">
              <w:rPr>
                <w:rFonts w:ascii="Arial" w:hAnsi="Arial" w:cs="Arial"/>
                <w:sz w:val="16"/>
                <w:szCs w:val="16"/>
              </w:rPr>
              <w:t>Fulltext</w:t>
            </w:r>
            <w:proofErr w:type="spellEnd"/>
            <w:r w:rsidRPr="00694451">
              <w:rPr>
                <w:rFonts w:ascii="Arial" w:hAnsi="Arial" w:cs="Arial"/>
                <w:sz w:val="16"/>
                <w:szCs w:val="16"/>
              </w:rPr>
              <w:t xml:space="preserve"> index </w:t>
            </w:r>
            <w:proofErr w:type="spellStart"/>
            <w:r w:rsidRPr="00694451">
              <w:rPr>
                <w:rFonts w:ascii="Arial" w:hAnsi="Arial" w:cs="Arial"/>
                <w:sz w:val="16"/>
                <w:szCs w:val="16"/>
              </w:rPr>
              <w:t>Reorg.sql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D:\dev\SQL\Projects\ftiAnalysis.sql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D:\dev\SQL\Projects\ftiFullText Index </w:t>
            </w:r>
            <w:proofErr w:type="spellStart"/>
            <w:r w:rsidRPr="00694451">
              <w:rPr>
                <w:rFonts w:ascii="Arial" w:hAnsi="Arial" w:cs="Arial"/>
                <w:sz w:val="16"/>
                <w:szCs w:val="16"/>
              </w:rPr>
              <w:t>Rebuild.sql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D:\dev\SQL\Projects\Fucntion </w:t>
            </w:r>
            <w:proofErr w:type="spellStart"/>
            <w:r w:rsidRPr="00694451">
              <w:rPr>
                <w:rFonts w:ascii="Arial" w:hAnsi="Arial" w:cs="Arial"/>
                <w:sz w:val="16"/>
                <w:szCs w:val="16"/>
              </w:rPr>
              <w:t>spTBL_RowCOUNT.sql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D:\dev\SQL\Projects\FullText Index Drop and Rebuild </w:t>
            </w:r>
            <w:proofErr w:type="spellStart"/>
            <w:r w:rsidRPr="00694451">
              <w:rPr>
                <w:rFonts w:ascii="Arial" w:hAnsi="Arial" w:cs="Arial"/>
                <w:sz w:val="16"/>
                <w:szCs w:val="16"/>
              </w:rPr>
              <w:t>ALL.sql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D:\dev\SQL\Projects\FullTextIndex </w:t>
            </w:r>
            <w:proofErr w:type="spellStart"/>
            <w:r w:rsidRPr="00694451">
              <w:rPr>
                <w:rFonts w:ascii="Arial" w:hAnsi="Arial" w:cs="Arial"/>
                <w:sz w:val="16"/>
                <w:szCs w:val="16"/>
              </w:rPr>
              <w:t>Stats.sql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D:\dev\SQL\Projects\FullTextIndexAnalysisQueries.sql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D:\dev\SQL\Projects\FullTextIndexingStatus.sql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D:\dev\SQL\Projects\fulltext_index_fragments.sql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D:\dev\SQL\Projects\GetAllTableDasdRequirements.sql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D:\dev\SQL\Projects\GetListOfStopWords.sql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D:\dev\SQL\Projects\HandicapperStats.sql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D:\dev\SQL\Projects\HFitSiteAcctBySiteID.sql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D:\dev\SQL\Projects\HiveDataInitial.sql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D:\dev\SQL\Projects\HiveView.sql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D:\dev\SQL\Projects\iFilter_List_all.sql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D:\dev\SQL\Projects\Insert Into Table Using Select </w:t>
            </w:r>
            <w:proofErr w:type="spellStart"/>
            <w:r w:rsidRPr="00694451">
              <w:rPr>
                <w:rFonts w:ascii="Arial" w:hAnsi="Arial" w:cs="Arial"/>
                <w:sz w:val="16"/>
                <w:szCs w:val="16"/>
              </w:rPr>
              <w:t>Statement.sql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D:\dev\SQL\Projects\InsertKnowledgeBaseTokens.sql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D:\dev\SQL\Projects\KnowledgeBase.Creation.DLL.sql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D:\dev\SQL\Projects\LIB </w:t>
            </w:r>
            <w:proofErr w:type="spellStart"/>
            <w:r w:rsidRPr="00694451">
              <w:rPr>
                <w:rFonts w:ascii="Arial" w:hAnsi="Arial" w:cs="Arial"/>
                <w:sz w:val="16"/>
                <w:szCs w:val="16"/>
              </w:rPr>
              <w:t>Test.sql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D:\dev\SQL\Projects\LibraryForMultipleLibAccess.sql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D:\dev\SQL\Projects\LibraryForSingleLibAccess.sql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D:\dev\SQL\Projects\List Loaded </w:t>
            </w:r>
            <w:proofErr w:type="spellStart"/>
            <w:r w:rsidRPr="00694451">
              <w:rPr>
                <w:rFonts w:ascii="Arial" w:hAnsi="Arial" w:cs="Arial"/>
                <w:sz w:val="16"/>
                <w:szCs w:val="16"/>
              </w:rPr>
              <w:t>iFilters.sql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D:\dev\SQL\Projects\ListColumnUseInAllTables.sql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D:\dev\SQL\Projects\ListTableColumns.sql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D:\dev\SQL\Projects\LoadKB_Token_Words.sql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D:\dev\SQL\Projects\Locks_Find_SPID.sql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D:\dev\SQL\Projects\PlanGoalCalculatePlan_insert_Trigger.sql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D:\dev\SQL\Projects\PlanGoalCalculatePlan_update_Trigger.sql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D:\dev\SQL\Projects\PTMS - chr254 to chr183 </w:t>
            </w:r>
            <w:proofErr w:type="spellStart"/>
            <w:r w:rsidRPr="00694451">
              <w:rPr>
                <w:rFonts w:ascii="Arial" w:hAnsi="Arial" w:cs="Arial"/>
                <w:sz w:val="16"/>
                <w:szCs w:val="16"/>
              </w:rPr>
              <w:t>Fix.sql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D:\dev\SQL\Projects\PTMS.DB.Updates.II.sql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D:\dev\SQL\Projects\PTMS.DB.Updates.III.sql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D:\dev\SQL\Projects\PTMS.DB.Updates.IV.sql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D:\dev\SQL\Projects\PTMS.DB.Updates.sql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D:\dev\SQL\Projects\PTMS.default.Data.sql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D:\dev\SQL\Projects\RebuildAllIndexesInDatabase.sql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D:\dev\SQL\Projects\ReclaimUnusedSpaceInAllTablesInDB.sql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D:\dev\SQL\Projects\RemoveDuplicateRows.sql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D:\dev\SQL\Projects\RowNumbers.sql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D:\dev\SQL\Projects\sCurrentPeriod.sql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D:\dev\SQL\Projects\SDA_Extraction_Query.sql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D:\dev\SQL\Projects\SpaceUsed.sql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D:\dev\SQL\Projects\spCalcEmailAttachmentSpace.sql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D:\dev\SQL\Projects\spCalcEmailAttachPctStorage.sql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D:\dev\SQL\Projects\spCalcEmailAttachWastedPctStorage.sql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D:\dev\SQL\Projects\spCalcEmailReclaimSpace.sql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D:\dev\SQL\Projects\spCalcEmailRunningTotalDasdWeeklyUsage.sql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D:\dev\SQL\Projects\spCaptureStaticDataLoadStats.sql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D:\dev\SQL\Projects\spEcmDateConvert.sql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D:\dev\SQL\Projects\spEmailPivotOfGrowthByMonth.sql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D:\dev\SQL\Projects\spHashEmail.sql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D:\dev\SQL\Projects\spSALES_SUMMARY_LastUpdate.sql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D:\dev\SQL\Projects\spSpace.sql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D:\dev\SQL\Projects\spUpdateAllStats.sql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D:\dev\SQL\Projects\sp_ECM_HivePerftest.sql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D:\dev\SQL\Projects\sp_ECM_HivePerftestV2.sql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D:\dev\SQL\Projects\sp_generate_inserts.sql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D:\dev\SQL\Projects\sp_HiveSearch.sql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D:\dev\SQL\Projects\sp_RECOMPILE.sql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D:\dev\SQL\Projects\sp_track_db_growth.sql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D:\dev\SQL\Projects\SQL Server Disk IO </w:t>
            </w:r>
            <w:proofErr w:type="spellStart"/>
            <w:r w:rsidRPr="00694451">
              <w:rPr>
                <w:rFonts w:ascii="Arial" w:hAnsi="Arial" w:cs="Arial"/>
                <w:sz w:val="16"/>
                <w:szCs w:val="16"/>
              </w:rPr>
              <w:t>Counters.sql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D:\dev\SQL\Projects\SQLQuery1.sql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D:\dev\SQL\Projects\SQLQuery2.sql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D:\dev\SQL\Projects\SQLQuery7.sql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D:\dev\SQL\Projects\sReportEndingcalendarMonth.sql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D:\dev\SQL\Projects\sReportEndingCalendarYear.sql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D:\dev\SQL\Projects\TestData.sql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D:\dev\SQL\Projects\ThesaurusLookup.sql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D:\dev\SQL\Projects\TNA.SpaceUsed.sql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D:\dev\SQL\Projects\TNA_GetRaceCompletionStats.sql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D:\dev\SQL\Projects\TNA_RaceStats.sql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D:\dev\SQL\Projects\TrackAnalyticsPiviotTable.sql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D:\dev\SQL\Projects\TrackAnalyticsRaceTrackAbbrev.sql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D:\dev\SQL\Projects\TroubleShootNullContent.sql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D:\dev\SQL\Projects\v@Master.sql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D:\dev\SQL\Projects\vDeptCoursesAssigned.sql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D:\dev\SQL\Projects\vDeptJobRequiredCoursesShort.sql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D:\dev\SQL\Projects\vDeptJobs.sql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D:\dev\SQL\Projects\vDeptRequiredCoursesByJob.sql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D:\dev\SQL\Projects\vDeptRequiredCoursesByJobByUser.sql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D:\dev\SQL\Projects\vEmployeeRequiredCoursesCompleted.sql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D:\dev\SQL\Projects\vJobCourses.sql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D:\dev\SQL\Projects\vJobRequiredCourses.sql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D:\dev\SQL\Projects\vSafetyCompletionDeptEmpl.sql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D:\dev\SQL\Projects\vWeeklySchedule.sql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D:\dev\SQL\Projects\ZeroizePTMS_Database.sql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D:\dev\SQL\Projects\_PopulateTempTables.sql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D:\dev\SQL\Projects\Belden\$BeldenTest01.sql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D:\dev\SQL\Projects\Belden\$BeldenTest02.sql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D:\dev\SQL\Projects\Belden\$BeldenTest02_Data.sql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D:\dev\SQL\Projects\Belden\$BeldenTest03_Data.sql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D:\dev\SQL\Projects\Belden\$BeldenTest05_Data.sql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D:\dev\SQL\Projects\Belden\$BeldenTestCriteria03_Data.sql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D:\dev\SQL\Projects\Belden\$BeldenTestCriteria04_Data.sql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D:\dev\SQL\Projects\Belden\$BeldenTrigger.sql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D:\dev\SQL\Projects\Belden\$Belden_CreateJobs.sql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D:\dev\SQL\Projects\Belden\$Belden_FastMigrate.sql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D:\dev\SQL\Projects\Belden\$Belden_MigrationQueries.sql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D:\dev\SQL\Projects\Belden\@Belden_spMigrateCalendarData.sql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D:\dev\SQL\Projects\Belden\Belden.4.Part.Join.Keys.Bi.Extract2.sql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D:\dev\SQL\Projects\Belden\Beldencalcs.sql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D:\dev\SQL\Projects\Belden\BeldenCreateInitiativeAndPlanTables.sql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D:\dev\SQL\Projects\Belden\BeldenPercentChangeTest.sql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D:\dev\SQL\Projects\Belden\Belden_Create_Initiative_Table.sql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D:\dev\SQL\Projects\Belden\Belden_GLOBAL_POS_V2-Version2.sql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D:\dev\SQL\Projects\Belden\Belden_GLOBAL_POS_V2.sql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D:\dev\SQL\Projects\Belden\Belden_ReductionByExistingRows.sql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D:\dev\SQL\Projects\Belden\Belden_ReportQry.sql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D:\dev\SQL\Projects\Belden\belden_sReportEndingCalendarYear.sql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D:\dev\SQL\Projects\Belden\Belden_Template_qry1.sql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D:\dev\SQL\Projects\Belden\getPerformanceOfExecutions.sql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D:\dev\SQL\Projects\Belden\GLOBAL_BI_Extract2.sql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D:\dev\SQL\Projects\Belden\GLOBAL_BI_V2.sql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D:\dev\SQL\Projects\Belden\GLOBAL_POS_Extract2.sql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D:\dev\SQL\Projects\Belden\GLOBAL_POS_V2.sql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D:\dev\SQL\Projects\Belden\INSERT INTO </w:t>
            </w:r>
            <w:proofErr w:type="spellStart"/>
            <w:r w:rsidRPr="00694451">
              <w:rPr>
                <w:rFonts w:ascii="Arial" w:hAnsi="Arial" w:cs="Arial"/>
                <w:sz w:val="16"/>
                <w:szCs w:val="16"/>
              </w:rPr>
              <w:t>dbo.GLOBAL_STATIC_BI</w:t>
            </w:r>
            <w:proofErr w:type="spellEnd"/>
            <w:r w:rsidRPr="00694451">
              <w:rPr>
                <w:rFonts w:ascii="Arial" w:hAnsi="Arial" w:cs="Arial"/>
                <w:sz w:val="16"/>
                <w:szCs w:val="16"/>
              </w:rPr>
              <w:t xml:space="preserve"> from Bi3.sql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D:\dev\SQL\Projects\Belden\INSERT INTO </w:t>
            </w:r>
            <w:proofErr w:type="spellStart"/>
            <w:r w:rsidRPr="00694451">
              <w:rPr>
                <w:rFonts w:ascii="Arial" w:hAnsi="Arial" w:cs="Arial"/>
                <w:sz w:val="16"/>
                <w:szCs w:val="16"/>
              </w:rPr>
              <w:t>dbo.TEMP_BAG_BILLINGS.sql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D:\dev\SQL\Projects\Belden\INTO </w:t>
            </w:r>
            <w:proofErr w:type="spellStart"/>
            <w:r w:rsidRPr="00694451">
              <w:rPr>
                <w:rFonts w:ascii="Arial" w:hAnsi="Arial" w:cs="Arial"/>
                <w:sz w:val="16"/>
                <w:szCs w:val="16"/>
              </w:rPr>
              <w:t>dbo.TEMP_DM_F_INVOICE_LN.sql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D:\dev\SQL\Projects\Belden\nCurrentMoSalesAmtOrQty.sql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D:\dev\SQL\Projects\Belden\nNetBillingAmt.sql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D:\dev\SQL\Projects\Belden\nNetBillingAmtV2.sql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D:\dev\SQL\Projects\Belden\nPrevYearToDateSalesAmt.sql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D:\dev\SQL\Projects\Belden\nPrevYearToDateSalesAmtOrQty.sql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D:\dev\SQL\Projects\Belden\nSalesExtendedAmtUsd.sql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D:\dev\SQL\Projects\Belden\nSalesExtendedAmtYoYchange.sql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D:\dev\SQL\Projects\Belden\nSpecificYearToDateSalesAmt.sql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D:\dev\SQL\Projects\Belden\nSpecificYearToDateSalesAmtOrQty.sql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D:\dev\SQL\Projects\Belden\nYearToDateExtendedSalesAmtOrQty.sql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D:\dev\SQL\Projects\Belden\PopulateTempKeyTables.sql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D:\dev\SQL\Projects\Belden\spCaptureStaticDataLoadStatsTotals.sql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D:\dev\SQL\Projects\Belden\spMigrateGLOBAL_Static_BI1.sql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D:\dev\SQL\Projects\Belden\spMigrateGLOBAL_Static_BI2.sql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D:\dev\SQL\Projects\Belden\spMigrateGLOBAL_Static_BI3.sql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D:\dev\SQL\Projects\Belden\spStaticIdIncrement.sql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D:\dev\SQL\Projects\Belden\spStaticMigrationLogEnd.sql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D:\dev\SQL\Projects\Belden\spStaticMigrationLogStart.sql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D:\dev\SQL\Projects\Belden\spStaticStateInit.sql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D:\dev\SQL\Projects\Belden\Sp_nSpecificYearToDateSalesAmtOrQty.sql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D:\dev\SQL\Projects\Belden\TestQry01.sql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D:\dev\SQL\Projects\Belden\TroubleShootNullContent.sql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D:\dev\SQL\Projects\Belden\[testNetBillingAmt].sql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D:\dev\SQL\Projects\ECM\Delete Content For </w:t>
            </w:r>
            <w:proofErr w:type="spellStart"/>
            <w:r w:rsidRPr="00694451">
              <w:rPr>
                <w:rFonts w:ascii="Arial" w:hAnsi="Arial" w:cs="Arial"/>
                <w:sz w:val="16"/>
                <w:szCs w:val="16"/>
              </w:rPr>
              <w:t>User.sql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D:\dev\SQL\Projects\ECM\ECM_Contains_Content_Qry.sql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D:\dev\SQL\Projects\ECM\ECM_Contains_Library_Content_Qry.sql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D:\dev\SQL\Projects\ECM\ParamaterizedContainsSearchQuery.sql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D:\dev\SQL\Projects\ECM\ParamaterizedContainsWeightedSearchQuery.sql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D:\dev\SQL\SVR_TacleBox\CH1\CH1_Listing_1_Automated_Configuration_Script.sql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D:\dev\SQL\SVR_TacleBox\CH1\Create_DBAMain_2.sql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D:\dev\SQL\SVR_TacleBox\CH2\CH2_Listing_1_Server_Info.sql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D:\dev\SQL\SVR_TacleBox\CH2\CH2_Listing_4_Database_Backup_Info.sql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D:\dev\SQL\SVR_TacleBox\CH2\CH2_Listing_5_Security_Info.sql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D:\dev\SQL\SVR_TacleBox\CH2\CH2_Listing_6_Agent_Job_Info_SQL_2000.sql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D:\dev\SQL\SVR_TacleBox\CH2\CH2_Listing_6_Agent_Job_Info_SQL_2005_2008.sql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D:\dev\SQL\SVR_TacleBox\CH2\CH2_Listing_7_SQL_Servers_Table_Query.sql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D:\dev\SQL\SVR_TacleBox\CH2\GET_Database_Info.sql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D:\dev\SQL\SVR_TacleBox\CH3\CH3_Listing_1_Create_SQLConn_Table.sql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D:\dev\SQL\SVR_TacleBox\CH4\CH4_Listing_5_Size_Query.sql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D:\dev\SQL\SVR_TacleBox\CH5\CH5_Listing_1_Create_ImportantData_Table.sql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D:\dev\SQL\SVR_TacleBox\CH5\Ch5_Listing_2_Bad_Code_BEWARE.sql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D:\dev\SQL\SVR_TacleBox\CH5\CH5_Listing_3_Automated_Discovery_Query.sql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D:\dev\SQL\SVR_TacleBox\CH5\CH5_Listing_4_uspfindproblems.sql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D:\dev\SQL\SVR_TacleBox\CH7\CH7_Listing_11_usp_startTrace.sql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D:\dev\SQL\SVR_TacleBox\CH7\CH7_Listing_12_usp_stoptrace.sql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D:\dev\SQL\SVR_TacleBox\CH7\CH7_Listing_1_syslogins.sql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D:\dev\SQL\SVR_TacleBox\CH7\CH7_Listing_4_Group_Members.sql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D:\dev\SQL\SVR_TacleBox\CH7\CH7_Listing_5_Database_Users.sql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D:\dev\SQL\SVR_TacleBox\CH7\CH7_Listing_6_GetServiceCredentials.sql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D:\dev\SQL\SVR_TacleBox\CH7\CH7_Listing_7_Error_Log_Audit.sql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D:\dev\SQL\SVR_TacleBox\CH7\CH7_Listing_8_DDL_Trigger.sql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D:\dev\SQL\SVR_TacleBox\CH8\Integrity_Check_All_Dbs.sql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D:\dev\SQL\TempCompare\Proc_EDW_RewardUserDetail.DEVVER.sql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D:\dev\SQL\TempCompare\Proc_EDW_RewardUserDetail.TESTVER.sql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D:\dev\SQL\USN\AddCouponDetail.sql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D:\dev\SQL\USN\AddCouponUser.sql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D:\dev\SQL\USN\AddVideo.sql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D:\dev\SQL\UtilityProcs\AdventAddEmailHash.sql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D:\dev\SQL\UtilityProcs\AnalyzeEmailsByMonth.sql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D:\dev\SQL\UtilityProcs\AnalyzeEmailsByWeek.sql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D:\dev\SQL\UtilityProcs\AnalyzeEmailsPivotTable.sql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D:\dev\SQL\UtilityProcs\BAckupAndShrinkEcmLibrary2008.sql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D:\dev\SQL\UtilityProcs\CalcEmailAttachmentsUsedSpace.sql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D:\dev\SQL\UtilityProcs\CalcEmailAttachmentsWastedSpace.sql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D:\dev\SQL\UtilityProcs\CalcEmailNonSearchablePdfDasdUsed.sql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D:\dev\SQL\UtilityProcs\CalcEmailRunningTotal.sql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D:\dev\SQL\UtilityProcs\calculate database </w:t>
            </w:r>
            <w:proofErr w:type="spellStart"/>
            <w:r w:rsidRPr="00694451">
              <w:rPr>
                <w:rFonts w:ascii="Arial" w:hAnsi="Arial" w:cs="Arial"/>
                <w:sz w:val="16"/>
                <w:szCs w:val="16"/>
              </w:rPr>
              <w:t>size.sql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D:\dev\SQL\UtilityProcs\Calculate Email record </w:t>
            </w:r>
            <w:proofErr w:type="spellStart"/>
            <w:r w:rsidRPr="00694451">
              <w:rPr>
                <w:rFonts w:ascii="Arial" w:hAnsi="Arial" w:cs="Arial"/>
                <w:sz w:val="16"/>
                <w:szCs w:val="16"/>
              </w:rPr>
              <w:t>length.sql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D:\dev\SQL\UtilityProcs\Calculate </w:t>
            </w:r>
            <w:proofErr w:type="spellStart"/>
            <w:r w:rsidRPr="00694451">
              <w:rPr>
                <w:rFonts w:ascii="Arial" w:hAnsi="Arial" w:cs="Arial"/>
                <w:sz w:val="16"/>
                <w:szCs w:val="16"/>
              </w:rPr>
              <w:t>EmailAttachment</w:t>
            </w:r>
            <w:proofErr w:type="spellEnd"/>
            <w:r w:rsidRPr="00694451">
              <w:rPr>
                <w:rFonts w:ascii="Arial" w:hAnsi="Arial" w:cs="Arial"/>
                <w:sz w:val="16"/>
                <w:szCs w:val="16"/>
              </w:rPr>
              <w:t xml:space="preserve"> </w:t>
            </w:r>
            <w:proofErr w:type="spellStart"/>
            <w:r w:rsidRPr="00694451">
              <w:rPr>
                <w:rFonts w:ascii="Arial" w:hAnsi="Arial" w:cs="Arial"/>
                <w:sz w:val="16"/>
                <w:szCs w:val="16"/>
              </w:rPr>
              <w:t>Length.sql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D:\dev\SQL\UtilityProcs\calculate Reclaimable email Attachment </w:t>
            </w:r>
            <w:proofErr w:type="spellStart"/>
            <w:r w:rsidRPr="00694451">
              <w:rPr>
                <w:rFonts w:ascii="Arial" w:hAnsi="Arial" w:cs="Arial"/>
                <w:sz w:val="16"/>
                <w:szCs w:val="16"/>
              </w:rPr>
              <w:t>Space.sql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D:\dev\SQL\UtilityProcs\CALC_IndexSize V2.sql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D:\dev\SQL\UtilityProcs\CALC_IndexSize.sql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D:\dev\SQL\UtilityProcs\CheckIndexFragmentation.sql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D:\dev\SQL\UtilityProcs\CLEANTABLE.sql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D:\dev\SQL\UtilityProcs\CPE DB Tables </w:t>
            </w:r>
            <w:proofErr w:type="spellStart"/>
            <w:r w:rsidRPr="00694451">
              <w:rPr>
                <w:rFonts w:ascii="Arial" w:hAnsi="Arial" w:cs="Arial"/>
                <w:sz w:val="16"/>
                <w:szCs w:val="16"/>
              </w:rPr>
              <w:t>Creation.sql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D:\dev\SQL\UtilityProcs\Create </w:t>
            </w:r>
            <w:proofErr w:type="spellStart"/>
            <w:r w:rsidRPr="00694451">
              <w:rPr>
                <w:rFonts w:ascii="Arial" w:hAnsi="Arial" w:cs="Arial"/>
                <w:sz w:val="16"/>
                <w:szCs w:val="16"/>
              </w:rPr>
              <w:t>EcmLibrary</w:t>
            </w:r>
            <w:proofErr w:type="spellEnd"/>
            <w:r w:rsidRPr="00694451">
              <w:rPr>
                <w:rFonts w:ascii="Arial" w:hAnsi="Arial" w:cs="Arial"/>
                <w:sz w:val="16"/>
                <w:szCs w:val="16"/>
              </w:rPr>
              <w:t xml:space="preserve"> Admin </w:t>
            </w:r>
            <w:proofErr w:type="spellStart"/>
            <w:r w:rsidRPr="00694451">
              <w:rPr>
                <w:rFonts w:ascii="Arial" w:hAnsi="Arial" w:cs="Arial"/>
                <w:sz w:val="16"/>
                <w:szCs w:val="16"/>
              </w:rPr>
              <w:t>Login.sql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D:\dev\SQL\UtilityProcs\Create </w:t>
            </w:r>
            <w:proofErr w:type="spellStart"/>
            <w:r w:rsidRPr="00694451">
              <w:rPr>
                <w:rFonts w:ascii="Arial" w:hAnsi="Arial" w:cs="Arial"/>
                <w:sz w:val="16"/>
                <w:szCs w:val="16"/>
              </w:rPr>
              <w:t>EcmLibrary</w:t>
            </w:r>
            <w:proofErr w:type="spellEnd"/>
            <w:r w:rsidRPr="00694451">
              <w:rPr>
                <w:rFonts w:ascii="Arial" w:hAnsi="Arial" w:cs="Arial"/>
                <w:sz w:val="16"/>
                <w:szCs w:val="16"/>
              </w:rPr>
              <w:t xml:space="preserve"> </w:t>
            </w:r>
            <w:proofErr w:type="spellStart"/>
            <w:r w:rsidRPr="00694451">
              <w:rPr>
                <w:rFonts w:ascii="Arial" w:hAnsi="Arial" w:cs="Arial"/>
                <w:sz w:val="16"/>
                <w:szCs w:val="16"/>
              </w:rPr>
              <w:t>Login.sql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D:\dev\SQL\UtilityProcs\Create SECM Temp </w:t>
            </w:r>
            <w:proofErr w:type="spellStart"/>
            <w:r w:rsidRPr="00694451">
              <w:rPr>
                <w:rFonts w:ascii="Arial" w:hAnsi="Arial" w:cs="Arial"/>
                <w:sz w:val="16"/>
                <w:szCs w:val="16"/>
              </w:rPr>
              <w:t>Var</w:t>
            </w:r>
            <w:proofErr w:type="spellEnd"/>
            <w:r w:rsidRPr="00694451">
              <w:rPr>
                <w:rFonts w:ascii="Arial" w:hAnsi="Arial" w:cs="Arial"/>
                <w:sz w:val="16"/>
                <w:szCs w:val="16"/>
              </w:rPr>
              <w:t xml:space="preserve"> </w:t>
            </w:r>
            <w:proofErr w:type="spellStart"/>
            <w:r w:rsidRPr="00694451">
              <w:rPr>
                <w:rFonts w:ascii="Arial" w:hAnsi="Arial" w:cs="Arial"/>
                <w:sz w:val="16"/>
                <w:szCs w:val="16"/>
              </w:rPr>
              <w:t>Tables.sql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D:\dev\SQL\UtilityProcs\CREATE TABLE Initiative </w:t>
            </w:r>
            <w:proofErr w:type="spellStart"/>
            <w:r w:rsidRPr="00694451">
              <w:rPr>
                <w:rFonts w:ascii="Arial" w:hAnsi="Arial" w:cs="Arial"/>
                <w:sz w:val="16"/>
                <w:szCs w:val="16"/>
              </w:rPr>
              <w:t>Triggers.sql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D:\dev\SQL\UtilityProcs\CREATE TABLE </w:t>
            </w:r>
            <w:proofErr w:type="spellStart"/>
            <w:r w:rsidRPr="00694451">
              <w:rPr>
                <w:rFonts w:ascii="Arial" w:hAnsi="Arial" w:cs="Arial"/>
                <w:sz w:val="16"/>
                <w:szCs w:val="16"/>
              </w:rPr>
              <w:t>Initiative.sql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D:\dev\SQL\UtilityProcs\create view </w:t>
            </w:r>
            <w:proofErr w:type="spellStart"/>
            <w:r w:rsidRPr="00694451">
              <w:rPr>
                <w:rFonts w:ascii="Arial" w:hAnsi="Arial" w:cs="Arial"/>
                <w:sz w:val="16"/>
                <w:szCs w:val="16"/>
              </w:rPr>
              <w:t>vMigrateUsers.sql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D:\dev\SQL\UtilityProcs\CreateEcmLibraryDB.sql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D:\dev\SQL\UtilityProcs\CreateHiveDB.sql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D:\dev\SQL\UtilityProcs\CreateHiveDB_Tables.sql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D:\dev\SQL\UtilityProcs\CreateKnowledgeBaseDB.sql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D:\dev\SQL\UtilityProcs\CreateSnapshot.sql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D:\dev\SQL\UtilityProcs\Delete Belden </w:t>
            </w:r>
            <w:proofErr w:type="spellStart"/>
            <w:r w:rsidRPr="00694451">
              <w:rPr>
                <w:rFonts w:ascii="Arial" w:hAnsi="Arial" w:cs="Arial"/>
                <w:sz w:val="16"/>
                <w:szCs w:val="16"/>
              </w:rPr>
              <w:t>Dups.sql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D:\dev\SQL\UtilityProcs\Delete Duplicate </w:t>
            </w:r>
            <w:proofErr w:type="spellStart"/>
            <w:r w:rsidRPr="00694451">
              <w:rPr>
                <w:rFonts w:ascii="Arial" w:hAnsi="Arial" w:cs="Arial"/>
                <w:sz w:val="16"/>
                <w:szCs w:val="16"/>
              </w:rPr>
              <w:t>Records.sql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D:\dev\SQL\UtilityProcs\DeleteAllContentByGuid.sql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D:\dev\SQL\UtilityProcs\DeleteUsersMarkedForDeletion.sql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D:\dev\SQL\UtilityProcs\Delete_Rows_Using_Join.sql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D:\dev\SQL\UtilityProcs\DetermineDatabaseFileSizesAndUsage.sql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D:\dev\SQL\UtilityProcs\DetermineSpacedUsedInDB </w:t>
            </w:r>
            <w:proofErr w:type="spellStart"/>
            <w:r w:rsidRPr="00694451">
              <w:rPr>
                <w:rFonts w:ascii="Arial" w:hAnsi="Arial" w:cs="Arial"/>
                <w:sz w:val="16"/>
                <w:szCs w:val="16"/>
              </w:rPr>
              <w:t>Ver</w:t>
            </w:r>
            <w:proofErr w:type="spellEnd"/>
            <w:r w:rsidRPr="00694451">
              <w:rPr>
                <w:rFonts w:ascii="Arial" w:hAnsi="Arial" w:cs="Arial"/>
                <w:sz w:val="16"/>
                <w:szCs w:val="16"/>
              </w:rPr>
              <w:t xml:space="preserve"> 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D:\dev\SQL\UtilityProcs\DetermineSpacedUsedInDB.sql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D:\dev\SQL\UtilityProcs\DetermineTheDataSizeOfDatabases.sql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D:\dev\SQL\UtilityProcs\DisableIndexes.sql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D:\dev\SQL\UtilityProcs\DMO_DetermineWhichWaitsMostCommon.sql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D:\dev\SQL\UtilityProcs\DuplicateRemoval.sql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D:\dev\SQL\UtilityProcs\DuplicatesRemove.sql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D:\dev\SQL\UtilityProcs\ECM DB Analysis </w:t>
            </w:r>
            <w:proofErr w:type="spellStart"/>
            <w:r w:rsidRPr="00694451">
              <w:rPr>
                <w:rFonts w:ascii="Arial" w:hAnsi="Arial" w:cs="Arial"/>
                <w:sz w:val="16"/>
                <w:szCs w:val="16"/>
              </w:rPr>
              <w:t>Qrys.sql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D:\dev\SQL\UtilityProcs\ECM.Library.Filestram.Create.Statements.sql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D:\dev\SQL\UtilityProcs\ECM_SpaceUsed.SP.sql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D:\dev\SQL\UtilityProcs\EMAIL Fetch Query including </w:t>
            </w:r>
            <w:proofErr w:type="spellStart"/>
            <w:r w:rsidRPr="00694451">
              <w:rPr>
                <w:rFonts w:ascii="Arial" w:hAnsi="Arial" w:cs="Arial"/>
                <w:sz w:val="16"/>
                <w:szCs w:val="16"/>
              </w:rPr>
              <w:t>Attachmants.sql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D:\dev\SQL\UtilityProcs\EmailFTI_FindUnindexedAttachments.sql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D:\dev\SQL\UtilityProcs\EmailGrowthByPeriod.sql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D:\dev\SQL\UtilityProcs\Find all Date Columns in </w:t>
            </w:r>
            <w:proofErr w:type="spellStart"/>
            <w:r w:rsidRPr="00694451">
              <w:rPr>
                <w:rFonts w:ascii="Arial" w:hAnsi="Arial" w:cs="Arial"/>
                <w:sz w:val="16"/>
                <w:szCs w:val="16"/>
              </w:rPr>
              <w:t>Tables.sql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D:\dev\SQL\UtilityProcs\FindColumnThroughoutDatabase.sql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D:\dev\SQL\UtilityProcs\FindEmailBySubjectKeyWords.sql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D:\dev\SQL\UtilityProcs\FindEmailPotentialDuplicates.sql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D:\dev\SQL\UtilityProcs\FindForeignKeyTable.sql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D:\dev\SQL\UtilityProcs\FindTablesInViews.sql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D:\dev\SQL\UtilityProcs\Find_Foreign_Keys.sql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D:\dev\SQL\UtilityProcs\Fucntion </w:t>
            </w:r>
            <w:proofErr w:type="spellStart"/>
            <w:r w:rsidRPr="00694451">
              <w:rPr>
                <w:rFonts w:ascii="Arial" w:hAnsi="Arial" w:cs="Arial"/>
                <w:sz w:val="16"/>
                <w:szCs w:val="16"/>
              </w:rPr>
              <w:t>spTBL_RowCOUNT.sql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D:\dev\SQL\UtilityProcs\FullText Index Drop and Rebuild </w:t>
            </w:r>
            <w:proofErr w:type="spellStart"/>
            <w:r w:rsidRPr="00694451">
              <w:rPr>
                <w:rFonts w:ascii="Arial" w:hAnsi="Arial" w:cs="Arial"/>
                <w:sz w:val="16"/>
                <w:szCs w:val="16"/>
              </w:rPr>
              <w:t>ALL.sql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D:\dev\SQL\UtilityProcs\FulltextAnalysis.sql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D:\dev\SQL\UtilityProcs\FullTextIndexAnalysisQueries.sql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D:\dev\SQL\UtilityProcs\FullTextIndexingStatus.sql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D:\dev\SQL\UtilityProcs\FullTextIndexRebuild.sql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D:\dev\SQL\UtilityProcs\FulltextIndexReorg.sql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D:\dev\SQL\UtilityProcs\FullTextIndexStats.sql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D:\dev\SQL\UtilityProcs\fulltext_index_fragments.sql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D:\dev\SQL\UtilityProcs\Function </w:t>
            </w:r>
            <w:proofErr w:type="spellStart"/>
            <w:r w:rsidRPr="00694451">
              <w:rPr>
                <w:rFonts w:ascii="Arial" w:hAnsi="Arial" w:cs="Arial"/>
                <w:sz w:val="16"/>
                <w:szCs w:val="16"/>
              </w:rPr>
              <w:t>spTBL_RowCOUNT.sql</w:t>
            </w:r>
            <w:proofErr w:type="spellEnd"/>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D:\dev\SQL\UtilityProcs\GetAllTableDasdRequirements.sql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D:\dev\SQL\UtilityProcs\GetListOfStopWords.sql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D:\dev\SQL\UtilityProcs\HandicapperStats.sql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D:\dev\SQL\UtilityProcs\HFitSiteAcctBySiteID.sql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D:\dev\SQL\UtilityProcs\HiveDataInitial.sql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D:\dev\SQL\UtilityProcs\HiveView.sql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D:\dev\SQL\UtilityProcs\iFilter_List_all.sql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D:\dev\SQL\UtilityProcs\Insert Into Table Using Select </w:t>
            </w:r>
            <w:proofErr w:type="spellStart"/>
            <w:r w:rsidRPr="00694451">
              <w:rPr>
                <w:rFonts w:ascii="Arial" w:hAnsi="Arial" w:cs="Arial"/>
                <w:sz w:val="16"/>
                <w:szCs w:val="16"/>
              </w:rPr>
              <w:t>Statement.sql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D:\dev\SQL\UtilityProcs\InsertKnowledgeBaseTokens.sql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D:\dev\SQL\UtilityProcs\KnowledgeBase.Creation.DLL.sql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D:\dev\SQL\UtilityProcs\LIB </w:t>
            </w:r>
            <w:proofErr w:type="spellStart"/>
            <w:r w:rsidRPr="00694451">
              <w:rPr>
                <w:rFonts w:ascii="Arial" w:hAnsi="Arial" w:cs="Arial"/>
                <w:sz w:val="16"/>
                <w:szCs w:val="16"/>
              </w:rPr>
              <w:t>Test.sql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D:\dev\SQL\UtilityProcs\LibraryForMultipleLibAccess.sql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D:\dev\SQL\UtilityProcs\LibraryForSingleLibAccess.sql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D:\dev\SQL\UtilityProcs\List Loaded </w:t>
            </w:r>
            <w:proofErr w:type="spellStart"/>
            <w:r w:rsidRPr="00694451">
              <w:rPr>
                <w:rFonts w:ascii="Arial" w:hAnsi="Arial" w:cs="Arial"/>
                <w:sz w:val="16"/>
                <w:szCs w:val="16"/>
              </w:rPr>
              <w:t>iFilters.sql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D:\dev\SQL\UtilityProcs\ListColumnUseInAllTables.sql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D:\dev\SQL\UtilityProcs\ListTableColumns.sql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D:\dev\SQL\UtilityProcs\LoadKB_Token_Words.sql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D:\dev\SQL\UtilityProcs\Locks_Find_SPID.sql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D:\dev\SQL\UtilityProcs\MeasureTempDBPerf.sql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D:\dev\SQL\UtilityProcs\PlanGoalCalculatePlan_insert_Trigger.sql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D:\dev\SQL\UtilityProcs\PlanGoalCalculatePlan_update_Trigger.sql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D:\dev\SQL\UtilityProcs\PTMS - chr254 to chr183 </w:t>
            </w:r>
            <w:proofErr w:type="spellStart"/>
            <w:r w:rsidRPr="00694451">
              <w:rPr>
                <w:rFonts w:ascii="Arial" w:hAnsi="Arial" w:cs="Arial"/>
                <w:sz w:val="16"/>
                <w:szCs w:val="16"/>
              </w:rPr>
              <w:t>Fix.sql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D:\dev\SQL\UtilityProcs\PTMS.DB.Updates.II.sql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D:\dev\SQL\UtilityProcs\PTMS.DB.Updates.III.sql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D:\dev\SQL\UtilityProcs\PTMS.DB.Updates.IV.sql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D:\dev\SQL\UtilityProcs\PTMS.DB.Updates.sql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D:\dev\SQL\UtilityProcs\PTMS.default.Data.sql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D:\dev\SQL\UtilityProcs\RebuildAllIndexesInDatabase.sql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D:\dev\SQL\UtilityProcs\ReclaimUnusedSpaceInAllTablesInDB.sql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D:\dev\SQL\UtilityProcs\RemoveDuplicateRows.sql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D:\dev\SQL\UtilityProcs\RowNumbers.sql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D:\dev\SQL\UtilityProcs\sCurrentPeriod.sql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D:\dev\SQL\UtilityProcs\SDA_Extraction_Query.sql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D:\dev\SQL\UtilityProcs\SpaceUsed.sql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D:\dev\SQL\UtilityProcs\spCalcEmailAttachmentSpace.sql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D:\dev\SQL\UtilityProcs\spCalcEmailAttachPctStorage.sql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D:\dev\SQL\UtilityProcs\spCalcEmailAttachWastedPctStorage.sql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D:\dev\SQL\UtilityProcs\spCalcEmailReclaimSpace.sql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D:\dev\SQL\UtilityProcs\spCalcEmailRunningTotalDasdWeeklyUsage.sql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D:\dev\SQL\UtilityProcs\spCaptureStaticDataLoadStats.sql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D:\dev\SQL\UtilityProcs\spEcmDateConvert.sql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D:\dev\SQL\UtilityProcs\spEmailPivotOfGrowthByMonth.sql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D:\dev\SQL\UtilityProcs\spHashEmail.sql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D:\dev\SQL\UtilityProcs\spSALES_SUMMARY_LastUpdate.sql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D:\dev\SQL\UtilityProcs\spSpace.sql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D:\dev\SQL\UtilityProcs\spUpdateAllStats.sql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D:\dev\SQL\UtilityProcs\sp_ECM_HivePerftest.sql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D:\dev\SQL\UtilityProcs\sp_ECM_HivePerftestV2.sql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D:\dev\SQL\UtilityProcs\sp_generate_inserts.sql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D:\dev\SQL\UtilityProcs\sp_HiveSearch.sql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D:\dev\SQL\UtilityProcs\sp_RECOMPILE.sql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D:\dev\SQL\UtilityProcs\sp_track_db_growth.sql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 xml:space="preserve">D:\dev\SQL\UtilityProcs\SQL Server Disk IO </w:t>
            </w:r>
            <w:proofErr w:type="spellStart"/>
            <w:r w:rsidRPr="00694451">
              <w:rPr>
                <w:rFonts w:ascii="Arial" w:hAnsi="Arial" w:cs="Arial"/>
                <w:sz w:val="16"/>
                <w:szCs w:val="16"/>
              </w:rPr>
              <w:t>Counters.sql</w:t>
            </w:r>
            <w:proofErr w:type="spellEnd"/>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D:\dev\SQL\UtilityProcs\SQLQuery1.sql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D:\dev\SQL\UtilityProcs\SQLQuery2.sql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D:\dev\SQL\UtilityProcs\SQLQuery7.sql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D:\dev\SQL\UtilityProcs\sReportEndingcalendarMonth.sql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D:\dev\SQL\UtilityProcs\sReportEndingCalendarYear.sql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D:\dev\SQL\UtilityProcs\TempDB_Perf.sql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D:\dev\SQL\UtilityProcs\TestData.sql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D:\dev\SQL\UtilityProcs\ThesaurusLookup.sql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D:\dev\SQL\UtilityProcs\TNA.SpaceUsed.sql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D:\dev\SQL\UtilityProcs\TNA_GetRaceCompletionStats.sql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D:\dev\SQL\UtilityProcs\TNA_RaceStats.sql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D:\dev\SQL\UtilityProcs\TrackAnalyticsPiviotTable.sql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D:\dev\SQL\UtilityProcs\TrackAnalyticsRaceTrackAbbrev.sql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D:\dev\SQL\UtilityProcs\TroubleShootNullContent.sql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D:\dev\SQL\UtilityProcs\v@Master.sql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D:\dev\SQL\UtilityProcs\vDeptCoursesAssigned.sql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D:\dev\SQL\UtilityProcs\vDeptJobRequiredCoursesShort.sql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D:\dev\SQL\UtilityProcs\vDeptJobs.sql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D:\dev\SQL\UtilityProcs\vDeptRequiredCoursesByJob.sql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D:\dev\SQL\UtilityProcs\vDeptRequiredCoursesByJobByUser.sql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D:\dev\SQL\UtilityProcs\vEmployeeRequiredCoursesCompleted.sql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D:\dev\SQL\UtilityProcs\vJobCourses.sql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D:\dev\SQL\UtilityProcs\vJobRequiredCourses.sql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D:\dev\SQL\UtilityProcs\vSafetyCompletionDeptEmpl.sql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D:\dev\SQL\UtilityProcs\vWeeklySchedule.sql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D:\dev\SQL\UtilityProcs\ZeroizePTMS_Database.sql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D:\dev\SQL\UtilityProcs\_PopulateTempTables.sql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D:\dev\SQL\UtilitySQL\AddCommentToTableOrColumn.sql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D:\dev\SQL\UtilitySQL\BackupDB.sql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D:\dev\SQL\UtilitySQL\CheckIndexFragmentation.sql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D:\dev\SQL\UtilitySQL\CreateSnapshot.sql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D:\dev\SQL\UtilitySQL\CURSOR_Product365.sql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D:\dev\SQL\UtilitySQL\DisableIndexes.sql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D:\dev\SQL\UtilitySQL\DMO_DetermineWhichWaitsMostCommon.sql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D:\dev\SQL\UtilitySQL\DuplicateRemoval.sql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D:\dev\SQL\UtilitySQL\DuplicatesRemove.sql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D:\dev\SQL\UtilitySQL\FindAllViewReferencedTblsAndViews.sql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D:\dev\SQL\UtilitySQL\FindAllViewReferences.sql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D:\dev\SQL\UtilitySQL\FindAllViewReferencesToNullColumns.sql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D:\dev\SQL\UtilitySQL\FindBlockedSPIDS.sql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D:\dev\SQL\UtilitySQL\findCharacterFieldsOfMaxLen.sql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D:\dev\SQL\UtilitySQL\findColAndAlias.sql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D:\dev\SQL\UtilitySQL\findColumnInAllTables.sql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D:\dev\SQL\UtilitySQL\FindColumnInViews.sql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D:\dev\SQL\UtilitySQL\FindColumnWithinTable.sql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D:\dev\SQL\UtilitySQL\FindDuplicateHealthAssessmentRecords.sql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D:\dev\SQL\UtilitySQL\FindIndex.sql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D:\dev\SQL\UtilitySQL\FindIndexableViews.sql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D:\dev\SQL\UtilitySQL\FindIndexesForPI.sql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D:\dev\SQL\UtilitySQL\findIndexesForTables.sql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D:\dev\SQL\UtilitySQL\FindIndexUseColumnAndTable.sql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D:\dev\SQL\UtilitySQL\FindNestedViews.sql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D:\dev\SQL\UtilitySQL\FindPotentialProblems.sql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D:\dev\SQL\UtilitySQL\FindProcsUsingView.sql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D:\dev\SQL\UtilitySQL\FindReferencesToObject.sql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D:\dev\SQL\UtilitySQL\FindReferencingObjectsOfTable.sql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D:\dev\SQL\UtilitySQL\FindTablesInViews.sql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D:\dev\SQL\UtilitySQL\FindTextWithinFuncOrProc.sql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D:\dev\SQL\UtilitySQL\FindTextWithinObjects.sql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D:\dev\SQL\UtilitySQL\FindViewBaseColumns.sql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D:\dev\SQL\UtilitySQL\findViewColumnRefsToTables.sql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D:\dev\SQL\UtilitySQL\findViewTraceOfTablesAndCOls.sql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D:\dev\SQL\UtilitySQL\FindViewUsedBaseTablesAndColumns.sql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D:\dev\SQL\UtilitySQL\GenerateJobDisableEnableStmts.sql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D:\dev\SQL\UtilitySQL\getColumnsInTableView.sql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D:\dev\SQL\UtilitySQL\getIndexColumns.sql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D:\dev\SQL\UtilitySQL\getIndexDDL.sql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D:\dev\SQL\UtilitySQL\getReferencedObjects.sql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D:\dev\SQL\UtilitySQL\GetTableDescriptions.sql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D:\dev\SQL\UtilitySQL\getViewColumns.sql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D:\dev\SQL\UtilitySQL\GetViewObjectCreationDDL.sql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D:\dev\SQL\UtilitySQL\ListIndexesOnTables.sql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D:\dev\SQL\UtilitySQL\MonitorLongRunningTransactions.sql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D:\dev\SQL\UtilitySQL\spSearchAllTables.sql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D:\dev\SQL\UtilitySQL\udfElapsedTime.sql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D:\dev\SQL\UtilitySQL\udfSplitString.sql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D:\dev\SQL\UtilitySQL\udfTimeSpanFromMilliSeconds.sql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D:\dev\SQL\UtilitySQL\UpperCaseFirstLetter.sql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D:\dev\SQL\UtilitySQL\UTIL_CalcPctNullDataInTable.sql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D:\dev\SQL\UtilitySQL\UTIL_CorrectMispelling.sql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D:\dev\SQL\UtilitySQL\UTIL_DisplayBlockingQry.sql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D:\dev\SQL\UtilitySQL\UTIL_getUsageCount.sql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D:\dev\SQL\UtilitySQL\UTIL_ListAllForeignKeyRelationships.sql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D:\dev\SQL\UtilitySQL\UTIL_ListCurrentWaits.sql</w:t>
            </w:r>
          </w:p>
        </w:tc>
        <w:tc>
          <w:tcPr>
            <w:tcW w:w="1667"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D:\dev\SQL\UtilitySQL\UTIL_SearchAllTables.sql</w:t>
            </w:r>
          </w:p>
        </w:tc>
      </w:tr>
      <w:tr w:rsidR="006B59D4" w:rsidRPr="00694451" w:rsidTr="006B59D4">
        <w:tc>
          <w:tcPr>
            <w:tcW w:w="1666" w:type="pct"/>
          </w:tcPr>
          <w:p w:rsidR="006B59D4" w:rsidRPr="00694451" w:rsidRDefault="006B59D4" w:rsidP="006B59D4">
            <w:pPr>
              <w:rPr>
                <w:rFonts w:ascii="Arial" w:hAnsi="Arial" w:cs="Arial"/>
                <w:sz w:val="16"/>
                <w:szCs w:val="16"/>
              </w:rPr>
            </w:pPr>
            <w:r w:rsidRPr="00694451">
              <w:rPr>
                <w:rFonts w:ascii="Arial" w:hAnsi="Arial" w:cs="Arial"/>
                <w:sz w:val="16"/>
                <w:szCs w:val="16"/>
              </w:rPr>
              <w:t>D:\dev\SQL\UtilitySQL\UTIL_ViewAnalysis.sql</w:t>
            </w:r>
          </w:p>
        </w:tc>
        <w:tc>
          <w:tcPr>
            <w:tcW w:w="1667" w:type="pct"/>
          </w:tcPr>
          <w:p w:rsidR="006B59D4" w:rsidRPr="00694451" w:rsidRDefault="006B59D4" w:rsidP="006B59D4">
            <w:pPr>
              <w:rPr>
                <w:rFonts w:ascii="Arial" w:hAnsi="Arial" w:cs="Arial"/>
                <w:sz w:val="16"/>
                <w:szCs w:val="16"/>
              </w:rPr>
            </w:pPr>
          </w:p>
        </w:tc>
        <w:tc>
          <w:tcPr>
            <w:tcW w:w="1667" w:type="pct"/>
          </w:tcPr>
          <w:p w:rsidR="006B59D4" w:rsidRPr="00694451" w:rsidRDefault="006B59D4" w:rsidP="006B59D4">
            <w:pPr>
              <w:rPr>
                <w:rFonts w:ascii="Arial" w:hAnsi="Arial" w:cs="Arial"/>
                <w:sz w:val="16"/>
                <w:szCs w:val="16"/>
              </w:rPr>
            </w:pPr>
          </w:p>
        </w:tc>
      </w:tr>
    </w:tbl>
    <w:p w:rsidR="006B59D4" w:rsidRDefault="006B59D4" w:rsidP="006B59D4">
      <w:pPr>
        <w:rPr>
          <w:rFonts w:ascii="Arial" w:hAnsi="Arial" w:cs="Arial"/>
          <w:sz w:val="16"/>
          <w:szCs w:val="16"/>
        </w:rPr>
      </w:pPr>
    </w:p>
    <w:p w:rsidR="00694451" w:rsidRPr="006B59D4" w:rsidRDefault="00694451" w:rsidP="00694451">
      <w:pPr>
        <w:pStyle w:val="Heading1"/>
      </w:pPr>
      <w:bookmarkStart w:id="50" w:name="_Toc165661"/>
      <w:r>
        <w:t>END OF DOCUMENT</w:t>
      </w:r>
      <w:bookmarkEnd w:id="50"/>
    </w:p>
    <w:sectPr w:rsidR="00694451" w:rsidRPr="006B59D4" w:rsidSect="000A0F9B">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404" w:rsidRDefault="00B06404">
      <w:pPr>
        <w:spacing w:after="0" w:line="240" w:lineRule="auto"/>
      </w:pPr>
      <w:r>
        <w:separator/>
      </w:r>
    </w:p>
  </w:endnote>
  <w:endnote w:type="continuationSeparator" w:id="0">
    <w:p w:rsidR="00B06404" w:rsidRDefault="00B06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7964975"/>
      <w:docPartObj>
        <w:docPartGallery w:val="Page Numbers (Bottom of Page)"/>
        <w:docPartUnique/>
      </w:docPartObj>
    </w:sdtPr>
    <w:sdtEndPr>
      <w:rPr>
        <w:noProof/>
      </w:rPr>
    </w:sdtEndPr>
    <w:sdtContent>
      <w:p w:rsidR="00E6613F" w:rsidRDefault="00E6613F">
        <w:pPr>
          <w:pStyle w:val="Footer"/>
        </w:pPr>
        <w:r>
          <w:fldChar w:fldCharType="begin"/>
        </w:r>
        <w:r>
          <w:instrText xml:space="preserve"> PAGE   \* MERGEFORMAT </w:instrText>
        </w:r>
        <w:r>
          <w:fldChar w:fldCharType="separate"/>
        </w:r>
        <w:r w:rsidR="009C461B">
          <w:rPr>
            <w:noProof/>
          </w:rPr>
          <w:t>56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404" w:rsidRDefault="00B06404">
      <w:pPr>
        <w:spacing w:after="0" w:line="240" w:lineRule="auto"/>
      </w:pPr>
      <w:r>
        <w:separator/>
      </w:r>
    </w:p>
  </w:footnote>
  <w:footnote w:type="continuationSeparator" w:id="0">
    <w:p w:rsidR="00B06404" w:rsidRDefault="00B064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2E4D51"/>
    <w:multiLevelType w:val="hybridMultilevel"/>
    <w:tmpl w:val="BB6A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54F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0175A64"/>
    <w:multiLevelType w:val="hybridMultilevel"/>
    <w:tmpl w:val="D846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6454CB"/>
    <w:multiLevelType w:val="hybridMultilevel"/>
    <w:tmpl w:val="79029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C1977"/>
    <w:multiLevelType w:val="hybridMultilevel"/>
    <w:tmpl w:val="531CF434"/>
    <w:lvl w:ilvl="0" w:tplc="0409000F">
      <w:start w:val="1"/>
      <w:numFmt w:val="decimal"/>
      <w:lvlText w:val="%1."/>
      <w:lvlJc w:val="left"/>
      <w:pPr>
        <w:ind w:left="720" w:hanging="360"/>
      </w:pPr>
    </w:lvl>
    <w:lvl w:ilvl="1" w:tplc="1BF60350">
      <w:numFmt w:val="bullet"/>
      <w:lvlText w:val="-"/>
      <w:lvlJc w:val="left"/>
      <w:pPr>
        <w:ind w:left="1440" w:hanging="360"/>
      </w:pPr>
      <w:rPr>
        <w:rFonts w:ascii="Candara" w:eastAsiaTheme="minorEastAsia" w:hAnsi="Candara" w:cstheme="minorBid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587F2A"/>
    <w:multiLevelType w:val="hybridMultilevel"/>
    <w:tmpl w:val="7C184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673BC9"/>
    <w:multiLevelType w:val="hybridMultilevel"/>
    <w:tmpl w:val="96326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334634"/>
    <w:multiLevelType w:val="hybridMultilevel"/>
    <w:tmpl w:val="D6AE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9"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DE27C9"/>
    <w:multiLevelType w:val="hybridMultilevel"/>
    <w:tmpl w:val="0D1AD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8"/>
  </w:num>
  <w:num w:numId="3">
    <w:abstractNumId w:val="18"/>
  </w:num>
  <w:num w:numId="4">
    <w:abstractNumId w:val="18"/>
  </w:num>
  <w:num w:numId="5">
    <w:abstractNumId w:val="18"/>
  </w:num>
  <w:num w:numId="6">
    <w:abstractNumId w:val="18"/>
  </w:num>
  <w:num w:numId="7">
    <w:abstractNumId w:val="18"/>
  </w:num>
  <w:num w:numId="8">
    <w:abstractNumId w:val="18"/>
  </w:num>
  <w:num w:numId="9">
    <w:abstractNumId w:val="18"/>
  </w:num>
  <w:num w:numId="10">
    <w:abstractNumId w:val="18"/>
  </w:num>
  <w:num w:numId="11">
    <w:abstractNumId w:val="18"/>
  </w:num>
  <w:num w:numId="12">
    <w:abstractNumId w:val="18"/>
  </w:num>
  <w:num w:numId="13">
    <w:abstractNumId w:val="23"/>
  </w:num>
  <w:num w:numId="14">
    <w:abstractNumId w:val="22"/>
  </w:num>
  <w:num w:numId="15">
    <w:abstractNumId w:val="24"/>
  </w:num>
  <w:num w:numId="16">
    <w:abstractNumId w:val="19"/>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num>
  <w:num w:numId="28">
    <w:abstractNumId w:val="16"/>
  </w:num>
  <w:num w:numId="29">
    <w:abstractNumId w:val="12"/>
  </w:num>
  <w:num w:numId="30">
    <w:abstractNumId w:val="14"/>
  </w:num>
  <w:num w:numId="31">
    <w:abstractNumId w:val="11"/>
  </w:num>
  <w:num w:numId="32">
    <w:abstractNumId w:val="15"/>
  </w:num>
  <w:num w:numId="33">
    <w:abstractNumId w:val="13"/>
  </w:num>
  <w:num w:numId="34">
    <w:abstractNumId w:val="21"/>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B3"/>
    <w:rsid w:val="00021B68"/>
    <w:rsid w:val="000234DD"/>
    <w:rsid w:val="00046A46"/>
    <w:rsid w:val="00076C3A"/>
    <w:rsid w:val="00083233"/>
    <w:rsid w:val="000919B2"/>
    <w:rsid w:val="000A0F9B"/>
    <w:rsid w:val="000A1119"/>
    <w:rsid w:val="000B38C7"/>
    <w:rsid w:val="000B494B"/>
    <w:rsid w:val="001053AA"/>
    <w:rsid w:val="00111486"/>
    <w:rsid w:val="00123E1E"/>
    <w:rsid w:val="0013591F"/>
    <w:rsid w:val="00136BC4"/>
    <w:rsid w:val="0014465E"/>
    <w:rsid w:val="001506F4"/>
    <w:rsid w:val="00152CB5"/>
    <w:rsid w:val="00195857"/>
    <w:rsid w:val="00195E95"/>
    <w:rsid w:val="001A2451"/>
    <w:rsid w:val="00216BF8"/>
    <w:rsid w:val="00233351"/>
    <w:rsid w:val="0023350E"/>
    <w:rsid w:val="00241C45"/>
    <w:rsid w:val="0024640E"/>
    <w:rsid w:val="00252CB3"/>
    <w:rsid w:val="00270C42"/>
    <w:rsid w:val="002C1B16"/>
    <w:rsid w:val="002E3469"/>
    <w:rsid w:val="003236B9"/>
    <w:rsid w:val="003305F9"/>
    <w:rsid w:val="00333BDA"/>
    <w:rsid w:val="003436EC"/>
    <w:rsid w:val="00355A1F"/>
    <w:rsid w:val="00392845"/>
    <w:rsid w:val="003B4A72"/>
    <w:rsid w:val="003B76FE"/>
    <w:rsid w:val="003D6542"/>
    <w:rsid w:val="003D6562"/>
    <w:rsid w:val="003F27CD"/>
    <w:rsid w:val="004270BF"/>
    <w:rsid w:val="00430AA2"/>
    <w:rsid w:val="0044411F"/>
    <w:rsid w:val="004525E4"/>
    <w:rsid w:val="00452BB5"/>
    <w:rsid w:val="004A4D99"/>
    <w:rsid w:val="004A66A1"/>
    <w:rsid w:val="004F1D16"/>
    <w:rsid w:val="004F5B78"/>
    <w:rsid w:val="00500604"/>
    <w:rsid w:val="005174B0"/>
    <w:rsid w:val="00517D9A"/>
    <w:rsid w:val="00534775"/>
    <w:rsid w:val="005459DE"/>
    <w:rsid w:val="00547C74"/>
    <w:rsid w:val="00587C10"/>
    <w:rsid w:val="005A0A4D"/>
    <w:rsid w:val="005A507B"/>
    <w:rsid w:val="005C1446"/>
    <w:rsid w:val="005E3893"/>
    <w:rsid w:val="006118C9"/>
    <w:rsid w:val="006126CA"/>
    <w:rsid w:val="006126F8"/>
    <w:rsid w:val="0066285A"/>
    <w:rsid w:val="00666174"/>
    <w:rsid w:val="00680858"/>
    <w:rsid w:val="00694451"/>
    <w:rsid w:val="006B59D4"/>
    <w:rsid w:val="006C6C0F"/>
    <w:rsid w:val="006D3ADF"/>
    <w:rsid w:val="006D74B9"/>
    <w:rsid w:val="006E4698"/>
    <w:rsid w:val="006F0DF6"/>
    <w:rsid w:val="006F20F4"/>
    <w:rsid w:val="006F591D"/>
    <w:rsid w:val="00715EF8"/>
    <w:rsid w:val="00721884"/>
    <w:rsid w:val="007332C5"/>
    <w:rsid w:val="007450E5"/>
    <w:rsid w:val="00771F16"/>
    <w:rsid w:val="0078294C"/>
    <w:rsid w:val="007962E5"/>
    <w:rsid w:val="007C39F8"/>
    <w:rsid w:val="007F0A58"/>
    <w:rsid w:val="008B6008"/>
    <w:rsid w:val="008C3551"/>
    <w:rsid w:val="008F7B0F"/>
    <w:rsid w:val="00931D09"/>
    <w:rsid w:val="00971DEC"/>
    <w:rsid w:val="00976611"/>
    <w:rsid w:val="00982D16"/>
    <w:rsid w:val="009B1791"/>
    <w:rsid w:val="009C461B"/>
    <w:rsid w:val="009E2AA7"/>
    <w:rsid w:val="00A13D3B"/>
    <w:rsid w:val="00A57E73"/>
    <w:rsid w:val="00A626C2"/>
    <w:rsid w:val="00A72785"/>
    <w:rsid w:val="00AB1A89"/>
    <w:rsid w:val="00AC69AB"/>
    <w:rsid w:val="00AD45B9"/>
    <w:rsid w:val="00AE00F9"/>
    <w:rsid w:val="00B06404"/>
    <w:rsid w:val="00B36175"/>
    <w:rsid w:val="00B512D4"/>
    <w:rsid w:val="00B62667"/>
    <w:rsid w:val="00B64B70"/>
    <w:rsid w:val="00B66857"/>
    <w:rsid w:val="00B71B56"/>
    <w:rsid w:val="00B84B3F"/>
    <w:rsid w:val="00BA3B94"/>
    <w:rsid w:val="00BC0044"/>
    <w:rsid w:val="00BD6486"/>
    <w:rsid w:val="00BF1901"/>
    <w:rsid w:val="00C07BE9"/>
    <w:rsid w:val="00C321CB"/>
    <w:rsid w:val="00C37958"/>
    <w:rsid w:val="00C4665B"/>
    <w:rsid w:val="00C965B2"/>
    <w:rsid w:val="00C979E8"/>
    <w:rsid w:val="00CD0807"/>
    <w:rsid w:val="00D101FF"/>
    <w:rsid w:val="00D10F63"/>
    <w:rsid w:val="00D21C75"/>
    <w:rsid w:val="00D559BB"/>
    <w:rsid w:val="00D6767A"/>
    <w:rsid w:val="00DB5E5F"/>
    <w:rsid w:val="00DD0953"/>
    <w:rsid w:val="00DF3FCF"/>
    <w:rsid w:val="00E355CB"/>
    <w:rsid w:val="00E41D11"/>
    <w:rsid w:val="00E5085A"/>
    <w:rsid w:val="00E6154A"/>
    <w:rsid w:val="00E6613F"/>
    <w:rsid w:val="00EB7C41"/>
    <w:rsid w:val="00EE5B54"/>
    <w:rsid w:val="00F038CE"/>
    <w:rsid w:val="00F04B27"/>
    <w:rsid w:val="00F05D12"/>
    <w:rsid w:val="00F208B4"/>
    <w:rsid w:val="00F417CD"/>
    <w:rsid w:val="00F53059"/>
    <w:rsid w:val="00F9122B"/>
    <w:rsid w:val="00F9577D"/>
    <w:rsid w:val="00F966F3"/>
    <w:rsid w:val="00FA0322"/>
    <w:rsid w:val="00FB7298"/>
    <w:rsid w:val="00FE0E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728D9B-E63D-4250-95C2-D0E01D22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A57E73"/>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E73"/>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AD45B9"/>
    <w:pPr>
      <w:ind w:right="2160"/>
      <w:contextualSpacing/>
    </w:pPr>
  </w:style>
  <w:style w:type="paragraph" w:styleId="TOC1">
    <w:name w:val="toc 1"/>
    <w:basedOn w:val="Normal"/>
    <w:next w:val="Normal"/>
    <w:autoRedefine/>
    <w:uiPriority w:val="39"/>
    <w:unhideWhenUsed/>
    <w:rsid w:val="006F20F4"/>
    <w:pPr>
      <w:spacing w:after="100"/>
    </w:pPr>
  </w:style>
  <w:style w:type="paragraph" w:styleId="TOC2">
    <w:name w:val="toc 2"/>
    <w:basedOn w:val="Normal"/>
    <w:next w:val="Normal"/>
    <w:autoRedefine/>
    <w:uiPriority w:val="39"/>
    <w:unhideWhenUsed/>
    <w:rsid w:val="004F1D16"/>
    <w:pPr>
      <w:spacing w:after="100"/>
      <w:ind w:left="220"/>
    </w:pPr>
    <w:rPr>
      <w:rFonts w:cs="Times New Roman"/>
      <w:lang w:eastAsia="en-US"/>
    </w:rPr>
  </w:style>
  <w:style w:type="paragraph" w:styleId="TOC3">
    <w:name w:val="toc 3"/>
    <w:basedOn w:val="Normal"/>
    <w:next w:val="Normal"/>
    <w:autoRedefine/>
    <w:uiPriority w:val="39"/>
    <w:unhideWhenUsed/>
    <w:rsid w:val="004F1D16"/>
    <w:pPr>
      <w:spacing w:after="100"/>
      <w:ind w:left="440"/>
    </w:pPr>
    <w:rPr>
      <w:rFonts w:cs="Times New Roman"/>
      <w:lang w:eastAsia="en-US"/>
    </w:rPr>
  </w:style>
  <w:style w:type="table" w:styleId="TableGrid">
    <w:name w:val="Table Grid"/>
    <w:basedOn w:val="TableNormal"/>
    <w:uiPriority w:val="39"/>
    <w:rsid w:val="00534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126F8"/>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36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dale\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FF211-FC9F-4919-A9CA-A2AFA4F6D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7</TotalTime>
  <Pages>1</Pages>
  <Words>47638</Words>
  <Characters>271541</Characters>
  <Application>Microsoft Office Word</Application>
  <DocSecurity>0</DocSecurity>
  <Lines>2262</Lines>
  <Paragraphs>637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Dale Miller</dc:creator>
  <cp:keywords/>
  <dc:description/>
  <cp:lastModifiedBy>Dale Miller</cp:lastModifiedBy>
  <cp:revision>9</cp:revision>
  <cp:lastPrinted>2019-01-28T19:05:00Z</cp:lastPrinted>
  <dcterms:created xsi:type="dcterms:W3CDTF">2019-02-04T16:34:00Z</dcterms:created>
  <dcterms:modified xsi:type="dcterms:W3CDTF">2019-02-04T16:42:00Z</dcterms:modified>
</cp:coreProperties>
</file>