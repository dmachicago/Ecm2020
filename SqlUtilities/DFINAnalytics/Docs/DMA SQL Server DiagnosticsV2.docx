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Pr="00304D45" w:rsidRDefault="00304D45" w:rsidP="00931D09">
      <w:pPr>
        <w:pStyle w:val="Title"/>
        <w:rPr>
          <w:rFonts w:ascii="Bauhaus 93" w:hAnsi="Bauhaus 93"/>
        </w:rPr>
      </w:pPr>
      <w:r w:rsidRPr="00304D45">
        <w:rPr>
          <w:rFonts w:ascii="Bauhaus 93" w:hAnsi="Bauhaus 93"/>
        </w:rPr>
        <w:t>SQL Tool Belt</w:t>
      </w:r>
    </w:p>
    <w:p w:rsidR="000A0F9B" w:rsidRDefault="000A0F9B" w:rsidP="005174B0"/>
    <w:sdt>
      <w:sdtPr>
        <w:rPr>
          <w:rFonts w:asciiTheme="minorHAnsi" w:eastAsiaTheme="minorEastAsia" w:hAnsiTheme="minorHAnsi" w:cstheme="minorBidi"/>
          <w:b w:val="0"/>
          <w:bCs w:val="0"/>
          <w:sz w:val="22"/>
          <w:szCs w:val="22"/>
        </w:rPr>
        <w:id w:val="-471368656"/>
        <w:docPartObj>
          <w:docPartGallery w:val="Table of Contents"/>
          <w:docPartUnique/>
        </w:docPartObj>
      </w:sdtPr>
      <w:sdtEndPr>
        <w:rPr>
          <w:noProof/>
        </w:rPr>
      </w:sdtEndPr>
      <w:sdtContent>
        <w:p w:rsidR="006E4698" w:rsidRDefault="006E4698">
          <w:pPr>
            <w:pStyle w:val="TOCHeading"/>
          </w:pPr>
          <w:r>
            <w:t>Table of Contents</w:t>
          </w:r>
        </w:p>
        <w:p w:rsidR="00B658AD" w:rsidRDefault="006E4698">
          <w:pPr>
            <w:pStyle w:val="TOC1"/>
            <w:tabs>
              <w:tab w:val="right" w:leader="dot" w:pos="9350"/>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1108246" w:history="1">
            <w:r w:rsidR="00B658AD" w:rsidRPr="00426882">
              <w:rPr>
                <w:rStyle w:val="Hyperlink"/>
                <w:noProof/>
              </w:rPr>
              <w:t>DFIN Analytics Server</w:t>
            </w:r>
            <w:r w:rsidR="00B658AD">
              <w:rPr>
                <w:noProof/>
                <w:webHidden/>
              </w:rPr>
              <w:tab/>
            </w:r>
            <w:r w:rsidR="00B658AD">
              <w:rPr>
                <w:noProof/>
                <w:webHidden/>
              </w:rPr>
              <w:fldChar w:fldCharType="begin"/>
            </w:r>
            <w:r w:rsidR="00B658AD">
              <w:rPr>
                <w:noProof/>
                <w:webHidden/>
              </w:rPr>
              <w:instrText xml:space="preserve"> PAGEREF _Toc1108246 \h </w:instrText>
            </w:r>
            <w:r w:rsidR="00B658AD">
              <w:rPr>
                <w:noProof/>
                <w:webHidden/>
              </w:rPr>
            </w:r>
            <w:r w:rsidR="00B658AD">
              <w:rPr>
                <w:noProof/>
                <w:webHidden/>
              </w:rPr>
              <w:fldChar w:fldCharType="separate"/>
            </w:r>
            <w:r w:rsidR="00B658AD">
              <w:rPr>
                <w:noProof/>
                <w:webHidden/>
              </w:rPr>
              <w:t>3</w:t>
            </w:r>
            <w:r w:rsidR="00B658AD">
              <w:rPr>
                <w:noProof/>
                <w:webHidden/>
              </w:rPr>
              <w:fldChar w:fldCharType="end"/>
            </w:r>
          </w:hyperlink>
        </w:p>
        <w:p w:rsidR="00B658AD" w:rsidRDefault="003F2B1D">
          <w:pPr>
            <w:pStyle w:val="TOC1"/>
            <w:tabs>
              <w:tab w:val="right" w:leader="dot" w:pos="9350"/>
            </w:tabs>
            <w:rPr>
              <w:noProof/>
              <w:lang w:eastAsia="en-US"/>
            </w:rPr>
          </w:pPr>
          <w:hyperlink w:anchor="_Toc1108247" w:history="1">
            <w:r w:rsidR="00B658AD" w:rsidRPr="00426882">
              <w:rPr>
                <w:rStyle w:val="Hyperlink"/>
                <w:noProof/>
              </w:rPr>
              <w:t>CONTROL JOBS &amp; SCRIPTS</w:t>
            </w:r>
            <w:r w:rsidR="00B658AD">
              <w:rPr>
                <w:noProof/>
                <w:webHidden/>
              </w:rPr>
              <w:tab/>
            </w:r>
            <w:r w:rsidR="00B658AD">
              <w:rPr>
                <w:noProof/>
                <w:webHidden/>
              </w:rPr>
              <w:fldChar w:fldCharType="begin"/>
            </w:r>
            <w:r w:rsidR="00B658AD">
              <w:rPr>
                <w:noProof/>
                <w:webHidden/>
              </w:rPr>
              <w:instrText xml:space="preserve"> PAGEREF _Toc1108247 \h </w:instrText>
            </w:r>
            <w:r w:rsidR="00B658AD">
              <w:rPr>
                <w:noProof/>
                <w:webHidden/>
              </w:rPr>
            </w:r>
            <w:r w:rsidR="00B658AD">
              <w:rPr>
                <w:noProof/>
                <w:webHidden/>
              </w:rPr>
              <w:fldChar w:fldCharType="separate"/>
            </w:r>
            <w:r w:rsidR="00B658AD">
              <w:rPr>
                <w:noProof/>
                <w:webHidden/>
              </w:rPr>
              <w:t>3</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48" w:history="1">
            <w:r w:rsidR="00B658AD" w:rsidRPr="00426882">
              <w:rPr>
                <w:rStyle w:val="Hyperlink"/>
                <w:noProof/>
              </w:rPr>
              <w:t>Scripts</w:t>
            </w:r>
            <w:r w:rsidR="00B658AD">
              <w:rPr>
                <w:noProof/>
                <w:webHidden/>
              </w:rPr>
              <w:tab/>
            </w:r>
            <w:r w:rsidR="00B658AD">
              <w:rPr>
                <w:noProof/>
                <w:webHidden/>
              </w:rPr>
              <w:fldChar w:fldCharType="begin"/>
            </w:r>
            <w:r w:rsidR="00B658AD">
              <w:rPr>
                <w:noProof/>
                <w:webHidden/>
              </w:rPr>
              <w:instrText xml:space="preserve"> PAGEREF _Toc1108248 \h </w:instrText>
            </w:r>
            <w:r w:rsidR="00B658AD">
              <w:rPr>
                <w:noProof/>
                <w:webHidden/>
              </w:rPr>
            </w:r>
            <w:r w:rsidR="00B658AD">
              <w:rPr>
                <w:noProof/>
                <w:webHidden/>
              </w:rPr>
              <w:fldChar w:fldCharType="separate"/>
            </w:r>
            <w:r w:rsidR="00B658AD">
              <w:rPr>
                <w:noProof/>
                <w:webHidden/>
              </w:rPr>
              <w:t>3</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49" w:history="1">
            <w:r w:rsidR="00B658AD" w:rsidRPr="00426882">
              <w:rPr>
                <w:rStyle w:val="Hyperlink"/>
                <w:noProof/>
              </w:rPr>
              <w:t>_InstallJobsIntoScheduler.ps1</w:t>
            </w:r>
            <w:r w:rsidR="00B658AD">
              <w:rPr>
                <w:noProof/>
                <w:webHidden/>
              </w:rPr>
              <w:tab/>
            </w:r>
            <w:r w:rsidR="00B658AD">
              <w:rPr>
                <w:noProof/>
                <w:webHidden/>
              </w:rPr>
              <w:fldChar w:fldCharType="begin"/>
            </w:r>
            <w:r w:rsidR="00B658AD">
              <w:rPr>
                <w:noProof/>
                <w:webHidden/>
              </w:rPr>
              <w:instrText xml:space="preserve"> PAGEREF _Toc1108249 \h </w:instrText>
            </w:r>
            <w:r w:rsidR="00B658AD">
              <w:rPr>
                <w:noProof/>
                <w:webHidden/>
              </w:rPr>
            </w:r>
            <w:r w:rsidR="00B658AD">
              <w:rPr>
                <w:noProof/>
                <w:webHidden/>
              </w:rPr>
              <w:fldChar w:fldCharType="separate"/>
            </w:r>
            <w:r w:rsidR="00B658AD">
              <w:rPr>
                <w:noProof/>
                <w:webHidden/>
              </w:rPr>
              <w:t>3</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50" w:history="1">
            <w:r w:rsidR="00B658AD" w:rsidRPr="00426882">
              <w:rPr>
                <w:rStyle w:val="Hyperlink"/>
                <w:noProof/>
              </w:rPr>
              <w:t>_ApplyIVP_AllDatabases.ps1</w:t>
            </w:r>
            <w:r w:rsidR="00B658AD">
              <w:rPr>
                <w:noProof/>
                <w:webHidden/>
              </w:rPr>
              <w:tab/>
            </w:r>
            <w:r w:rsidR="00B658AD">
              <w:rPr>
                <w:noProof/>
                <w:webHidden/>
              </w:rPr>
              <w:fldChar w:fldCharType="begin"/>
            </w:r>
            <w:r w:rsidR="00B658AD">
              <w:rPr>
                <w:noProof/>
                <w:webHidden/>
              </w:rPr>
              <w:instrText xml:space="preserve"> PAGEREF _Toc1108250 \h </w:instrText>
            </w:r>
            <w:r w:rsidR="00B658AD">
              <w:rPr>
                <w:noProof/>
                <w:webHidden/>
              </w:rPr>
            </w:r>
            <w:r w:rsidR="00B658AD">
              <w:rPr>
                <w:noProof/>
                <w:webHidden/>
              </w:rPr>
              <w:fldChar w:fldCharType="separate"/>
            </w:r>
            <w:r w:rsidR="00B658AD">
              <w:rPr>
                <w:noProof/>
                <w:webHidden/>
              </w:rPr>
              <w:t>3</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51" w:history="1">
            <w:r w:rsidR="00B658AD" w:rsidRPr="00426882">
              <w:rPr>
                <w:rStyle w:val="Hyperlink"/>
                <w:noProof/>
              </w:rPr>
              <w:t>JOB_UTIL_Monitor_TPS.ps1</w:t>
            </w:r>
            <w:r w:rsidR="00B658AD">
              <w:rPr>
                <w:noProof/>
                <w:webHidden/>
              </w:rPr>
              <w:tab/>
            </w:r>
            <w:r w:rsidR="00B658AD">
              <w:rPr>
                <w:noProof/>
                <w:webHidden/>
              </w:rPr>
              <w:fldChar w:fldCharType="begin"/>
            </w:r>
            <w:r w:rsidR="00B658AD">
              <w:rPr>
                <w:noProof/>
                <w:webHidden/>
              </w:rPr>
              <w:instrText xml:space="preserve"> PAGEREF _Toc1108251 \h </w:instrText>
            </w:r>
            <w:r w:rsidR="00B658AD">
              <w:rPr>
                <w:noProof/>
                <w:webHidden/>
              </w:rPr>
            </w:r>
            <w:r w:rsidR="00B658AD">
              <w:rPr>
                <w:noProof/>
                <w:webHidden/>
              </w:rPr>
              <w:fldChar w:fldCharType="separate"/>
            </w:r>
            <w:r w:rsidR="00B658AD">
              <w:rPr>
                <w:noProof/>
                <w:webHidden/>
              </w:rPr>
              <w:t>3</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52" w:history="1">
            <w:r w:rsidR="00B658AD" w:rsidRPr="00426882">
              <w:rPr>
                <w:rStyle w:val="Hyperlink"/>
                <w:noProof/>
              </w:rPr>
              <w:t>JOB_UTIL_DefragAllIndexes</w:t>
            </w:r>
            <w:r w:rsidR="00B658AD">
              <w:rPr>
                <w:noProof/>
                <w:webHidden/>
              </w:rPr>
              <w:tab/>
            </w:r>
            <w:r w:rsidR="00B658AD">
              <w:rPr>
                <w:noProof/>
                <w:webHidden/>
              </w:rPr>
              <w:fldChar w:fldCharType="begin"/>
            </w:r>
            <w:r w:rsidR="00B658AD">
              <w:rPr>
                <w:noProof/>
                <w:webHidden/>
              </w:rPr>
              <w:instrText xml:space="preserve"> PAGEREF _Toc1108252 \h </w:instrText>
            </w:r>
            <w:r w:rsidR="00B658AD">
              <w:rPr>
                <w:noProof/>
                <w:webHidden/>
              </w:rPr>
            </w:r>
            <w:r w:rsidR="00B658AD">
              <w:rPr>
                <w:noProof/>
                <w:webHidden/>
              </w:rPr>
              <w:fldChar w:fldCharType="separate"/>
            </w:r>
            <w:r w:rsidR="00B658AD">
              <w:rPr>
                <w:noProof/>
                <w:webHidden/>
              </w:rPr>
              <w:t>4</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53" w:history="1">
            <w:r w:rsidR="00B658AD" w:rsidRPr="00426882">
              <w:rPr>
                <w:rStyle w:val="Hyperlink"/>
                <w:noProof/>
              </w:rPr>
              <w:t>JOB_UTIL_ReorgFragmentedIndexes</w:t>
            </w:r>
            <w:r w:rsidR="00B658AD">
              <w:rPr>
                <w:noProof/>
                <w:webHidden/>
              </w:rPr>
              <w:tab/>
            </w:r>
            <w:r w:rsidR="00B658AD">
              <w:rPr>
                <w:noProof/>
                <w:webHidden/>
              </w:rPr>
              <w:fldChar w:fldCharType="begin"/>
            </w:r>
            <w:r w:rsidR="00B658AD">
              <w:rPr>
                <w:noProof/>
                <w:webHidden/>
              </w:rPr>
              <w:instrText xml:space="preserve"> PAGEREF _Toc1108253 \h </w:instrText>
            </w:r>
            <w:r w:rsidR="00B658AD">
              <w:rPr>
                <w:noProof/>
                <w:webHidden/>
              </w:rPr>
            </w:r>
            <w:r w:rsidR="00B658AD">
              <w:rPr>
                <w:noProof/>
                <w:webHidden/>
              </w:rPr>
              <w:fldChar w:fldCharType="separate"/>
            </w:r>
            <w:r w:rsidR="00B658AD">
              <w:rPr>
                <w:noProof/>
                <w:webHidden/>
              </w:rPr>
              <w:t>4</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54" w:history="1">
            <w:r w:rsidR="00B658AD" w:rsidRPr="00426882">
              <w:rPr>
                <w:rStyle w:val="Hyperlink"/>
                <w:noProof/>
              </w:rPr>
              <w:t>JOB_CaptureWorstPerfQuery</w:t>
            </w:r>
            <w:r w:rsidR="00B658AD">
              <w:rPr>
                <w:noProof/>
                <w:webHidden/>
              </w:rPr>
              <w:tab/>
            </w:r>
            <w:r w:rsidR="00B658AD">
              <w:rPr>
                <w:noProof/>
                <w:webHidden/>
              </w:rPr>
              <w:fldChar w:fldCharType="begin"/>
            </w:r>
            <w:r w:rsidR="00B658AD">
              <w:rPr>
                <w:noProof/>
                <w:webHidden/>
              </w:rPr>
              <w:instrText xml:space="preserve"> PAGEREF _Toc1108254 \h </w:instrText>
            </w:r>
            <w:r w:rsidR="00B658AD">
              <w:rPr>
                <w:noProof/>
                <w:webHidden/>
              </w:rPr>
            </w:r>
            <w:r w:rsidR="00B658AD">
              <w:rPr>
                <w:noProof/>
                <w:webHidden/>
              </w:rPr>
              <w:fldChar w:fldCharType="separate"/>
            </w:r>
            <w:r w:rsidR="00B658AD">
              <w:rPr>
                <w:noProof/>
                <w:webHidden/>
              </w:rPr>
              <w:t>4</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55" w:history="1">
            <w:r w:rsidR="00B658AD" w:rsidRPr="00426882">
              <w:rPr>
                <w:rStyle w:val="Hyperlink"/>
                <w:noProof/>
              </w:rPr>
              <w:t>JOB_DFS_CleanDFSTables</w:t>
            </w:r>
            <w:r w:rsidR="00B658AD">
              <w:rPr>
                <w:noProof/>
                <w:webHidden/>
              </w:rPr>
              <w:tab/>
            </w:r>
            <w:r w:rsidR="00B658AD">
              <w:rPr>
                <w:noProof/>
                <w:webHidden/>
              </w:rPr>
              <w:fldChar w:fldCharType="begin"/>
            </w:r>
            <w:r w:rsidR="00B658AD">
              <w:rPr>
                <w:noProof/>
                <w:webHidden/>
              </w:rPr>
              <w:instrText xml:space="preserve"> PAGEREF _Toc1108255 \h </w:instrText>
            </w:r>
            <w:r w:rsidR="00B658AD">
              <w:rPr>
                <w:noProof/>
                <w:webHidden/>
              </w:rPr>
            </w:r>
            <w:r w:rsidR="00B658AD">
              <w:rPr>
                <w:noProof/>
                <w:webHidden/>
              </w:rPr>
              <w:fldChar w:fldCharType="separate"/>
            </w:r>
            <w:r w:rsidR="00B658AD">
              <w:rPr>
                <w:noProof/>
                <w:webHidden/>
              </w:rPr>
              <w:t>4</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56" w:history="1">
            <w:r w:rsidR="00B658AD" w:rsidRPr="00426882">
              <w:rPr>
                <w:rStyle w:val="Hyperlink"/>
                <w:noProof/>
              </w:rPr>
              <w:t>JOB_DFS_GetAllTableSizesAndRowCnt</w:t>
            </w:r>
            <w:r w:rsidR="00B658AD">
              <w:rPr>
                <w:noProof/>
                <w:webHidden/>
              </w:rPr>
              <w:tab/>
            </w:r>
            <w:r w:rsidR="00B658AD">
              <w:rPr>
                <w:noProof/>
                <w:webHidden/>
              </w:rPr>
              <w:fldChar w:fldCharType="begin"/>
            </w:r>
            <w:r w:rsidR="00B658AD">
              <w:rPr>
                <w:noProof/>
                <w:webHidden/>
              </w:rPr>
              <w:instrText xml:space="preserve"> PAGEREF _Toc1108256 \h </w:instrText>
            </w:r>
            <w:r w:rsidR="00B658AD">
              <w:rPr>
                <w:noProof/>
                <w:webHidden/>
              </w:rPr>
            </w:r>
            <w:r w:rsidR="00B658AD">
              <w:rPr>
                <w:noProof/>
                <w:webHidden/>
              </w:rPr>
              <w:fldChar w:fldCharType="separate"/>
            </w:r>
            <w:r w:rsidR="00B658AD">
              <w:rPr>
                <w:noProof/>
                <w:webHidden/>
              </w:rPr>
              <w:t>5</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57" w:history="1">
            <w:r w:rsidR="00B658AD" w:rsidRPr="00426882">
              <w:rPr>
                <w:rStyle w:val="Hyperlink"/>
                <w:noProof/>
              </w:rPr>
              <w:t>JOB_DFS_MonitorLocks</w:t>
            </w:r>
            <w:r w:rsidR="00B658AD">
              <w:rPr>
                <w:noProof/>
                <w:webHidden/>
              </w:rPr>
              <w:tab/>
            </w:r>
            <w:r w:rsidR="00B658AD">
              <w:rPr>
                <w:noProof/>
                <w:webHidden/>
              </w:rPr>
              <w:fldChar w:fldCharType="begin"/>
            </w:r>
            <w:r w:rsidR="00B658AD">
              <w:rPr>
                <w:noProof/>
                <w:webHidden/>
              </w:rPr>
              <w:instrText xml:space="preserve"> PAGEREF _Toc1108257 \h </w:instrText>
            </w:r>
            <w:r w:rsidR="00B658AD">
              <w:rPr>
                <w:noProof/>
                <w:webHidden/>
              </w:rPr>
            </w:r>
            <w:r w:rsidR="00B658AD">
              <w:rPr>
                <w:noProof/>
                <w:webHidden/>
              </w:rPr>
              <w:fldChar w:fldCharType="separate"/>
            </w:r>
            <w:r w:rsidR="00B658AD">
              <w:rPr>
                <w:noProof/>
                <w:webHidden/>
              </w:rPr>
              <w:t>5</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58" w:history="1">
            <w:r w:rsidR="00B658AD" w:rsidRPr="00426882">
              <w:rPr>
                <w:rStyle w:val="Hyperlink"/>
                <w:noProof/>
              </w:rPr>
              <w:t>JOB_MonitorWorkload</w:t>
            </w:r>
            <w:r w:rsidR="00B658AD">
              <w:rPr>
                <w:noProof/>
                <w:webHidden/>
              </w:rPr>
              <w:tab/>
            </w:r>
            <w:r w:rsidR="00B658AD">
              <w:rPr>
                <w:noProof/>
                <w:webHidden/>
              </w:rPr>
              <w:fldChar w:fldCharType="begin"/>
            </w:r>
            <w:r w:rsidR="00B658AD">
              <w:rPr>
                <w:noProof/>
                <w:webHidden/>
              </w:rPr>
              <w:instrText xml:space="preserve"> PAGEREF _Toc1108258 \h </w:instrText>
            </w:r>
            <w:r w:rsidR="00B658AD">
              <w:rPr>
                <w:noProof/>
                <w:webHidden/>
              </w:rPr>
            </w:r>
            <w:r w:rsidR="00B658AD">
              <w:rPr>
                <w:noProof/>
                <w:webHidden/>
              </w:rPr>
              <w:fldChar w:fldCharType="separate"/>
            </w:r>
            <w:r w:rsidR="00B658AD">
              <w:rPr>
                <w:noProof/>
                <w:webHidden/>
              </w:rPr>
              <w:t>5</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59" w:history="1">
            <w:r w:rsidR="00B658AD" w:rsidRPr="00426882">
              <w:rPr>
                <w:rStyle w:val="Hyperlink"/>
                <w:noProof/>
              </w:rPr>
              <w:t>JOB_UTIL_DbMon_IndexVolitity</w:t>
            </w:r>
            <w:r w:rsidR="00B658AD">
              <w:rPr>
                <w:noProof/>
                <w:webHidden/>
              </w:rPr>
              <w:tab/>
            </w:r>
            <w:r w:rsidR="00B658AD">
              <w:rPr>
                <w:noProof/>
                <w:webHidden/>
              </w:rPr>
              <w:fldChar w:fldCharType="begin"/>
            </w:r>
            <w:r w:rsidR="00B658AD">
              <w:rPr>
                <w:noProof/>
                <w:webHidden/>
              </w:rPr>
              <w:instrText xml:space="preserve"> PAGEREF _Toc1108259 \h </w:instrText>
            </w:r>
            <w:r w:rsidR="00B658AD">
              <w:rPr>
                <w:noProof/>
                <w:webHidden/>
              </w:rPr>
            </w:r>
            <w:r w:rsidR="00B658AD">
              <w:rPr>
                <w:noProof/>
                <w:webHidden/>
              </w:rPr>
              <w:fldChar w:fldCharType="separate"/>
            </w:r>
            <w:r w:rsidR="00B658AD">
              <w:rPr>
                <w:noProof/>
                <w:webHidden/>
              </w:rPr>
              <w:t>5</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60" w:history="1">
            <w:r w:rsidR="00B658AD" w:rsidRPr="00426882">
              <w:rPr>
                <w:rStyle w:val="Hyperlink"/>
                <w:noProof/>
              </w:rPr>
              <w:t>JOB_UTIL_DFS_DbSize</w:t>
            </w:r>
            <w:r w:rsidR="00B658AD">
              <w:rPr>
                <w:noProof/>
                <w:webHidden/>
              </w:rPr>
              <w:tab/>
            </w:r>
            <w:r w:rsidR="00B658AD">
              <w:rPr>
                <w:noProof/>
                <w:webHidden/>
              </w:rPr>
              <w:fldChar w:fldCharType="begin"/>
            </w:r>
            <w:r w:rsidR="00B658AD">
              <w:rPr>
                <w:noProof/>
                <w:webHidden/>
              </w:rPr>
              <w:instrText xml:space="preserve"> PAGEREF _Toc1108260 \h </w:instrText>
            </w:r>
            <w:r w:rsidR="00B658AD">
              <w:rPr>
                <w:noProof/>
                <w:webHidden/>
              </w:rPr>
            </w:r>
            <w:r w:rsidR="00B658AD">
              <w:rPr>
                <w:noProof/>
                <w:webHidden/>
              </w:rPr>
              <w:fldChar w:fldCharType="separate"/>
            </w:r>
            <w:r w:rsidR="00B658AD">
              <w:rPr>
                <w:noProof/>
                <w:webHidden/>
              </w:rPr>
              <w:t>6</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61" w:history="1">
            <w:r w:rsidR="00B658AD" w:rsidRPr="00426882">
              <w:rPr>
                <w:rStyle w:val="Hyperlink"/>
                <w:noProof/>
              </w:rPr>
              <w:t>JOB_UTIL_GetIndexStats</w:t>
            </w:r>
            <w:r w:rsidR="00B658AD">
              <w:rPr>
                <w:noProof/>
                <w:webHidden/>
              </w:rPr>
              <w:tab/>
            </w:r>
            <w:r w:rsidR="00B658AD">
              <w:rPr>
                <w:noProof/>
                <w:webHidden/>
              </w:rPr>
              <w:fldChar w:fldCharType="begin"/>
            </w:r>
            <w:r w:rsidR="00B658AD">
              <w:rPr>
                <w:noProof/>
                <w:webHidden/>
              </w:rPr>
              <w:instrText xml:space="preserve"> PAGEREF _Toc1108261 \h </w:instrText>
            </w:r>
            <w:r w:rsidR="00B658AD">
              <w:rPr>
                <w:noProof/>
                <w:webHidden/>
              </w:rPr>
            </w:r>
            <w:r w:rsidR="00B658AD">
              <w:rPr>
                <w:noProof/>
                <w:webHidden/>
              </w:rPr>
              <w:fldChar w:fldCharType="separate"/>
            </w:r>
            <w:r w:rsidR="00B658AD">
              <w:rPr>
                <w:noProof/>
                <w:webHidden/>
              </w:rPr>
              <w:t>6</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62" w:history="1">
            <w:r w:rsidR="00B658AD" w:rsidRPr="00426882">
              <w:rPr>
                <w:rStyle w:val="Hyperlink"/>
                <w:noProof/>
              </w:rPr>
              <w:t>JOB_UTIL_MonitorDeadlocks</w:t>
            </w:r>
            <w:r w:rsidR="00B658AD">
              <w:rPr>
                <w:noProof/>
                <w:webHidden/>
              </w:rPr>
              <w:tab/>
            </w:r>
            <w:r w:rsidR="00B658AD">
              <w:rPr>
                <w:noProof/>
                <w:webHidden/>
              </w:rPr>
              <w:fldChar w:fldCharType="begin"/>
            </w:r>
            <w:r w:rsidR="00B658AD">
              <w:rPr>
                <w:noProof/>
                <w:webHidden/>
              </w:rPr>
              <w:instrText xml:space="preserve"> PAGEREF _Toc1108262 \h </w:instrText>
            </w:r>
            <w:r w:rsidR="00B658AD">
              <w:rPr>
                <w:noProof/>
                <w:webHidden/>
              </w:rPr>
            </w:r>
            <w:r w:rsidR="00B658AD">
              <w:rPr>
                <w:noProof/>
                <w:webHidden/>
              </w:rPr>
              <w:fldChar w:fldCharType="separate"/>
            </w:r>
            <w:r w:rsidR="00B658AD">
              <w:rPr>
                <w:noProof/>
                <w:webHidden/>
              </w:rPr>
              <w:t>6</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63" w:history="1">
            <w:r w:rsidR="00B658AD" w:rsidRPr="00426882">
              <w:rPr>
                <w:rStyle w:val="Hyperlink"/>
                <w:noProof/>
              </w:rPr>
              <w:t>JOB_UTIL_QryPlanStats</w:t>
            </w:r>
            <w:r w:rsidR="00B658AD">
              <w:rPr>
                <w:noProof/>
                <w:webHidden/>
              </w:rPr>
              <w:tab/>
            </w:r>
            <w:r w:rsidR="00B658AD">
              <w:rPr>
                <w:noProof/>
                <w:webHidden/>
              </w:rPr>
              <w:fldChar w:fldCharType="begin"/>
            </w:r>
            <w:r w:rsidR="00B658AD">
              <w:rPr>
                <w:noProof/>
                <w:webHidden/>
              </w:rPr>
              <w:instrText xml:space="preserve"> PAGEREF _Toc1108263 \h </w:instrText>
            </w:r>
            <w:r w:rsidR="00B658AD">
              <w:rPr>
                <w:noProof/>
                <w:webHidden/>
              </w:rPr>
            </w:r>
            <w:r w:rsidR="00B658AD">
              <w:rPr>
                <w:noProof/>
                <w:webHidden/>
              </w:rPr>
              <w:fldChar w:fldCharType="separate"/>
            </w:r>
            <w:r w:rsidR="00B658AD">
              <w:rPr>
                <w:noProof/>
                <w:webHidden/>
              </w:rPr>
              <w:t>6</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64" w:history="1">
            <w:r w:rsidR="00B658AD" w:rsidRPr="00426882">
              <w:rPr>
                <w:rStyle w:val="Hyperlink"/>
                <w:noProof/>
              </w:rPr>
              <w:t>JOB_UTIL_TrackSessionWaitStats</w:t>
            </w:r>
            <w:r w:rsidR="00B658AD">
              <w:rPr>
                <w:noProof/>
                <w:webHidden/>
              </w:rPr>
              <w:tab/>
            </w:r>
            <w:r w:rsidR="00B658AD">
              <w:rPr>
                <w:noProof/>
                <w:webHidden/>
              </w:rPr>
              <w:fldChar w:fldCharType="begin"/>
            </w:r>
            <w:r w:rsidR="00B658AD">
              <w:rPr>
                <w:noProof/>
                <w:webHidden/>
              </w:rPr>
              <w:instrText xml:space="preserve"> PAGEREF _Toc1108264 \h </w:instrText>
            </w:r>
            <w:r w:rsidR="00B658AD">
              <w:rPr>
                <w:noProof/>
                <w:webHidden/>
              </w:rPr>
            </w:r>
            <w:r w:rsidR="00B658AD">
              <w:rPr>
                <w:noProof/>
                <w:webHidden/>
              </w:rPr>
              <w:fldChar w:fldCharType="separate"/>
            </w:r>
            <w:r w:rsidR="00B658AD">
              <w:rPr>
                <w:noProof/>
                <w:webHidden/>
              </w:rPr>
              <w:t>6</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65" w:history="1">
            <w:r w:rsidR="00B658AD" w:rsidRPr="00426882">
              <w:rPr>
                <w:rStyle w:val="Hyperlink"/>
                <w:noProof/>
              </w:rPr>
              <w:t>JOB_UTIL_TxMonitorTableStats</w:t>
            </w:r>
            <w:r w:rsidR="00B658AD">
              <w:rPr>
                <w:noProof/>
                <w:webHidden/>
              </w:rPr>
              <w:tab/>
            </w:r>
            <w:r w:rsidR="00B658AD">
              <w:rPr>
                <w:noProof/>
                <w:webHidden/>
              </w:rPr>
              <w:fldChar w:fldCharType="begin"/>
            </w:r>
            <w:r w:rsidR="00B658AD">
              <w:rPr>
                <w:noProof/>
                <w:webHidden/>
              </w:rPr>
              <w:instrText xml:space="preserve"> PAGEREF _Toc1108265 \h </w:instrText>
            </w:r>
            <w:r w:rsidR="00B658AD">
              <w:rPr>
                <w:noProof/>
                <w:webHidden/>
              </w:rPr>
            </w:r>
            <w:r w:rsidR="00B658AD">
              <w:rPr>
                <w:noProof/>
                <w:webHidden/>
              </w:rPr>
              <w:fldChar w:fldCharType="separate"/>
            </w:r>
            <w:r w:rsidR="00B658AD">
              <w:rPr>
                <w:noProof/>
                <w:webHidden/>
              </w:rPr>
              <w:t>7</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66" w:history="1">
            <w:r w:rsidR="00B658AD" w:rsidRPr="00426882">
              <w:rPr>
                <w:rStyle w:val="Hyperlink"/>
                <w:noProof/>
              </w:rPr>
              <w:t>JOB_UTIL_DBSpace</w:t>
            </w:r>
            <w:r w:rsidR="00B658AD">
              <w:rPr>
                <w:noProof/>
                <w:webHidden/>
              </w:rPr>
              <w:tab/>
            </w:r>
            <w:r w:rsidR="00B658AD">
              <w:rPr>
                <w:noProof/>
                <w:webHidden/>
              </w:rPr>
              <w:fldChar w:fldCharType="begin"/>
            </w:r>
            <w:r w:rsidR="00B658AD">
              <w:rPr>
                <w:noProof/>
                <w:webHidden/>
              </w:rPr>
              <w:instrText xml:space="preserve"> PAGEREF _Toc1108266 \h </w:instrText>
            </w:r>
            <w:r w:rsidR="00B658AD">
              <w:rPr>
                <w:noProof/>
                <w:webHidden/>
              </w:rPr>
            </w:r>
            <w:r w:rsidR="00B658AD">
              <w:rPr>
                <w:noProof/>
                <w:webHidden/>
              </w:rPr>
              <w:fldChar w:fldCharType="separate"/>
            </w:r>
            <w:r w:rsidR="00B658AD">
              <w:rPr>
                <w:noProof/>
                <w:webHidden/>
              </w:rPr>
              <w:t>7</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67" w:history="1">
            <w:r w:rsidR="00B658AD" w:rsidRPr="00426882">
              <w:rPr>
                <w:rStyle w:val="Hyperlink"/>
                <w:noProof/>
              </w:rPr>
              <w:t>JOB_UTIL_DBTableSpace</w:t>
            </w:r>
            <w:r w:rsidR="00B658AD">
              <w:rPr>
                <w:noProof/>
                <w:webHidden/>
              </w:rPr>
              <w:tab/>
            </w:r>
            <w:r w:rsidR="00B658AD">
              <w:rPr>
                <w:noProof/>
                <w:webHidden/>
              </w:rPr>
              <w:fldChar w:fldCharType="begin"/>
            </w:r>
            <w:r w:rsidR="00B658AD">
              <w:rPr>
                <w:noProof/>
                <w:webHidden/>
              </w:rPr>
              <w:instrText xml:space="preserve"> PAGEREF _Toc1108267 \h </w:instrText>
            </w:r>
            <w:r w:rsidR="00B658AD">
              <w:rPr>
                <w:noProof/>
                <w:webHidden/>
              </w:rPr>
            </w:r>
            <w:r w:rsidR="00B658AD">
              <w:rPr>
                <w:noProof/>
                <w:webHidden/>
              </w:rPr>
              <w:fldChar w:fldCharType="separate"/>
            </w:r>
            <w:r w:rsidR="00B658AD">
              <w:rPr>
                <w:noProof/>
                <w:webHidden/>
              </w:rPr>
              <w:t>7</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68" w:history="1">
            <w:r w:rsidR="00B658AD" w:rsidRPr="00426882">
              <w:rPr>
                <w:rStyle w:val="Hyperlink"/>
                <w:noProof/>
              </w:rPr>
              <w:t>DFS_CleanDFSTables</w:t>
            </w:r>
            <w:r w:rsidR="00B658AD">
              <w:rPr>
                <w:noProof/>
                <w:webHidden/>
              </w:rPr>
              <w:tab/>
            </w:r>
            <w:r w:rsidR="00B658AD">
              <w:rPr>
                <w:noProof/>
                <w:webHidden/>
              </w:rPr>
              <w:fldChar w:fldCharType="begin"/>
            </w:r>
            <w:r w:rsidR="00B658AD">
              <w:rPr>
                <w:noProof/>
                <w:webHidden/>
              </w:rPr>
              <w:instrText xml:space="preserve"> PAGEREF _Toc1108268 \h </w:instrText>
            </w:r>
            <w:r w:rsidR="00B658AD">
              <w:rPr>
                <w:noProof/>
                <w:webHidden/>
              </w:rPr>
            </w:r>
            <w:r w:rsidR="00B658AD">
              <w:rPr>
                <w:noProof/>
                <w:webHidden/>
              </w:rPr>
              <w:fldChar w:fldCharType="separate"/>
            </w:r>
            <w:r w:rsidR="00B658AD">
              <w:rPr>
                <w:noProof/>
                <w:webHidden/>
              </w:rPr>
              <w:t>7</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69" w:history="1">
            <w:r w:rsidR="00B658AD" w:rsidRPr="00426882">
              <w:rPr>
                <w:rStyle w:val="Hyperlink"/>
                <w:noProof/>
              </w:rPr>
              <w:t>_Emergency_StartAllAnalyticsJobs</w:t>
            </w:r>
            <w:r w:rsidR="00B658AD">
              <w:rPr>
                <w:noProof/>
                <w:webHidden/>
              </w:rPr>
              <w:tab/>
            </w:r>
            <w:r w:rsidR="00B658AD">
              <w:rPr>
                <w:noProof/>
                <w:webHidden/>
              </w:rPr>
              <w:fldChar w:fldCharType="begin"/>
            </w:r>
            <w:r w:rsidR="00B658AD">
              <w:rPr>
                <w:noProof/>
                <w:webHidden/>
              </w:rPr>
              <w:instrText xml:space="preserve"> PAGEREF _Toc1108269 \h </w:instrText>
            </w:r>
            <w:r w:rsidR="00B658AD">
              <w:rPr>
                <w:noProof/>
                <w:webHidden/>
              </w:rPr>
            </w:r>
            <w:r w:rsidR="00B658AD">
              <w:rPr>
                <w:noProof/>
                <w:webHidden/>
              </w:rPr>
              <w:fldChar w:fldCharType="separate"/>
            </w:r>
            <w:r w:rsidR="00B658AD">
              <w:rPr>
                <w:noProof/>
                <w:webHidden/>
              </w:rPr>
              <w:t>8</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70" w:history="1">
            <w:r w:rsidR="00B658AD" w:rsidRPr="00426882">
              <w:rPr>
                <w:rStyle w:val="Hyperlink"/>
                <w:noProof/>
              </w:rPr>
              <w:t>JOB_UTIL_DFS_DbSize</w:t>
            </w:r>
            <w:r w:rsidR="00B658AD">
              <w:rPr>
                <w:noProof/>
                <w:webHidden/>
              </w:rPr>
              <w:tab/>
            </w:r>
            <w:r w:rsidR="00B658AD">
              <w:rPr>
                <w:noProof/>
                <w:webHidden/>
              </w:rPr>
              <w:fldChar w:fldCharType="begin"/>
            </w:r>
            <w:r w:rsidR="00B658AD">
              <w:rPr>
                <w:noProof/>
                <w:webHidden/>
              </w:rPr>
              <w:instrText xml:space="preserve"> PAGEREF _Toc1108270 \h </w:instrText>
            </w:r>
            <w:r w:rsidR="00B658AD">
              <w:rPr>
                <w:noProof/>
                <w:webHidden/>
              </w:rPr>
            </w:r>
            <w:r w:rsidR="00B658AD">
              <w:rPr>
                <w:noProof/>
                <w:webHidden/>
              </w:rPr>
              <w:fldChar w:fldCharType="separate"/>
            </w:r>
            <w:r w:rsidR="00B658AD">
              <w:rPr>
                <w:noProof/>
                <w:webHidden/>
              </w:rPr>
              <w:t>8</w:t>
            </w:r>
            <w:r w:rsidR="00B658AD">
              <w:rPr>
                <w:noProof/>
                <w:webHidden/>
              </w:rPr>
              <w:fldChar w:fldCharType="end"/>
            </w:r>
          </w:hyperlink>
        </w:p>
        <w:p w:rsidR="00B658AD" w:rsidRDefault="003F2B1D">
          <w:pPr>
            <w:pStyle w:val="TOC1"/>
            <w:tabs>
              <w:tab w:val="right" w:leader="dot" w:pos="9350"/>
            </w:tabs>
            <w:rPr>
              <w:noProof/>
              <w:lang w:eastAsia="en-US"/>
            </w:rPr>
          </w:pPr>
          <w:hyperlink w:anchor="_Toc1108271" w:history="1">
            <w:r w:rsidR="00B658AD" w:rsidRPr="00426882">
              <w:rPr>
                <w:rStyle w:val="Hyperlink"/>
                <w:noProof/>
              </w:rPr>
              <w:t>Diagnostic Routines</w:t>
            </w:r>
            <w:r w:rsidR="00B658AD">
              <w:rPr>
                <w:noProof/>
                <w:webHidden/>
              </w:rPr>
              <w:tab/>
            </w:r>
            <w:r w:rsidR="00B658AD">
              <w:rPr>
                <w:noProof/>
                <w:webHidden/>
              </w:rPr>
              <w:fldChar w:fldCharType="begin"/>
            </w:r>
            <w:r w:rsidR="00B658AD">
              <w:rPr>
                <w:noProof/>
                <w:webHidden/>
              </w:rPr>
              <w:instrText xml:space="preserve"> PAGEREF _Toc1108271 \h </w:instrText>
            </w:r>
            <w:r w:rsidR="00B658AD">
              <w:rPr>
                <w:noProof/>
                <w:webHidden/>
              </w:rPr>
            </w:r>
            <w:r w:rsidR="00B658AD">
              <w:rPr>
                <w:noProof/>
                <w:webHidden/>
              </w:rPr>
              <w:fldChar w:fldCharType="separate"/>
            </w:r>
            <w:r w:rsidR="00B658AD">
              <w:rPr>
                <w:noProof/>
                <w:webHidden/>
              </w:rPr>
              <w:t>9</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72" w:history="1">
            <w:r w:rsidR="00B658AD" w:rsidRPr="00426882">
              <w:rPr>
                <w:rStyle w:val="Hyperlink"/>
                <w:noProof/>
              </w:rPr>
              <w:t>UTIL_ADD_DFS_QrysPlans</w:t>
            </w:r>
            <w:r w:rsidR="00B658AD">
              <w:rPr>
                <w:noProof/>
                <w:webHidden/>
              </w:rPr>
              <w:tab/>
            </w:r>
            <w:r w:rsidR="00B658AD">
              <w:rPr>
                <w:noProof/>
                <w:webHidden/>
              </w:rPr>
              <w:fldChar w:fldCharType="begin"/>
            </w:r>
            <w:r w:rsidR="00B658AD">
              <w:rPr>
                <w:noProof/>
                <w:webHidden/>
              </w:rPr>
              <w:instrText xml:space="preserve"> PAGEREF _Toc1108272 \h </w:instrText>
            </w:r>
            <w:r w:rsidR="00B658AD">
              <w:rPr>
                <w:noProof/>
                <w:webHidden/>
              </w:rPr>
            </w:r>
            <w:r w:rsidR="00B658AD">
              <w:rPr>
                <w:noProof/>
                <w:webHidden/>
              </w:rPr>
              <w:fldChar w:fldCharType="separate"/>
            </w:r>
            <w:r w:rsidR="00B658AD">
              <w:rPr>
                <w:noProof/>
                <w:webHidden/>
              </w:rPr>
              <w:t>9</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73" w:history="1">
            <w:r w:rsidR="00B658AD" w:rsidRPr="00426882">
              <w:rPr>
                <w:rStyle w:val="Hyperlink"/>
                <w:noProof/>
              </w:rPr>
              <w:t>Func_genInsertSql</w:t>
            </w:r>
            <w:r w:rsidR="00B658AD">
              <w:rPr>
                <w:noProof/>
                <w:webHidden/>
              </w:rPr>
              <w:tab/>
            </w:r>
            <w:r w:rsidR="00B658AD">
              <w:rPr>
                <w:noProof/>
                <w:webHidden/>
              </w:rPr>
              <w:fldChar w:fldCharType="begin"/>
            </w:r>
            <w:r w:rsidR="00B658AD">
              <w:rPr>
                <w:noProof/>
                <w:webHidden/>
              </w:rPr>
              <w:instrText xml:space="preserve"> PAGEREF _Toc1108273 \h </w:instrText>
            </w:r>
            <w:r w:rsidR="00B658AD">
              <w:rPr>
                <w:noProof/>
                <w:webHidden/>
              </w:rPr>
            </w:r>
            <w:r w:rsidR="00B658AD">
              <w:rPr>
                <w:noProof/>
                <w:webHidden/>
              </w:rPr>
              <w:fldChar w:fldCharType="separate"/>
            </w:r>
            <w:r w:rsidR="00B658AD">
              <w:rPr>
                <w:noProof/>
                <w:webHidden/>
              </w:rPr>
              <w:t>9</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74" w:history="1">
            <w:r w:rsidR="00B658AD" w:rsidRPr="00426882">
              <w:rPr>
                <w:rStyle w:val="Hyperlink"/>
                <w:noProof/>
              </w:rPr>
              <w:t>Wait Types</w:t>
            </w:r>
            <w:r w:rsidR="00B658AD">
              <w:rPr>
                <w:noProof/>
                <w:webHidden/>
              </w:rPr>
              <w:tab/>
            </w:r>
            <w:r w:rsidR="00B658AD">
              <w:rPr>
                <w:noProof/>
                <w:webHidden/>
              </w:rPr>
              <w:fldChar w:fldCharType="begin"/>
            </w:r>
            <w:r w:rsidR="00B658AD">
              <w:rPr>
                <w:noProof/>
                <w:webHidden/>
              </w:rPr>
              <w:instrText xml:space="preserve"> PAGEREF _Toc1108274 \h </w:instrText>
            </w:r>
            <w:r w:rsidR="00B658AD">
              <w:rPr>
                <w:noProof/>
                <w:webHidden/>
              </w:rPr>
            </w:r>
            <w:r w:rsidR="00B658AD">
              <w:rPr>
                <w:noProof/>
                <w:webHidden/>
              </w:rPr>
              <w:fldChar w:fldCharType="separate"/>
            </w:r>
            <w:r w:rsidR="00B658AD">
              <w:rPr>
                <w:noProof/>
                <w:webHidden/>
              </w:rPr>
              <w:t>10</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75" w:history="1">
            <w:r w:rsidR="00B658AD" w:rsidRPr="00426882">
              <w:rPr>
                <w:rStyle w:val="Hyperlink"/>
                <w:noProof/>
              </w:rPr>
              <w:t>UTIL_GetSeq</w:t>
            </w:r>
            <w:r w:rsidR="00B658AD">
              <w:rPr>
                <w:noProof/>
                <w:webHidden/>
              </w:rPr>
              <w:tab/>
            </w:r>
            <w:r w:rsidR="00B658AD">
              <w:rPr>
                <w:noProof/>
                <w:webHidden/>
              </w:rPr>
              <w:fldChar w:fldCharType="begin"/>
            </w:r>
            <w:r w:rsidR="00B658AD">
              <w:rPr>
                <w:noProof/>
                <w:webHidden/>
              </w:rPr>
              <w:instrText xml:space="preserve"> PAGEREF _Toc1108275 \h </w:instrText>
            </w:r>
            <w:r w:rsidR="00B658AD">
              <w:rPr>
                <w:noProof/>
                <w:webHidden/>
              </w:rPr>
            </w:r>
            <w:r w:rsidR="00B658AD">
              <w:rPr>
                <w:noProof/>
                <w:webHidden/>
              </w:rPr>
              <w:fldChar w:fldCharType="separate"/>
            </w:r>
            <w:r w:rsidR="00B658AD">
              <w:rPr>
                <w:noProof/>
                <w:webHidden/>
              </w:rPr>
              <w:t>10</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76" w:history="1">
            <w:r w:rsidR="00B658AD" w:rsidRPr="00426882">
              <w:rPr>
                <w:rStyle w:val="Hyperlink"/>
                <w:noProof/>
              </w:rPr>
              <w:t>Workload</w:t>
            </w:r>
            <w:r w:rsidR="00B658AD">
              <w:rPr>
                <w:noProof/>
                <w:webHidden/>
              </w:rPr>
              <w:tab/>
            </w:r>
            <w:r w:rsidR="00B658AD">
              <w:rPr>
                <w:noProof/>
                <w:webHidden/>
              </w:rPr>
              <w:fldChar w:fldCharType="begin"/>
            </w:r>
            <w:r w:rsidR="00B658AD">
              <w:rPr>
                <w:noProof/>
                <w:webHidden/>
              </w:rPr>
              <w:instrText xml:space="preserve"> PAGEREF _Toc1108276 \h </w:instrText>
            </w:r>
            <w:r w:rsidR="00B658AD">
              <w:rPr>
                <w:noProof/>
                <w:webHidden/>
              </w:rPr>
            </w:r>
            <w:r w:rsidR="00B658AD">
              <w:rPr>
                <w:noProof/>
                <w:webHidden/>
              </w:rPr>
              <w:fldChar w:fldCharType="separate"/>
            </w:r>
            <w:r w:rsidR="00B658AD">
              <w:rPr>
                <w:noProof/>
                <w:webHidden/>
              </w:rPr>
              <w:t>10</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77" w:history="1">
            <w:r w:rsidR="00B658AD" w:rsidRPr="00426882">
              <w:rPr>
                <w:rStyle w:val="Hyperlink"/>
                <w:noProof/>
              </w:rPr>
              <w:t>UTIL_TrackSessionWaitStats</w:t>
            </w:r>
            <w:r w:rsidR="00B658AD">
              <w:rPr>
                <w:noProof/>
                <w:webHidden/>
              </w:rPr>
              <w:tab/>
            </w:r>
            <w:r w:rsidR="00B658AD">
              <w:rPr>
                <w:noProof/>
                <w:webHidden/>
              </w:rPr>
              <w:fldChar w:fldCharType="begin"/>
            </w:r>
            <w:r w:rsidR="00B658AD">
              <w:rPr>
                <w:noProof/>
                <w:webHidden/>
              </w:rPr>
              <w:instrText xml:space="preserve"> PAGEREF _Toc1108277 \h </w:instrText>
            </w:r>
            <w:r w:rsidR="00B658AD">
              <w:rPr>
                <w:noProof/>
                <w:webHidden/>
              </w:rPr>
            </w:r>
            <w:r w:rsidR="00B658AD">
              <w:rPr>
                <w:noProof/>
                <w:webHidden/>
              </w:rPr>
              <w:fldChar w:fldCharType="separate"/>
            </w:r>
            <w:r w:rsidR="00B658AD">
              <w:rPr>
                <w:noProof/>
                <w:webHidden/>
              </w:rPr>
              <w:t>11</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78" w:history="1">
            <w:r w:rsidR="00B658AD" w:rsidRPr="00426882">
              <w:rPr>
                <w:rStyle w:val="Hyperlink"/>
                <w:noProof/>
              </w:rPr>
              <w:t>DMV_SuggestMissingFKIndexes</w:t>
            </w:r>
            <w:r w:rsidR="00B658AD">
              <w:rPr>
                <w:noProof/>
                <w:webHidden/>
              </w:rPr>
              <w:tab/>
            </w:r>
            <w:r w:rsidR="00B658AD">
              <w:rPr>
                <w:noProof/>
                <w:webHidden/>
              </w:rPr>
              <w:fldChar w:fldCharType="begin"/>
            </w:r>
            <w:r w:rsidR="00B658AD">
              <w:rPr>
                <w:noProof/>
                <w:webHidden/>
              </w:rPr>
              <w:instrText xml:space="preserve"> PAGEREF _Toc1108278 \h </w:instrText>
            </w:r>
            <w:r w:rsidR="00B658AD">
              <w:rPr>
                <w:noProof/>
                <w:webHidden/>
              </w:rPr>
            </w:r>
            <w:r w:rsidR="00B658AD">
              <w:rPr>
                <w:noProof/>
                <w:webHidden/>
              </w:rPr>
              <w:fldChar w:fldCharType="separate"/>
            </w:r>
            <w:r w:rsidR="00B658AD">
              <w:rPr>
                <w:noProof/>
                <w:webHidden/>
              </w:rPr>
              <w:t>11</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79" w:history="1">
            <w:r w:rsidR="00B658AD" w:rsidRPr="00426882">
              <w:rPr>
                <w:rStyle w:val="Hyperlink"/>
                <w:noProof/>
              </w:rPr>
              <w:t>DMV_SuggestMissingIndexes</w:t>
            </w:r>
            <w:r w:rsidR="00B658AD">
              <w:rPr>
                <w:noProof/>
                <w:webHidden/>
              </w:rPr>
              <w:tab/>
            </w:r>
            <w:r w:rsidR="00B658AD">
              <w:rPr>
                <w:noProof/>
                <w:webHidden/>
              </w:rPr>
              <w:fldChar w:fldCharType="begin"/>
            </w:r>
            <w:r w:rsidR="00B658AD">
              <w:rPr>
                <w:noProof/>
                <w:webHidden/>
              </w:rPr>
              <w:instrText xml:space="preserve"> PAGEREF _Toc1108279 \h </w:instrText>
            </w:r>
            <w:r w:rsidR="00B658AD">
              <w:rPr>
                <w:noProof/>
                <w:webHidden/>
              </w:rPr>
            </w:r>
            <w:r w:rsidR="00B658AD">
              <w:rPr>
                <w:noProof/>
                <w:webHidden/>
              </w:rPr>
              <w:fldChar w:fldCharType="separate"/>
            </w:r>
            <w:r w:rsidR="00B658AD">
              <w:rPr>
                <w:noProof/>
                <w:webHidden/>
              </w:rPr>
              <w:t>11</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80" w:history="1">
            <w:r w:rsidR="00B658AD" w:rsidRPr="00426882">
              <w:rPr>
                <w:rStyle w:val="Hyperlink"/>
                <w:noProof/>
              </w:rPr>
              <w:t>DMV_TableReadsAndWrites</w:t>
            </w:r>
            <w:r w:rsidR="00B658AD">
              <w:rPr>
                <w:noProof/>
                <w:webHidden/>
              </w:rPr>
              <w:tab/>
            </w:r>
            <w:r w:rsidR="00B658AD">
              <w:rPr>
                <w:noProof/>
                <w:webHidden/>
              </w:rPr>
              <w:fldChar w:fldCharType="begin"/>
            </w:r>
            <w:r w:rsidR="00B658AD">
              <w:rPr>
                <w:noProof/>
                <w:webHidden/>
              </w:rPr>
              <w:instrText xml:space="preserve"> PAGEREF _Toc1108280 \h </w:instrText>
            </w:r>
            <w:r w:rsidR="00B658AD">
              <w:rPr>
                <w:noProof/>
                <w:webHidden/>
              </w:rPr>
            </w:r>
            <w:r w:rsidR="00B658AD">
              <w:rPr>
                <w:noProof/>
                <w:webHidden/>
              </w:rPr>
              <w:fldChar w:fldCharType="separate"/>
            </w:r>
            <w:r w:rsidR="00B658AD">
              <w:rPr>
                <w:noProof/>
                <w:webHidden/>
              </w:rPr>
              <w:t>11</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81" w:history="1">
            <w:r w:rsidR="00B658AD" w:rsidRPr="00426882">
              <w:rPr>
                <w:rStyle w:val="Hyperlink"/>
                <w:noProof/>
              </w:rPr>
              <w:t>UTIL_Monitor_TPS.sql</w:t>
            </w:r>
            <w:r w:rsidR="00B658AD">
              <w:rPr>
                <w:noProof/>
                <w:webHidden/>
              </w:rPr>
              <w:tab/>
            </w:r>
            <w:r w:rsidR="00B658AD">
              <w:rPr>
                <w:noProof/>
                <w:webHidden/>
              </w:rPr>
              <w:fldChar w:fldCharType="begin"/>
            </w:r>
            <w:r w:rsidR="00B658AD">
              <w:rPr>
                <w:noProof/>
                <w:webHidden/>
              </w:rPr>
              <w:instrText xml:space="preserve"> PAGEREF _Toc1108281 \h </w:instrText>
            </w:r>
            <w:r w:rsidR="00B658AD">
              <w:rPr>
                <w:noProof/>
                <w:webHidden/>
              </w:rPr>
            </w:r>
            <w:r w:rsidR="00B658AD">
              <w:rPr>
                <w:noProof/>
                <w:webHidden/>
              </w:rPr>
              <w:fldChar w:fldCharType="separate"/>
            </w:r>
            <w:r w:rsidR="00B658AD">
              <w:rPr>
                <w:noProof/>
                <w:webHidden/>
              </w:rPr>
              <w:t>12</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82" w:history="1">
            <w:r w:rsidR="00B658AD" w:rsidRPr="00426882">
              <w:rPr>
                <w:rStyle w:val="Hyperlink"/>
                <w:noProof/>
              </w:rPr>
              <w:t>UTIL_GetAllDBTblStats.sql</w:t>
            </w:r>
            <w:r w:rsidR="00B658AD">
              <w:rPr>
                <w:noProof/>
                <w:webHidden/>
              </w:rPr>
              <w:tab/>
            </w:r>
            <w:r w:rsidR="00B658AD">
              <w:rPr>
                <w:noProof/>
                <w:webHidden/>
              </w:rPr>
              <w:fldChar w:fldCharType="begin"/>
            </w:r>
            <w:r w:rsidR="00B658AD">
              <w:rPr>
                <w:noProof/>
                <w:webHidden/>
              </w:rPr>
              <w:instrText xml:space="preserve"> PAGEREF _Toc1108282 \h </w:instrText>
            </w:r>
            <w:r w:rsidR="00B658AD">
              <w:rPr>
                <w:noProof/>
                <w:webHidden/>
              </w:rPr>
            </w:r>
            <w:r w:rsidR="00B658AD">
              <w:rPr>
                <w:noProof/>
                <w:webHidden/>
              </w:rPr>
              <w:fldChar w:fldCharType="separate"/>
            </w:r>
            <w:r w:rsidR="00B658AD">
              <w:rPr>
                <w:noProof/>
                <w:webHidden/>
              </w:rPr>
              <w:t>12</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83" w:history="1">
            <w:r w:rsidR="00B658AD" w:rsidRPr="00426882">
              <w:rPr>
                <w:rStyle w:val="Hyperlink"/>
                <w:noProof/>
              </w:rPr>
              <w:t>UTIL_DbMon_IndexVolitity</w:t>
            </w:r>
            <w:r w:rsidR="00B658AD">
              <w:rPr>
                <w:noProof/>
                <w:webHidden/>
              </w:rPr>
              <w:tab/>
            </w:r>
            <w:r w:rsidR="00B658AD">
              <w:rPr>
                <w:noProof/>
                <w:webHidden/>
              </w:rPr>
              <w:fldChar w:fldCharType="begin"/>
            </w:r>
            <w:r w:rsidR="00B658AD">
              <w:rPr>
                <w:noProof/>
                <w:webHidden/>
              </w:rPr>
              <w:instrText xml:space="preserve"> PAGEREF _Toc1108283 \h </w:instrText>
            </w:r>
            <w:r w:rsidR="00B658AD">
              <w:rPr>
                <w:noProof/>
                <w:webHidden/>
              </w:rPr>
            </w:r>
            <w:r w:rsidR="00B658AD">
              <w:rPr>
                <w:noProof/>
                <w:webHidden/>
              </w:rPr>
              <w:fldChar w:fldCharType="separate"/>
            </w:r>
            <w:r w:rsidR="00B658AD">
              <w:rPr>
                <w:noProof/>
                <w:webHidden/>
              </w:rPr>
              <w:t>13</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84" w:history="1">
            <w:r w:rsidR="00B658AD" w:rsidRPr="00426882">
              <w:rPr>
                <w:rStyle w:val="Hyperlink"/>
                <w:noProof/>
              </w:rPr>
              <w:t>FindBlockingDetail</w:t>
            </w:r>
            <w:r w:rsidR="00B658AD">
              <w:rPr>
                <w:noProof/>
                <w:webHidden/>
              </w:rPr>
              <w:tab/>
            </w:r>
            <w:r w:rsidR="00B658AD">
              <w:rPr>
                <w:noProof/>
                <w:webHidden/>
              </w:rPr>
              <w:fldChar w:fldCharType="begin"/>
            </w:r>
            <w:r w:rsidR="00B658AD">
              <w:rPr>
                <w:noProof/>
                <w:webHidden/>
              </w:rPr>
              <w:instrText xml:space="preserve"> PAGEREF _Toc1108284 \h </w:instrText>
            </w:r>
            <w:r w:rsidR="00B658AD">
              <w:rPr>
                <w:noProof/>
                <w:webHidden/>
              </w:rPr>
            </w:r>
            <w:r w:rsidR="00B658AD">
              <w:rPr>
                <w:noProof/>
                <w:webHidden/>
              </w:rPr>
              <w:fldChar w:fldCharType="separate"/>
            </w:r>
            <w:r w:rsidR="00B658AD">
              <w:rPr>
                <w:noProof/>
                <w:webHidden/>
              </w:rPr>
              <w:t>13</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85" w:history="1">
            <w:r w:rsidR="00B658AD" w:rsidRPr="00426882">
              <w:rPr>
                <w:rStyle w:val="Hyperlink"/>
                <w:noProof/>
              </w:rPr>
              <w:t>find_Blocking_History</w:t>
            </w:r>
            <w:r w:rsidR="00B658AD">
              <w:rPr>
                <w:noProof/>
                <w:webHidden/>
              </w:rPr>
              <w:tab/>
            </w:r>
            <w:r w:rsidR="00B658AD">
              <w:rPr>
                <w:noProof/>
                <w:webHidden/>
              </w:rPr>
              <w:fldChar w:fldCharType="begin"/>
            </w:r>
            <w:r w:rsidR="00B658AD">
              <w:rPr>
                <w:noProof/>
                <w:webHidden/>
              </w:rPr>
              <w:instrText xml:space="preserve"> PAGEREF _Toc1108285 \h </w:instrText>
            </w:r>
            <w:r w:rsidR="00B658AD">
              <w:rPr>
                <w:noProof/>
                <w:webHidden/>
              </w:rPr>
            </w:r>
            <w:r w:rsidR="00B658AD">
              <w:rPr>
                <w:noProof/>
                <w:webHidden/>
              </w:rPr>
              <w:fldChar w:fldCharType="separate"/>
            </w:r>
            <w:r w:rsidR="00B658AD">
              <w:rPr>
                <w:noProof/>
                <w:webHidden/>
              </w:rPr>
              <w:t>13</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86" w:history="1">
            <w:r w:rsidR="00B658AD" w:rsidRPr="00426882">
              <w:rPr>
                <w:rStyle w:val="Hyperlink"/>
                <w:noProof/>
              </w:rPr>
              <w:t>UTIL_MonitorDeadlocks</w:t>
            </w:r>
            <w:r w:rsidR="00B658AD">
              <w:rPr>
                <w:noProof/>
                <w:webHidden/>
              </w:rPr>
              <w:tab/>
            </w:r>
            <w:r w:rsidR="00B658AD">
              <w:rPr>
                <w:noProof/>
                <w:webHidden/>
              </w:rPr>
              <w:fldChar w:fldCharType="begin"/>
            </w:r>
            <w:r w:rsidR="00B658AD">
              <w:rPr>
                <w:noProof/>
                <w:webHidden/>
              </w:rPr>
              <w:instrText xml:space="preserve"> PAGEREF _Toc1108286 \h </w:instrText>
            </w:r>
            <w:r w:rsidR="00B658AD">
              <w:rPr>
                <w:noProof/>
                <w:webHidden/>
              </w:rPr>
            </w:r>
            <w:r w:rsidR="00B658AD">
              <w:rPr>
                <w:noProof/>
                <w:webHidden/>
              </w:rPr>
              <w:fldChar w:fldCharType="separate"/>
            </w:r>
            <w:r w:rsidR="00B658AD">
              <w:rPr>
                <w:noProof/>
                <w:webHidden/>
              </w:rPr>
              <w:t>14</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87" w:history="1">
            <w:r w:rsidR="00B658AD" w:rsidRPr="00426882">
              <w:rPr>
                <w:rStyle w:val="Hyperlink"/>
                <w:noProof/>
              </w:rPr>
              <w:t>UTIL_WorstPerformingQuerries</w:t>
            </w:r>
            <w:r w:rsidR="00B658AD">
              <w:rPr>
                <w:noProof/>
                <w:webHidden/>
              </w:rPr>
              <w:tab/>
            </w:r>
            <w:r w:rsidR="00B658AD">
              <w:rPr>
                <w:noProof/>
                <w:webHidden/>
              </w:rPr>
              <w:fldChar w:fldCharType="begin"/>
            </w:r>
            <w:r w:rsidR="00B658AD">
              <w:rPr>
                <w:noProof/>
                <w:webHidden/>
              </w:rPr>
              <w:instrText xml:space="preserve"> PAGEREF _Toc1108287 \h </w:instrText>
            </w:r>
            <w:r w:rsidR="00B658AD">
              <w:rPr>
                <w:noProof/>
                <w:webHidden/>
              </w:rPr>
            </w:r>
            <w:r w:rsidR="00B658AD">
              <w:rPr>
                <w:noProof/>
                <w:webHidden/>
              </w:rPr>
              <w:fldChar w:fldCharType="separate"/>
            </w:r>
            <w:r w:rsidR="00B658AD">
              <w:rPr>
                <w:noProof/>
                <w:webHidden/>
              </w:rPr>
              <w:t>14</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88" w:history="1">
            <w:r w:rsidR="00B658AD" w:rsidRPr="00426882">
              <w:rPr>
                <w:rStyle w:val="Hyperlink"/>
                <w:noProof/>
              </w:rPr>
              <w:t>UTIL_DefragAllIndexes</w:t>
            </w:r>
            <w:r w:rsidR="00B658AD">
              <w:rPr>
                <w:noProof/>
                <w:webHidden/>
              </w:rPr>
              <w:tab/>
            </w:r>
            <w:r w:rsidR="00B658AD">
              <w:rPr>
                <w:noProof/>
                <w:webHidden/>
              </w:rPr>
              <w:fldChar w:fldCharType="begin"/>
            </w:r>
            <w:r w:rsidR="00B658AD">
              <w:rPr>
                <w:noProof/>
                <w:webHidden/>
              </w:rPr>
              <w:instrText xml:space="preserve"> PAGEREF _Toc1108288 \h </w:instrText>
            </w:r>
            <w:r w:rsidR="00B658AD">
              <w:rPr>
                <w:noProof/>
                <w:webHidden/>
              </w:rPr>
            </w:r>
            <w:r w:rsidR="00B658AD">
              <w:rPr>
                <w:noProof/>
                <w:webHidden/>
              </w:rPr>
              <w:fldChar w:fldCharType="separate"/>
            </w:r>
            <w:r w:rsidR="00B658AD">
              <w:rPr>
                <w:noProof/>
                <w:webHidden/>
              </w:rPr>
              <w:t>14</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89" w:history="1">
            <w:r w:rsidR="00B658AD" w:rsidRPr="00426882">
              <w:rPr>
                <w:rStyle w:val="Hyperlink"/>
                <w:noProof/>
              </w:rPr>
              <w:t>UTIL_ReorgFragmentedIndexes</w:t>
            </w:r>
            <w:r w:rsidR="00B658AD">
              <w:rPr>
                <w:noProof/>
                <w:webHidden/>
              </w:rPr>
              <w:tab/>
            </w:r>
            <w:r w:rsidR="00B658AD">
              <w:rPr>
                <w:noProof/>
                <w:webHidden/>
              </w:rPr>
              <w:fldChar w:fldCharType="begin"/>
            </w:r>
            <w:r w:rsidR="00B658AD">
              <w:rPr>
                <w:noProof/>
                <w:webHidden/>
              </w:rPr>
              <w:instrText xml:space="preserve"> PAGEREF _Toc1108289 \h </w:instrText>
            </w:r>
            <w:r w:rsidR="00B658AD">
              <w:rPr>
                <w:noProof/>
                <w:webHidden/>
              </w:rPr>
            </w:r>
            <w:r w:rsidR="00B658AD">
              <w:rPr>
                <w:noProof/>
                <w:webHidden/>
              </w:rPr>
              <w:fldChar w:fldCharType="separate"/>
            </w:r>
            <w:r w:rsidR="00B658AD">
              <w:rPr>
                <w:noProof/>
                <w:webHidden/>
              </w:rPr>
              <w:t>15</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90" w:history="1">
            <w:r w:rsidR="00B658AD" w:rsidRPr="00426882">
              <w:rPr>
                <w:rStyle w:val="Hyperlink"/>
                <w:noProof/>
              </w:rPr>
              <w:t>DFS_GetAllTableSizesAndRowCnt</w:t>
            </w:r>
            <w:r w:rsidR="00B658AD">
              <w:rPr>
                <w:noProof/>
                <w:webHidden/>
              </w:rPr>
              <w:tab/>
            </w:r>
            <w:r w:rsidR="00B658AD">
              <w:rPr>
                <w:noProof/>
                <w:webHidden/>
              </w:rPr>
              <w:fldChar w:fldCharType="begin"/>
            </w:r>
            <w:r w:rsidR="00B658AD">
              <w:rPr>
                <w:noProof/>
                <w:webHidden/>
              </w:rPr>
              <w:instrText xml:space="preserve"> PAGEREF _Toc1108290 \h </w:instrText>
            </w:r>
            <w:r w:rsidR="00B658AD">
              <w:rPr>
                <w:noProof/>
                <w:webHidden/>
              </w:rPr>
            </w:r>
            <w:r w:rsidR="00B658AD">
              <w:rPr>
                <w:noProof/>
                <w:webHidden/>
              </w:rPr>
              <w:fldChar w:fldCharType="separate"/>
            </w:r>
            <w:r w:rsidR="00B658AD">
              <w:rPr>
                <w:noProof/>
                <w:webHidden/>
              </w:rPr>
              <w:t>15</w:t>
            </w:r>
            <w:r w:rsidR="00B658AD">
              <w:rPr>
                <w:noProof/>
                <w:webHidden/>
              </w:rPr>
              <w:fldChar w:fldCharType="end"/>
            </w:r>
          </w:hyperlink>
        </w:p>
        <w:p w:rsidR="00B658AD" w:rsidRDefault="003F2B1D">
          <w:pPr>
            <w:pStyle w:val="TOC1"/>
            <w:tabs>
              <w:tab w:val="right" w:leader="dot" w:pos="9350"/>
            </w:tabs>
            <w:rPr>
              <w:noProof/>
              <w:lang w:eastAsia="en-US"/>
            </w:rPr>
          </w:pPr>
          <w:hyperlink w:anchor="_Toc1108291" w:history="1">
            <w:r w:rsidR="00B658AD" w:rsidRPr="00426882">
              <w:rPr>
                <w:rStyle w:val="Hyperlink"/>
                <w:noProof/>
              </w:rPr>
              <w:t>SSIS Tool Belt</w:t>
            </w:r>
            <w:r w:rsidR="00B658AD">
              <w:rPr>
                <w:noProof/>
                <w:webHidden/>
              </w:rPr>
              <w:tab/>
            </w:r>
            <w:r w:rsidR="00B658AD">
              <w:rPr>
                <w:noProof/>
                <w:webHidden/>
              </w:rPr>
              <w:fldChar w:fldCharType="begin"/>
            </w:r>
            <w:r w:rsidR="00B658AD">
              <w:rPr>
                <w:noProof/>
                <w:webHidden/>
              </w:rPr>
              <w:instrText xml:space="preserve"> PAGEREF _Toc1108291 \h </w:instrText>
            </w:r>
            <w:r w:rsidR="00B658AD">
              <w:rPr>
                <w:noProof/>
                <w:webHidden/>
              </w:rPr>
            </w:r>
            <w:r w:rsidR="00B658AD">
              <w:rPr>
                <w:noProof/>
                <w:webHidden/>
              </w:rPr>
              <w:fldChar w:fldCharType="separate"/>
            </w:r>
            <w:r w:rsidR="00B658AD">
              <w:rPr>
                <w:noProof/>
                <w:webHidden/>
              </w:rPr>
              <w:t>16</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92" w:history="1">
            <w:r w:rsidR="00B658AD" w:rsidRPr="00426882">
              <w:rPr>
                <w:rStyle w:val="Hyperlink"/>
                <w:noProof/>
              </w:rPr>
              <w:t>Operation:</w:t>
            </w:r>
            <w:r w:rsidR="00B658AD">
              <w:rPr>
                <w:noProof/>
                <w:webHidden/>
              </w:rPr>
              <w:tab/>
            </w:r>
            <w:r w:rsidR="00B658AD">
              <w:rPr>
                <w:noProof/>
                <w:webHidden/>
              </w:rPr>
              <w:fldChar w:fldCharType="begin"/>
            </w:r>
            <w:r w:rsidR="00B658AD">
              <w:rPr>
                <w:noProof/>
                <w:webHidden/>
              </w:rPr>
              <w:instrText xml:space="preserve"> PAGEREF _Toc1108292 \h </w:instrText>
            </w:r>
            <w:r w:rsidR="00B658AD">
              <w:rPr>
                <w:noProof/>
                <w:webHidden/>
              </w:rPr>
            </w:r>
            <w:r w:rsidR="00B658AD">
              <w:rPr>
                <w:noProof/>
                <w:webHidden/>
              </w:rPr>
              <w:fldChar w:fldCharType="separate"/>
            </w:r>
            <w:r w:rsidR="00B658AD">
              <w:rPr>
                <w:noProof/>
                <w:webHidden/>
              </w:rPr>
              <w:t>16</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293" w:history="1">
            <w:r w:rsidR="00B658AD" w:rsidRPr="00426882">
              <w:rPr>
                <w:rStyle w:val="Hyperlink"/>
                <w:noProof/>
              </w:rPr>
              <w:t>Pulled Tables:</w:t>
            </w:r>
            <w:r w:rsidR="00B658AD">
              <w:rPr>
                <w:noProof/>
                <w:webHidden/>
              </w:rPr>
              <w:tab/>
            </w:r>
            <w:r w:rsidR="00B658AD">
              <w:rPr>
                <w:noProof/>
                <w:webHidden/>
              </w:rPr>
              <w:fldChar w:fldCharType="begin"/>
            </w:r>
            <w:r w:rsidR="00B658AD">
              <w:rPr>
                <w:noProof/>
                <w:webHidden/>
              </w:rPr>
              <w:instrText xml:space="preserve"> PAGEREF _Toc1108293 \h </w:instrText>
            </w:r>
            <w:r w:rsidR="00B658AD">
              <w:rPr>
                <w:noProof/>
                <w:webHidden/>
              </w:rPr>
            </w:r>
            <w:r w:rsidR="00B658AD">
              <w:rPr>
                <w:noProof/>
                <w:webHidden/>
              </w:rPr>
              <w:fldChar w:fldCharType="separate"/>
            </w:r>
            <w:r w:rsidR="00B658AD">
              <w:rPr>
                <w:noProof/>
                <w:webHidden/>
              </w:rPr>
              <w:t>16</w:t>
            </w:r>
            <w:r w:rsidR="00B658AD">
              <w:rPr>
                <w:noProof/>
                <w:webHidden/>
              </w:rPr>
              <w:fldChar w:fldCharType="end"/>
            </w:r>
          </w:hyperlink>
        </w:p>
        <w:p w:rsidR="00B658AD" w:rsidRDefault="003F2B1D">
          <w:pPr>
            <w:pStyle w:val="TOC1"/>
            <w:tabs>
              <w:tab w:val="right" w:leader="dot" w:pos="9350"/>
            </w:tabs>
            <w:rPr>
              <w:noProof/>
              <w:lang w:eastAsia="en-US"/>
            </w:rPr>
          </w:pPr>
          <w:hyperlink w:anchor="_Toc1108294" w:history="1">
            <w:r w:rsidR="00B658AD" w:rsidRPr="00426882">
              <w:rPr>
                <w:rStyle w:val="Hyperlink"/>
                <w:noProof/>
              </w:rPr>
              <w:t>DVM_IdentifyQueriesCandidatesForOptimization</w:t>
            </w:r>
            <w:r w:rsidR="00B658AD">
              <w:rPr>
                <w:noProof/>
                <w:webHidden/>
              </w:rPr>
              <w:tab/>
            </w:r>
            <w:r w:rsidR="00B658AD">
              <w:rPr>
                <w:noProof/>
                <w:webHidden/>
              </w:rPr>
              <w:fldChar w:fldCharType="begin"/>
            </w:r>
            <w:r w:rsidR="00B658AD">
              <w:rPr>
                <w:noProof/>
                <w:webHidden/>
              </w:rPr>
              <w:instrText xml:space="preserve"> PAGEREF _Toc1108294 \h </w:instrText>
            </w:r>
            <w:r w:rsidR="00B658AD">
              <w:rPr>
                <w:noProof/>
                <w:webHidden/>
              </w:rPr>
            </w:r>
            <w:r w:rsidR="00B658AD">
              <w:rPr>
                <w:noProof/>
                <w:webHidden/>
              </w:rPr>
              <w:fldChar w:fldCharType="separate"/>
            </w:r>
            <w:r w:rsidR="00B658AD">
              <w:rPr>
                <w:noProof/>
                <w:webHidden/>
              </w:rPr>
              <w:t>17</w:t>
            </w:r>
            <w:r w:rsidR="00B658AD">
              <w:rPr>
                <w:noProof/>
                <w:webHidden/>
              </w:rPr>
              <w:fldChar w:fldCharType="end"/>
            </w:r>
          </w:hyperlink>
        </w:p>
        <w:p w:rsidR="00B658AD" w:rsidRDefault="003F2B1D">
          <w:pPr>
            <w:pStyle w:val="TOC1"/>
            <w:tabs>
              <w:tab w:val="right" w:leader="dot" w:pos="9350"/>
            </w:tabs>
            <w:rPr>
              <w:noProof/>
              <w:lang w:eastAsia="en-US"/>
            </w:rPr>
          </w:pPr>
          <w:hyperlink w:anchor="_Toc1108295" w:history="1">
            <w:r w:rsidR="00B658AD" w:rsidRPr="00426882">
              <w:rPr>
                <w:rStyle w:val="Hyperlink"/>
                <w:noProof/>
              </w:rPr>
              <w:t>DBMON_TxMonitorTableStats</w:t>
            </w:r>
            <w:r w:rsidR="00B658AD">
              <w:rPr>
                <w:noProof/>
                <w:webHidden/>
              </w:rPr>
              <w:tab/>
            </w:r>
            <w:r w:rsidR="00B658AD">
              <w:rPr>
                <w:noProof/>
                <w:webHidden/>
              </w:rPr>
              <w:fldChar w:fldCharType="begin"/>
            </w:r>
            <w:r w:rsidR="00B658AD">
              <w:rPr>
                <w:noProof/>
                <w:webHidden/>
              </w:rPr>
              <w:instrText xml:space="preserve"> PAGEREF _Toc1108295 \h </w:instrText>
            </w:r>
            <w:r w:rsidR="00B658AD">
              <w:rPr>
                <w:noProof/>
                <w:webHidden/>
              </w:rPr>
            </w:r>
            <w:r w:rsidR="00B658AD">
              <w:rPr>
                <w:noProof/>
                <w:webHidden/>
              </w:rPr>
              <w:fldChar w:fldCharType="separate"/>
            </w:r>
            <w:r w:rsidR="00B658AD">
              <w:rPr>
                <w:noProof/>
                <w:webHidden/>
              </w:rPr>
              <w:t>17</w:t>
            </w:r>
            <w:r w:rsidR="00B658AD">
              <w:rPr>
                <w:noProof/>
                <w:webHidden/>
              </w:rPr>
              <w:fldChar w:fldCharType="end"/>
            </w:r>
          </w:hyperlink>
        </w:p>
        <w:p w:rsidR="00B658AD" w:rsidRDefault="003F2B1D">
          <w:pPr>
            <w:pStyle w:val="TOC1"/>
            <w:tabs>
              <w:tab w:val="right" w:leader="dot" w:pos="9350"/>
            </w:tabs>
            <w:rPr>
              <w:noProof/>
              <w:lang w:eastAsia="en-US"/>
            </w:rPr>
          </w:pPr>
          <w:hyperlink w:anchor="_Toc1108296" w:history="1">
            <w:r w:rsidR="00B658AD" w:rsidRPr="00426882">
              <w:rPr>
                <w:rStyle w:val="Hyperlink"/>
                <w:noProof/>
              </w:rPr>
              <w:t>_CreateTempProc.sql</w:t>
            </w:r>
            <w:r w:rsidR="00B658AD">
              <w:rPr>
                <w:noProof/>
                <w:webHidden/>
              </w:rPr>
              <w:tab/>
            </w:r>
            <w:r w:rsidR="00B658AD">
              <w:rPr>
                <w:noProof/>
                <w:webHidden/>
              </w:rPr>
              <w:fldChar w:fldCharType="begin"/>
            </w:r>
            <w:r w:rsidR="00B658AD">
              <w:rPr>
                <w:noProof/>
                <w:webHidden/>
              </w:rPr>
              <w:instrText xml:space="preserve"> PAGEREF _Toc1108296 \h </w:instrText>
            </w:r>
            <w:r w:rsidR="00B658AD">
              <w:rPr>
                <w:noProof/>
                <w:webHidden/>
              </w:rPr>
            </w:r>
            <w:r w:rsidR="00B658AD">
              <w:rPr>
                <w:noProof/>
                <w:webHidden/>
              </w:rPr>
              <w:fldChar w:fldCharType="separate"/>
            </w:r>
            <w:r w:rsidR="00B658AD">
              <w:rPr>
                <w:noProof/>
                <w:webHidden/>
              </w:rPr>
              <w:t>18</w:t>
            </w:r>
            <w:r w:rsidR="00B658AD">
              <w:rPr>
                <w:noProof/>
                <w:webHidden/>
              </w:rPr>
              <w:fldChar w:fldCharType="end"/>
            </w:r>
          </w:hyperlink>
        </w:p>
        <w:p w:rsidR="00B658AD" w:rsidRDefault="003F2B1D">
          <w:pPr>
            <w:pStyle w:val="TOC1"/>
            <w:tabs>
              <w:tab w:val="right" w:leader="dot" w:pos="9350"/>
            </w:tabs>
            <w:rPr>
              <w:noProof/>
              <w:lang w:eastAsia="en-US"/>
            </w:rPr>
          </w:pPr>
          <w:hyperlink w:anchor="_Toc1108297" w:history="1">
            <w:r w:rsidR="00B658AD" w:rsidRPr="00426882">
              <w:rPr>
                <w:rStyle w:val="Hyperlink"/>
                <w:noProof/>
              </w:rPr>
              <w:t>_GetProcDependencies.sql</w:t>
            </w:r>
            <w:r w:rsidR="00B658AD">
              <w:rPr>
                <w:noProof/>
                <w:webHidden/>
              </w:rPr>
              <w:tab/>
            </w:r>
            <w:r w:rsidR="00B658AD">
              <w:rPr>
                <w:noProof/>
                <w:webHidden/>
              </w:rPr>
              <w:fldChar w:fldCharType="begin"/>
            </w:r>
            <w:r w:rsidR="00B658AD">
              <w:rPr>
                <w:noProof/>
                <w:webHidden/>
              </w:rPr>
              <w:instrText xml:space="preserve"> PAGEREF _Toc1108297 \h </w:instrText>
            </w:r>
            <w:r w:rsidR="00B658AD">
              <w:rPr>
                <w:noProof/>
                <w:webHidden/>
              </w:rPr>
            </w:r>
            <w:r w:rsidR="00B658AD">
              <w:rPr>
                <w:noProof/>
                <w:webHidden/>
              </w:rPr>
              <w:fldChar w:fldCharType="separate"/>
            </w:r>
            <w:r w:rsidR="00B658AD">
              <w:rPr>
                <w:noProof/>
                <w:webHidden/>
              </w:rPr>
              <w:t>18</w:t>
            </w:r>
            <w:r w:rsidR="00B658AD">
              <w:rPr>
                <w:noProof/>
                <w:webHidden/>
              </w:rPr>
              <w:fldChar w:fldCharType="end"/>
            </w:r>
          </w:hyperlink>
        </w:p>
        <w:p w:rsidR="00B658AD" w:rsidRDefault="003F2B1D">
          <w:pPr>
            <w:pStyle w:val="TOC1"/>
            <w:tabs>
              <w:tab w:val="right" w:leader="dot" w:pos="9350"/>
            </w:tabs>
            <w:rPr>
              <w:noProof/>
              <w:lang w:eastAsia="en-US"/>
            </w:rPr>
          </w:pPr>
          <w:hyperlink w:anchor="_Toc1108298" w:history="1">
            <w:r w:rsidR="00B658AD" w:rsidRPr="00426882">
              <w:rPr>
                <w:rStyle w:val="Hyperlink"/>
                <w:noProof/>
              </w:rPr>
              <w:t>IVP – Installation Verification Procedure</w:t>
            </w:r>
            <w:r w:rsidR="00B658AD">
              <w:rPr>
                <w:noProof/>
                <w:webHidden/>
              </w:rPr>
              <w:tab/>
            </w:r>
            <w:r w:rsidR="00B658AD">
              <w:rPr>
                <w:noProof/>
                <w:webHidden/>
              </w:rPr>
              <w:fldChar w:fldCharType="begin"/>
            </w:r>
            <w:r w:rsidR="00B658AD">
              <w:rPr>
                <w:noProof/>
                <w:webHidden/>
              </w:rPr>
              <w:instrText xml:space="preserve"> PAGEREF _Toc1108298 \h </w:instrText>
            </w:r>
            <w:r w:rsidR="00B658AD">
              <w:rPr>
                <w:noProof/>
                <w:webHidden/>
              </w:rPr>
            </w:r>
            <w:r w:rsidR="00B658AD">
              <w:rPr>
                <w:noProof/>
                <w:webHidden/>
              </w:rPr>
              <w:fldChar w:fldCharType="separate"/>
            </w:r>
            <w:r w:rsidR="00B658AD">
              <w:rPr>
                <w:noProof/>
                <w:webHidden/>
              </w:rPr>
              <w:t>19</w:t>
            </w:r>
            <w:r w:rsidR="00B658AD">
              <w:rPr>
                <w:noProof/>
                <w:webHidden/>
              </w:rPr>
              <w:fldChar w:fldCharType="end"/>
            </w:r>
          </w:hyperlink>
        </w:p>
        <w:p w:rsidR="00B658AD" w:rsidRDefault="003F2B1D">
          <w:pPr>
            <w:pStyle w:val="TOC1"/>
            <w:tabs>
              <w:tab w:val="right" w:leader="dot" w:pos="9350"/>
            </w:tabs>
            <w:rPr>
              <w:noProof/>
              <w:lang w:eastAsia="en-US"/>
            </w:rPr>
          </w:pPr>
          <w:hyperlink w:anchor="_Toc1108299" w:history="1">
            <w:r w:rsidR="00B658AD" w:rsidRPr="00426882">
              <w:rPr>
                <w:rStyle w:val="Hyperlink"/>
                <w:noProof/>
              </w:rPr>
              <w:t>EVENT NOTIFICATION</w:t>
            </w:r>
            <w:r w:rsidR="00B658AD">
              <w:rPr>
                <w:noProof/>
                <w:webHidden/>
              </w:rPr>
              <w:tab/>
            </w:r>
            <w:r w:rsidR="00B658AD">
              <w:rPr>
                <w:noProof/>
                <w:webHidden/>
              </w:rPr>
              <w:fldChar w:fldCharType="begin"/>
            </w:r>
            <w:r w:rsidR="00B658AD">
              <w:rPr>
                <w:noProof/>
                <w:webHidden/>
              </w:rPr>
              <w:instrText xml:space="preserve"> PAGEREF _Toc1108299 \h </w:instrText>
            </w:r>
            <w:r w:rsidR="00B658AD">
              <w:rPr>
                <w:noProof/>
                <w:webHidden/>
              </w:rPr>
            </w:r>
            <w:r w:rsidR="00B658AD">
              <w:rPr>
                <w:noProof/>
                <w:webHidden/>
              </w:rPr>
              <w:fldChar w:fldCharType="separate"/>
            </w:r>
            <w:r w:rsidR="00B658AD">
              <w:rPr>
                <w:noProof/>
                <w:webHidden/>
              </w:rPr>
              <w:t>20</w:t>
            </w:r>
            <w:r w:rsidR="00B658AD">
              <w:rPr>
                <w:noProof/>
                <w:webHidden/>
              </w:rPr>
              <w:fldChar w:fldCharType="end"/>
            </w:r>
          </w:hyperlink>
        </w:p>
        <w:p w:rsidR="00B658AD" w:rsidRDefault="003F2B1D">
          <w:pPr>
            <w:pStyle w:val="TOC1"/>
            <w:tabs>
              <w:tab w:val="right" w:leader="dot" w:pos="9350"/>
            </w:tabs>
            <w:rPr>
              <w:noProof/>
              <w:lang w:eastAsia="en-US"/>
            </w:rPr>
          </w:pPr>
          <w:hyperlink w:anchor="_Toc1108300" w:history="1">
            <w:r w:rsidR="00B658AD" w:rsidRPr="00426882">
              <w:rPr>
                <w:rStyle w:val="Hyperlink"/>
                <w:noProof/>
              </w:rPr>
              <w:t>PowerShell management Scripts</w:t>
            </w:r>
            <w:r w:rsidR="00B658AD">
              <w:rPr>
                <w:noProof/>
                <w:webHidden/>
              </w:rPr>
              <w:tab/>
            </w:r>
            <w:r w:rsidR="00B658AD">
              <w:rPr>
                <w:noProof/>
                <w:webHidden/>
              </w:rPr>
              <w:fldChar w:fldCharType="begin"/>
            </w:r>
            <w:r w:rsidR="00B658AD">
              <w:rPr>
                <w:noProof/>
                <w:webHidden/>
              </w:rPr>
              <w:instrText xml:space="preserve"> PAGEREF _Toc1108300 \h </w:instrText>
            </w:r>
            <w:r w:rsidR="00B658AD">
              <w:rPr>
                <w:noProof/>
                <w:webHidden/>
              </w:rPr>
            </w:r>
            <w:r w:rsidR="00B658AD">
              <w:rPr>
                <w:noProof/>
                <w:webHidden/>
              </w:rPr>
              <w:fldChar w:fldCharType="separate"/>
            </w:r>
            <w:r w:rsidR="00B658AD">
              <w:rPr>
                <w:noProof/>
                <w:webHidden/>
              </w:rPr>
              <w:t>20</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301" w:history="1">
            <w:r w:rsidR="00B658AD" w:rsidRPr="00426882">
              <w:rPr>
                <w:rStyle w:val="Hyperlink"/>
                <w:noProof/>
              </w:rPr>
              <w:t>_DB_FUNCS</w:t>
            </w:r>
            <w:r w:rsidR="00B658AD">
              <w:rPr>
                <w:noProof/>
                <w:webHidden/>
              </w:rPr>
              <w:tab/>
            </w:r>
            <w:r w:rsidR="00B658AD">
              <w:rPr>
                <w:noProof/>
                <w:webHidden/>
              </w:rPr>
              <w:fldChar w:fldCharType="begin"/>
            </w:r>
            <w:r w:rsidR="00B658AD">
              <w:rPr>
                <w:noProof/>
                <w:webHidden/>
              </w:rPr>
              <w:instrText xml:space="preserve"> PAGEREF _Toc1108301 \h </w:instrText>
            </w:r>
            <w:r w:rsidR="00B658AD">
              <w:rPr>
                <w:noProof/>
                <w:webHidden/>
              </w:rPr>
            </w:r>
            <w:r w:rsidR="00B658AD">
              <w:rPr>
                <w:noProof/>
                <w:webHidden/>
              </w:rPr>
              <w:fldChar w:fldCharType="separate"/>
            </w:r>
            <w:r w:rsidR="00B658AD">
              <w:rPr>
                <w:noProof/>
                <w:webHidden/>
              </w:rPr>
              <w:t>21</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302" w:history="1">
            <w:r w:rsidR="00B658AD" w:rsidRPr="00426882">
              <w:rPr>
                <w:rStyle w:val="Hyperlink"/>
                <w:noProof/>
              </w:rPr>
              <w:t>PowersShell Jobs</w:t>
            </w:r>
            <w:r w:rsidR="00B658AD">
              <w:rPr>
                <w:noProof/>
                <w:webHidden/>
              </w:rPr>
              <w:tab/>
            </w:r>
            <w:r w:rsidR="00B658AD">
              <w:rPr>
                <w:noProof/>
                <w:webHidden/>
              </w:rPr>
              <w:fldChar w:fldCharType="begin"/>
            </w:r>
            <w:r w:rsidR="00B658AD">
              <w:rPr>
                <w:noProof/>
                <w:webHidden/>
              </w:rPr>
              <w:instrText xml:space="preserve"> PAGEREF _Toc1108302 \h </w:instrText>
            </w:r>
            <w:r w:rsidR="00B658AD">
              <w:rPr>
                <w:noProof/>
                <w:webHidden/>
              </w:rPr>
            </w:r>
            <w:r w:rsidR="00B658AD">
              <w:rPr>
                <w:noProof/>
                <w:webHidden/>
              </w:rPr>
              <w:fldChar w:fldCharType="separate"/>
            </w:r>
            <w:r w:rsidR="00B658AD">
              <w:rPr>
                <w:noProof/>
                <w:webHidden/>
              </w:rPr>
              <w:t>21</w:t>
            </w:r>
            <w:r w:rsidR="00B658AD">
              <w:rPr>
                <w:noProof/>
                <w:webHidden/>
              </w:rPr>
              <w:fldChar w:fldCharType="end"/>
            </w:r>
          </w:hyperlink>
        </w:p>
        <w:p w:rsidR="00B658AD" w:rsidRDefault="003F2B1D">
          <w:pPr>
            <w:pStyle w:val="TOC2"/>
            <w:tabs>
              <w:tab w:val="right" w:leader="dot" w:pos="9350"/>
            </w:tabs>
            <w:rPr>
              <w:rFonts w:cstheme="minorBidi"/>
              <w:noProof/>
            </w:rPr>
          </w:pPr>
          <w:hyperlink w:anchor="_Toc1108303" w:history="1">
            <w:r w:rsidR="00B658AD" w:rsidRPr="00426882">
              <w:rPr>
                <w:rStyle w:val="Hyperlink"/>
                <w:noProof/>
              </w:rPr>
              <w:t>List of PowerShell Scripts</w:t>
            </w:r>
            <w:r w:rsidR="00B658AD">
              <w:rPr>
                <w:noProof/>
                <w:webHidden/>
              </w:rPr>
              <w:tab/>
            </w:r>
            <w:r w:rsidR="00B658AD">
              <w:rPr>
                <w:noProof/>
                <w:webHidden/>
              </w:rPr>
              <w:fldChar w:fldCharType="begin"/>
            </w:r>
            <w:r w:rsidR="00B658AD">
              <w:rPr>
                <w:noProof/>
                <w:webHidden/>
              </w:rPr>
              <w:instrText xml:space="preserve"> PAGEREF _Toc1108303 \h </w:instrText>
            </w:r>
            <w:r w:rsidR="00B658AD">
              <w:rPr>
                <w:noProof/>
                <w:webHidden/>
              </w:rPr>
            </w:r>
            <w:r w:rsidR="00B658AD">
              <w:rPr>
                <w:noProof/>
                <w:webHidden/>
              </w:rPr>
              <w:fldChar w:fldCharType="separate"/>
            </w:r>
            <w:r w:rsidR="00B658AD">
              <w:rPr>
                <w:noProof/>
                <w:webHidden/>
              </w:rPr>
              <w:t>22</w:t>
            </w:r>
            <w:r w:rsidR="00B658AD">
              <w:rPr>
                <w:noProof/>
                <w:webHidden/>
              </w:rPr>
              <w:fldChar w:fldCharType="end"/>
            </w:r>
          </w:hyperlink>
        </w:p>
        <w:p w:rsidR="00B658AD" w:rsidRDefault="003F2B1D">
          <w:pPr>
            <w:pStyle w:val="TOC1"/>
            <w:tabs>
              <w:tab w:val="right" w:leader="dot" w:pos="9350"/>
            </w:tabs>
            <w:rPr>
              <w:noProof/>
              <w:lang w:eastAsia="en-US"/>
            </w:rPr>
          </w:pPr>
          <w:hyperlink w:anchor="_Toc1108304" w:history="1">
            <w:r w:rsidR="00B658AD" w:rsidRPr="00426882">
              <w:rPr>
                <w:rStyle w:val="Hyperlink"/>
                <w:noProof/>
              </w:rPr>
              <w:t>Included SQL Scripts</w:t>
            </w:r>
            <w:r w:rsidR="00B658AD">
              <w:rPr>
                <w:noProof/>
                <w:webHidden/>
              </w:rPr>
              <w:tab/>
            </w:r>
            <w:r w:rsidR="00B658AD">
              <w:rPr>
                <w:noProof/>
                <w:webHidden/>
              </w:rPr>
              <w:fldChar w:fldCharType="begin"/>
            </w:r>
            <w:r w:rsidR="00B658AD">
              <w:rPr>
                <w:noProof/>
                <w:webHidden/>
              </w:rPr>
              <w:instrText xml:space="preserve"> PAGEREF _Toc1108304 \h </w:instrText>
            </w:r>
            <w:r w:rsidR="00B658AD">
              <w:rPr>
                <w:noProof/>
                <w:webHidden/>
              </w:rPr>
            </w:r>
            <w:r w:rsidR="00B658AD">
              <w:rPr>
                <w:noProof/>
                <w:webHidden/>
              </w:rPr>
              <w:fldChar w:fldCharType="separate"/>
            </w:r>
            <w:r w:rsidR="00B658AD">
              <w:rPr>
                <w:noProof/>
                <w:webHidden/>
              </w:rPr>
              <w:t>37</w:t>
            </w:r>
            <w:r w:rsidR="00B658AD">
              <w:rPr>
                <w:noProof/>
                <w:webHidden/>
              </w:rPr>
              <w:fldChar w:fldCharType="end"/>
            </w:r>
          </w:hyperlink>
        </w:p>
        <w:p w:rsidR="00B658AD" w:rsidRDefault="003F2B1D">
          <w:pPr>
            <w:pStyle w:val="TOC1"/>
            <w:tabs>
              <w:tab w:val="right" w:leader="dot" w:pos="9350"/>
            </w:tabs>
            <w:rPr>
              <w:noProof/>
              <w:lang w:eastAsia="en-US"/>
            </w:rPr>
          </w:pPr>
          <w:hyperlink w:anchor="_Toc1108305" w:history="1">
            <w:r w:rsidR="00B658AD" w:rsidRPr="00426882">
              <w:rPr>
                <w:rStyle w:val="Hyperlink"/>
                <w:noProof/>
              </w:rPr>
              <w:t>END OF DOCUMENT</w:t>
            </w:r>
            <w:r w:rsidR="00B658AD">
              <w:rPr>
                <w:noProof/>
                <w:webHidden/>
              </w:rPr>
              <w:tab/>
            </w:r>
            <w:r w:rsidR="00B658AD">
              <w:rPr>
                <w:noProof/>
                <w:webHidden/>
              </w:rPr>
              <w:fldChar w:fldCharType="begin"/>
            </w:r>
            <w:r w:rsidR="00B658AD">
              <w:rPr>
                <w:noProof/>
                <w:webHidden/>
              </w:rPr>
              <w:instrText xml:space="preserve"> PAGEREF _Toc1108305 \h </w:instrText>
            </w:r>
            <w:r w:rsidR="00B658AD">
              <w:rPr>
                <w:noProof/>
                <w:webHidden/>
              </w:rPr>
            </w:r>
            <w:r w:rsidR="00B658AD">
              <w:rPr>
                <w:noProof/>
                <w:webHidden/>
              </w:rPr>
              <w:fldChar w:fldCharType="separate"/>
            </w:r>
            <w:r w:rsidR="00B658AD">
              <w:rPr>
                <w:noProof/>
                <w:webHidden/>
              </w:rPr>
              <w:t>38</w:t>
            </w:r>
            <w:r w:rsidR="00B658AD">
              <w:rPr>
                <w:noProof/>
                <w:webHidden/>
              </w:rPr>
              <w:fldChar w:fldCharType="end"/>
            </w:r>
          </w:hyperlink>
        </w:p>
        <w:p w:rsidR="006E4698" w:rsidRDefault="006E4698">
          <w:r>
            <w:rPr>
              <w:b/>
              <w:bCs/>
              <w:noProof/>
            </w:rPr>
            <w:fldChar w:fldCharType="end"/>
          </w:r>
        </w:p>
      </w:sdtContent>
    </w:sdt>
    <w:p w:rsidR="000105FF" w:rsidRDefault="000105FF" w:rsidP="006118C9">
      <w:pPr>
        <w:pStyle w:val="Heading1"/>
      </w:pPr>
      <w:bookmarkStart w:id="0" w:name="_Toc1108246"/>
      <w:bookmarkStart w:id="1" w:name="_Toc536186081"/>
      <w:r>
        <w:t>DFIN Analytics Server</w:t>
      </w:r>
      <w:bookmarkEnd w:id="0"/>
    </w:p>
    <w:p w:rsidR="000105FF" w:rsidRPr="000105FF" w:rsidRDefault="000105FF" w:rsidP="000105FF">
      <w:r>
        <w:t>This is the server that controls ALL data collections. When data is pulled (SSIS Jobs) from a monitored server, it is placed into the fact and dimension tables and the SSAS process processes all the data (daily) and builds the analytics cubes. These cubes are then used to feed the reporting/monitoring dashboards (SSRS).</w:t>
      </w:r>
    </w:p>
    <w:p w:rsidR="00955212" w:rsidRDefault="00955212" w:rsidP="006118C9">
      <w:pPr>
        <w:pStyle w:val="Heading1"/>
      </w:pPr>
      <w:bookmarkStart w:id="2" w:name="_Toc1108247"/>
      <w:r>
        <w:t>CONTROL JOBS &amp; SCRIPTS</w:t>
      </w:r>
      <w:bookmarkEnd w:id="2"/>
    </w:p>
    <w:p w:rsidR="00955212" w:rsidRDefault="00955212" w:rsidP="00B5380E">
      <w:pPr>
        <w:pStyle w:val="ListParagraph"/>
        <w:numPr>
          <w:ilvl w:val="0"/>
          <w:numId w:val="37"/>
        </w:numPr>
      </w:pPr>
      <w:r>
        <w:t>Presently, all control programs and scheduling scripts are in PowerShell. This allows the Tool Belt to have one set of control programs that run across all versions of SQL Server, and if needed, other DBMS’s as well.</w:t>
      </w:r>
    </w:p>
    <w:p w:rsidR="00A47FEB" w:rsidRDefault="00A47FEB" w:rsidP="00A47FEB">
      <w:pPr>
        <w:pStyle w:val="ListParagraph"/>
        <w:numPr>
          <w:ilvl w:val="0"/>
          <w:numId w:val="37"/>
        </w:numPr>
      </w:pPr>
      <w:r>
        <w:t>The PULL script is an SSIS job. A table within the Tool Belt Analytics Database (DFINAnalytics.dbo.</w:t>
      </w:r>
      <w:r w:rsidRPr="00A47FEB">
        <w:t>ActiveServers</w:t>
      </w:r>
      <w:r>
        <w:t>) contains a list of ALL servers that are being tracked and having their diagnostics data pulled daily. For more detail, please read the SSIS Tool Belt section in this document.</w:t>
      </w:r>
      <w:r w:rsidR="004076BC">
        <w:t xml:space="preserve"> As part of the SSIS pull, all data, once pulled, is deleted from the Tool Belt tables on the target servers. There is also a scheduled PowerShell job that deletes the data on target servers. (see item </w:t>
      </w:r>
      <w:r w:rsidR="004076BC" w:rsidRPr="008F7B0F">
        <w:t>DFS_CleanDFSTables</w:t>
      </w:r>
      <w:r w:rsidR="004076BC">
        <w:t>)</w:t>
      </w:r>
    </w:p>
    <w:p w:rsidR="00B42401" w:rsidRDefault="00B42401" w:rsidP="00B42401">
      <w:pPr>
        <w:pStyle w:val="ListParagraph"/>
        <w:numPr>
          <w:ilvl w:val="1"/>
          <w:numId w:val="37"/>
        </w:numPr>
      </w:pPr>
      <w:r>
        <w:t>SSIS Job</w:t>
      </w:r>
      <w:bookmarkStart w:id="3" w:name="_GoBack"/>
      <w:bookmarkEnd w:id="3"/>
    </w:p>
    <w:p w:rsidR="002666FA" w:rsidRDefault="002666FA" w:rsidP="002666FA">
      <w:pPr>
        <w:pStyle w:val="ListParagraph"/>
        <w:numPr>
          <w:ilvl w:val="1"/>
          <w:numId w:val="37"/>
        </w:numPr>
      </w:pPr>
      <w:r w:rsidRPr="002666FA">
        <w:t>D:\dev\SQL\DFINAnalytics\DFIN-SSIS-Analytics-Pull\DFIN-SSIS-Analytics-Pull\ToolBeltPull\ToolBeltPull.sln</w:t>
      </w:r>
    </w:p>
    <w:p w:rsidR="00B5380E" w:rsidRPr="00B5380E" w:rsidRDefault="00B5380E" w:rsidP="00B5380E">
      <w:pPr>
        <w:pStyle w:val="ListParagraph"/>
        <w:numPr>
          <w:ilvl w:val="0"/>
          <w:numId w:val="37"/>
        </w:numPr>
        <w:rPr>
          <w:b/>
        </w:rPr>
      </w:pPr>
      <w:r w:rsidRPr="00B5380E">
        <w:rPr>
          <w:b/>
        </w:rPr>
        <w:t>NOTE:</w:t>
      </w:r>
      <w:r w:rsidRPr="00B5380E">
        <w:rPr>
          <w:b/>
        </w:rPr>
        <w:tab/>
        <w:t>all the PowerShell jobs are in folder JobsDFIN.</w:t>
      </w:r>
    </w:p>
    <w:p w:rsidR="00955212" w:rsidRDefault="00955212" w:rsidP="00955212">
      <w:pPr>
        <w:pStyle w:val="Heading2"/>
      </w:pPr>
      <w:bookmarkStart w:id="4" w:name="_Toc1108248"/>
      <w:r>
        <w:t>Scripts</w:t>
      </w:r>
      <w:bookmarkEnd w:id="4"/>
    </w:p>
    <w:p w:rsidR="00955212" w:rsidRDefault="00955212" w:rsidP="00135990">
      <w:pPr>
        <w:ind w:left="3600" w:hanging="3240"/>
      </w:pPr>
      <w:r w:rsidRPr="00955212">
        <w:t>AllInstances.txt</w:t>
      </w:r>
      <w:r>
        <w:tab/>
        <w:t xml:space="preserve">Contains a list of servers, databases, and whether the server/database is an Azure or non-Azure instance. Depending upon whether Azure is involved in the run or not, processes may be slightly different within the </w:t>
      </w:r>
      <w:r w:rsidR="0031483E">
        <w:t>control script.</w:t>
      </w:r>
    </w:p>
    <w:p w:rsidR="004076BC" w:rsidRDefault="004076BC" w:rsidP="00135990">
      <w:pPr>
        <w:ind w:left="3600" w:hanging="3240"/>
      </w:pPr>
      <w:r>
        <w:t>execJobsInActiveDatabase</w:t>
      </w:r>
      <w:r>
        <w:tab/>
        <w:t>This PowerShell job selects jobs from the Master Tool Belt database and executes them. The scheduling is controlled at the job level and the execution of jobs and steps within a job are controlled individually at each level. If a job is disabled, nothing within that job runs. If a job contains multiple steps, any step or multiple steps within that job can be disabled. This action is controlled through the SQL file “</w:t>
      </w:r>
      <w:r w:rsidRPr="004076BC">
        <w:t>D:\dev\SQL\DFINAnalytics\UTIL_ActiveJobs.sql</w:t>
      </w:r>
      <w:r>
        <w:t>”</w:t>
      </w:r>
      <w:r w:rsidR="00135990">
        <w:t xml:space="preserve">. </w:t>
      </w:r>
    </w:p>
    <w:p w:rsidR="00AF2825" w:rsidRDefault="00AF2825" w:rsidP="008A64B5">
      <w:pPr>
        <w:pStyle w:val="Heading2"/>
      </w:pPr>
      <w:bookmarkStart w:id="5" w:name="_Toc1108249"/>
      <w:r w:rsidRPr="00AF2825">
        <w:t>_InstallJobsIntoScheduler.ps1</w:t>
      </w:r>
      <w:bookmarkEnd w:id="5"/>
    </w:p>
    <w:p w:rsidR="00AF2825" w:rsidRPr="00AF2825" w:rsidRDefault="00AF2825" w:rsidP="00AF2825">
      <w:r>
        <w:tab/>
        <w:t xml:space="preserve">In order to simplify the creation of the jobs in the Windows Scheduler on the </w:t>
      </w:r>
      <w:r w:rsidR="00E87BC6">
        <w:t>Analytics Server, this script can easily be modified to create all the jobs. Each of these jobs executes a stored procedure on a monitored server and the monitored servers are contained within the file “</w:t>
      </w:r>
      <w:r w:rsidR="00E87BC6" w:rsidRPr="00955212">
        <w:t>AllInstances.txt</w:t>
      </w:r>
      <w:r w:rsidR="00E87BC6">
        <w:t>” as explained above.</w:t>
      </w:r>
    </w:p>
    <w:p w:rsidR="00955212" w:rsidRDefault="00955212" w:rsidP="008A64B5">
      <w:pPr>
        <w:pStyle w:val="Heading2"/>
      </w:pPr>
      <w:bookmarkStart w:id="6" w:name="_Toc1108250"/>
      <w:r w:rsidRPr="00955212">
        <w:t>_ApplyIVP_AllDatabases.ps1</w:t>
      </w:r>
      <w:bookmarkEnd w:id="6"/>
    </w:p>
    <w:p w:rsidR="00890D35" w:rsidRDefault="00890D35" w:rsidP="00955212">
      <w:pPr>
        <w:ind w:left="1440" w:hanging="1440"/>
      </w:pPr>
    </w:p>
    <w:p w:rsidR="00955212" w:rsidRPr="008A64B5" w:rsidRDefault="00955212" w:rsidP="00955212">
      <w:pPr>
        <w:ind w:left="1440" w:hanging="1440"/>
      </w:pPr>
      <w:r w:rsidRPr="008A64B5">
        <w:t>FILE:</w:t>
      </w:r>
      <w:r w:rsidRPr="008A64B5">
        <w:tab/>
        <w:t>_ApplyIVP_AllDatabases.ps1</w:t>
      </w:r>
    </w:p>
    <w:p w:rsidR="00955212" w:rsidRPr="008A64B5" w:rsidRDefault="00955212" w:rsidP="00955212">
      <w:pPr>
        <w:ind w:left="1440" w:hanging="1440"/>
      </w:pPr>
      <w:r w:rsidRPr="008A64B5">
        <w:t>Purpose:</w:t>
      </w:r>
      <w:r w:rsidRPr="008A64B5">
        <w:tab/>
        <w:t>Manually execute this script and it will update all databases in the control file</w:t>
      </w:r>
    </w:p>
    <w:p w:rsidR="00955212" w:rsidRPr="008A64B5" w:rsidRDefault="00955212" w:rsidP="00955212">
      <w:pPr>
        <w:ind w:left="1440" w:hanging="1440"/>
      </w:pPr>
      <w:r w:rsidRPr="008A64B5">
        <w:t>Control:</w:t>
      </w:r>
      <w:r w:rsidRPr="008A64B5">
        <w:tab/>
        <w:t>DFINAnalytics\ControlFiles\AllInstances.txt</w:t>
      </w:r>
    </w:p>
    <w:p w:rsidR="008A64B5" w:rsidRPr="008A64B5" w:rsidRDefault="008A64B5" w:rsidP="008A64B5">
      <w:pPr>
        <w:shd w:val="clear" w:color="auto" w:fill="FFFFFF"/>
        <w:autoSpaceDE w:val="0"/>
        <w:autoSpaceDN w:val="0"/>
        <w:adjustRightInd w:val="0"/>
        <w:spacing w:after="0" w:line="240" w:lineRule="auto"/>
      </w:pPr>
      <w:r w:rsidRPr="008A64B5">
        <w:t>Executes:</w:t>
      </w:r>
      <w:r w:rsidRPr="008A64B5">
        <w:tab/>
        <w:t xml:space="preserve">DFINAnalytics\BATCH_FILES\IVP_DFINAnalytics.sql </w:t>
      </w:r>
    </w:p>
    <w:p w:rsidR="008A64B5" w:rsidRDefault="008A64B5" w:rsidP="00955212">
      <w:pPr>
        <w:ind w:left="1440" w:hanging="1440"/>
      </w:pPr>
    </w:p>
    <w:p w:rsidR="00955212" w:rsidRDefault="008A64B5" w:rsidP="008A64B5">
      <w:pPr>
        <w:pStyle w:val="Heading2"/>
      </w:pPr>
      <w:bookmarkStart w:id="7" w:name="_Toc1108251"/>
      <w:r w:rsidRPr="008A64B5">
        <w:t>JOB_UTIL_Monitor_TPS.ps1</w:t>
      </w:r>
      <w:bookmarkEnd w:id="7"/>
    </w:p>
    <w:p w:rsidR="00890D35" w:rsidRDefault="00890D35" w:rsidP="008A64B5">
      <w:pPr>
        <w:ind w:left="1440" w:hanging="1440"/>
      </w:pPr>
    </w:p>
    <w:p w:rsidR="008A64B5" w:rsidRPr="008A64B5" w:rsidRDefault="008A64B5" w:rsidP="008A64B5">
      <w:pPr>
        <w:ind w:left="1440" w:hanging="1440"/>
      </w:pPr>
      <w:r w:rsidRPr="008A64B5">
        <w:t>FILE:</w:t>
      </w:r>
      <w:r w:rsidRPr="008A64B5">
        <w:tab/>
        <w:t>JOB_ UTIL_Monitor_TPS.ps1</w:t>
      </w:r>
    </w:p>
    <w:p w:rsidR="008A64B5" w:rsidRPr="008A64B5" w:rsidRDefault="008A64B5" w:rsidP="008A64B5">
      <w:pPr>
        <w:ind w:left="1440" w:hanging="1440"/>
      </w:pPr>
      <w:r w:rsidRPr="008A64B5">
        <w:t>Purpose:</w:t>
      </w:r>
      <w:r w:rsidRPr="008A64B5">
        <w:tab/>
        <w:t>This executes the</w:t>
      </w:r>
      <w:r w:rsidR="002B3E2D">
        <w:t xml:space="preserve"> monitor that tracks the transactions per second that are executing on the target database and what each type of transaction is with respect to CRUD.</w:t>
      </w:r>
    </w:p>
    <w:p w:rsidR="008A64B5" w:rsidRPr="008A64B5" w:rsidRDefault="008A64B5" w:rsidP="008A64B5">
      <w:pPr>
        <w:ind w:left="1440" w:hanging="1440"/>
      </w:pPr>
      <w:r w:rsidRPr="008A64B5">
        <w:t>Control:</w:t>
      </w:r>
      <w:r w:rsidRPr="008A64B5">
        <w:tab/>
        <w:t>DFINAnalytics\ControlFiles\AllInstances.txt</w:t>
      </w:r>
    </w:p>
    <w:p w:rsidR="008A64B5" w:rsidRPr="008A64B5" w:rsidRDefault="008A64B5" w:rsidP="008A64B5">
      <w:pPr>
        <w:shd w:val="clear" w:color="auto" w:fill="FFFFFF"/>
        <w:autoSpaceDE w:val="0"/>
        <w:autoSpaceDN w:val="0"/>
        <w:adjustRightInd w:val="0"/>
        <w:spacing w:after="0" w:line="240" w:lineRule="auto"/>
        <w:ind w:left="1440" w:hanging="1440"/>
      </w:pPr>
      <w:r w:rsidRPr="008A64B5">
        <w:t>Executes</w:t>
      </w:r>
      <w:r w:rsidRPr="008A64B5">
        <w:tab/>
        <w:t xml:space="preserve">sp_UTIL_TxMonitorIDX </w:t>
      </w:r>
    </w:p>
    <w:p w:rsidR="008A64B5" w:rsidRDefault="008A64B5" w:rsidP="008A64B5">
      <w:pPr>
        <w:shd w:val="clear" w:color="auto" w:fill="FFFFFF"/>
        <w:autoSpaceDE w:val="0"/>
        <w:autoSpaceDN w:val="0"/>
        <w:adjustRightInd w:val="0"/>
        <w:spacing w:after="0" w:line="240" w:lineRule="auto"/>
        <w:ind w:left="1440" w:hanging="1440"/>
      </w:pPr>
      <w:r w:rsidRPr="008A64B5">
        <w:tab/>
        <w:t xml:space="preserve">sp_UTIL_TxMonitorTableStats </w:t>
      </w:r>
    </w:p>
    <w:p w:rsidR="00AE5375" w:rsidRPr="008A64B5" w:rsidRDefault="00AE5375" w:rsidP="008A64B5">
      <w:pPr>
        <w:shd w:val="clear" w:color="auto" w:fill="FFFFFF"/>
        <w:autoSpaceDE w:val="0"/>
        <w:autoSpaceDN w:val="0"/>
        <w:adjustRightInd w:val="0"/>
        <w:spacing w:after="0" w:line="240" w:lineRule="auto"/>
        <w:ind w:left="1440" w:hanging="1440"/>
      </w:pPr>
    </w:p>
    <w:p w:rsidR="008A64B5" w:rsidRDefault="002C547B" w:rsidP="002C547B">
      <w:pPr>
        <w:pStyle w:val="Heading2"/>
      </w:pPr>
      <w:bookmarkStart w:id="8" w:name="_Toc1108252"/>
      <w:r w:rsidRPr="002C547B">
        <w:t>JOB_UTIL_DefragAllIndexes</w:t>
      </w:r>
      <w:bookmarkEnd w:id="8"/>
    </w:p>
    <w:p w:rsidR="00890D35" w:rsidRDefault="00890D35" w:rsidP="002C547B">
      <w:pPr>
        <w:ind w:left="1440" w:hanging="1440"/>
      </w:pPr>
    </w:p>
    <w:p w:rsidR="002C547B" w:rsidRPr="008A64B5" w:rsidRDefault="002C547B" w:rsidP="002C547B">
      <w:pPr>
        <w:ind w:left="1440" w:hanging="1440"/>
      </w:pPr>
      <w:r w:rsidRPr="008A64B5">
        <w:t>FILE:</w:t>
      </w:r>
      <w:r w:rsidRPr="008A64B5">
        <w:tab/>
      </w:r>
      <w:r w:rsidR="00D7347B" w:rsidRPr="00D7347B">
        <w:t>JOB_ UTIL_ReorgFragmentedIndexes.ps1</w:t>
      </w:r>
    </w:p>
    <w:p w:rsidR="002C547B" w:rsidRPr="008A64B5" w:rsidRDefault="00B02118" w:rsidP="002C547B">
      <w:pPr>
        <w:ind w:left="1440" w:hanging="1440"/>
      </w:pPr>
      <w:r>
        <w:t>Purpose:</w:t>
      </w:r>
      <w:r>
        <w:tab/>
      </w:r>
    </w:p>
    <w:p w:rsidR="002C547B" w:rsidRPr="008A64B5" w:rsidRDefault="002C547B" w:rsidP="002C547B">
      <w:pPr>
        <w:ind w:left="1440" w:hanging="1440"/>
      </w:pPr>
      <w:r w:rsidRPr="008A64B5">
        <w:t>Control:</w:t>
      </w:r>
      <w:r w:rsidRPr="008A64B5">
        <w:tab/>
      </w:r>
      <w:r w:rsidR="00B02118" w:rsidRPr="008A64B5">
        <w:t>DFINAnalytics\ControlFiles\AllInstances.txt</w:t>
      </w:r>
    </w:p>
    <w:p w:rsidR="002C547B" w:rsidRPr="008A64B5" w:rsidRDefault="002C547B" w:rsidP="002C547B">
      <w:pPr>
        <w:shd w:val="clear" w:color="auto" w:fill="FFFFFF"/>
        <w:autoSpaceDE w:val="0"/>
        <w:autoSpaceDN w:val="0"/>
        <w:adjustRightInd w:val="0"/>
        <w:spacing w:after="0" w:line="240" w:lineRule="auto"/>
        <w:ind w:left="1440" w:hanging="1440"/>
      </w:pPr>
      <w:r w:rsidRPr="008A64B5">
        <w:t>Executes</w:t>
      </w:r>
      <w:r w:rsidRPr="008A64B5">
        <w:tab/>
        <w:t xml:space="preserve"> </w:t>
      </w:r>
    </w:p>
    <w:p w:rsidR="002C547B" w:rsidRPr="002C547B" w:rsidRDefault="002C547B" w:rsidP="002C547B"/>
    <w:p w:rsidR="002C547B" w:rsidRDefault="002C547B" w:rsidP="002C547B">
      <w:pPr>
        <w:pStyle w:val="Heading2"/>
      </w:pPr>
      <w:bookmarkStart w:id="9" w:name="_Toc1108253"/>
      <w:r w:rsidRPr="002C547B">
        <w:t>JOB_UTIL_ReorgFragmentedIndexes</w:t>
      </w:r>
      <w:bookmarkEnd w:id="9"/>
    </w:p>
    <w:p w:rsidR="00890D35" w:rsidRDefault="00890D35" w:rsidP="002C547B">
      <w:pPr>
        <w:ind w:left="1440" w:hanging="1440"/>
      </w:pPr>
    </w:p>
    <w:p w:rsidR="002C547B" w:rsidRPr="008A64B5" w:rsidRDefault="002C547B" w:rsidP="002C547B">
      <w:pPr>
        <w:ind w:left="1440" w:hanging="1440"/>
      </w:pPr>
      <w:r w:rsidRPr="008A64B5">
        <w:t>FILE:</w:t>
      </w:r>
      <w:r w:rsidRPr="008A64B5">
        <w:tab/>
      </w:r>
      <w:r w:rsidR="00890D35" w:rsidRPr="00890D35">
        <w:t>JOB_ UTIL_ReorgFragmentedIndexes.ps1</w:t>
      </w:r>
    </w:p>
    <w:p w:rsidR="002C547B" w:rsidRPr="008A64B5" w:rsidRDefault="002C547B" w:rsidP="002C547B">
      <w:pPr>
        <w:ind w:left="1440" w:hanging="1440"/>
      </w:pPr>
      <w:r w:rsidRPr="008A64B5">
        <w:t>Purpose:</w:t>
      </w:r>
      <w:r w:rsidRPr="008A64B5">
        <w:tab/>
      </w:r>
    </w:p>
    <w:p w:rsidR="002C547B" w:rsidRPr="008A64B5" w:rsidRDefault="002C547B" w:rsidP="002C547B">
      <w:pPr>
        <w:ind w:left="1440" w:hanging="1440"/>
      </w:pPr>
      <w:r w:rsidRPr="008A64B5">
        <w:t>Control:</w:t>
      </w:r>
      <w:r w:rsidRPr="008A64B5">
        <w:tab/>
      </w:r>
      <w:r w:rsidR="00B02118" w:rsidRPr="008A64B5">
        <w:t>DFINAnalytics\ControlFiles\AllInstances.txt</w:t>
      </w:r>
    </w:p>
    <w:p w:rsidR="002C547B" w:rsidRDefault="002C547B" w:rsidP="002C547B">
      <w:pPr>
        <w:shd w:val="clear" w:color="auto" w:fill="FFFFFF"/>
        <w:autoSpaceDE w:val="0"/>
        <w:autoSpaceDN w:val="0"/>
        <w:adjustRightInd w:val="0"/>
        <w:spacing w:after="0" w:line="240" w:lineRule="auto"/>
        <w:ind w:left="1440" w:hanging="1440"/>
      </w:pPr>
      <w:r w:rsidRPr="008A64B5">
        <w:t>Executes</w:t>
      </w:r>
      <w:r w:rsidRPr="008A64B5">
        <w:tab/>
      </w:r>
    </w:p>
    <w:p w:rsidR="00AE5375" w:rsidRPr="008A64B5" w:rsidRDefault="00AE5375" w:rsidP="002C547B">
      <w:pPr>
        <w:shd w:val="clear" w:color="auto" w:fill="FFFFFF"/>
        <w:autoSpaceDE w:val="0"/>
        <w:autoSpaceDN w:val="0"/>
        <w:adjustRightInd w:val="0"/>
        <w:spacing w:after="0" w:line="240" w:lineRule="auto"/>
        <w:ind w:left="1440" w:hanging="1440"/>
      </w:pPr>
    </w:p>
    <w:p w:rsidR="002C547B" w:rsidRDefault="002C547B" w:rsidP="002C547B">
      <w:pPr>
        <w:pStyle w:val="Heading2"/>
      </w:pPr>
      <w:bookmarkStart w:id="10" w:name="_Toc1108254"/>
      <w:r w:rsidRPr="002C547B">
        <w:t>JOB_CaptureWorstPerfQuery</w:t>
      </w:r>
      <w:bookmarkEnd w:id="10"/>
    </w:p>
    <w:p w:rsidR="00890D35" w:rsidRDefault="00890D35" w:rsidP="002C547B">
      <w:pPr>
        <w:ind w:left="1440" w:hanging="1440"/>
      </w:pPr>
    </w:p>
    <w:p w:rsidR="002C547B" w:rsidRPr="008A64B5" w:rsidRDefault="002C547B" w:rsidP="002C547B">
      <w:pPr>
        <w:ind w:left="1440" w:hanging="1440"/>
      </w:pPr>
      <w:r w:rsidRPr="008A64B5">
        <w:t>FILE:</w:t>
      </w:r>
      <w:r w:rsidRPr="008A64B5">
        <w:tab/>
      </w:r>
      <w:r w:rsidR="00D7347B" w:rsidRPr="00D7347B">
        <w:t>JOB_CaptureWorstPerfQuery.ps1</w:t>
      </w:r>
    </w:p>
    <w:p w:rsidR="002C547B" w:rsidRPr="008A64B5" w:rsidRDefault="00B02118" w:rsidP="002C547B">
      <w:pPr>
        <w:ind w:left="1440" w:hanging="1440"/>
      </w:pPr>
      <w:r>
        <w:t>Purpose:</w:t>
      </w:r>
      <w:r>
        <w:tab/>
      </w:r>
    </w:p>
    <w:p w:rsidR="002C547B" w:rsidRPr="008A64B5" w:rsidRDefault="002C547B" w:rsidP="002C547B">
      <w:pPr>
        <w:ind w:left="1440" w:hanging="1440"/>
      </w:pPr>
      <w:r w:rsidRPr="008A64B5">
        <w:t>Control:</w:t>
      </w:r>
      <w:r w:rsidRPr="008A64B5">
        <w:tab/>
      </w:r>
    </w:p>
    <w:p w:rsidR="00890D35" w:rsidRDefault="002C547B" w:rsidP="00890D35">
      <w:pPr>
        <w:shd w:val="clear" w:color="auto" w:fill="FFFFFF"/>
        <w:autoSpaceDE w:val="0"/>
        <w:autoSpaceDN w:val="0"/>
        <w:adjustRightInd w:val="0"/>
        <w:spacing w:after="0" w:line="240" w:lineRule="auto"/>
        <w:ind w:left="1440" w:hanging="1440"/>
      </w:pPr>
      <w:r w:rsidRPr="008A64B5">
        <w:t>Executes</w:t>
      </w:r>
      <w:r w:rsidRPr="008A64B5">
        <w:tab/>
      </w:r>
      <w:r w:rsidR="00890D35">
        <w:t xml:space="preserve">sp_UTIL_IO_BoundQry2000 </w:t>
      </w:r>
    </w:p>
    <w:p w:rsidR="00890D35" w:rsidRDefault="00890D35" w:rsidP="00890D35">
      <w:pPr>
        <w:shd w:val="clear" w:color="auto" w:fill="FFFFFF"/>
        <w:autoSpaceDE w:val="0"/>
        <w:autoSpaceDN w:val="0"/>
        <w:adjustRightInd w:val="0"/>
        <w:spacing w:after="0" w:line="240" w:lineRule="auto"/>
        <w:ind w:left="1440"/>
      </w:pPr>
      <w:r>
        <w:t>sp_UTIL_CPU_BoundQry2000 ;'</w:t>
      </w:r>
    </w:p>
    <w:p w:rsidR="00890D35" w:rsidRDefault="00890D35" w:rsidP="00890D35">
      <w:pPr>
        <w:shd w:val="clear" w:color="auto" w:fill="FFFFFF"/>
        <w:autoSpaceDE w:val="0"/>
        <w:autoSpaceDN w:val="0"/>
        <w:adjustRightInd w:val="0"/>
        <w:spacing w:after="0" w:line="240" w:lineRule="auto"/>
        <w:ind w:left="1440"/>
      </w:pPr>
      <w:r w:rsidRPr="00890D35">
        <w:t>UTIL_Process_QrysPlans</w:t>
      </w:r>
    </w:p>
    <w:p w:rsidR="00890D35" w:rsidRDefault="00890D35" w:rsidP="00890D35">
      <w:pPr>
        <w:shd w:val="clear" w:color="auto" w:fill="FFFFFF"/>
        <w:autoSpaceDE w:val="0"/>
        <w:autoSpaceDN w:val="0"/>
        <w:adjustRightInd w:val="0"/>
        <w:spacing w:after="0" w:line="240" w:lineRule="auto"/>
        <w:ind w:left="1440" w:hanging="1440"/>
      </w:pPr>
    </w:p>
    <w:p w:rsidR="002C547B" w:rsidRDefault="002C547B" w:rsidP="002C547B">
      <w:pPr>
        <w:pStyle w:val="Heading2"/>
      </w:pPr>
      <w:bookmarkStart w:id="11" w:name="_Toc1108255"/>
      <w:r w:rsidRPr="002C547B">
        <w:t>JOB_DFS_CleanDFSTables</w:t>
      </w:r>
      <w:bookmarkEnd w:id="11"/>
    </w:p>
    <w:p w:rsidR="002B3E2D" w:rsidRPr="002B3E2D" w:rsidRDefault="002B3E2D" w:rsidP="002B3E2D"/>
    <w:p w:rsidR="002C547B" w:rsidRPr="008A64B5" w:rsidRDefault="002C547B" w:rsidP="002C547B">
      <w:pPr>
        <w:ind w:left="1440" w:hanging="1440"/>
      </w:pPr>
      <w:r w:rsidRPr="008A64B5">
        <w:t>FILE:</w:t>
      </w:r>
      <w:r w:rsidRPr="008A64B5">
        <w:tab/>
      </w:r>
    </w:p>
    <w:p w:rsidR="002C547B" w:rsidRPr="008A64B5" w:rsidRDefault="002C547B" w:rsidP="002C547B">
      <w:pPr>
        <w:ind w:left="1440" w:hanging="1440"/>
      </w:pPr>
      <w:r w:rsidRPr="008A64B5">
        <w:t>Purpose:</w:t>
      </w:r>
      <w:r w:rsidRPr="008A64B5">
        <w:tab/>
        <w:t xml:space="preserve"> </w:t>
      </w:r>
    </w:p>
    <w:p w:rsidR="002C547B" w:rsidRPr="008A64B5" w:rsidRDefault="002C547B" w:rsidP="002C547B">
      <w:pPr>
        <w:ind w:left="1440" w:hanging="1440"/>
      </w:pPr>
      <w:r w:rsidRPr="008A64B5">
        <w:t>Control:</w:t>
      </w:r>
      <w:r w:rsidRPr="008A64B5">
        <w:tab/>
      </w:r>
    </w:p>
    <w:p w:rsidR="002C547B" w:rsidRDefault="002C547B" w:rsidP="002C547B">
      <w:pPr>
        <w:shd w:val="clear" w:color="auto" w:fill="FFFFFF"/>
        <w:autoSpaceDE w:val="0"/>
        <w:autoSpaceDN w:val="0"/>
        <w:adjustRightInd w:val="0"/>
        <w:spacing w:after="0" w:line="240" w:lineRule="auto"/>
        <w:ind w:left="1440" w:hanging="1440"/>
      </w:pPr>
      <w:r w:rsidRPr="008A64B5">
        <w:t>Executes</w:t>
      </w:r>
      <w:r w:rsidRPr="008A64B5">
        <w:tab/>
        <w:t xml:space="preserve"> </w:t>
      </w:r>
    </w:p>
    <w:p w:rsidR="00AE5375" w:rsidRPr="008A64B5" w:rsidRDefault="00AE5375" w:rsidP="002C547B">
      <w:pPr>
        <w:shd w:val="clear" w:color="auto" w:fill="FFFFFF"/>
        <w:autoSpaceDE w:val="0"/>
        <w:autoSpaceDN w:val="0"/>
        <w:adjustRightInd w:val="0"/>
        <w:spacing w:after="0" w:line="240" w:lineRule="auto"/>
        <w:ind w:left="1440" w:hanging="1440"/>
      </w:pPr>
    </w:p>
    <w:p w:rsidR="002C547B" w:rsidRDefault="002C547B" w:rsidP="002C547B">
      <w:pPr>
        <w:pStyle w:val="Heading2"/>
      </w:pPr>
      <w:bookmarkStart w:id="12" w:name="_Toc1108256"/>
      <w:r w:rsidRPr="002C547B">
        <w:t>JOB_DFS_GetAllTableSizesAndRowCnt</w:t>
      </w:r>
      <w:bookmarkEnd w:id="12"/>
    </w:p>
    <w:p w:rsidR="002B3E2D" w:rsidRDefault="002B3E2D" w:rsidP="002C547B">
      <w:pPr>
        <w:ind w:left="1440" w:hanging="1440"/>
      </w:pPr>
    </w:p>
    <w:p w:rsidR="002C547B" w:rsidRPr="008A64B5" w:rsidRDefault="002C547B" w:rsidP="002C547B">
      <w:pPr>
        <w:ind w:left="1440" w:hanging="1440"/>
      </w:pPr>
      <w:r w:rsidRPr="008A64B5">
        <w:t>FILE:</w:t>
      </w:r>
      <w:r w:rsidRPr="008A64B5">
        <w:tab/>
      </w:r>
    </w:p>
    <w:p w:rsidR="002C547B" w:rsidRPr="008A64B5" w:rsidRDefault="002C547B" w:rsidP="002C547B">
      <w:pPr>
        <w:ind w:left="1440" w:hanging="1440"/>
      </w:pPr>
      <w:r w:rsidRPr="008A64B5">
        <w:t>Purpose:</w:t>
      </w:r>
      <w:r w:rsidRPr="008A64B5">
        <w:tab/>
        <w:t xml:space="preserve"> </w:t>
      </w:r>
    </w:p>
    <w:p w:rsidR="002C547B" w:rsidRPr="008A64B5" w:rsidRDefault="002C547B" w:rsidP="002C547B">
      <w:pPr>
        <w:ind w:left="1440" w:hanging="1440"/>
      </w:pPr>
      <w:r w:rsidRPr="008A64B5">
        <w:t>Control:</w:t>
      </w:r>
      <w:r w:rsidRPr="008A64B5">
        <w:tab/>
      </w:r>
    </w:p>
    <w:p w:rsidR="002C547B" w:rsidRDefault="002C547B" w:rsidP="002C547B">
      <w:pPr>
        <w:shd w:val="clear" w:color="auto" w:fill="FFFFFF"/>
        <w:autoSpaceDE w:val="0"/>
        <w:autoSpaceDN w:val="0"/>
        <w:adjustRightInd w:val="0"/>
        <w:spacing w:after="0" w:line="240" w:lineRule="auto"/>
        <w:ind w:left="1440" w:hanging="1440"/>
      </w:pPr>
      <w:r w:rsidRPr="008A64B5">
        <w:t>Executes</w:t>
      </w:r>
      <w:r w:rsidRPr="008A64B5">
        <w:tab/>
        <w:t xml:space="preserve"> </w:t>
      </w:r>
    </w:p>
    <w:p w:rsidR="00AE5375" w:rsidRPr="008A64B5" w:rsidRDefault="00AE5375" w:rsidP="002C547B">
      <w:pPr>
        <w:shd w:val="clear" w:color="auto" w:fill="FFFFFF"/>
        <w:autoSpaceDE w:val="0"/>
        <w:autoSpaceDN w:val="0"/>
        <w:adjustRightInd w:val="0"/>
        <w:spacing w:after="0" w:line="240" w:lineRule="auto"/>
        <w:ind w:left="1440" w:hanging="1440"/>
      </w:pPr>
    </w:p>
    <w:p w:rsidR="002C547B" w:rsidRDefault="002C547B" w:rsidP="002C547B">
      <w:pPr>
        <w:pStyle w:val="Heading2"/>
      </w:pPr>
      <w:bookmarkStart w:id="13" w:name="_Toc1108257"/>
      <w:r w:rsidRPr="002C547B">
        <w:t>JOB_DFS_MonitorLocks</w:t>
      </w:r>
      <w:bookmarkEnd w:id="13"/>
    </w:p>
    <w:p w:rsidR="002B3E2D" w:rsidRDefault="002B3E2D" w:rsidP="002C547B">
      <w:pPr>
        <w:ind w:left="1440" w:hanging="1440"/>
      </w:pPr>
    </w:p>
    <w:p w:rsidR="002C547B" w:rsidRPr="008A64B5" w:rsidRDefault="002C547B" w:rsidP="002C547B">
      <w:pPr>
        <w:ind w:left="1440" w:hanging="1440"/>
      </w:pPr>
      <w:r w:rsidRPr="008A64B5">
        <w:t>FILE:</w:t>
      </w:r>
      <w:r w:rsidRPr="008A64B5">
        <w:tab/>
      </w:r>
    </w:p>
    <w:p w:rsidR="002C547B" w:rsidRPr="008A64B5" w:rsidRDefault="002C547B" w:rsidP="002C547B">
      <w:pPr>
        <w:ind w:left="1440" w:hanging="1440"/>
      </w:pPr>
      <w:r w:rsidRPr="008A64B5">
        <w:t>Purpose:</w:t>
      </w:r>
      <w:r w:rsidRPr="008A64B5">
        <w:tab/>
        <w:t xml:space="preserve"> </w:t>
      </w:r>
    </w:p>
    <w:p w:rsidR="002C547B" w:rsidRPr="008A64B5" w:rsidRDefault="002C547B" w:rsidP="002C547B">
      <w:pPr>
        <w:ind w:left="1440" w:hanging="1440"/>
      </w:pPr>
      <w:r w:rsidRPr="008A64B5">
        <w:t>Control:</w:t>
      </w:r>
      <w:r w:rsidRPr="008A64B5">
        <w:tab/>
      </w:r>
    </w:p>
    <w:p w:rsidR="002C547B" w:rsidRDefault="002C547B" w:rsidP="002C547B">
      <w:pPr>
        <w:shd w:val="clear" w:color="auto" w:fill="FFFFFF"/>
        <w:autoSpaceDE w:val="0"/>
        <w:autoSpaceDN w:val="0"/>
        <w:adjustRightInd w:val="0"/>
        <w:spacing w:after="0" w:line="240" w:lineRule="auto"/>
        <w:ind w:left="1440" w:hanging="1440"/>
      </w:pPr>
      <w:r w:rsidRPr="008A64B5">
        <w:t>Executes</w:t>
      </w:r>
      <w:r w:rsidRPr="008A64B5">
        <w:tab/>
        <w:t xml:space="preserve"> </w:t>
      </w:r>
    </w:p>
    <w:p w:rsidR="00AE5375" w:rsidRPr="008A64B5" w:rsidRDefault="00AE5375" w:rsidP="002C547B">
      <w:pPr>
        <w:shd w:val="clear" w:color="auto" w:fill="FFFFFF"/>
        <w:autoSpaceDE w:val="0"/>
        <w:autoSpaceDN w:val="0"/>
        <w:adjustRightInd w:val="0"/>
        <w:spacing w:after="0" w:line="240" w:lineRule="auto"/>
        <w:ind w:left="1440" w:hanging="1440"/>
      </w:pPr>
    </w:p>
    <w:p w:rsidR="002C547B" w:rsidRDefault="002C547B" w:rsidP="002C547B">
      <w:pPr>
        <w:pStyle w:val="Heading2"/>
      </w:pPr>
      <w:bookmarkStart w:id="14" w:name="_Toc1108258"/>
      <w:r w:rsidRPr="002C547B">
        <w:t>JOB_MonitorWorkload</w:t>
      </w:r>
      <w:bookmarkEnd w:id="14"/>
    </w:p>
    <w:p w:rsidR="002B3E2D" w:rsidRDefault="002B3E2D" w:rsidP="002C547B">
      <w:pPr>
        <w:ind w:left="1440" w:hanging="1440"/>
      </w:pPr>
    </w:p>
    <w:p w:rsidR="002C547B" w:rsidRPr="008A64B5" w:rsidRDefault="002C547B" w:rsidP="002C547B">
      <w:pPr>
        <w:ind w:left="1440" w:hanging="1440"/>
      </w:pPr>
      <w:r w:rsidRPr="008A64B5">
        <w:t>FILE:</w:t>
      </w:r>
      <w:r w:rsidRPr="008A64B5">
        <w:tab/>
      </w:r>
    </w:p>
    <w:p w:rsidR="002C547B" w:rsidRPr="008A64B5" w:rsidRDefault="002C547B" w:rsidP="002C547B">
      <w:pPr>
        <w:ind w:left="1440" w:hanging="1440"/>
      </w:pPr>
      <w:r w:rsidRPr="008A64B5">
        <w:t>Purpose:</w:t>
      </w:r>
      <w:r w:rsidRPr="008A64B5">
        <w:tab/>
        <w:t xml:space="preserve"> </w:t>
      </w:r>
    </w:p>
    <w:p w:rsidR="002C547B" w:rsidRPr="008A64B5" w:rsidRDefault="002C547B" w:rsidP="002C547B">
      <w:pPr>
        <w:ind w:left="1440" w:hanging="1440"/>
      </w:pPr>
      <w:r w:rsidRPr="008A64B5">
        <w:t>Control:</w:t>
      </w:r>
      <w:r w:rsidRPr="008A64B5">
        <w:tab/>
      </w:r>
    </w:p>
    <w:p w:rsidR="002C547B" w:rsidRDefault="002C547B" w:rsidP="002C547B">
      <w:pPr>
        <w:shd w:val="clear" w:color="auto" w:fill="FFFFFF"/>
        <w:autoSpaceDE w:val="0"/>
        <w:autoSpaceDN w:val="0"/>
        <w:adjustRightInd w:val="0"/>
        <w:spacing w:after="0" w:line="240" w:lineRule="auto"/>
        <w:ind w:left="1440" w:hanging="1440"/>
      </w:pPr>
      <w:r w:rsidRPr="008A64B5">
        <w:t>Executes</w:t>
      </w:r>
      <w:r w:rsidRPr="008A64B5">
        <w:tab/>
        <w:t xml:space="preserve"> </w:t>
      </w:r>
    </w:p>
    <w:p w:rsidR="00AE5375" w:rsidRPr="008A64B5" w:rsidRDefault="00AE5375" w:rsidP="002C547B">
      <w:pPr>
        <w:shd w:val="clear" w:color="auto" w:fill="FFFFFF"/>
        <w:autoSpaceDE w:val="0"/>
        <w:autoSpaceDN w:val="0"/>
        <w:adjustRightInd w:val="0"/>
        <w:spacing w:after="0" w:line="240" w:lineRule="auto"/>
        <w:ind w:left="1440" w:hanging="1440"/>
      </w:pPr>
    </w:p>
    <w:p w:rsidR="002C547B" w:rsidRDefault="002C547B" w:rsidP="002C547B">
      <w:pPr>
        <w:pStyle w:val="Heading2"/>
      </w:pPr>
      <w:bookmarkStart w:id="15" w:name="_Toc1108259"/>
      <w:r w:rsidRPr="002C547B">
        <w:t>JOB_UTIL_DbMon_IndexVolitity</w:t>
      </w:r>
      <w:bookmarkEnd w:id="15"/>
    </w:p>
    <w:p w:rsidR="002B3E2D" w:rsidRDefault="002B3E2D" w:rsidP="002C547B">
      <w:pPr>
        <w:ind w:left="1440" w:hanging="1440"/>
      </w:pPr>
    </w:p>
    <w:p w:rsidR="002C547B" w:rsidRPr="008A64B5" w:rsidRDefault="002C547B" w:rsidP="002C547B">
      <w:pPr>
        <w:ind w:left="1440" w:hanging="1440"/>
      </w:pPr>
      <w:r w:rsidRPr="008A64B5">
        <w:t>FILE:</w:t>
      </w:r>
      <w:r w:rsidRPr="008A64B5">
        <w:tab/>
      </w:r>
    </w:p>
    <w:p w:rsidR="002C547B" w:rsidRPr="008A64B5" w:rsidRDefault="002C547B" w:rsidP="002C547B">
      <w:pPr>
        <w:ind w:left="1440" w:hanging="1440"/>
      </w:pPr>
      <w:r w:rsidRPr="008A64B5">
        <w:t>Purpose:</w:t>
      </w:r>
      <w:r w:rsidRPr="008A64B5">
        <w:tab/>
        <w:t xml:space="preserve"> </w:t>
      </w:r>
    </w:p>
    <w:p w:rsidR="002C547B" w:rsidRPr="008A64B5" w:rsidRDefault="002C547B" w:rsidP="002C547B">
      <w:pPr>
        <w:ind w:left="1440" w:hanging="1440"/>
      </w:pPr>
      <w:r w:rsidRPr="008A64B5">
        <w:t>Control:</w:t>
      </w:r>
      <w:r w:rsidRPr="008A64B5">
        <w:tab/>
      </w:r>
    </w:p>
    <w:p w:rsidR="002C547B" w:rsidRDefault="002C547B" w:rsidP="002C547B">
      <w:pPr>
        <w:shd w:val="clear" w:color="auto" w:fill="FFFFFF"/>
        <w:autoSpaceDE w:val="0"/>
        <w:autoSpaceDN w:val="0"/>
        <w:adjustRightInd w:val="0"/>
        <w:spacing w:after="0" w:line="240" w:lineRule="auto"/>
        <w:ind w:left="1440" w:hanging="1440"/>
      </w:pPr>
      <w:r w:rsidRPr="008A64B5">
        <w:t>Executes</w:t>
      </w:r>
      <w:r w:rsidRPr="008A64B5">
        <w:tab/>
        <w:t xml:space="preserve"> </w:t>
      </w:r>
    </w:p>
    <w:p w:rsidR="00AE5375" w:rsidRPr="008A64B5" w:rsidRDefault="00AE5375" w:rsidP="002C547B">
      <w:pPr>
        <w:shd w:val="clear" w:color="auto" w:fill="FFFFFF"/>
        <w:autoSpaceDE w:val="0"/>
        <w:autoSpaceDN w:val="0"/>
        <w:adjustRightInd w:val="0"/>
        <w:spacing w:after="0" w:line="240" w:lineRule="auto"/>
        <w:ind w:left="1440" w:hanging="1440"/>
      </w:pPr>
    </w:p>
    <w:p w:rsidR="002C547B" w:rsidRDefault="002C547B" w:rsidP="002C547B">
      <w:pPr>
        <w:pStyle w:val="Heading2"/>
      </w:pPr>
      <w:bookmarkStart w:id="16" w:name="_Toc1108260"/>
      <w:r w:rsidRPr="002C547B">
        <w:t>JOB_UTIL_DFS_DbSize</w:t>
      </w:r>
      <w:bookmarkEnd w:id="16"/>
    </w:p>
    <w:p w:rsidR="002B3E2D" w:rsidRDefault="002B3E2D" w:rsidP="002C547B">
      <w:pPr>
        <w:ind w:left="1440" w:hanging="1440"/>
      </w:pPr>
    </w:p>
    <w:p w:rsidR="002C547B" w:rsidRPr="008A64B5" w:rsidRDefault="002C547B" w:rsidP="002C547B">
      <w:pPr>
        <w:ind w:left="1440" w:hanging="1440"/>
      </w:pPr>
      <w:r w:rsidRPr="008A64B5">
        <w:t>FILE:</w:t>
      </w:r>
      <w:r w:rsidRPr="008A64B5">
        <w:tab/>
      </w:r>
    </w:p>
    <w:p w:rsidR="002C547B" w:rsidRPr="008A64B5" w:rsidRDefault="002C547B" w:rsidP="002C547B">
      <w:pPr>
        <w:ind w:left="1440" w:hanging="1440"/>
      </w:pPr>
      <w:r w:rsidRPr="008A64B5">
        <w:t>Purpose:</w:t>
      </w:r>
      <w:r w:rsidRPr="008A64B5">
        <w:tab/>
        <w:t xml:space="preserve"> </w:t>
      </w:r>
    </w:p>
    <w:p w:rsidR="002C547B" w:rsidRPr="008A64B5" w:rsidRDefault="002C547B" w:rsidP="002C547B">
      <w:pPr>
        <w:ind w:left="1440" w:hanging="1440"/>
      </w:pPr>
      <w:r w:rsidRPr="008A64B5">
        <w:t>Control:</w:t>
      </w:r>
      <w:r w:rsidRPr="008A64B5">
        <w:tab/>
      </w:r>
    </w:p>
    <w:p w:rsidR="002C547B" w:rsidRDefault="002C547B" w:rsidP="002C547B">
      <w:pPr>
        <w:shd w:val="clear" w:color="auto" w:fill="FFFFFF"/>
        <w:autoSpaceDE w:val="0"/>
        <w:autoSpaceDN w:val="0"/>
        <w:adjustRightInd w:val="0"/>
        <w:spacing w:after="0" w:line="240" w:lineRule="auto"/>
        <w:ind w:left="1440" w:hanging="1440"/>
      </w:pPr>
      <w:r w:rsidRPr="008A64B5">
        <w:t>Executes</w:t>
      </w:r>
      <w:r w:rsidRPr="008A64B5">
        <w:tab/>
        <w:t xml:space="preserve"> </w:t>
      </w:r>
    </w:p>
    <w:p w:rsidR="00AE5375" w:rsidRPr="008A64B5" w:rsidRDefault="00AE5375" w:rsidP="002C547B">
      <w:pPr>
        <w:shd w:val="clear" w:color="auto" w:fill="FFFFFF"/>
        <w:autoSpaceDE w:val="0"/>
        <w:autoSpaceDN w:val="0"/>
        <w:adjustRightInd w:val="0"/>
        <w:spacing w:after="0" w:line="240" w:lineRule="auto"/>
        <w:ind w:left="1440" w:hanging="1440"/>
      </w:pPr>
    </w:p>
    <w:p w:rsidR="002C547B" w:rsidRDefault="002C547B" w:rsidP="002C547B">
      <w:pPr>
        <w:pStyle w:val="Heading2"/>
      </w:pPr>
      <w:bookmarkStart w:id="17" w:name="_Toc1108261"/>
      <w:r w:rsidRPr="002C547B">
        <w:t>JOB_UTIL_GetIndexStats</w:t>
      </w:r>
      <w:bookmarkEnd w:id="17"/>
    </w:p>
    <w:p w:rsidR="002B3E2D" w:rsidRDefault="002B3E2D" w:rsidP="002C547B">
      <w:pPr>
        <w:ind w:left="1440" w:hanging="1440"/>
      </w:pPr>
    </w:p>
    <w:p w:rsidR="002C547B" w:rsidRPr="008A64B5" w:rsidRDefault="002C547B" w:rsidP="002C547B">
      <w:pPr>
        <w:ind w:left="1440" w:hanging="1440"/>
      </w:pPr>
      <w:r w:rsidRPr="008A64B5">
        <w:t>FILE:</w:t>
      </w:r>
      <w:r w:rsidRPr="008A64B5">
        <w:tab/>
      </w:r>
    </w:p>
    <w:p w:rsidR="002C547B" w:rsidRPr="008A64B5" w:rsidRDefault="002C547B" w:rsidP="002C547B">
      <w:pPr>
        <w:ind w:left="1440" w:hanging="1440"/>
      </w:pPr>
      <w:r w:rsidRPr="008A64B5">
        <w:t>Purpose:</w:t>
      </w:r>
      <w:r w:rsidRPr="008A64B5">
        <w:tab/>
        <w:t xml:space="preserve"> </w:t>
      </w:r>
    </w:p>
    <w:p w:rsidR="002C547B" w:rsidRPr="008A64B5" w:rsidRDefault="002C547B" w:rsidP="002C547B">
      <w:pPr>
        <w:ind w:left="1440" w:hanging="1440"/>
      </w:pPr>
      <w:r w:rsidRPr="008A64B5">
        <w:t>Control:</w:t>
      </w:r>
      <w:r w:rsidRPr="008A64B5">
        <w:tab/>
      </w:r>
    </w:p>
    <w:p w:rsidR="002C547B" w:rsidRDefault="002C547B" w:rsidP="002C547B">
      <w:pPr>
        <w:shd w:val="clear" w:color="auto" w:fill="FFFFFF"/>
        <w:autoSpaceDE w:val="0"/>
        <w:autoSpaceDN w:val="0"/>
        <w:adjustRightInd w:val="0"/>
        <w:spacing w:after="0" w:line="240" w:lineRule="auto"/>
        <w:ind w:left="1440" w:hanging="1440"/>
      </w:pPr>
      <w:r w:rsidRPr="008A64B5">
        <w:t>Executes</w:t>
      </w:r>
      <w:r w:rsidRPr="008A64B5">
        <w:tab/>
        <w:t xml:space="preserve"> </w:t>
      </w:r>
    </w:p>
    <w:p w:rsidR="00AE5375" w:rsidRPr="008A64B5" w:rsidRDefault="00AE5375" w:rsidP="002C547B">
      <w:pPr>
        <w:shd w:val="clear" w:color="auto" w:fill="FFFFFF"/>
        <w:autoSpaceDE w:val="0"/>
        <w:autoSpaceDN w:val="0"/>
        <w:adjustRightInd w:val="0"/>
        <w:spacing w:after="0" w:line="240" w:lineRule="auto"/>
        <w:ind w:left="1440" w:hanging="1440"/>
      </w:pPr>
    </w:p>
    <w:p w:rsidR="002C547B" w:rsidRDefault="002C547B" w:rsidP="002C547B">
      <w:pPr>
        <w:pStyle w:val="Heading2"/>
      </w:pPr>
      <w:bookmarkStart w:id="18" w:name="_Toc1108262"/>
      <w:r w:rsidRPr="002C547B">
        <w:t>JOB_UTIL_MonitorDeadlocks</w:t>
      </w:r>
      <w:bookmarkEnd w:id="18"/>
    </w:p>
    <w:p w:rsidR="002B3E2D" w:rsidRDefault="002B3E2D" w:rsidP="002C547B">
      <w:pPr>
        <w:ind w:left="1440" w:hanging="1440"/>
      </w:pPr>
    </w:p>
    <w:p w:rsidR="002C547B" w:rsidRPr="008A64B5" w:rsidRDefault="002C547B" w:rsidP="002C547B">
      <w:pPr>
        <w:ind w:left="1440" w:hanging="1440"/>
      </w:pPr>
      <w:r w:rsidRPr="008A64B5">
        <w:t>FILE:</w:t>
      </w:r>
      <w:r w:rsidRPr="008A64B5">
        <w:tab/>
      </w:r>
    </w:p>
    <w:p w:rsidR="002C547B" w:rsidRPr="008A64B5" w:rsidRDefault="002C547B" w:rsidP="002C547B">
      <w:pPr>
        <w:ind w:left="1440" w:hanging="1440"/>
      </w:pPr>
      <w:r w:rsidRPr="008A64B5">
        <w:t>Purpose:</w:t>
      </w:r>
      <w:r w:rsidRPr="008A64B5">
        <w:tab/>
        <w:t xml:space="preserve"> </w:t>
      </w:r>
    </w:p>
    <w:p w:rsidR="002C547B" w:rsidRPr="008A64B5" w:rsidRDefault="002C547B" w:rsidP="002C547B">
      <w:pPr>
        <w:ind w:left="1440" w:hanging="1440"/>
      </w:pPr>
      <w:r w:rsidRPr="008A64B5">
        <w:t>Control:</w:t>
      </w:r>
      <w:r w:rsidRPr="008A64B5">
        <w:tab/>
      </w:r>
    </w:p>
    <w:p w:rsidR="002C547B" w:rsidRDefault="002C547B" w:rsidP="002C547B">
      <w:pPr>
        <w:shd w:val="clear" w:color="auto" w:fill="FFFFFF"/>
        <w:autoSpaceDE w:val="0"/>
        <w:autoSpaceDN w:val="0"/>
        <w:adjustRightInd w:val="0"/>
        <w:spacing w:after="0" w:line="240" w:lineRule="auto"/>
        <w:ind w:left="1440" w:hanging="1440"/>
      </w:pPr>
      <w:r w:rsidRPr="008A64B5">
        <w:t>Executes</w:t>
      </w:r>
      <w:r w:rsidRPr="008A64B5">
        <w:tab/>
        <w:t xml:space="preserve"> </w:t>
      </w:r>
    </w:p>
    <w:p w:rsidR="00AE5375" w:rsidRPr="008A64B5" w:rsidRDefault="00AE5375" w:rsidP="002C547B">
      <w:pPr>
        <w:shd w:val="clear" w:color="auto" w:fill="FFFFFF"/>
        <w:autoSpaceDE w:val="0"/>
        <w:autoSpaceDN w:val="0"/>
        <w:adjustRightInd w:val="0"/>
        <w:spacing w:after="0" w:line="240" w:lineRule="auto"/>
        <w:ind w:left="1440" w:hanging="1440"/>
      </w:pPr>
    </w:p>
    <w:p w:rsidR="002C547B" w:rsidRDefault="002C547B" w:rsidP="002C547B">
      <w:pPr>
        <w:pStyle w:val="Heading2"/>
      </w:pPr>
      <w:bookmarkStart w:id="19" w:name="_Toc1108263"/>
      <w:r w:rsidRPr="002C547B">
        <w:t>JOB_UTIL_QryPlanStats</w:t>
      </w:r>
      <w:bookmarkEnd w:id="19"/>
    </w:p>
    <w:p w:rsidR="002B3E2D" w:rsidRDefault="002B3E2D" w:rsidP="002C547B">
      <w:pPr>
        <w:ind w:left="1440" w:hanging="1440"/>
      </w:pPr>
    </w:p>
    <w:p w:rsidR="002C547B" w:rsidRPr="008A64B5" w:rsidRDefault="002C547B" w:rsidP="002C547B">
      <w:pPr>
        <w:ind w:left="1440" w:hanging="1440"/>
      </w:pPr>
      <w:r w:rsidRPr="008A64B5">
        <w:t>FILE:</w:t>
      </w:r>
      <w:r w:rsidRPr="008A64B5">
        <w:tab/>
      </w:r>
    </w:p>
    <w:p w:rsidR="002C547B" w:rsidRPr="008A64B5" w:rsidRDefault="002C547B" w:rsidP="002C547B">
      <w:pPr>
        <w:ind w:left="1440" w:hanging="1440"/>
      </w:pPr>
      <w:r w:rsidRPr="008A64B5">
        <w:t>Purpose:</w:t>
      </w:r>
      <w:r w:rsidRPr="008A64B5">
        <w:tab/>
        <w:t xml:space="preserve"> </w:t>
      </w:r>
    </w:p>
    <w:p w:rsidR="002C547B" w:rsidRPr="008A64B5" w:rsidRDefault="002C547B" w:rsidP="002C547B">
      <w:pPr>
        <w:ind w:left="1440" w:hanging="1440"/>
      </w:pPr>
      <w:r w:rsidRPr="008A64B5">
        <w:t>Control:</w:t>
      </w:r>
      <w:r w:rsidRPr="008A64B5">
        <w:tab/>
      </w:r>
    </w:p>
    <w:p w:rsidR="002C547B" w:rsidRDefault="002C547B" w:rsidP="002C547B">
      <w:pPr>
        <w:shd w:val="clear" w:color="auto" w:fill="FFFFFF"/>
        <w:autoSpaceDE w:val="0"/>
        <w:autoSpaceDN w:val="0"/>
        <w:adjustRightInd w:val="0"/>
        <w:spacing w:after="0" w:line="240" w:lineRule="auto"/>
        <w:ind w:left="1440" w:hanging="1440"/>
      </w:pPr>
      <w:r w:rsidRPr="008A64B5">
        <w:t>Executes</w:t>
      </w:r>
      <w:r w:rsidRPr="008A64B5">
        <w:tab/>
        <w:t xml:space="preserve"> </w:t>
      </w:r>
    </w:p>
    <w:p w:rsidR="00AE5375" w:rsidRPr="008A64B5" w:rsidRDefault="00AE5375" w:rsidP="002C547B">
      <w:pPr>
        <w:shd w:val="clear" w:color="auto" w:fill="FFFFFF"/>
        <w:autoSpaceDE w:val="0"/>
        <w:autoSpaceDN w:val="0"/>
        <w:adjustRightInd w:val="0"/>
        <w:spacing w:after="0" w:line="240" w:lineRule="auto"/>
        <w:ind w:left="1440" w:hanging="1440"/>
      </w:pPr>
    </w:p>
    <w:p w:rsidR="002C547B" w:rsidRDefault="002C547B" w:rsidP="002C547B">
      <w:pPr>
        <w:pStyle w:val="Heading2"/>
      </w:pPr>
      <w:bookmarkStart w:id="20" w:name="_Toc1108264"/>
      <w:r w:rsidRPr="002C547B">
        <w:t>JOB_UTIL_TrackSessionWaitStats</w:t>
      </w:r>
      <w:bookmarkEnd w:id="20"/>
    </w:p>
    <w:p w:rsidR="002B3E2D" w:rsidRDefault="002B3E2D" w:rsidP="002C547B">
      <w:pPr>
        <w:ind w:left="1440" w:hanging="1440"/>
      </w:pPr>
    </w:p>
    <w:p w:rsidR="002C547B" w:rsidRPr="008A64B5" w:rsidRDefault="002C547B" w:rsidP="002C547B">
      <w:pPr>
        <w:ind w:left="1440" w:hanging="1440"/>
      </w:pPr>
      <w:r w:rsidRPr="008A64B5">
        <w:t>FILE:</w:t>
      </w:r>
      <w:r w:rsidRPr="008A64B5">
        <w:tab/>
      </w:r>
    </w:p>
    <w:p w:rsidR="002C547B" w:rsidRPr="008A64B5" w:rsidRDefault="002C547B" w:rsidP="002C547B">
      <w:pPr>
        <w:ind w:left="1440" w:hanging="1440"/>
      </w:pPr>
      <w:r w:rsidRPr="008A64B5">
        <w:t>Purpose:</w:t>
      </w:r>
      <w:r w:rsidRPr="008A64B5">
        <w:tab/>
        <w:t xml:space="preserve"> </w:t>
      </w:r>
    </w:p>
    <w:p w:rsidR="002C547B" w:rsidRPr="008A64B5" w:rsidRDefault="002C547B" w:rsidP="002C547B">
      <w:pPr>
        <w:ind w:left="1440" w:hanging="1440"/>
      </w:pPr>
      <w:r w:rsidRPr="008A64B5">
        <w:t>Control:</w:t>
      </w:r>
      <w:r w:rsidRPr="008A64B5">
        <w:tab/>
      </w:r>
    </w:p>
    <w:p w:rsidR="002C547B" w:rsidRDefault="002C547B" w:rsidP="002C547B">
      <w:pPr>
        <w:shd w:val="clear" w:color="auto" w:fill="FFFFFF"/>
        <w:autoSpaceDE w:val="0"/>
        <w:autoSpaceDN w:val="0"/>
        <w:adjustRightInd w:val="0"/>
        <w:spacing w:after="0" w:line="240" w:lineRule="auto"/>
        <w:ind w:left="1440" w:hanging="1440"/>
      </w:pPr>
      <w:r w:rsidRPr="008A64B5">
        <w:t>Executes</w:t>
      </w:r>
      <w:r w:rsidRPr="008A64B5">
        <w:tab/>
        <w:t xml:space="preserve"> </w:t>
      </w:r>
    </w:p>
    <w:p w:rsidR="00AE5375" w:rsidRPr="008A64B5" w:rsidRDefault="00AE5375" w:rsidP="002C547B">
      <w:pPr>
        <w:shd w:val="clear" w:color="auto" w:fill="FFFFFF"/>
        <w:autoSpaceDE w:val="0"/>
        <w:autoSpaceDN w:val="0"/>
        <w:adjustRightInd w:val="0"/>
        <w:spacing w:after="0" w:line="240" w:lineRule="auto"/>
        <w:ind w:left="1440" w:hanging="1440"/>
      </w:pPr>
    </w:p>
    <w:p w:rsidR="002C547B" w:rsidRPr="008A64B5" w:rsidRDefault="002C547B" w:rsidP="002C547B">
      <w:pPr>
        <w:pStyle w:val="Heading2"/>
      </w:pPr>
      <w:bookmarkStart w:id="21" w:name="_Toc1108265"/>
      <w:r w:rsidRPr="002C547B">
        <w:t>JOB_UTIL_TxMonitorTableStats</w:t>
      </w:r>
      <w:bookmarkEnd w:id="21"/>
    </w:p>
    <w:p w:rsidR="002B3E2D" w:rsidRDefault="002B3E2D" w:rsidP="002C547B">
      <w:pPr>
        <w:ind w:left="1440" w:hanging="1440"/>
      </w:pPr>
    </w:p>
    <w:p w:rsidR="002C547B" w:rsidRPr="008A64B5" w:rsidRDefault="002C547B" w:rsidP="002C547B">
      <w:pPr>
        <w:ind w:left="1440" w:hanging="1440"/>
      </w:pPr>
      <w:r w:rsidRPr="008A64B5">
        <w:t>FILE:</w:t>
      </w:r>
      <w:r w:rsidRPr="008A64B5">
        <w:tab/>
      </w:r>
    </w:p>
    <w:p w:rsidR="002C547B" w:rsidRPr="008A64B5" w:rsidRDefault="002C547B" w:rsidP="002C547B">
      <w:pPr>
        <w:ind w:left="1440" w:hanging="1440"/>
      </w:pPr>
      <w:r w:rsidRPr="008A64B5">
        <w:t>Purpose:</w:t>
      </w:r>
      <w:r w:rsidRPr="008A64B5">
        <w:tab/>
        <w:t xml:space="preserve"> </w:t>
      </w:r>
    </w:p>
    <w:p w:rsidR="002C547B" w:rsidRPr="008A64B5" w:rsidRDefault="002C547B" w:rsidP="002C547B">
      <w:pPr>
        <w:ind w:left="1440" w:hanging="1440"/>
      </w:pPr>
      <w:r w:rsidRPr="008A64B5">
        <w:t>Control:</w:t>
      </w:r>
      <w:r w:rsidRPr="008A64B5">
        <w:tab/>
      </w:r>
    </w:p>
    <w:p w:rsidR="002C547B" w:rsidRDefault="002C547B" w:rsidP="002C547B">
      <w:pPr>
        <w:shd w:val="clear" w:color="auto" w:fill="FFFFFF"/>
        <w:autoSpaceDE w:val="0"/>
        <w:autoSpaceDN w:val="0"/>
        <w:adjustRightInd w:val="0"/>
        <w:spacing w:after="0" w:line="240" w:lineRule="auto"/>
        <w:ind w:left="1440" w:hanging="1440"/>
      </w:pPr>
      <w:r w:rsidRPr="008A64B5">
        <w:t>Executes</w:t>
      </w:r>
      <w:r w:rsidRPr="008A64B5">
        <w:tab/>
        <w:t xml:space="preserve"> </w:t>
      </w:r>
    </w:p>
    <w:p w:rsidR="00AE5375" w:rsidRDefault="00AE5375" w:rsidP="002C547B">
      <w:pPr>
        <w:shd w:val="clear" w:color="auto" w:fill="FFFFFF"/>
        <w:autoSpaceDE w:val="0"/>
        <w:autoSpaceDN w:val="0"/>
        <w:adjustRightInd w:val="0"/>
        <w:spacing w:after="0" w:line="240" w:lineRule="auto"/>
        <w:ind w:left="1440" w:hanging="1440"/>
      </w:pPr>
    </w:p>
    <w:p w:rsidR="0084589C" w:rsidRDefault="0084589C" w:rsidP="0084589C">
      <w:pPr>
        <w:pStyle w:val="Heading2"/>
      </w:pPr>
      <w:bookmarkStart w:id="22" w:name="_Toc1108266"/>
      <w:r w:rsidRPr="0084589C">
        <w:t>JOB_UTIL_DBSpace</w:t>
      </w:r>
      <w:bookmarkEnd w:id="22"/>
    </w:p>
    <w:p w:rsidR="002B3E2D" w:rsidRDefault="002B3E2D" w:rsidP="0084589C">
      <w:pPr>
        <w:ind w:left="1440" w:hanging="1440"/>
      </w:pPr>
    </w:p>
    <w:p w:rsidR="00B02118" w:rsidRDefault="00B02118" w:rsidP="0084589C">
      <w:pPr>
        <w:ind w:left="1440" w:hanging="1440"/>
      </w:pPr>
      <w:r>
        <w:t>NOTE:</w:t>
      </w:r>
      <w:r>
        <w:tab/>
        <w:t>This will not run against Azure.</w:t>
      </w:r>
    </w:p>
    <w:p w:rsidR="0084589C" w:rsidRPr="008A64B5" w:rsidRDefault="0084589C" w:rsidP="0084589C">
      <w:pPr>
        <w:ind w:left="1440" w:hanging="1440"/>
      </w:pPr>
      <w:r w:rsidRPr="008A64B5">
        <w:t>FILE:</w:t>
      </w:r>
      <w:r w:rsidRPr="008A64B5">
        <w:tab/>
      </w:r>
    </w:p>
    <w:p w:rsidR="0084589C" w:rsidRPr="008A64B5" w:rsidRDefault="004076BC" w:rsidP="0084589C">
      <w:pPr>
        <w:ind w:left="1440" w:hanging="1440"/>
      </w:pPr>
      <w:r>
        <w:t>Purpose:</w:t>
      </w:r>
      <w:r>
        <w:tab/>
      </w:r>
    </w:p>
    <w:p w:rsidR="0084589C" w:rsidRPr="008A64B5" w:rsidRDefault="0084589C" w:rsidP="0084589C">
      <w:pPr>
        <w:ind w:left="1440" w:hanging="1440"/>
      </w:pPr>
      <w:r w:rsidRPr="008A64B5">
        <w:t>Control:</w:t>
      </w:r>
      <w:r w:rsidRPr="008A64B5">
        <w:tab/>
      </w:r>
    </w:p>
    <w:p w:rsidR="0084589C" w:rsidRDefault="0084589C" w:rsidP="0084589C">
      <w:pPr>
        <w:shd w:val="clear" w:color="auto" w:fill="FFFFFF"/>
        <w:autoSpaceDE w:val="0"/>
        <w:autoSpaceDN w:val="0"/>
        <w:adjustRightInd w:val="0"/>
        <w:spacing w:after="0" w:line="240" w:lineRule="auto"/>
        <w:ind w:left="1440" w:hanging="1440"/>
      </w:pPr>
      <w:r w:rsidRPr="008A64B5">
        <w:t>Executes</w:t>
      </w:r>
      <w:r w:rsidRPr="008A64B5">
        <w:tab/>
      </w:r>
    </w:p>
    <w:p w:rsidR="00AE5375" w:rsidRDefault="00AE5375" w:rsidP="0084589C">
      <w:pPr>
        <w:shd w:val="clear" w:color="auto" w:fill="FFFFFF"/>
        <w:autoSpaceDE w:val="0"/>
        <w:autoSpaceDN w:val="0"/>
        <w:adjustRightInd w:val="0"/>
        <w:spacing w:after="0" w:line="240" w:lineRule="auto"/>
        <w:ind w:left="1440" w:hanging="1440"/>
      </w:pPr>
    </w:p>
    <w:p w:rsidR="0084589C" w:rsidRPr="0084589C" w:rsidRDefault="0084589C" w:rsidP="0084589C">
      <w:pPr>
        <w:pStyle w:val="Heading2"/>
      </w:pPr>
      <w:bookmarkStart w:id="23" w:name="_Toc1108267"/>
      <w:r w:rsidRPr="0084589C">
        <w:t>JOB_UTIL_DBTableSpace</w:t>
      </w:r>
      <w:bookmarkEnd w:id="23"/>
    </w:p>
    <w:p w:rsidR="002B3E2D" w:rsidRDefault="002B3E2D" w:rsidP="0084589C">
      <w:pPr>
        <w:ind w:left="1440" w:hanging="1440"/>
      </w:pPr>
    </w:p>
    <w:p w:rsidR="0084589C" w:rsidRPr="008A64B5" w:rsidRDefault="0084589C" w:rsidP="0084589C">
      <w:pPr>
        <w:ind w:left="1440" w:hanging="1440"/>
      </w:pPr>
      <w:r w:rsidRPr="008A64B5">
        <w:t>FILE:</w:t>
      </w:r>
      <w:r w:rsidRPr="008A64B5">
        <w:tab/>
      </w:r>
    </w:p>
    <w:p w:rsidR="0084589C" w:rsidRPr="008A64B5" w:rsidRDefault="0084589C" w:rsidP="0084589C">
      <w:pPr>
        <w:ind w:left="1440" w:hanging="1440"/>
      </w:pPr>
      <w:r w:rsidRPr="008A64B5">
        <w:t>Purpose:</w:t>
      </w:r>
      <w:r w:rsidRPr="008A64B5">
        <w:tab/>
      </w:r>
    </w:p>
    <w:p w:rsidR="0084589C" w:rsidRPr="008A64B5" w:rsidRDefault="0084589C" w:rsidP="0084589C">
      <w:pPr>
        <w:ind w:left="1440" w:hanging="1440"/>
      </w:pPr>
      <w:r w:rsidRPr="008A64B5">
        <w:t>Control:</w:t>
      </w:r>
      <w:r w:rsidRPr="008A64B5">
        <w:tab/>
      </w:r>
    </w:p>
    <w:p w:rsidR="0084589C" w:rsidRDefault="0084589C" w:rsidP="0084589C">
      <w:pPr>
        <w:shd w:val="clear" w:color="auto" w:fill="FFFFFF"/>
        <w:autoSpaceDE w:val="0"/>
        <w:autoSpaceDN w:val="0"/>
        <w:adjustRightInd w:val="0"/>
        <w:spacing w:after="0" w:line="240" w:lineRule="auto"/>
        <w:ind w:left="1440" w:hanging="1440"/>
      </w:pPr>
      <w:r w:rsidRPr="008A64B5">
        <w:t>Executes</w:t>
      </w:r>
      <w:r w:rsidRPr="008A64B5">
        <w:tab/>
      </w:r>
    </w:p>
    <w:p w:rsidR="00AE5375" w:rsidRDefault="00AE5375" w:rsidP="0084589C">
      <w:pPr>
        <w:shd w:val="clear" w:color="auto" w:fill="FFFFFF"/>
        <w:autoSpaceDE w:val="0"/>
        <w:autoSpaceDN w:val="0"/>
        <w:adjustRightInd w:val="0"/>
        <w:spacing w:after="0" w:line="240" w:lineRule="auto"/>
        <w:ind w:left="1440" w:hanging="1440"/>
      </w:pPr>
    </w:p>
    <w:p w:rsidR="00C965B2" w:rsidRPr="008F7B0F" w:rsidRDefault="00C965B2" w:rsidP="00B7666C">
      <w:pPr>
        <w:pStyle w:val="Heading2"/>
      </w:pPr>
      <w:bookmarkStart w:id="24" w:name="_Toc1108268"/>
      <w:r w:rsidRPr="008F7B0F">
        <w:t>DFS_CleanDFSTables</w:t>
      </w:r>
      <w:bookmarkEnd w:id="1"/>
      <w:bookmarkEnd w:id="24"/>
    </w:p>
    <w:p w:rsidR="00C965B2" w:rsidRPr="008F7B0F" w:rsidRDefault="00C965B2" w:rsidP="00C965B2">
      <w:r w:rsidRPr="008F7B0F">
        <w:t xml:space="preserve">This cleans the DFS tables removing all records older than </w:t>
      </w:r>
      <w:r w:rsidR="00D101FF">
        <w:t>X</w:t>
      </w:r>
      <w:r w:rsidR="006F0DF6">
        <w:t xml:space="preserve"> number of </w:t>
      </w:r>
      <w:r w:rsidRPr="008F7B0F">
        <w:t>days as supplied in the parms.</w:t>
      </w:r>
    </w:p>
    <w:p w:rsidR="00C965B2" w:rsidRPr="008F7B0F" w:rsidRDefault="00C965B2" w:rsidP="006D74B9">
      <w:pPr>
        <w:pStyle w:val="ListParagraph"/>
        <w:ind w:left="1890" w:hanging="1890"/>
      </w:pPr>
      <w:r w:rsidRPr="008F7B0F">
        <w:t>SQL:</w:t>
      </w:r>
      <w:r w:rsidRPr="008F7B0F">
        <w:tab/>
        <w:t>DFINAnalytics\DFS_CleanDFSTables.sql</w:t>
      </w:r>
    </w:p>
    <w:p w:rsidR="00C965B2" w:rsidRPr="008F7B0F" w:rsidRDefault="00C965B2" w:rsidP="00B36175">
      <w:pPr>
        <w:ind w:left="1800" w:hanging="1800"/>
      </w:pPr>
      <w:r w:rsidRPr="008F7B0F">
        <w:t>PROC:</w:t>
      </w:r>
      <w:r w:rsidRPr="008F7B0F">
        <w:tab/>
        <w:t>DFS_CleanDFSTables</w:t>
      </w:r>
    </w:p>
    <w:p w:rsidR="00C965B2" w:rsidRPr="008F7B0F" w:rsidRDefault="00C965B2" w:rsidP="00B36175">
      <w:pPr>
        <w:ind w:left="1800" w:hanging="1800"/>
      </w:pPr>
      <w:r w:rsidRPr="008F7B0F">
        <w:t>PARMS:</w:t>
      </w:r>
      <w:r w:rsidRPr="008F7B0F">
        <w:tab/>
        <w:t>@DaysToDelete int = 3</w:t>
      </w:r>
    </w:p>
    <w:p w:rsidR="00C965B2" w:rsidRDefault="00C965B2" w:rsidP="00B36175">
      <w:pPr>
        <w:ind w:left="1800" w:hanging="1800"/>
      </w:pPr>
      <w:r w:rsidRPr="008F7B0F">
        <w:tab/>
        <w:t>In this setting, all records older than 3 days will be deleted.</w:t>
      </w:r>
    </w:p>
    <w:p w:rsidR="006D3ADF" w:rsidRPr="008F7B0F" w:rsidRDefault="006D3ADF" w:rsidP="00B36175">
      <w:pPr>
        <w:ind w:left="1800" w:hanging="1800"/>
      </w:pPr>
      <w:r>
        <w:t>JOB:</w:t>
      </w:r>
      <w:r>
        <w:tab/>
      </w:r>
      <w:r w:rsidR="00B36175">
        <w:t>J</w:t>
      </w:r>
      <w:r w:rsidRPr="006D3ADF">
        <w:t>OB_DFS_CleanDFSTables</w:t>
      </w:r>
    </w:p>
    <w:p w:rsidR="00C965B2" w:rsidRDefault="00C965B2" w:rsidP="000A0F9B"/>
    <w:p w:rsidR="00517D9A" w:rsidRDefault="00517D9A" w:rsidP="00B7666C">
      <w:pPr>
        <w:pStyle w:val="Heading2"/>
      </w:pPr>
      <w:bookmarkStart w:id="25" w:name="_Toc1108269"/>
      <w:r w:rsidRPr="00517D9A">
        <w:t>_Eme</w:t>
      </w:r>
      <w:r>
        <w:t>rgency_StartAllAnalyticsJobs</w:t>
      </w:r>
      <w:bookmarkEnd w:id="25"/>
    </w:p>
    <w:p w:rsidR="00517D9A" w:rsidRDefault="00517D9A" w:rsidP="000A0F9B">
      <w:r>
        <w:t>When this proc is executed, it immediately launches, in parallel, all the Analytics Capture Jobs. This can be done in the case of a hung or deadlocked process and all the currently active process stats are wanted.</w:t>
      </w:r>
    </w:p>
    <w:p w:rsidR="00517D9A" w:rsidRDefault="00517D9A" w:rsidP="000A0F9B">
      <w:r>
        <w:t>SQL:</w:t>
      </w:r>
      <w:r>
        <w:tab/>
      </w:r>
      <w:r w:rsidRPr="00517D9A">
        <w:t>DFINAnalytics\_Emergency_StartAllAnalyticsJobs.sql</w:t>
      </w:r>
    </w:p>
    <w:p w:rsidR="00517D9A" w:rsidRDefault="00517D9A" w:rsidP="000A0F9B">
      <w:r>
        <w:t>TBL:</w:t>
      </w:r>
      <w:r>
        <w:tab/>
        <w:t>NONE</w:t>
      </w:r>
    </w:p>
    <w:p w:rsidR="00517D9A" w:rsidRDefault="00517D9A" w:rsidP="000A0F9B">
      <w:r>
        <w:t>JOB:</w:t>
      </w:r>
      <w:r>
        <w:tab/>
        <w:t>NONE</w:t>
      </w:r>
    </w:p>
    <w:p w:rsidR="00517D9A" w:rsidRPr="008F7B0F" w:rsidRDefault="00517D9A" w:rsidP="000A0F9B"/>
    <w:p w:rsidR="00F9122B" w:rsidRPr="008F7B0F" w:rsidRDefault="00B7666C" w:rsidP="00B7666C">
      <w:pPr>
        <w:pStyle w:val="Heading2"/>
      </w:pPr>
      <w:bookmarkStart w:id="26" w:name="_Toc1108270"/>
      <w:r w:rsidRPr="008F7B0F">
        <w:t>JOB_UTIL_DFS_DbSize</w:t>
      </w:r>
      <w:bookmarkEnd w:id="26"/>
    </w:p>
    <w:p w:rsidR="00F9122B" w:rsidRPr="008F7B0F" w:rsidRDefault="00F9122B" w:rsidP="00F9122B">
      <w:r w:rsidRPr="008F7B0F">
        <w:t>Tracks database and file growth.</w:t>
      </w:r>
    </w:p>
    <w:p w:rsidR="00F9122B" w:rsidRPr="008F7B0F" w:rsidRDefault="00F9122B" w:rsidP="00F9122B"/>
    <w:p w:rsidR="00F9122B" w:rsidRPr="008F7B0F" w:rsidRDefault="00F9122B" w:rsidP="000A0F9B">
      <w:r w:rsidRPr="008F7B0F">
        <w:t>SQL:</w:t>
      </w:r>
      <w:r w:rsidRPr="008F7B0F">
        <w:tab/>
        <w:t>DFINAnalytics\UTIL_DatabaseAndFileSize.sql</w:t>
      </w:r>
    </w:p>
    <w:p w:rsidR="00083233" w:rsidRPr="008F7B0F" w:rsidRDefault="00083233" w:rsidP="000A0F9B">
      <w:r w:rsidRPr="008F7B0F">
        <w:t>TBL:</w:t>
      </w:r>
      <w:r w:rsidRPr="008F7B0F">
        <w:tab/>
        <w:t>[DFS_DbFileSizing]</w:t>
      </w:r>
    </w:p>
    <w:p w:rsidR="00F9122B" w:rsidRPr="008F7B0F" w:rsidRDefault="00F9122B" w:rsidP="000A0F9B">
      <w:r w:rsidRPr="008F7B0F">
        <w:t>JOB:</w:t>
      </w:r>
      <w:r w:rsidRPr="008F7B0F">
        <w:tab/>
        <w:t>JOB_UTIL_DFS_DbSize</w:t>
      </w:r>
    </w:p>
    <w:p w:rsidR="00F9122B" w:rsidRDefault="00F9122B" w:rsidP="000A0F9B"/>
    <w:p w:rsidR="00B7666C" w:rsidRDefault="00B7666C" w:rsidP="0000581E">
      <w:pPr>
        <w:pStyle w:val="Heading1"/>
      </w:pPr>
      <w:r>
        <w:br w:type="page"/>
      </w:r>
      <w:bookmarkStart w:id="27" w:name="_Toc1108271"/>
      <w:r>
        <w:t>Diagnostic Routines</w:t>
      </w:r>
      <w:bookmarkEnd w:id="27"/>
    </w:p>
    <w:p w:rsidR="00B7666C" w:rsidRDefault="0000581E" w:rsidP="000A0F9B">
      <w:r>
        <w:t xml:space="preserve">The following is a list of the diagnostic routines that are executed by the Tool Belt and a brief explanation </w:t>
      </w:r>
      <w:r w:rsidR="00B4741D">
        <w:t>of what each one captures.</w:t>
      </w:r>
    </w:p>
    <w:p w:rsidR="00B512D4" w:rsidRDefault="00B512D4" w:rsidP="00AF2825">
      <w:pPr>
        <w:pStyle w:val="Heading2"/>
      </w:pPr>
      <w:bookmarkStart w:id="28" w:name="_Toc1108272"/>
      <w:r w:rsidRPr="00B512D4">
        <w:t>UTIL_ADD_DFS_QrysPlans</w:t>
      </w:r>
      <w:bookmarkEnd w:id="28"/>
    </w:p>
    <w:p w:rsidR="00B512D4" w:rsidRDefault="00B512D4" w:rsidP="00B512D4">
      <w:r>
        <w:t>Processes captured query plans and identifies the worst running and moves the PLAN xml into its own table to eliminate redundant data sotres.</w:t>
      </w:r>
    </w:p>
    <w:p w:rsidR="00B512D4" w:rsidRDefault="00B512D4" w:rsidP="00B512D4">
      <w:r>
        <w:t>CONTAINS:</w:t>
      </w:r>
    </w:p>
    <w:p w:rsidR="00B512D4" w:rsidRPr="00B512D4" w:rsidRDefault="00B512D4" w:rsidP="00B512D4">
      <w:pPr>
        <w:pStyle w:val="ListParagraph"/>
        <w:numPr>
          <w:ilvl w:val="0"/>
          <w:numId w:val="35"/>
        </w:numPr>
      </w:pPr>
      <w:r>
        <w:rPr>
          <w:rFonts w:ascii="Consolas" w:hAnsi="Consolas" w:cs="Consolas"/>
          <w:color w:val="000000"/>
          <w:sz w:val="19"/>
          <w:szCs w:val="19"/>
        </w:rPr>
        <w:t>UTIL_Process_QrysPlans</w:t>
      </w:r>
    </w:p>
    <w:p w:rsidR="00B512D4" w:rsidRPr="00B512D4" w:rsidRDefault="00B512D4" w:rsidP="00B512D4">
      <w:pPr>
        <w:pStyle w:val="ListParagraph"/>
        <w:numPr>
          <w:ilvl w:val="0"/>
          <w:numId w:val="35"/>
        </w:numPr>
      </w:pPr>
      <w:r>
        <w:rPr>
          <w:rFonts w:ascii="Consolas" w:hAnsi="Consolas" w:cs="Consolas"/>
          <w:color w:val="000000"/>
          <w:sz w:val="19"/>
          <w:szCs w:val="19"/>
        </w:rPr>
        <w:t>UTIL_ADD_DFS_QrysPlans</w:t>
      </w:r>
    </w:p>
    <w:p w:rsidR="00B512D4" w:rsidRPr="00B512D4" w:rsidRDefault="00B512D4" w:rsidP="00B512D4">
      <w:pPr>
        <w:pStyle w:val="ListParagraph"/>
        <w:numPr>
          <w:ilvl w:val="0"/>
          <w:numId w:val="35"/>
        </w:numPr>
      </w:pPr>
      <w:r>
        <w:rPr>
          <w:rFonts w:ascii="Consolas" w:hAnsi="Consolas" w:cs="Consolas"/>
          <w:color w:val="000000"/>
          <w:sz w:val="19"/>
          <w:szCs w:val="19"/>
        </w:rPr>
        <w:t>Table:</w:t>
      </w:r>
      <w:r>
        <w:rPr>
          <w:rFonts w:ascii="Consolas" w:hAnsi="Consolas" w:cs="Consolas"/>
          <w:color w:val="000000"/>
          <w:sz w:val="19"/>
          <w:szCs w:val="19"/>
        </w:rPr>
        <w:tab/>
        <w:t>DFS_CPU_BoundQry</w:t>
      </w:r>
    </w:p>
    <w:p w:rsidR="00B512D4" w:rsidRDefault="00B512D4" w:rsidP="000A0F9B">
      <w:r>
        <w:t>SQL:</w:t>
      </w:r>
      <w:r>
        <w:tab/>
      </w:r>
      <w:r w:rsidRPr="00B512D4">
        <w:t>DFINAnalytics\UTIL_ADD_DFS_QrysPlans.sql</w:t>
      </w:r>
    </w:p>
    <w:p w:rsidR="00392845" w:rsidRDefault="00392845" w:rsidP="00AF2825">
      <w:pPr>
        <w:pStyle w:val="Heading2"/>
      </w:pPr>
      <w:bookmarkStart w:id="29" w:name="_Toc1108273"/>
      <w:r w:rsidRPr="00392845">
        <w:t>Func_genInsertSql</w:t>
      </w:r>
      <w:bookmarkEnd w:id="29"/>
    </w:p>
    <w:p w:rsidR="00392845" w:rsidRDefault="00392845" w:rsidP="00392845">
      <w:r>
        <w:t xml:space="preserve">Due to differences in the returned data/columns from various versions of SQL Server, it is necessary to dynamically insert data into columns based entirely on a returned dataset. This function generates an INSERT statement from one table to another based on the columns in the </w:t>
      </w:r>
      <w:r w:rsidR="00680858">
        <w:t>first table. The second table, the receptor table, must have all columns that can be returned by any version of SQL Server.</w:t>
      </w:r>
    </w:p>
    <w:p w:rsidR="00680858" w:rsidRDefault="00680858" w:rsidP="00392845"/>
    <w:p w:rsidR="00680858" w:rsidRDefault="00680858" w:rsidP="00680858">
      <w:pPr>
        <w:autoSpaceDE w:val="0"/>
        <w:autoSpaceDN w:val="0"/>
        <w:adjustRightInd w:val="0"/>
        <w:spacing w:after="0" w:line="240" w:lineRule="auto"/>
        <w:rPr>
          <w:rFonts w:ascii="Consolas" w:hAnsi="Consolas" w:cs="Consolas"/>
          <w:color w:val="808080"/>
          <w:sz w:val="19"/>
          <w:szCs w:val="19"/>
        </w:rPr>
      </w:pPr>
      <w:r>
        <w:t>USE:</w:t>
      </w:r>
      <w:r>
        <w:tab/>
      </w:r>
      <w:r>
        <w:rPr>
          <w:rFonts w:ascii="Consolas" w:hAnsi="Consolas" w:cs="Consolas"/>
          <w:color w:val="0000FF"/>
          <w:sz w:val="19"/>
          <w:szCs w:val="19"/>
        </w:rPr>
        <w:t>function</w:t>
      </w:r>
      <w:r>
        <w:rPr>
          <w:rFonts w:ascii="Consolas" w:hAnsi="Consolas" w:cs="Consolas"/>
          <w:color w:val="000000"/>
          <w:sz w:val="19"/>
          <w:szCs w:val="19"/>
        </w:rPr>
        <w:t xml:space="preserve"> genInsertSql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@FromTBL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@IntoTBL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rsidR="00680858" w:rsidRPr="00392845" w:rsidRDefault="00680858" w:rsidP="00680858">
      <w:pPr>
        <w:autoSpaceDE w:val="0"/>
        <w:autoSpaceDN w:val="0"/>
        <w:adjustRightInd w:val="0"/>
        <w:spacing w:after="0" w:line="240" w:lineRule="auto"/>
      </w:pPr>
    </w:p>
    <w:p w:rsidR="00392845" w:rsidRDefault="00392845" w:rsidP="000A0F9B">
      <w:r>
        <w:t>SQL:</w:t>
      </w:r>
      <w:r>
        <w:tab/>
      </w:r>
      <w:r w:rsidRPr="00392845">
        <w:t>DFINAnalytics\Func_genInsertSql.sql</w:t>
      </w:r>
    </w:p>
    <w:p w:rsidR="00392845" w:rsidRDefault="00BF1901" w:rsidP="000A0F9B">
      <w:r>
        <w:t>USAGE:</w:t>
      </w:r>
    </w:p>
    <w:p w:rsidR="00BF1901" w:rsidRPr="00BF1901" w:rsidRDefault="00BF1901" w:rsidP="00BF1901">
      <w:pPr>
        <w:autoSpaceDE w:val="0"/>
        <w:autoSpaceDN w:val="0"/>
        <w:adjustRightInd w:val="0"/>
        <w:spacing w:after="0" w:line="240" w:lineRule="auto"/>
        <w:ind w:left="720"/>
      </w:pPr>
      <w:r w:rsidRPr="00BF1901">
        <w:t>/*************  USAGE  *************/</w:t>
      </w:r>
    </w:p>
    <w:p w:rsidR="00BF1901" w:rsidRPr="00BF1901" w:rsidRDefault="00BF1901" w:rsidP="00BF1901">
      <w:pPr>
        <w:autoSpaceDE w:val="0"/>
        <w:autoSpaceDN w:val="0"/>
        <w:adjustRightInd w:val="0"/>
        <w:spacing w:after="0" w:line="240" w:lineRule="auto"/>
        <w:ind w:left="720"/>
      </w:pPr>
      <w:r w:rsidRPr="00BF1901">
        <w:t>/*</w:t>
      </w:r>
    </w:p>
    <w:p w:rsidR="00BF1901" w:rsidRPr="00BF1901" w:rsidRDefault="00BF1901" w:rsidP="00BF1901">
      <w:pPr>
        <w:autoSpaceDE w:val="0"/>
        <w:autoSpaceDN w:val="0"/>
        <w:adjustRightInd w:val="0"/>
        <w:spacing w:after="0" w:line="240" w:lineRule="auto"/>
        <w:ind w:left="720"/>
      </w:pPr>
      <w:r w:rsidRPr="00BF1901">
        <w:t>IF OBJECT_ID('tempdb..#DFS_IO_BoundQry2000') IS NOT NULL</w:t>
      </w:r>
    </w:p>
    <w:p w:rsidR="00BF1901" w:rsidRPr="00BF1901" w:rsidRDefault="00BF1901" w:rsidP="00BF1901">
      <w:pPr>
        <w:autoSpaceDE w:val="0"/>
        <w:autoSpaceDN w:val="0"/>
        <w:adjustRightInd w:val="0"/>
        <w:spacing w:after="0" w:line="240" w:lineRule="auto"/>
        <w:ind w:left="720"/>
      </w:pPr>
      <w:r w:rsidRPr="00BF1901">
        <w:t xml:space="preserve">    BEGIN</w:t>
      </w:r>
    </w:p>
    <w:p w:rsidR="00BF1901" w:rsidRPr="00BF1901" w:rsidRDefault="00BF1901" w:rsidP="00BF1901">
      <w:pPr>
        <w:autoSpaceDE w:val="0"/>
        <w:autoSpaceDN w:val="0"/>
        <w:adjustRightInd w:val="0"/>
        <w:spacing w:after="0" w:line="240" w:lineRule="auto"/>
        <w:ind w:left="720"/>
      </w:pPr>
      <w:r w:rsidRPr="00BF1901">
        <w:t xml:space="preserve">        DROP TABLE #DFS_IO_BoundQry2000;</w:t>
      </w:r>
    </w:p>
    <w:p w:rsidR="00BF1901" w:rsidRPr="00BF1901" w:rsidRDefault="00BF1901" w:rsidP="00BF1901">
      <w:pPr>
        <w:autoSpaceDE w:val="0"/>
        <w:autoSpaceDN w:val="0"/>
        <w:adjustRightInd w:val="0"/>
        <w:spacing w:after="0" w:line="240" w:lineRule="auto"/>
        <w:ind w:left="720"/>
      </w:pPr>
      <w:r w:rsidRPr="00BF1901">
        <w:t>END;</w:t>
      </w:r>
    </w:p>
    <w:p w:rsidR="00BF1901" w:rsidRPr="00BF1901" w:rsidRDefault="00BF1901" w:rsidP="00BF1901">
      <w:pPr>
        <w:autoSpaceDE w:val="0"/>
        <w:autoSpaceDN w:val="0"/>
        <w:adjustRightInd w:val="0"/>
        <w:spacing w:after="0" w:line="240" w:lineRule="auto"/>
        <w:ind w:left="720"/>
      </w:pPr>
    </w:p>
    <w:p w:rsidR="00BF1901" w:rsidRPr="00BF1901" w:rsidRDefault="00BF1901" w:rsidP="00BF1901">
      <w:pPr>
        <w:autoSpaceDE w:val="0"/>
        <w:autoSpaceDN w:val="0"/>
        <w:adjustRightInd w:val="0"/>
        <w:spacing w:after="0" w:line="240" w:lineRule="auto"/>
        <w:ind w:left="720"/>
      </w:pPr>
      <w:r w:rsidRPr="00BF1901">
        <w:t>SELECT TOP 10 @@SERVERNAME AS SVRName , 'DBNAME' AS DBName , st.text , qp.query_plan , qs.* , GETDATE() AS RunDate , @@version AS SSVER , 333 AS RunID , NEWID() AS [UID] , 0 AS processed</w:t>
      </w:r>
    </w:p>
    <w:p w:rsidR="00BF1901" w:rsidRPr="00BF1901" w:rsidRDefault="00BF1901" w:rsidP="00BF1901">
      <w:pPr>
        <w:autoSpaceDE w:val="0"/>
        <w:autoSpaceDN w:val="0"/>
        <w:adjustRightInd w:val="0"/>
        <w:spacing w:after="0" w:line="240" w:lineRule="auto"/>
        <w:ind w:left="720"/>
      </w:pPr>
      <w:r w:rsidRPr="00BF1901">
        <w:t>INTO [#DFS_IO_BoundQry2000]</w:t>
      </w:r>
    </w:p>
    <w:p w:rsidR="00BF1901" w:rsidRPr="00BF1901" w:rsidRDefault="00BF1901" w:rsidP="00BF1901">
      <w:pPr>
        <w:autoSpaceDE w:val="0"/>
        <w:autoSpaceDN w:val="0"/>
        <w:adjustRightInd w:val="0"/>
        <w:spacing w:after="0" w:line="240" w:lineRule="auto"/>
        <w:ind w:left="720"/>
      </w:pPr>
      <w:r w:rsidRPr="00BF1901">
        <w:t>FROM sys.dm_exec_query_stats AS qs CROSS APPLY sys.dm_exec_sql_text ( qs.plan_handle</w:t>
      </w:r>
    </w:p>
    <w:p w:rsidR="00BF1901" w:rsidRPr="00BF1901" w:rsidRDefault="00BF1901" w:rsidP="00BF1901">
      <w:pPr>
        <w:autoSpaceDE w:val="0"/>
        <w:autoSpaceDN w:val="0"/>
        <w:adjustRightInd w:val="0"/>
        <w:spacing w:after="0" w:line="240" w:lineRule="auto"/>
        <w:ind w:left="720"/>
      </w:pPr>
      <w:r w:rsidRPr="00BF1901">
        <w:t xml:space="preserve">                                                                    ) AS st</w:t>
      </w:r>
    </w:p>
    <w:p w:rsidR="00BF1901" w:rsidRPr="00BF1901" w:rsidRDefault="00BF1901" w:rsidP="00BF1901">
      <w:pPr>
        <w:autoSpaceDE w:val="0"/>
        <w:autoSpaceDN w:val="0"/>
        <w:adjustRightInd w:val="0"/>
        <w:spacing w:after="0" w:line="240" w:lineRule="auto"/>
        <w:ind w:left="720"/>
      </w:pPr>
      <w:r w:rsidRPr="00BF1901">
        <w:t xml:space="preserve">                                   CROSS APPLY sys.dm_exec_query_plan ( qs.plan_handle</w:t>
      </w:r>
    </w:p>
    <w:p w:rsidR="00BF1901" w:rsidRPr="00BF1901" w:rsidRDefault="00BF1901" w:rsidP="00BF1901">
      <w:pPr>
        <w:autoSpaceDE w:val="0"/>
        <w:autoSpaceDN w:val="0"/>
        <w:adjustRightInd w:val="0"/>
        <w:spacing w:after="0" w:line="240" w:lineRule="auto"/>
        <w:ind w:left="720"/>
      </w:pPr>
      <w:r w:rsidRPr="00BF1901">
        <w:t xml:space="preserve">                                                                      ) AS qp</w:t>
      </w:r>
    </w:p>
    <w:p w:rsidR="00BF1901" w:rsidRPr="00BF1901" w:rsidRDefault="00BF1901" w:rsidP="00BF1901">
      <w:pPr>
        <w:autoSpaceDE w:val="0"/>
        <w:autoSpaceDN w:val="0"/>
        <w:adjustRightInd w:val="0"/>
        <w:spacing w:after="0" w:line="240" w:lineRule="auto"/>
        <w:ind w:left="720"/>
      </w:pPr>
      <w:r w:rsidRPr="00BF1901">
        <w:t>ORDER BY total_logical_reads DESC;</w:t>
      </w:r>
    </w:p>
    <w:p w:rsidR="00BF1901" w:rsidRPr="00BF1901" w:rsidRDefault="00BF1901" w:rsidP="00BF1901">
      <w:pPr>
        <w:autoSpaceDE w:val="0"/>
        <w:autoSpaceDN w:val="0"/>
        <w:adjustRightInd w:val="0"/>
        <w:spacing w:after="0" w:line="240" w:lineRule="auto"/>
        <w:ind w:left="720"/>
      </w:pPr>
    </w:p>
    <w:p w:rsidR="00BF1901" w:rsidRPr="00BF1901" w:rsidRDefault="00BF1901" w:rsidP="00BF1901">
      <w:pPr>
        <w:autoSpaceDE w:val="0"/>
        <w:autoSpaceDN w:val="0"/>
        <w:adjustRightInd w:val="0"/>
        <w:spacing w:after="0" w:line="240" w:lineRule="auto"/>
        <w:ind w:left="720"/>
      </w:pPr>
      <w:r w:rsidRPr="00BF1901">
        <w:t>DECLARE @FromTable NVARCHAR(250) = ;</w:t>
      </w:r>
    </w:p>
    <w:p w:rsidR="00BF1901" w:rsidRPr="00BF1901" w:rsidRDefault="00BF1901" w:rsidP="00BF1901">
      <w:pPr>
        <w:autoSpaceDE w:val="0"/>
        <w:autoSpaceDN w:val="0"/>
        <w:adjustRightInd w:val="0"/>
        <w:spacing w:after="0" w:line="240" w:lineRule="auto"/>
        <w:ind w:left="720"/>
      </w:pPr>
      <w:r w:rsidRPr="00BF1901">
        <w:t>DECLARE @IntoTable NVARCHAR(250);</w:t>
      </w:r>
    </w:p>
    <w:p w:rsidR="00BF1901" w:rsidRPr="00BF1901" w:rsidRDefault="00BF1901" w:rsidP="00BF1901">
      <w:pPr>
        <w:autoSpaceDE w:val="0"/>
        <w:autoSpaceDN w:val="0"/>
        <w:adjustRightInd w:val="0"/>
        <w:spacing w:after="0" w:line="240" w:lineRule="auto"/>
        <w:ind w:left="720"/>
      </w:pPr>
    </w:p>
    <w:p w:rsidR="00BF1901" w:rsidRPr="00BF1901" w:rsidRDefault="00BF1901" w:rsidP="00BF1901">
      <w:pPr>
        <w:autoSpaceDE w:val="0"/>
        <w:autoSpaceDN w:val="0"/>
        <w:adjustRightInd w:val="0"/>
        <w:spacing w:after="0" w:line="240" w:lineRule="auto"/>
        <w:ind w:left="720"/>
      </w:pPr>
      <w:r w:rsidRPr="00BF1901">
        <w:t>DECLARE @s NVARCHAR(MAX);</w:t>
      </w:r>
    </w:p>
    <w:p w:rsidR="00BF1901" w:rsidRPr="00BF1901" w:rsidRDefault="00BF1901" w:rsidP="00BF1901">
      <w:pPr>
        <w:autoSpaceDE w:val="0"/>
        <w:autoSpaceDN w:val="0"/>
        <w:adjustRightInd w:val="0"/>
        <w:spacing w:after="0" w:line="240" w:lineRule="auto"/>
        <w:ind w:left="720"/>
      </w:pPr>
    </w:p>
    <w:p w:rsidR="00BF1901" w:rsidRPr="00BF1901" w:rsidRDefault="00BF1901" w:rsidP="00BF1901">
      <w:pPr>
        <w:autoSpaceDE w:val="0"/>
        <w:autoSpaceDN w:val="0"/>
        <w:adjustRightInd w:val="0"/>
        <w:spacing w:after="0" w:line="240" w:lineRule="auto"/>
        <w:ind w:left="720"/>
      </w:pPr>
      <w:r w:rsidRPr="00BF1901">
        <w:t>set @s = DFINAnalytics.dbo.genInsertSql ('#DFS_IO_BoundQry2000' , 'DFINAnalytics.dbo.DFS_IO_BoundQry2000');</w:t>
      </w:r>
    </w:p>
    <w:p w:rsidR="00BF1901" w:rsidRPr="00BF1901" w:rsidRDefault="00BF1901" w:rsidP="00BF1901">
      <w:pPr>
        <w:autoSpaceDE w:val="0"/>
        <w:autoSpaceDN w:val="0"/>
        <w:adjustRightInd w:val="0"/>
        <w:spacing w:after="0" w:line="240" w:lineRule="auto"/>
        <w:ind w:left="720"/>
      </w:pPr>
    </w:p>
    <w:p w:rsidR="00BF1901" w:rsidRPr="00BF1901" w:rsidRDefault="00BF1901" w:rsidP="00BF1901">
      <w:pPr>
        <w:autoSpaceDE w:val="0"/>
        <w:autoSpaceDN w:val="0"/>
        <w:adjustRightInd w:val="0"/>
        <w:spacing w:after="0" w:line="240" w:lineRule="auto"/>
        <w:ind w:left="720"/>
      </w:pPr>
      <w:r w:rsidRPr="00BF1901">
        <w:t>PRINT @s;</w:t>
      </w:r>
    </w:p>
    <w:p w:rsidR="00BF1901" w:rsidRPr="00BF1901" w:rsidRDefault="00BF1901" w:rsidP="00BF1901">
      <w:pPr>
        <w:autoSpaceDE w:val="0"/>
        <w:autoSpaceDN w:val="0"/>
        <w:adjustRightInd w:val="0"/>
        <w:spacing w:after="0" w:line="240" w:lineRule="auto"/>
        <w:ind w:left="720"/>
      </w:pPr>
    </w:p>
    <w:p w:rsidR="00BF1901" w:rsidRPr="00BF1901" w:rsidRDefault="00BF1901" w:rsidP="00BF1901">
      <w:pPr>
        <w:ind w:left="720"/>
      </w:pPr>
      <w:r w:rsidRPr="00BF1901">
        <w:t>*/</w:t>
      </w:r>
    </w:p>
    <w:p w:rsidR="003B76FE" w:rsidRPr="008F7B0F" w:rsidRDefault="003B76FE" w:rsidP="00AF2825">
      <w:pPr>
        <w:pStyle w:val="Heading2"/>
      </w:pPr>
      <w:bookmarkStart w:id="30" w:name="_Toc536186083"/>
      <w:bookmarkStart w:id="31" w:name="_Toc1108274"/>
      <w:r w:rsidRPr="008F7B0F">
        <w:t>Wait Types</w:t>
      </w:r>
      <w:bookmarkEnd w:id="30"/>
      <w:bookmarkEnd w:id="31"/>
    </w:p>
    <w:p w:rsidR="005459DE" w:rsidRPr="008F7B0F" w:rsidRDefault="003B76FE" w:rsidP="000A0F9B">
      <w:r w:rsidRPr="008F7B0F">
        <w:t xml:space="preserve">There are many different types of waits and locks tracked by the utilities. Explanations are supplied as part of some of the queries and views within SSD. The table that contains these Wait Type codes and definitions is created using the SQL in: </w:t>
      </w:r>
    </w:p>
    <w:p w:rsidR="003B76FE" w:rsidRPr="008F7B0F" w:rsidRDefault="005459DE" w:rsidP="000A0F9B">
      <w:r w:rsidRPr="008F7B0F">
        <w:t>SQL:</w:t>
      </w:r>
      <w:r w:rsidRPr="008F7B0F">
        <w:tab/>
      </w:r>
      <w:r w:rsidR="003B76FE" w:rsidRPr="008F7B0F">
        <w:t>DFINAnalytics\create_DFS_WaitTypes_TableAndPopulate.sql</w:t>
      </w:r>
    </w:p>
    <w:p w:rsidR="003B76FE" w:rsidRPr="008F7B0F" w:rsidRDefault="003B76FE" w:rsidP="000A0F9B">
      <w:r w:rsidRPr="008F7B0F">
        <w:t>This is included in the IVP.</w:t>
      </w:r>
    </w:p>
    <w:p w:rsidR="003D6542" w:rsidRPr="008F7B0F" w:rsidRDefault="003D6542" w:rsidP="00AF2825">
      <w:pPr>
        <w:pStyle w:val="Heading2"/>
      </w:pPr>
      <w:bookmarkStart w:id="32" w:name="_Toc536186084"/>
      <w:bookmarkStart w:id="33" w:name="_Toc1108275"/>
      <w:r w:rsidRPr="008F7B0F">
        <w:t>UTIL_GetSeq</w:t>
      </w:r>
      <w:bookmarkEnd w:id="32"/>
      <w:bookmarkEnd w:id="33"/>
    </w:p>
    <w:p w:rsidR="003D6542" w:rsidRPr="008F7B0F" w:rsidRDefault="003D6542" w:rsidP="003D6542">
      <w:r w:rsidRPr="008F7B0F">
        <w:t xml:space="preserve">In some versions of SQL Server, the SEQ is not available. The need to generate a unique number across the database still exists. This utility will provide a </w:t>
      </w:r>
      <w:r w:rsidR="00BD6486" w:rsidRPr="008F7B0F">
        <w:t>sequence number for those versions of SQL that do not provide the NEXT SEQ built in function.</w:t>
      </w:r>
    </w:p>
    <w:p w:rsidR="00BD6486" w:rsidRPr="008F7B0F" w:rsidRDefault="00BD6486" w:rsidP="003D6542">
      <w:r w:rsidRPr="008F7B0F">
        <w:t>SQL:</w:t>
      </w:r>
      <w:r w:rsidRPr="008F7B0F">
        <w:tab/>
        <w:t>DFINAnalytics\UTIL_GetSeq.sql</w:t>
      </w:r>
    </w:p>
    <w:p w:rsidR="007C39F8" w:rsidRPr="008F7B0F" w:rsidRDefault="007C39F8" w:rsidP="007C39F8">
      <w:r w:rsidRPr="008F7B0F">
        <w:t>This is included in the IVP.</w:t>
      </w:r>
    </w:p>
    <w:p w:rsidR="007C39F8" w:rsidRPr="008F7B0F" w:rsidRDefault="007C39F8" w:rsidP="003D6542"/>
    <w:p w:rsidR="00252CB3" w:rsidRPr="008F7B0F" w:rsidRDefault="00252CB3" w:rsidP="00AF2825">
      <w:pPr>
        <w:pStyle w:val="Heading2"/>
      </w:pPr>
      <w:bookmarkStart w:id="34" w:name="_Toc536186085"/>
      <w:bookmarkStart w:id="35" w:name="_Toc1108276"/>
      <w:r w:rsidRPr="008F7B0F">
        <w:t>Workload</w:t>
      </w:r>
      <w:bookmarkEnd w:id="34"/>
      <w:bookmarkEnd w:id="35"/>
    </w:p>
    <w:p w:rsidR="00252CB3" w:rsidRPr="008F7B0F" w:rsidRDefault="00E41D11" w:rsidP="00252CB3">
      <w:r w:rsidRPr="008F7B0F">
        <w:t xml:space="preserve">This is a set of measurements that are gathered at the server level. More importantly, they represent a time domain snapshot of how the server is running and the load imposed across all databases through multiple and </w:t>
      </w:r>
      <w:r w:rsidR="00A13D3B" w:rsidRPr="008F7B0F">
        <w:t>s</w:t>
      </w:r>
      <w:r w:rsidRPr="008F7B0F">
        <w:t>pecific counters</w:t>
      </w:r>
      <w:r w:rsidR="00A13D3B" w:rsidRPr="008F7B0F">
        <w:t xml:space="preserve"> and calculations</w:t>
      </w:r>
      <w:r w:rsidRPr="008F7B0F">
        <w:t>.</w:t>
      </w:r>
    </w:p>
    <w:p w:rsidR="00AE00F9" w:rsidRPr="008F7B0F" w:rsidRDefault="00AE00F9" w:rsidP="00252CB3">
      <w:r w:rsidRPr="008F7B0F">
        <w:t xml:space="preserve">When considering the entire spectrum of a time domain reflective analysis, it can be used to correlate waits, locks, blocks, etc. to workload </w:t>
      </w:r>
      <w:r w:rsidR="00FB7298" w:rsidRPr="008F7B0F">
        <w:t>across the server.</w:t>
      </w:r>
    </w:p>
    <w:p w:rsidR="00E355CB" w:rsidRPr="008F7B0F" w:rsidRDefault="005459DE" w:rsidP="00252CB3">
      <w:r w:rsidRPr="008F7B0F">
        <w:t>SQL:</w:t>
      </w:r>
      <w:r w:rsidRPr="008F7B0F">
        <w:tab/>
      </w:r>
      <w:r w:rsidR="00E355CB" w:rsidRPr="008F7B0F">
        <w:t>DFINAnalytics\UTIL_MonitorWorkload.sql</w:t>
      </w:r>
    </w:p>
    <w:p w:rsidR="005459DE" w:rsidRPr="008F7B0F" w:rsidRDefault="005459DE" w:rsidP="00252CB3">
      <w:r w:rsidRPr="008F7B0F">
        <w:t>JOB:</w:t>
      </w:r>
      <w:r w:rsidRPr="008F7B0F">
        <w:tab/>
        <w:t>JOB_MonitorWorkload</w:t>
      </w:r>
    </w:p>
    <w:p w:rsidR="006C6C0F" w:rsidRPr="008F7B0F" w:rsidRDefault="006C6C0F" w:rsidP="00252CB3">
      <w:r w:rsidRPr="008F7B0F">
        <w:tab/>
        <w:t>DFINAnalytics\Jobs\JOB_MonitorWorkload.sql</w:t>
      </w:r>
    </w:p>
    <w:p w:rsidR="00F038CE" w:rsidRPr="008F7B0F" w:rsidRDefault="00F038CE" w:rsidP="007C39F8"/>
    <w:p w:rsidR="007C39F8" w:rsidRPr="008F7B0F" w:rsidRDefault="007C39F8" w:rsidP="007C39F8">
      <w:r w:rsidRPr="008F7B0F">
        <w:t>This is included in the IVP.</w:t>
      </w:r>
    </w:p>
    <w:p w:rsidR="00E355CB" w:rsidRPr="008F7B0F" w:rsidRDefault="00E355CB" w:rsidP="00252CB3"/>
    <w:p w:rsidR="009B1791" w:rsidRPr="008F7B0F" w:rsidRDefault="009B1791" w:rsidP="00AF2825">
      <w:pPr>
        <w:pStyle w:val="Heading2"/>
      </w:pPr>
      <w:bookmarkStart w:id="36" w:name="_Toc536186086"/>
      <w:bookmarkStart w:id="37" w:name="_Toc1108277"/>
      <w:r w:rsidRPr="008F7B0F">
        <w:t>UTIL_TrackSessionWaitStats</w:t>
      </w:r>
      <w:bookmarkEnd w:id="36"/>
      <w:bookmarkEnd w:id="37"/>
    </w:p>
    <w:p w:rsidR="009B1791" w:rsidRPr="008F7B0F" w:rsidRDefault="009B1791" w:rsidP="009B1791">
      <w:r w:rsidRPr="008F7B0F">
        <w:t xml:space="preserve">Waits occur at the database level. A wait can be caused by any number of reasons and most, if not all, tie back to another action on the server or in the database. As with all data tracked within this system, it is tied directly to a domain of time and will be fed into the Analytics Database so that predictive and trend analysis can be executed. Additionally, a cross correlation of associated factors can be determined and reviewed within the same domain of time. </w:t>
      </w:r>
    </w:p>
    <w:p w:rsidR="009B1791" w:rsidRPr="008F7B0F" w:rsidRDefault="009B1791" w:rsidP="00D6767A">
      <w:pPr>
        <w:ind w:left="1800" w:hanging="1800"/>
      </w:pPr>
      <w:r w:rsidRPr="008F7B0F">
        <w:t>SQL:</w:t>
      </w:r>
      <w:r w:rsidRPr="008F7B0F">
        <w:tab/>
        <w:t>DFINAnalytics\UTIL_TrackSessionWaitStats.sql</w:t>
      </w:r>
    </w:p>
    <w:p w:rsidR="009B1791" w:rsidRPr="008F7B0F" w:rsidRDefault="009B1791" w:rsidP="00D6767A">
      <w:pPr>
        <w:ind w:left="1800" w:hanging="1800"/>
      </w:pPr>
      <w:r w:rsidRPr="008F7B0F">
        <w:t>JOB:</w:t>
      </w:r>
      <w:r w:rsidRPr="008F7B0F">
        <w:tab/>
      </w:r>
      <w:r w:rsidR="000B494B" w:rsidRPr="008F7B0F">
        <w:t>JOB_UTIL_TrackSessionWaitStats</w:t>
      </w:r>
    </w:p>
    <w:p w:rsidR="000B494B" w:rsidRPr="008F7B0F" w:rsidRDefault="000B494B" w:rsidP="00D6767A">
      <w:pPr>
        <w:ind w:left="1800" w:hanging="1800"/>
      </w:pPr>
      <w:r w:rsidRPr="008F7B0F">
        <w:tab/>
      </w:r>
      <w:r w:rsidR="00FE0E2F" w:rsidRPr="008F7B0F">
        <w:t>DFINAnalytics\Jobs\JOB_UTIL_TrackSessionWaitStats.sql</w:t>
      </w:r>
    </w:p>
    <w:p w:rsidR="009B1791" w:rsidRPr="008F7B0F" w:rsidRDefault="009B1791" w:rsidP="00D6767A">
      <w:pPr>
        <w:ind w:left="1800" w:hanging="1800"/>
      </w:pPr>
      <w:r w:rsidRPr="008F7B0F">
        <w:t>PROC:</w:t>
      </w:r>
      <w:r w:rsidRPr="008F7B0F">
        <w:tab/>
        <w:t>sp_UTIL_DFS_WaitStats</w:t>
      </w:r>
    </w:p>
    <w:p w:rsidR="00D6767A" w:rsidRPr="008F7B0F" w:rsidRDefault="00D6767A" w:rsidP="00D6767A">
      <w:pPr>
        <w:autoSpaceDE w:val="0"/>
        <w:autoSpaceDN w:val="0"/>
        <w:adjustRightInd w:val="0"/>
        <w:spacing w:after="0" w:line="240" w:lineRule="auto"/>
        <w:ind w:left="1800" w:hanging="1800"/>
      </w:pPr>
      <w:r>
        <w:t>PARMS:</w:t>
      </w:r>
      <w:r>
        <w:tab/>
      </w:r>
      <w:r w:rsidRPr="008F7B0F">
        <w:t xml:space="preserve">@MaxWaitMS int – </w:t>
      </w:r>
      <w:r w:rsidRPr="008F7B0F">
        <w:tab/>
        <w:t>this is the cutoff. Any waits less than the specified number will NOT be recorded.</w:t>
      </w:r>
    </w:p>
    <w:p w:rsidR="00D6767A" w:rsidRPr="008F7B0F" w:rsidRDefault="00D6767A" w:rsidP="00D6767A">
      <w:pPr>
        <w:ind w:left="1800"/>
      </w:pPr>
      <w:r w:rsidRPr="008F7B0F">
        <w:t>@RunID INT</w:t>
      </w:r>
      <w:r w:rsidRPr="008F7B0F">
        <w:tab/>
        <w:t>This number, a SEQ, correlates all of the stats gathered in one execution to a specific RUNID, thus grouping them accordingly if needed.</w:t>
      </w:r>
    </w:p>
    <w:p w:rsidR="00F038CE" w:rsidRPr="008F7B0F" w:rsidRDefault="00F038CE" w:rsidP="009B1791"/>
    <w:p w:rsidR="00F038CE" w:rsidRPr="008F7B0F" w:rsidRDefault="00F038CE" w:rsidP="00F038CE">
      <w:r w:rsidRPr="008F7B0F">
        <w:t>It is in the IVP.</w:t>
      </w:r>
    </w:p>
    <w:p w:rsidR="00C4665B" w:rsidRPr="008F7B0F" w:rsidRDefault="00C4665B" w:rsidP="009B1791"/>
    <w:p w:rsidR="00C4665B" w:rsidRPr="008F7B0F" w:rsidRDefault="00C4665B" w:rsidP="00AF2825">
      <w:pPr>
        <w:pStyle w:val="Heading2"/>
      </w:pPr>
      <w:bookmarkStart w:id="38" w:name="_Toc536186087"/>
      <w:bookmarkStart w:id="39" w:name="_Toc1108278"/>
      <w:r w:rsidRPr="008F7B0F">
        <w:t>DMV_SuggestMissingFKIndexes</w:t>
      </w:r>
      <w:bookmarkEnd w:id="38"/>
      <w:bookmarkEnd w:id="39"/>
    </w:p>
    <w:p w:rsidR="00587C10" w:rsidRPr="008F7B0F" w:rsidRDefault="00587C10" w:rsidP="00587C10">
      <w:r w:rsidRPr="008F7B0F">
        <w:t>This is a script not a procedure that can be run to help identify potentially missing foreign key indexes.</w:t>
      </w:r>
    </w:p>
    <w:p w:rsidR="00F038CE" w:rsidRPr="008F7B0F" w:rsidRDefault="00F038CE" w:rsidP="00587C10">
      <w:r w:rsidRPr="008F7B0F">
        <w:t xml:space="preserve">It is </w:t>
      </w:r>
      <w:r w:rsidRPr="008F7B0F">
        <w:rPr>
          <w:highlight w:val="yellow"/>
        </w:rPr>
        <w:t>not</w:t>
      </w:r>
      <w:r w:rsidRPr="008F7B0F">
        <w:t xml:space="preserve"> in the IVP.</w:t>
      </w:r>
    </w:p>
    <w:p w:rsidR="00C4665B" w:rsidRPr="008F7B0F" w:rsidRDefault="00C4665B" w:rsidP="00AF2825">
      <w:pPr>
        <w:pStyle w:val="Heading2"/>
      </w:pPr>
      <w:bookmarkStart w:id="40" w:name="_Toc536186088"/>
      <w:bookmarkStart w:id="41" w:name="_Toc1108279"/>
      <w:r w:rsidRPr="008F7B0F">
        <w:t>DMV_SuggestMissingIndexes</w:t>
      </w:r>
      <w:bookmarkEnd w:id="40"/>
      <w:bookmarkEnd w:id="41"/>
    </w:p>
    <w:p w:rsidR="00587C10" w:rsidRPr="008F7B0F" w:rsidRDefault="00587C10" w:rsidP="00587C10">
      <w:r w:rsidRPr="008F7B0F">
        <w:t>This is a script not a procedure that can be run to help identify potentially missing indexes.</w:t>
      </w:r>
    </w:p>
    <w:p w:rsidR="00F038CE" w:rsidRPr="008F7B0F" w:rsidRDefault="00F038CE" w:rsidP="00F038CE">
      <w:r w:rsidRPr="008F7B0F">
        <w:t xml:space="preserve">It is </w:t>
      </w:r>
      <w:r w:rsidRPr="008F7B0F">
        <w:rPr>
          <w:highlight w:val="yellow"/>
        </w:rPr>
        <w:t>not</w:t>
      </w:r>
      <w:r w:rsidRPr="008F7B0F">
        <w:t xml:space="preserve"> in the IVP.</w:t>
      </w:r>
    </w:p>
    <w:p w:rsidR="00F038CE" w:rsidRPr="008F7B0F" w:rsidRDefault="00F038CE" w:rsidP="00587C10"/>
    <w:p w:rsidR="00C4665B" w:rsidRPr="008F7B0F" w:rsidRDefault="00C4665B" w:rsidP="00AF2825">
      <w:pPr>
        <w:pStyle w:val="Heading2"/>
      </w:pPr>
      <w:bookmarkStart w:id="42" w:name="_Toc536186089"/>
      <w:bookmarkStart w:id="43" w:name="_Toc1108280"/>
      <w:r w:rsidRPr="008F7B0F">
        <w:t>DMV_TableReadsAndWrites</w:t>
      </w:r>
      <w:bookmarkEnd w:id="42"/>
      <w:bookmarkEnd w:id="43"/>
    </w:p>
    <w:p w:rsidR="00C4665B" w:rsidRPr="008F7B0F" w:rsidRDefault="0066285A" w:rsidP="00C4665B">
      <w:r w:rsidRPr="008F7B0F">
        <w:t xml:space="preserve">This tracks the cumulative total reads, writes, </w:t>
      </w:r>
      <w:r w:rsidR="004270BF">
        <w:t>and updates for each table in each database. Using this in conjunction with other domain based diagnostics, we can determine the heaviest hit tables, their sizes, and how best to partition if needed.</w:t>
      </w:r>
    </w:p>
    <w:p w:rsidR="00333BDA" w:rsidRDefault="00333BDA" w:rsidP="00C4665B">
      <w:r>
        <w:t>SQL:</w:t>
      </w:r>
      <w:r>
        <w:tab/>
      </w:r>
      <w:r w:rsidRPr="00333BDA">
        <w:t>DFINAnalytics\DMV_TableReadsAndWrites.sql</w:t>
      </w:r>
    </w:p>
    <w:p w:rsidR="0066285A" w:rsidRDefault="00333BDA" w:rsidP="00C4665B">
      <w:pPr>
        <w:rPr>
          <w:rFonts w:ascii="Consolas" w:hAnsi="Consolas" w:cs="Consolas"/>
          <w:color w:val="000000"/>
          <w:sz w:val="19"/>
          <w:szCs w:val="19"/>
        </w:rPr>
      </w:pPr>
      <w:r>
        <w:t>PROC:</w:t>
      </w:r>
      <w:r>
        <w:tab/>
      </w:r>
      <w:r>
        <w:rPr>
          <w:rFonts w:ascii="Consolas" w:hAnsi="Consolas" w:cs="Consolas"/>
          <w:color w:val="000000"/>
          <w:sz w:val="19"/>
          <w:szCs w:val="19"/>
        </w:rPr>
        <w:t>sp_UTIL_TrackTblReadsWrites</w:t>
      </w:r>
    </w:p>
    <w:p w:rsidR="00333BDA" w:rsidRDefault="00333BDA" w:rsidP="00C4665B">
      <w:pPr>
        <w:rPr>
          <w:rFonts w:ascii="Consolas" w:hAnsi="Consolas" w:cs="Consolas"/>
          <w:color w:val="000000"/>
          <w:sz w:val="19"/>
          <w:szCs w:val="19"/>
        </w:rPr>
      </w:pPr>
      <w:r>
        <w:rPr>
          <w:rFonts w:ascii="Consolas" w:hAnsi="Consolas" w:cs="Consolas"/>
          <w:color w:val="000000"/>
          <w:sz w:val="19"/>
          <w:szCs w:val="19"/>
        </w:rPr>
        <w:t>TBL:</w:t>
      </w:r>
      <w:r>
        <w:rPr>
          <w:rFonts w:ascii="Consolas" w:hAnsi="Consolas" w:cs="Consolas"/>
          <w:color w:val="000000"/>
          <w:sz w:val="19"/>
          <w:szCs w:val="19"/>
        </w:rPr>
        <w:tab/>
        <w:t>DFINAnalytics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[DFS_TableReadWrites]</w:t>
      </w:r>
    </w:p>
    <w:p w:rsidR="00547C74" w:rsidRPr="008F7B0F" w:rsidRDefault="00547C74" w:rsidP="00C4665B">
      <w:r>
        <w:rPr>
          <w:rFonts w:ascii="Consolas" w:hAnsi="Consolas" w:cs="Consolas"/>
          <w:color w:val="000000"/>
          <w:sz w:val="19"/>
          <w:szCs w:val="19"/>
        </w:rPr>
        <w:t>VIEW:</w:t>
      </w:r>
      <w:r>
        <w:rPr>
          <w:rFonts w:ascii="Consolas" w:hAnsi="Consolas" w:cs="Consolas"/>
          <w:color w:val="000000"/>
          <w:sz w:val="19"/>
          <w:szCs w:val="19"/>
        </w:rPr>
        <w:tab/>
        <w:t>vTrackTblReadsWrites</w:t>
      </w:r>
    </w:p>
    <w:p w:rsidR="0066285A" w:rsidRPr="008F7B0F" w:rsidRDefault="0066285A" w:rsidP="00AF2825">
      <w:pPr>
        <w:pStyle w:val="Heading2"/>
      </w:pPr>
      <w:bookmarkStart w:id="44" w:name="_Toc536186090"/>
      <w:bookmarkStart w:id="45" w:name="_Toc1108281"/>
      <w:r w:rsidRPr="008F7B0F">
        <w:t>UTIL_Monitor_TPS.sql</w:t>
      </w:r>
      <w:bookmarkEnd w:id="44"/>
      <w:bookmarkEnd w:id="45"/>
    </w:p>
    <w:p w:rsidR="003D6562" w:rsidRPr="008F7B0F" w:rsidRDefault="003D6562" w:rsidP="003D6562">
      <w:pPr>
        <w:autoSpaceDE w:val="0"/>
        <w:autoSpaceDN w:val="0"/>
        <w:adjustRightInd w:val="0"/>
        <w:spacing w:after="0" w:line="240" w:lineRule="auto"/>
      </w:pPr>
      <w:r w:rsidRPr="008F7B0F">
        <w:t>In the results, you'll have the following columns:</w:t>
      </w:r>
    </w:p>
    <w:p w:rsidR="003D6562" w:rsidRPr="008F7B0F" w:rsidRDefault="003D6562" w:rsidP="003D6562">
      <w:pPr>
        <w:pStyle w:val="ListParagraph"/>
        <w:numPr>
          <w:ilvl w:val="0"/>
          <w:numId w:val="28"/>
        </w:numPr>
        <w:autoSpaceDE w:val="0"/>
        <w:autoSpaceDN w:val="0"/>
        <w:adjustRightInd w:val="0"/>
        <w:spacing w:after="0" w:line="240" w:lineRule="auto"/>
      </w:pPr>
      <w:r w:rsidRPr="008F7B0F">
        <w:t>TableName - The name of the table (the easiest column)</w:t>
      </w:r>
    </w:p>
    <w:p w:rsidR="003D6562" w:rsidRPr="008F7B0F" w:rsidRDefault="003D6562" w:rsidP="003D6562">
      <w:pPr>
        <w:pStyle w:val="ListParagraph"/>
        <w:numPr>
          <w:ilvl w:val="0"/>
          <w:numId w:val="28"/>
        </w:numPr>
        <w:autoSpaceDE w:val="0"/>
        <w:autoSpaceDN w:val="0"/>
        <w:adjustRightInd w:val="0"/>
        <w:spacing w:after="0" w:line="240" w:lineRule="auto"/>
      </w:pPr>
      <w:r w:rsidRPr="008F7B0F">
        <w:t>IndexName - when populated, the name of the index. When it's NULL, it refers to a HEAP - a table without a clustered index IndexID -   If this is 0, it's a HEAP (IndexName should also be NULL in these cases). When 1, this refers to a clustered index (meaning that the activity columns still all refer to the table data itself). When 2 or greater, this is a standard non-clustered index.</w:t>
      </w:r>
    </w:p>
    <w:p w:rsidR="003D6562" w:rsidRPr="008F7B0F" w:rsidRDefault="003D6562" w:rsidP="003D6562">
      <w:pPr>
        <w:pStyle w:val="ListParagraph"/>
        <w:numPr>
          <w:ilvl w:val="0"/>
          <w:numId w:val="28"/>
        </w:numPr>
        <w:autoSpaceDE w:val="0"/>
        <w:autoSpaceDN w:val="0"/>
        <w:adjustRightInd w:val="0"/>
        <w:spacing w:after="0" w:line="240" w:lineRule="auto"/>
      </w:pPr>
      <w:r w:rsidRPr="008F7B0F">
        <w:t>User activity (the number of times each type of operation has been performed on the index/table):</w:t>
      </w:r>
    </w:p>
    <w:p w:rsidR="003D6562" w:rsidRPr="008F7B0F" w:rsidRDefault="003D6562" w:rsidP="003D6562">
      <w:pPr>
        <w:pStyle w:val="ListParagraph"/>
        <w:numPr>
          <w:ilvl w:val="0"/>
          <w:numId w:val="28"/>
        </w:numPr>
        <w:autoSpaceDE w:val="0"/>
        <w:autoSpaceDN w:val="0"/>
        <w:adjustRightInd w:val="0"/>
        <w:spacing w:after="0" w:line="240" w:lineRule="auto"/>
      </w:pPr>
      <w:r w:rsidRPr="008F7B0F">
        <w:t>User Seeks - searched for a small number of rows - this is the most effecient index operation.</w:t>
      </w:r>
    </w:p>
    <w:p w:rsidR="003D6562" w:rsidRPr="008F7B0F" w:rsidRDefault="003D6562" w:rsidP="003D6562">
      <w:pPr>
        <w:pStyle w:val="ListParagraph"/>
        <w:numPr>
          <w:ilvl w:val="0"/>
          <w:numId w:val="28"/>
        </w:numPr>
        <w:autoSpaceDE w:val="0"/>
        <w:autoSpaceDN w:val="0"/>
        <w:adjustRightInd w:val="0"/>
        <w:spacing w:after="0" w:line="240" w:lineRule="auto"/>
      </w:pPr>
      <w:r w:rsidRPr="008F7B0F">
        <w:t>User Scans - scanned through the whole index looking for rows that meet the WHERE criteria.</w:t>
      </w:r>
    </w:p>
    <w:p w:rsidR="003D6562" w:rsidRPr="008F7B0F" w:rsidRDefault="003D6562" w:rsidP="003D6562">
      <w:pPr>
        <w:pStyle w:val="ListParagraph"/>
        <w:numPr>
          <w:ilvl w:val="0"/>
          <w:numId w:val="28"/>
        </w:numPr>
        <w:autoSpaceDE w:val="0"/>
        <w:autoSpaceDN w:val="0"/>
        <w:adjustRightInd w:val="0"/>
        <w:spacing w:after="0" w:line="240" w:lineRule="auto"/>
      </w:pPr>
      <w:r w:rsidRPr="008F7B0F">
        <w:t>User Lookups - query used the index to find a row number, then pulled data from the table itself to satisfy the query.</w:t>
      </w:r>
    </w:p>
    <w:p w:rsidR="003D6562" w:rsidRPr="008F7B0F" w:rsidRDefault="003D6562" w:rsidP="003D6562">
      <w:pPr>
        <w:pStyle w:val="ListParagraph"/>
        <w:numPr>
          <w:ilvl w:val="0"/>
          <w:numId w:val="28"/>
        </w:numPr>
        <w:autoSpaceDE w:val="0"/>
        <w:autoSpaceDN w:val="0"/>
        <w:adjustRightInd w:val="0"/>
        <w:spacing w:after="0" w:line="240" w:lineRule="auto"/>
      </w:pPr>
      <w:r w:rsidRPr="008F7B0F">
        <w:t>User Updates - number of times the data in this index/table has been updated. Note that not every table update will update every query - if an update modifies a column that's not part of an index, the table</w:t>
      </w:r>
    </w:p>
    <w:p w:rsidR="003D6562" w:rsidRPr="008F7B0F" w:rsidRDefault="003D6562" w:rsidP="003D6562">
      <w:pPr>
        <w:pStyle w:val="ListParagraph"/>
        <w:numPr>
          <w:ilvl w:val="0"/>
          <w:numId w:val="28"/>
        </w:numPr>
        <w:autoSpaceDE w:val="0"/>
        <w:autoSpaceDN w:val="0"/>
        <w:adjustRightInd w:val="0"/>
        <w:spacing w:after="0" w:line="240" w:lineRule="auto"/>
      </w:pPr>
      <w:r w:rsidRPr="008F7B0F">
        <w:t>update</w:t>
      </w:r>
    </w:p>
    <w:p w:rsidR="003D6562" w:rsidRPr="008F7B0F" w:rsidRDefault="003D6562" w:rsidP="003D6562">
      <w:pPr>
        <w:pStyle w:val="ListParagraph"/>
        <w:numPr>
          <w:ilvl w:val="0"/>
          <w:numId w:val="28"/>
        </w:numPr>
        <w:autoSpaceDE w:val="0"/>
        <w:autoSpaceDN w:val="0"/>
        <w:adjustRightInd w:val="0"/>
        <w:spacing w:after="0" w:line="240" w:lineRule="auto"/>
      </w:pPr>
      <w:r w:rsidRPr="008F7B0F">
        <w:t>counter will increment</w:t>
      </w:r>
    </w:p>
    <w:p w:rsidR="003D6562" w:rsidRPr="008F7B0F" w:rsidRDefault="003D6562" w:rsidP="003D6562">
      <w:pPr>
        <w:pStyle w:val="ListParagraph"/>
        <w:numPr>
          <w:ilvl w:val="0"/>
          <w:numId w:val="28"/>
        </w:numPr>
        <w:autoSpaceDE w:val="0"/>
        <w:autoSpaceDN w:val="0"/>
        <w:adjustRightInd w:val="0"/>
        <w:spacing w:after="0" w:line="240" w:lineRule="auto"/>
      </w:pPr>
      <w:r w:rsidRPr="008F7B0F">
        <w:t xml:space="preserve">, but the index counter will not User activity timestamps - these show the most recent occurance of each of the four types of "User" events </w:t>
      </w:r>
    </w:p>
    <w:p w:rsidR="00F04B27" w:rsidRPr="008F7B0F" w:rsidRDefault="00F04B27" w:rsidP="00C4665B"/>
    <w:p w:rsidR="0066285A" w:rsidRPr="008F7B0F" w:rsidRDefault="0066285A" w:rsidP="00C4665B">
      <w:r w:rsidRPr="008F7B0F">
        <w:t>SQL:</w:t>
      </w:r>
      <w:r w:rsidRPr="008F7B0F">
        <w:tab/>
        <w:t>DFINAnalytics\UTIL_Monitor_TPS.sql</w:t>
      </w:r>
    </w:p>
    <w:p w:rsidR="00F04B27" w:rsidRPr="008F7B0F" w:rsidRDefault="00195E95" w:rsidP="00C4665B">
      <w:r>
        <w:t>JOB:</w:t>
      </w:r>
      <w:r>
        <w:tab/>
        <w:t>JOB_</w:t>
      </w:r>
      <w:r w:rsidR="00F04B27" w:rsidRPr="008F7B0F">
        <w:t>UTIL_Monitor_TPS</w:t>
      </w:r>
    </w:p>
    <w:p w:rsidR="00F04B27" w:rsidRPr="008F7B0F" w:rsidRDefault="00F04B27" w:rsidP="00C4665B">
      <w:r w:rsidRPr="008F7B0F">
        <w:t>PROC:</w:t>
      </w:r>
      <w:r w:rsidRPr="008F7B0F">
        <w:tab/>
        <w:t>sp_UTIL_TxMonitorTableStats</w:t>
      </w:r>
    </w:p>
    <w:p w:rsidR="006F591D" w:rsidRPr="008F7B0F" w:rsidRDefault="006F591D" w:rsidP="00C4665B">
      <w:r w:rsidRPr="008F7B0F">
        <w:tab/>
        <w:t>sp_UTIL_TxMonitorIDX</w:t>
      </w:r>
    </w:p>
    <w:p w:rsidR="0066285A" w:rsidRPr="008F7B0F" w:rsidRDefault="00F04B27" w:rsidP="00C4665B">
      <w:r w:rsidRPr="008F7B0F">
        <w:t>TBL:</w:t>
      </w:r>
      <w:r w:rsidRPr="008F7B0F">
        <w:tab/>
        <w:t>DFS_TxMonitorTableStats</w:t>
      </w:r>
    </w:p>
    <w:p w:rsidR="00F04B27" w:rsidRPr="008F7B0F" w:rsidRDefault="00F04B27" w:rsidP="00C4665B">
      <w:r w:rsidRPr="008F7B0F">
        <w:tab/>
        <w:t>DFS_TxMonitorIDX</w:t>
      </w:r>
    </w:p>
    <w:p w:rsidR="0066285A" w:rsidRPr="008F7B0F" w:rsidRDefault="0066285A" w:rsidP="00AF2825">
      <w:pPr>
        <w:pStyle w:val="Heading2"/>
      </w:pPr>
      <w:bookmarkStart w:id="46" w:name="_Toc536186091"/>
      <w:bookmarkStart w:id="47" w:name="_Toc1108282"/>
      <w:r w:rsidRPr="008F7B0F">
        <w:t>UTIL_GetAllDBTblStats.sql</w:t>
      </w:r>
      <w:bookmarkEnd w:id="46"/>
      <w:bookmarkEnd w:id="47"/>
    </w:p>
    <w:p w:rsidR="0066285A" w:rsidRPr="008F7B0F" w:rsidRDefault="0066285A" w:rsidP="0066285A">
      <w:pPr>
        <w:autoSpaceDE w:val="0"/>
        <w:autoSpaceDN w:val="0"/>
        <w:adjustRightInd w:val="0"/>
        <w:spacing w:after="0" w:line="240" w:lineRule="auto"/>
      </w:pPr>
      <w:r w:rsidRPr="002E3469">
        <w:rPr>
          <w:b/>
          <w:i/>
          <w:highlight w:val="yellow"/>
        </w:rPr>
        <w:t>Statistics from Dynamic Management Views are cleared out each time the SQL  Server restarts</w:t>
      </w:r>
      <w:r w:rsidRPr="008F7B0F">
        <w:t xml:space="preserve"> (wait and latch statistics can also be cleared out manually).  The longer the server has been up, the more reliable the statistics.  Place more confidence on statistics that are over 30 days (assumes the  tables have been through a month end cycle) and a lot less confidence if they  are less than 7 days.</w:t>
      </w:r>
    </w:p>
    <w:p w:rsidR="0066285A" w:rsidRPr="008F7B0F" w:rsidRDefault="0066285A" w:rsidP="00EB7C41">
      <w:pPr>
        <w:pStyle w:val="ListParagraph"/>
        <w:numPr>
          <w:ilvl w:val="0"/>
          <w:numId w:val="27"/>
        </w:numPr>
        <w:autoSpaceDE w:val="0"/>
        <w:autoSpaceDN w:val="0"/>
        <w:adjustRightInd w:val="0"/>
        <w:spacing w:after="0" w:line="240" w:lineRule="auto"/>
      </w:pPr>
      <w:r w:rsidRPr="008F7B0F">
        <w:t xml:space="preserve">Table Reads and Writes </w:t>
      </w:r>
    </w:p>
    <w:p w:rsidR="00EB7C41" w:rsidRPr="008F7B0F" w:rsidRDefault="0066285A" w:rsidP="00EB7C41">
      <w:pPr>
        <w:pStyle w:val="ListParagraph"/>
        <w:numPr>
          <w:ilvl w:val="0"/>
          <w:numId w:val="27"/>
        </w:numPr>
        <w:autoSpaceDE w:val="0"/>
        <w:autoSpaceDN w:val="0"/>
        <w:adjustRightInd w:val="0"/>
        <w:spacing w:after="0" w:line="240" w:lineRule="auto"/>
      </w:pPr>
      <w:r w:rsidRPr="008F7B0F">
        <w:t xml:space="preserve">Heap tables out of scope for this query. </w:t>
      </w:r>
    </w:p>
    <w:p w:rsidR="0066285A" w:rsidRPr="008F7B0F" w:rsidRDefault="0066285A" w:rsidP="00EB7C41">
      <w:pPr>
        <w:pStyle w:val="ListParagraph"/>
        <w:numPr>
          <w:ilvl w:val="0"/>
          <w:numId w:val="27"/>
        </w:numPr>
        <w:autoSpaceDE w:val="0"/>
        <w:autoSpaceDN w:val="0"/>
        <w:adjustRightInd w:val="0"/>
        <w:spacing w:after="0" w:line="240" w:lineRule="auto"/>
      </w:pPr>
      <w:r w:rsidRPr="008F7B0F">
        <w:t xml:space="preserve">Heaps do not have indexes. </w:t>
      </w:r>
    </w:p>
    <w:p w:rsidR="0066285A" w:rsidRPr="008F7B0F" w:rsidRDefault="0066285A" w:rsidP="00EB7C41">
      <w:pPr>
        <w:pStyle w:val="ListParagraph"/>
        <w:numPr>
          <w:ilvl w:val="0"/>
          <w:numId w:val="27"/>
        </w:numPr>
        <w:autoSpaceDE w:val="0"/>
        <w:autoSpaceDN w:val="0"/>
        <w:adjustRightInd w:val="0"/>
        <w:spacing w:after="0" w:line="240" w:lineRule="auto"/>
      </w:pPr>
      <w:r w:rsidRPr="008F7B0F">
        <w:t xml:space="preserve">Only lists tables referenced since the last server restart </w:t>
      </w:r>
    </w:p>
    <w:p w:rsidR="0066285A" w:rsidRPr="008F7B0F" w:rsidRDefault="0066285A" w:rsidP="00EB7C41">
      <w:pPr>
        <w:pStyle w:val="ListParagraph"/>
        <w:numPr>
          <w:ilvl w:val="0"/>
          <w:numId w:val="27"/>
        </w:numPr>
        <w:autoSpaceDE w:val="0"/>
        <w:autoSpaceDN w:val="0"/>
        <w:adjustRightInd w:val="0"/>
        <w:spacing w:after="0" w:line="240" w:lineRule="auto"/>
      </w:pPr>
      <w:r w:rsidRPr="008F7B0F">
        <w:t xml:space="preserve">This query uses a cursor to identify all the user databases on the server </w:t>
      </w:r>
    </w:p>
    <w:p w:rsidR="0066285A" w:rsidRPr="008F7B0F" w:rsidRDefault="0066285A" w:rsidP="00EB7C41">
      <w:pPr>
        <w:pStyle w:val="ListParagraph"/>
        <w:numPr>
          <w:ilvl w:val="0"/>
          <w:numId w:val="27"/>
        </w:numPr>
      </w:pPr>
      <w:r w:rsidRPr="008F7B0F">
        <w:t xml:space="preserve">Consolidates individual database results into a </w:t>
      </w:r>
      <w:r w:rsidR="00EB7C41" w:rsidRPr="008F7B0F">
        <w:t>table</w:t>
      </w:r>
      <w:r w:rsidRPr="008F7B0F">
        <w:t>, using a temp table.</w:t>
      </w:r>
    </w:p>
    <w:p w:rsidR="0066285A" w:rsidRPr="008F7B0F" w:rsidRDefault="0066285A" w:rsidP="00C4665B">
      <w:r w:rsidRPr="008F7B0F">
        <w:t>SQL:</w:t>
      </w:r>
      <w:r w:rsidRPr="008F7B0F">
        <w:tab/>
        <w:t>DFINAnalytics\UTIL_GetAllDBTblStats.sql</w:t>
      </w:r>
    </w:p>
    <w:p w:rsidR="006126CA" w:rsidRPr="008F7B0F" w:rsidRDefault="006126CA" w:rsidP="00AF2825">
      <w:pPr>
        <w:pStyle w:val="Heading2"/>
      </w:pPr>
      <w:bookmarkStart w:id="48" w:name="_Toc536186092"/>
      <w:bookmarkStart w:id="49" w:name="_Toc1108283"/>
      <w:r w:rsidRPr="008F7B0F">
        <w:t>UTIL_DbMon_IndexVolitity</w:t>
      </w:r>
      <w:bookmarkEnd w:id="48"/>
      <w:bookmarkEnd w:id="49"/>
    </w:p>
    <w:p w:rsidR="006126CA" w:rsidRPr="008F7B0F" w:rsidRDefault="006126CA" w:rsidP="00C4665B">
      <w:r w:rsidRPr="008F7B0F">
        <w:t>Monitors critical INDEX statistics such as seeks, scans, lookups, updates, etc. across a domain of time. Executes at the database level and for each index in the database.</w:t>
      </w:r>
    </w:p>
    <w:p w:rsidR="006126CA" w:rsidRPr="008F7B0F" w:rsidRDefault="006126CA" w:rsidP="00C4665B">
      <w:r w:rsidRPr="008F7B0F">
        <w:t>SQL:</w:t>
      </w:r>
      <w:r w:rsidRPr="008F7B0F">
        <w:tab/>
        <w:t>DFINAnalytics\UTIL_DbMon_IndexVolitity.sql</w:t>
      </w:r>
    </w:p>
    <w:p w:rsidR="006126CA" w:rsidRPr="008F7B0F" w:rsidRDefault="006126CA" w:rsidP="00C4665B">
      <w:r w:rsidRPr="008F7B0F">
        <w:t>JOB:</w:t>
      </w:r>
      <w:r w:rsidRPr="008F7B0F">
        <w:tab/>
        <w:t>JOB_UTIL_DbMon_IndexVolitity</w:t>
      </w:r>
    </w:p>
    <w:p w:rsidR="00046A46" w:rsidRPr="008F7B0F" w:rsidRDefault="00046A46" w:rsidP="00C4665B">
      <w:r w:rsidRPr="008F7B0F">
        <w:tab/>
        <w:t>Runs every 12 hours.</w:t>
      </w:r>
    </w:p>
    <w:p w:rsidR="006126CA" w:rsidRPr="008F7B0F" w:rsidRDefault="006126CA" w:rsidP="00C4665B">
      <w:r w:rsidRPr="008F7B0F">
        <w:t>PROC:</w:t>
      </w:r>
      <w:r w:rsidRPr="008F7B0F">
        <w:tab/>
        <w:t>sp_UTIL_TxMonitorTableIndexStats</w:t>
      </w:r>
    </w:p>
    <w:p w:rsidR="006126CA" w:rsidRPr="008F7B0F" w:rsidRDefault="006126CA" w:rsidP="00C4665B">
      <w:r w:rsidRPr="008F7B0F">
        <w:t>PARMS:</w:t>
      </w:r>
      <w:r w:rsidRPr="008F7B0F">
        <w:tab/>
        <w:t>RunID</w:t>
      </w:r>
    </w:p>
    <w:p w:rsidR="00CD0807" w:rsidRPr="008F7B0F" w:rsidRDefault="00CD0807" w:rsidP="00C4665B"/>
    <w:p w:rsidR="00CD0807" w:rsidRPr="008F7B0F" w:rsidRDefault="001053AA" w:rsidP="00AF2825">
      <w:pPr>
        <w:pStyle w:val="Heading2"/>
      </w:pPr>
      <w:bookmarkStart w:id="50" w:name="_Toc536186093"/>
      <w:bookmarkStart w:id="51" w:name="_Toc1108284"/>
      <w:r w:rsidRPr="008F7B0F">
        <w:t>FindBlockingDetail</w:t>
      </w:r>
      <w:bookmarkEnd w:id="50"/>
      <w:bookmarkEnd w:id="51"/>
    </w:p>
    <w:p w:rsidR="00CD0807" w:rsidRPr="008F7B0F" w:rsidRDefault="001053AA" w:rsidP="00CD0807">
      <w:r w:rsidRPr="008F7B0F">
        <w:t>Tracks blocks across the server at the database level and across a domain of time. This allows us using the TOP WORST QUERIES diagnostic to potentially get the SQL and the PLAN for the blocking SPID.</w:t>
      </w:r>
    </w:p>
    <w:p w:rsidR="001053AA" w:rsidRPr="008F7B0F" w:rsidRDefault="001053AA" w:rsidP="00CD0807">
      <w:r w:rsidRPr="008F7B0F">
        <w:t>SQL:</w:t>
      </w:r>
      <w:r w:rsidRPr="008F7B0F">
        <w:tab/>
        <w:t>DFINAnalytics\FindBlockingDetail.sql</w:t>
      </w:r>
    </w:p>
    <w:p w:rsidR="00CD0807" w:rsidRPr="008F7B0F" w:rsidRDefault="00CD0807" w:rsidP="00CD0807">
      <w:r w:rsidRPr="008F7B0F">
        <w:t>JOB:</w:t>
      </w:r>
      <w:r w:rsidRPr="008F7B0F">
        <w:tab/>
        <w:t>JOB_DFS_MonitorLocks</w:t>
      </w:r>
    </w:p>
    <w:p w:rsidR="001053AA" w:rsidRPr="008F7B0F" w:rsidRDefault="001053AA" w:rsidP="00CD0807">
      <w:r w:rsidRPr="008F7B0F">
        <w:t>PROC:</w:t>
      </w:r>
      <w:r w:rsidRPr="008F7B0F">
        <w:tab/>
        <w:t>sp_DFS_MonitorLocks</w:t>
      </w:r>
    </w:p>
    <w:p w:rsidR="001053AA" w:rsidRPr="008F7B0F" w:rsidRDefault="001053AA" w:rsidP="001053AA">
      <w:r w:rsidRPr="008F7B0F">
        <w:t>PARMS:</w:t>
      </w:r>
      <w:r w:rsidRPr="008F7B0F">
        <w:tab/>
        <w:t>RunID</w:t>
      </w:r>
    </w:p>
    <w:p w:rsidR="001053AA" w:rsidRPr="008F7B0F" w:rsidRDefault="00F53059" w:rsidP="00AF2825">
      <w:pPr>
        <w:pStyle w:val="Heading2"/>
      </w:pPr>
      <w:bookmarkStart w:id="52" w:name="_Toc536186094"/>
      <w:bookmarkStart w:id="53" w:name="_Toc1108285"/>
      <w:r w:rsidRPr="008F7B0F">
        <w:t>find_Blocking_History</w:t>
      </w:r>
      <w:bookmarkEnd w:id="52"/>
      <w:bookmarkEnd w:id="53"/>
    </w:p>
    <w:p w:rsidR="00F53059" w:rsidRPr="008F7B0F" w:rsidRDefault="00AB1A89" w:rsidP="00CD0807">
      <w:r w:rsidRPr="008F7B0F">
        <w:t>Finds and records blocks caused by an index locking. Runs across each database and each index within the database. Careful, this table can incur large amounts of data quickly. That is why the parameters should be set to control target indexes that exceed the Max limits specified.</w:t>
      </w:r>
    </w:p>
    <w:p w:rsidR="00F53059" w:rsidRPr="008F7B0F" w:rsidRDefault="00F53059" w:rsidP="00CD0807">
      <w:r w:rsidRPr="008F7B0F">
        <w:t>SQL:</w:t>
      </w:r>
      <w:r w:rsidRPr="008F7B0F">
        <w:tab/>
        <w:t>DFINAnalytics\find_Blocking_History.sql</w:t>
      </w:r>
    </w:p>
    <w:p w:rsidR="00F53059" w:rsidRPr="008F7B0F" w:rsidRDefault="00F53059" w:rsidP="00CD0807">
      <w:r w:rsidRPr="008F7B0F">
        <w:t>PROC:</w:t>
      </w:r>
      <w:r w:rsidRPr="008F7B0F">
        <w:tab/>
      </w:r>
      <w:r w:rsidR="00E6154A" w:rsidRPr="008F7B0F">
        <w:t>sp_UTIL_GetIndexStats</w:t>
      </w:r>
    </w:p>
    <w:p w:rsidR="00E6154A" w:rsidRPr="008F7B0F" w:rsidRDefault="00E6154A" w:rsidP="005A0A4D">
      <w:pPr>
        <w:autoSpaceDE w:val="0"/>
        <w:autoSpaceDN w:val="0"/>
        <w:adjustRightInd w:val="0"/>
        <w:spacing w:after="0" w:line="240" w:lineRule="auto"/>
        <w:ind w:left="720" w:hanging="720"/>
      </w:pPr>
      <w:r w:rsidRPr="008F7B0F">
        <w:t>Parms:</w:t>
      </w:r>
      <w:r w:rsidRPr="008F7B0F">
        <w:tab/>
        <w:t>@RunID BIGINT;</w:t>
      </w:r>
    </w:p>
    <w:p w:rsidR="00E6154A" w:rsidRPr="008F7B0F" w:rsidRDefault="00E6154A" w:rsidP="00E6154A">
      <w:pPr>
        <w:autoSpaceDE w:val="0"/>
        <w:autoSpaceDN w:val="0"/>
        <w:adjustRightInd w:val="0"/>
        <w:spacing w:after="0" w:line="240" w:lineRule="auto"/>
        <w:ind w:left="720"/>
      </w:pPr>
      <w:r w:rsidRPr="008F7B0F">
        <w:t>@MaxWaitMS INT= 30;</w:t>
      </w:r>
    </w:p>
    <w:p w:rsidR="00E6154A" w:rsidRPr="008F7B0F" w:rsidRDefault="00E6154A" w:rsidP="00E6154A">
      <w:pPr>
        <w:ind w:left="720"/>
      </w:pPr>
      <w:r w:rsidRPr="008F7B0F">
        <w:t>@MaxWaitCount INT= 3;</w:t>
      </w:r>
    </w:p>
    <w:p w:rsidR="00E6154A" w:rsidRPr="008F7B0F" w:rsidRDefault="008C3551" w:rsidP="00CD0807">
      <w:r w:rsidRPr="008F7B0F">
        <w:t>JOB:</w:t>
      </w:r>
      <w:r w:rsidRPr="008F7B0F">
        <w:tab/>
        <w:t>JOB_UTIL_GetIndexStats</w:t>
      </w:r>
    </w:p>
    <w:p w:rsidR="008C3551" w:rsidRPr="008F7B0F" w:rsidRDefault="008C3551" w:rsidP="00CD0807">
      <w:r w:rsidRPr="008F7B0F">
        <w:tab/>
        <w:t>Runs every 20 minutes</w:t>
      </w:r>
    </w:p>
    <w:p w:rsidR="008C3551" w:rsidRPr="008F7B0F" w:rsidRDefault="008C3551" w:rsidP="00CD0807"/>
    <w:p w:rsidR="00FA0322" w:rsidRPr="008F7B0F" w:rsidRDefault="00FA0322" w:rsidP="00AF2825">
      <w:pPr>
        <w:pStyle w:val="Heading2"/>
      </w:pPr>
      <w:bookmarkStart w:id="54" w:name="_Toc536186095"/>
      <w:bookmarkStart w:id="55" w:name="_Toc1108286"/>
      <w:r w:rsidRPr="008F7B0F">
        <w:t>UTIL_MonitorDeadlocks</w:t>
      </w:r>
      <w:bookmarkEnd w:id="54"/>
      <w:bookmarkEnd w:id="55"/>
    </w:p>
    <w:p w:rsidR="00FA0322" w:rsidRPr="008F7B0F" w:rsidRDefault="00FA0322" w:rsidP="00CD0807">
      <w:r w:rsidRPr="008F7B0F">
        <w:t>Find and records deadlocks within each database. Saves which SPID was blocking and which ones it blocked. Using the WORST queries data, it may be possible to see what SQL was causing the block.</w:t>
      </w:r>
    </w:p>
    <w:p w:rsidR="00FA0322" w:rsidRPr="008F7B0F" w:rsidRDefault="00FA0322" w:rsidP="00CD0807">
      <w:r w:rsidRPr="008F7B0F">
        <w:t>SQL:</w:t>
      </w:r>
      <w:r w:rsidRPr="008F7B0F">
        <w:tab/>
        <w:t>DFINAnalytics\UTIL_MonitorDeadlocks.sql</w:t>
      </w:r>
    </w:p>
    <w:p w:rsidR="00FA0322" w:rsidRPr="008F7B0F" w:rsidRDefault="00F04B27" w:rsidP="00CD0807">
      <w:r w:rsidRPr="008F7B0F">
        <w:t>TBL:</w:t>
      </w:r>
      <w:r w:rsidRPr="008F7B0F">
        <w:tab/>
        <w:t>DFINAnalytics.dbo.DFS_DeadlockStats</w:t>
      </w:r>
    </w:p>
    <w:p w:rsidR="00F04B27" w:rsidRPr="008F7B0F" w:rsidRDefault="00F04B27" w:rsidP="00CD0807">
      <w:r w:rsidRPr="008F7B0F">
        <w:t>JOB:</w:t>
      </w:r>
      <w:r w:rsidRPr="008F7B0F">
        <w:tab/>
        <w:t>JOB_UTIL_MonitorDeadlocks</w:t>
      </w:r>
    </w:p>
    <w:p w:rsidR="00976611" w:rsidRPr="008F7B0F" w:rsidRDefault="00C965B2" w:rsidP="00CD0807">
      <w:r w:rsidRPr="008F7B0F">
        <w:tab/>
        <w:t>DFINAnalytics\Jobs\JOB_UTIL_MonitorDeadlocks.sql</w:t>
      </w:r>
    </w:p>
    <w:p w:rsidR="00976611" w:rsidRPr="008F7B0F" w:rsidRDefault="00976611" w:rsidP="00AF2825">
      <w:pPr>
        <w:pStyle w:val="Heading2"/>
      </w:pPr>
      <w:bookmarkStart w:id="56" w:name="_Toc536186096"/>
      <w:bookmarkStart w:id="57" w:name="_Toc1108287"/>
      <w:r w:rsidRPr="008F7B0F">
        <w:t>UTIL_WorstPerformingQuerries</w:t>
      </w:r>
      <w:bookmarkEnd w:id="56"/>
      <w:bookmarkEnd w:id="57"/>
    </w:p>
    <w:p w:rsidR="00976611" w:rsidRDefault="000B38C7" w:rsidP="00CD0807">
      <w:r>
        <w:t>This diagnostic will scan one server, all servers, and all databases at any specified interval and capture the worst performing queries and store the metrics (stats), query SQL, and the plan of the query (in XML format).</w:t>
      </w:r>
      <w:r w:rsidR="00721884">
        <w:t xml:space="preserve"> The monitored queries are broken into two categories, those worst by IO and those by CPU.</w:t>
      </w:r>
    </w:p>
    <w:p w:rsidR="000B38C7" w:rsidRPr="008F7B0F" w:rsidRDefault="000B38C7" w:rsidP="00CD0807"/>
    <w:p w:rsidR="00976611" w:rsidRPr="008F7B0F" w:rsidRDefault="00976611" w:rsidP="00CD0807">
      <w:r w:rsidRPr="008F7B0F">
        <w:t>SQL:</w:t>
      </w:r>
      <w:r w:rsidRPr="008F7B0F">
        <w:tab/>
        <w:t>DFINAnalytics\UTIL_WorstPerformingQuerries.sql</w:t>
      </w:r>
    </w:p>
    <w:p w:rsidR="00976611" w:rsidRPr="008F7B0F" w:rsidRDefault="00976611" w:rsidP="00976611">
      <w:r w:rsidRPr="008F7B0F">
        <w:t>TBL:</w:t>
      </w:r>
      <w:r w:rsidRPr="008F7B0F">
        <w:tab/>
        <w:t>DFINAnalytics.dbo.DFS_DeadlockStats</w:t>
      </w:r>
    </w:p>
    <w:p w:rsidR="00D21C75" w:rsidRPr="008F7B0F" w:rsidRDefault="00D10F63" w:rsidP="00976611">
      <w:r w:rsidRPr="008F7B0F">
        <w:t>PROC:</w:t>
      </w:r>
      <w:r w:rsidRPr="008F7B0F">
        <w:tab/>
      </w:r>
      <w:r w:rsidR="00D21C75" w:rsidRPr="008F7B0F">
        <w:t>sp_UTIL_MSTR_BoundQry2000</w:t>
      </w:r>
    </w:p>
    <w:p w:rsidR="00D10F63" w:rsidRPr="008F7B0F" w:rsidRDefault="00D10F63" w:rsidP="00D21C75">
      <w:pPr>
        <w:ind w:firstLine="720"/>
      </w:pPr>
      <w:r w:rsidRPr="008F7B0F">
        <w:t>sp_UTIL_CPU_BoundQry2000</w:t>
      </w:r>
    </w:p>
    <w:p w:rsidR="00D10F63" w:rsidRPr="008F7B0F" w:rsidRDefault="00D10F63" w:rsidP="00976611">
      <w:r w:rsidRPr="008F7B0F">
        <w:tab/>
        <w:t>sp_UTIL_IO_BoundQry2000</w:t>
      </w:r>
    </w:p>
    <w:p w:rsidR="00D21C75" w:rsidRPr="008F7B0F" w:rsidRDefault="00D21C75" w:rsidP="00976611">
      <w:r w:rsidRPr="008F7B0F">
        <w:tab/>
        <w:t>UTIL_Process_QrysPlans</w:t>
      </w:r>
    </w:p>
    <w:p w:rsidR="00976611" w:rsidRPr="008F7B0F" w:rsidRDefault="00976611" w:rsidP="00976611">
      <w:r w:rsidRPr="008F7B0F">
        <w:t>JOB:</w:t>
      </w:r>
      <w:r w:rsidRPr="008F7B0F">
        <w:tab/>
      </w:r>
      <w:r w:rsidR="002567F1" w:rsidRPr="002567F1">
        <w:t>JOB_CaptureWorstPerfQuery</w:t>
      </w:r>
    </w:p>
    <w:p w:rsidR="00C965B2" w:rsidRPr="008F7B0F" w:rsidRDefault="00C965B2" w:rsidP="00976611">
      <w:r w:rsidRPr="008F7B0F">
        <w:tab/>
        <w:t>DFINAnalytics\Jobs\JOB_UTIL_WorstPerformingQuerries.sql</w:t>
      </w:r>
    </w:p>
    <w:p w:rsidR="00976611" w:rsidRDefault="00976611" w:rsidP="00CD0807"/>
    <w:p w:rsidR="001A2451" w:rsidRDefault="001A2451" w:rsidP="00CD0807">
      <w:r w:rsidRPr="001A2451">
        <w:t>DFINAnalytics\UTIL_DefragAllIndexes.sql</w:t>
      </w:r>
    </w:p>
    <w:p w:rsidR="00A57E73" w:rsidRPr="008F7B0F" w:rsidRDefault="00A57E73" w:rsidP="00AF2825">
      <w:pPr>
        <w:pStyle w:val="Heading2"/>
      </w:pPr>
      <w:bookmarkStart w:id="58" w:name="_Toc536186097"/>
      <w:bookmarkStart w:id="59" w:name="_Toc1108288"/>
      <w:r w:rsidRPr="008F7B0F">
        <w:t>UTIL_DefragAllIndexes</w:t>
      </w:r>
      <w:bookmarkEnd w:id="58"/>
      <w:bookmarkEnd w:id="59"/>
    </w:p>
    <w:p w:rsidR="00A57E73" w:rsidRPr="008F7B0F" w:rsidRDefault="00C37958" w:rsidP="00A57E73">
      <w:r w:rsidRPr="008F7B0F">
        <w:t>Any or all databases can have their indexes inspected and reorganized if their fragmentation exceeds the specified cutoff.</w:t>
      </w:r>
    </w:p>
    <w:p w:rsidR="00A57E73" w:rsidRPr="008F7B0F" w:rsidRDefault="00A57E73" w:rsidP="00A57E73"/>
    <w:p w:rsidR="00A57E73" w:rsidRPr="008F7B0F" w:rsidRDefault="00A57E73" w:rsidP="00CD0807">
      <w:r w:rsidRPr="008F7B0F">
        <w:t>SQL:</w:t>
      </w:r>
      <w:r w:rsidRPr="008F7B0F">
        <w:tab/>
        <w:t>DFINAnalytics\UTIL_DefragAllIndexes.sql</w:t>
      </w:r>
    </w:p>
    <w:p w:rsidR="00A57E73" w:rsidRDefault="00A57E73" w:rsidP="00A57E73">
      <w:pPr>
        <w:autoSpaceDE w:val="0"/>
        <w:autoSpaceDN w:val="0"/>
        <w:adjustRightInd w:val="0"/>
        <w:spacing w:after="0" w:line="240" w:lineRule="auto"/>
      </w:pPr>
      <w:r w:rsidRPr="008F7B0F">
        <w:t>PROC:</w:t>
      </w:r>
      <w:r w:rsidRPr="008F7B0F">
        <w:tab/>
        <w:t>UTIL_DefragAllIndexes</w:t>
      </w:r>
    </w:p>
    <w:p w:rsidR="00666174" w:rsidRDefault="00666174" w:rsidP="00A57E73">
      <w:pPr>
        <w:autoSpaceDE w:val="0"/>
        <w:autoSpaceDN w:val="0"/>
        <w:adjustRightInd w:val="0"/>
        <w:spacing w:after="0" w:line="240" w:lineRule="auto"/>
      </w:pPr>
    </w:p>
    <w:p w:rsidR="00666174" w:rsidRPr="008F7B0F" w:rsidRDefault="00666174" w:rsidP="00A57E73">
      <w:pPr>
        <w:autoSpaceDE w:val="0"/>
        <w:autoSpaceDN w:val="0"/>
        <w:adjustRightInd w:val="0"/>
        <w:spacing w:after="0" w:line="240" w:lineRule="auto"/>
      </w:pPr>
      <w:r>
        <w:t>JOB:</w:t>
      </w:r>
      <w:r>
        <w:tab/>
      </w:r>
      <w:r w:rsidR="00DB5E5F">
        <w:t>JOB_</w:t>
      </w:r>
      <w:r w:rsidR="00DB5E5F" w:rsidRPr="00DB5E5F">
        <w:t xml:space="preserve"> </w:t>
      </w:r>
      <w:r w:rsidR="00DB5E5F" w:rsidRPr="008F7B0F">
        <w:t>UTIL_DefragAllIndexes</w:t>
      </w:r>
    </w:p>
    <w:p w:rsidR="00A57E73" w:rsidRPr="008F7B0F" w:rsidRDefault="00A57E73" w:rsidP="00A57E73">
      <w:pPr>
        <w:autoSpaceDE w:val="0"/>
        <w:autoSpaceDN w:val="0"/>
        <w:adjustRightInd w:val="0"/>
        <w:spacing w:after="0" w:line="240" w:lineRule="auto"/>
      </w:pPr>
    </w:p>
    <w:p w:rsidR="00A57E73" w:rsidRPr="008F7B0F" w:rsidRDefault="00A57E73" w:rsidP="00A57E73">
      <w:pPr>
        <w:autoSpaceDE w:val="0"/>
        <w:autoSpaceDN w:val="0"/>
        <w:adjustRightInd w:val="0"/>
        <w:spacing w:after="0" w:line="240" w:lineRule="auto"/>
      </w:pPr>
      <w:r w:rsidRPr="008F7B0F">
        <w:t>PARMS:</w:t>
      </w:r>
      <w:r w:rsidRPr="008F7B0F">
        <w:tab/>
        <w:t>@StartingDB   NVARCHAR(100): NULL if wanting to start with First DB</w:t>
      </w:r>
    </w:p>
    <w:p w:rsidR="00A57E73" w:rsidRPr="008F7B0F" w:rsidRDefault="00A57E73" w:rsidP="00A57E73">
      <w:pPr>
        <w:autoSpaceDE w:val="0"/>
        <w:autoSpaceDN w:val="0"/>
        <w:adjustRightInd w:val="0"/>
        <w:spacing w:after="0" w:line="240" w:lineRule="auto"/>
        <w:ind w:firstLine="720"/>
      </w:pPr>
      <w:r w:rsidRPr="008F7B0F">
        <w:t xml:space="preserve">@EndingDB     NVARCHAR(100), NULL if wanting to process to the END </w:t>
      </w:r>
    </w:p>
    <w:p w:rsidR="00A57E73" w:rsidRPr="008F7B0F" w:rsidRDefault="00A57E73" w:rsidP="00A57E73">
      <w:pPr>
        <w:autoSpaceDE w:val="0"/>
        <w:autoSpaceDN w:val="0"/>
        <w:adjustRightInd w:val="0"/>
        <w:spacing w:after="0" w:line="240" w:lineRule="auto"/>
        <w:ind w:left="720"/>
      </w:pPr>
      <w:r w:rsidRPr="008F7B0F">
        <w:t>@MaxPct       DECIMAL(6, 2)  = 30, Anything with more than 30% fragmentation will be processed</w:t>
      </w:r>
    </w:p>
    <w:p w:rsidR="00A57E73" w:rsidRPr="008F7B0F" w:rsidRDefault="00A57E73" w:rsidP="00A57E73">
      <w:pPr>
        <w:autoSpaceDE w:val="0"/>
        <w:autoSpaceDN w:val="0"/>
        <w:adjustRightInd w:val="0"/>
        <w:spacing w:after="0" w:line="240" w:lineRule="auto"/>
        <w:ind w:firstLine="720"/>
      </w:pPr>
      <w:r w:rsidRPr="008F7B0F">
        <w:t>@PreviewOnly  INT           = 1, 1 will not DEFRAG only display target indexes</w:t>
      </w:r>
    </w:p>
    <w:p w:rsidR="00A57E73" w:rsidRPr="008F7B0F" w:rsidRDefault="00A57E73" w:rsidP="00A57E73">
      <w:pPr>
        <w:autoSpaceDE w:val="0"/>
        <w:autoSpaceDN w:val="0"/>
        <w:adjustRightInd w:val="0"/>
        <w:spacing w:after="0" w:line="240" w:lineRule="auto"/>
        <w:ind w:left="720"/>
      </w:pPr>
      <w:r w:rsidRPr="008F7B0F">
        <w:t>@ReorgIndexes INT           = 0, 1 will cause tgt indexes to be reorganized offline</w:t>
      </w:r>
    </w:p>
    <w:p w:rsidR="00A57E73" w:rsidRPr="008F7B0F" w:rsidRDefault="00A57E73" w:rsidP="00A57E73">
      <w:pPr>
        <w:autoSpaceDE w:val="0"/>
        <w:autoSpaceDN w:val="0"/>
        <w:adjustRightInd w:val="0"/>
        <w:spacing w:after="0" w:line="240" w:lineRule="auto"/>
        <w:ind w:firstLine="720"/>
      </w:pPr>
      <w:r w:rsidRPr="008F7B0F">
        <w:t>@RunID        VARCHAR(60)   = NULL the supplied RunID for tracking purposes</w:t>
      </w:r>
    </w:p>
    <w:p w:rsidR="00A57E73" w:rsidRPr="008F7B0F" w:rsidRDefault="00A57E73" w:rsidP="00A57E73"/>
    <w:p w:rsidR="003436EC" w:rsidRDefault="003436EC" w:rsidP="00A57E73">
      <w:r w:rsidRPr="008F7B0F">
        <w:t>JOB:</w:t>
      </w:r>
      <w:r w:rsidRPr="008F7B0F">
        <w:tab/>
        <w:t>JOB_UTIL_DefragAllIndexes</w:t>
      </w:r>
    </w:p>
    <w:p w:rsidR="00DB5E5F" w:rsidRDefault="00DB5E5F" w:rsidP="00A57E73">
      <w:r>
        <w:tab/>
      </w:r>
      <w:r w:rsidRPr="00DB5E5F">
        <w:t>JOB_ UTIL_DefragAllIndexes</w:t>
      </w:r>
      <w:r>
        <w:t>.SQL</w:t>
      </w:r>
    </w:p>
    <w:p w:rsidR="001A2451" w:rsidRDefault="001A2451" w:rsidP="00A57E73"/>
    <w:p w:rsidR="001A2451" w:rsidRDefault="001A2451" w:rsidP="00A57E73">
      <w:r>
        <w:t>NOTE:</w:t>
      </w:r>
      <w:r>
        <w:tab/>
        <w:t>The following will run the reorg utility against all tables in all databases</w:t>
      </w:r>
    </w:p>
    <w:p w:rsidR="001A2451" w:rsidRPr="008F7B0F" w:rsidRDefault="001A2451" w:rsidP="00A57E73">
      <w:r>
        <w:tab/>
      </w:r>
      <w:r>
        <w:rPr>
          <w:rFonts w:ascii="Consolas" w:hAnsi="Consolas" w:cs="Consolas"/>
          <w:color w:val="008000"/>
          <w:sz w:val="19"/>
          <w:szCs w:val="19"/>
        </w:rPr>
        <w:t>exec UTIL_DefragAllIndexes null, null, 30, 0, 1, -1;</w:t>
      </w:r>
    </w:p>
    <w:p w:rsidR="003436EC" w:rsidRDefault="003436EC" w:rsidP="00A57E73"/>
    <w:p w:rsidR="003436EC" w:rsidRPr="008F7B0F" w:rsidRDefault="003436EC" w:rsidP="00AF2825">
      <w:pPr>
        <w:pStyle w:val="Heading2"/>
      </w:pPr>
      <w:bookmarkStart w:id="60" w:name="_Toc536186098"/>
      <w:bookmarkStart w:id="61" w:name="_Toc1108289"/>
      <w:r w:rsidRPr="008F7B0F">
        <w:t>UTIL_ReorgFragmentedIndexes</w:t>
      </w:r>
      <w:bookmarkEnd w:id="60"/>
      <w:bookmarkEnd w:id="61"/>
    </w:p>
    <w:p w:rsidR="003436EC" w:rsidRDefault="003436EC" w:rsidP="00A57E73">
      <w:r w:rsidRPr="008F7B0F">
        <w:t>Use this if you wish to REORG all indexes on all databases on the server.</w:t>
      </w:r>
    </w:p>
    <w:p w:rsidR="009E2AA7" w:rsidRPr="008F7B0F" w:rsidRDefault="009E2AA7" w:rsidP="00A57E73"/>
    <w:p w:rsidR="003436EC" w:rsidRPr="008F7B0F" w:rsidRDefault="003436EC" w:rsidP="00A57E73">
      <w:r w:rsidRPr="008F7B0F">
        <w:t>SQL:</w:t>
      </w:r>
      <w:r w:rsidRPr="008F7B0F">
        <w:tab/>
        <w:t>DFINAnalytics\UTIL_ReorgFragmentedIndexes.sql</w:t>
      </w:r>
    </w:p>
    <w:p w:rsidR="003436EC" w:rsidRPr="008F7B0F" w:rsidRDefault="003436EC" w:rsidP="00A57E73">
      <w:r w:rsidRPr="008F7B0F">
        <w:t>PROC:</w:t>
      </w:r>
      <w:r w:rsidRPr="008F7B0F">
        <w:tab/>
      </w:r>
      <w:r w:rsidR="008F7B0F" w:rsidRPr="008F7B0F">
        <w:t>sp_UTIL_ReorgFragmentedIndexes</w:t>
      </w:r>
    </w:p>
    <w:p w:rsidR="003436EC" w:rsidRPr="008F7B0F" w:rsidRDefault="003436EC" w:rsidP="00A57E73">
      <w:r w:rsidRPr="008F7B0F">
        <w:t>JOB:</w:t>
      </w:r>
      <w:r w:rsidR="008F7B0F" w:rsidRPr="008F7B0F">
        <w:tab/>
        <w:t>JOB_ UTIL_ReorgFragmentedIndexes</w:t>
      </w:r>
    </w:p>
    <w:p w:rsidR="008F7B0F" w:rsidRPr="008F7B0F" w:rsidRDefault="008F7B0F" w:rsidP="00A57E73">
      <w:r w:rsidRPr="008F7B0F">
        <w:tab/>
        <w:t>DFINAnalytics\Jobs\JOB_ UTIL_ReorgFragmentedIndexes.sql</w:t>
      </w:r>
    </w:p>
    <w:p w:rsidR="003436EC" w:rsidRDefault="003436EC" w:rsidP="00A57E73"/>
    <w:p w:rsidR="000234DD" w:rsidRDefault="000234DD" w:rsidP="00AF2825">
      <w:pPr>
        <w:pStyle w:val="Heading2"/>
      </w:pPr>
      <w:bookmarkStart w:id="62" w:name="_Toc1108290"/>
      <w:r w:rsidRPr="000234DD">
        <w:t>DFS_GetAllTableSizesAndRowCnt</w:t>
      </w:r>
      <w:bookmarkEnd w:id="62"/>
    </w:p>
    <w:p w:rsidR="000234DD" w:rsidRDefault="000234DD" w:rsidP="000234DD">
      <w:r>
        <w:t>This diagnostic tracks table growth both in record count and size.</w:t>
      </w:r>
      <w:r w:rsidR="009E2AA7">
        <w:t xml:space="preserve"> </w:t>
      </w:r>
    </w:p>
    <w:p w:rsidR="000234DD" w:rsidRPr="000234DD" w:rsidRDefault="000234DD" w:rsidP="000234DD"/>
    <w:p w:rsidR="000234DD" w:rsidRDefault="000234DD" w:rsidP="000234DD">
      <w:r>
        <w:t>SQL:</w:t>
      </w:r>
      <w:r>
        <w:tab/>
      </w:r>
      <w:r w:rsidRPr="000234DD">
        <w:t>DFINAnalytics\DFS_GetAllTableSizesAndRowCnt.sql</w:t>
      </w:r>
    </w:p>
    <w:p w:rsidR="000234DD" w:rsidRDefault="000234DD" w:rsidP="00A57E73">
      <w:pPr>
        <w:rPr>
          <w:rFonts w:ascii="Consolas" w:hAnsi="Consolas" w:cs="Consolas"/>
          <w:color w:val="000000"/>
          <w:sz w:val="19"/>
          <w:szCs w:val="19"/>
        </w:rPr>
      </w:pPr>
      <w:r>
        <w:t>Proc:</w:t>
      </w:r>
      <w:r>
        <w:tab/>
      </w:r>
      <w:r>
        <w:rPr>
          <w:rFonts w:ascii="Consolas" w:hAnsi="Consolas" w:cs="Consolas"/>
          <w:color w:val="000000"/>
          <w:sz w:val="19"/>
          <w:szCs w:val="19"/>
        </w:rPr>
        <w:t>DFS_GetAllTableSizesAndRowCnt</w:t>
      </w:r>
    </w:p>
    <w:p w:rsidR="000234DD" w:rsidRDefault="000234DD" w:rsidP="00A57E73">
      <w:pPr>
        <w:rPr>
          <w:rFonts w:ascii="Consolas" w:hAnsi="Consolas" w:cs="Consolas"/>
          <w:color w:val="000000"/>
          <w:sz w:val="19"/>
          <w:szCs w:val="19"/>
        </w:rPr>
      </w:pPr>
      <w:r>
        <w:rPr>
          <w:rFonts w:ascii="Consolas" w:hAnsi="Consolas" w:cs="Consolas"/>
          <w:color w:val="000000"/>
          <w:sz w:val="19"/>
          <w:szCs w:val="19"/>
        </w:rPr>
        <w:t>JOB:</w:t>
      </w:r>
      <w:r>
        <w:rPr>
          <w:rFonts w:ascii="Consolas" w:hAnsi="Consolas" w:cs="Consolas"/>
          <w:color w:val="000000"/>
          <w:sz w:val="19"/>
          <w:szCs w:val="19"/>
        </w:rPr>
        <w:tab/>
        <w:t>JOB_DFS_GetAllTableSizesAndRowCnt</w:t>
      </w:r>
    </w:p>
    <w:p w:rsidR="000234DD" w:rsidRDefault="000234DD" w:rsidP="00A57E73"/>
    <w:p w:rsidR="001632C5" w:rsidRDefault="00A47FEB" w:rsidP="001632C5">
      <w:pPr>
        <w:pStyle w:val="Title"/>
      </w:pPr>
      <w:r>
        <w:br w:type="page"/>
      </w:r>
      <w:r w:rsidR="001632C5">
        <w:t>DATA Acquisition from Monitored Servers</w:t>
      </w:r>
    </w:p>
    <w:p w:rsidR="007F0A58" w:rsidRDefault="00A47FEB" w:rsidP="00A47FEB">
      <w:pPr>
        <w:pStyle w:val="Heading1"/>
      </w:pPr>
      <w:bookmarkStart w:id="63" w:name="_Toc1108291"/>
      <w:r>
        <w:t>SSIS Tool Belt</w:t>
      </w:r>
      <w:bookmarkEnd w:id="63"/>
    </w:p>
    <w:p w:rsidR="007F0A58" w:rsidRDefault="001632C5" w:rsidP="00A47FEB">
      <w:pPr>
        <w:pStyle w:val="Heading2"/>
      </w:pPr>
      <w:bookmarkStart w:id="64" w:name="_Toc1108292"/>
      <w:r>
        <w:t>Operation</w:t>
      </w:r>
      <w:r w:rsidR="00A47FEB">
        <w:t>:</w:t>
      </w:r>
      <w:bookmarkEnd w:id="64"/>
    </w:p>
    <w:p w:rsidR="001632C5" w:rsidRPr="001632C5" w:rsidRDefault="001632C5" w:rsidP="001632C5">
      <w:r>
        <w:t>The SSIS data pull packages lives and executes on the Tool Belt Analytics server. The package is executed every 8 hours in order to prevent any significant data buildup on the monitored servers. As the data is successfully pulled from the below tables, the data is removed from the monitored server and placed into the Tool Belt Analytics warehouse.</w:t>
      </w:r>
      <w:r w:rsidR="00BE0FBD">
        <w:t xml:space="preserve"> </w:t>
      </w:r>
    </w:p>
    <w:p w:rsidR="00A47FEB" w:rsidRDefault="00A47FEB" w:rsidP="00A47FEB">
      <w:pPr>
        <w:pStyle w:val="Heading2"/>
      </w:pPr>
      <w:bookmarkStart w:id="65" w:name="_Toc1108293"/>
      <w:r>
        <w:t>Pulled Tables:</w:t>
      </w:r>
      <w:bookmarkEnd w:id="65"/>
    </w:p>
    <w:tbl>
      <w:tblPr>
        <w:tblStyle w:val="TableGrid"/>
        <w:tblW w:w="0" w:type="auto"/>
        <w:tblLook w:val="04A0" w:firstRow="1" w:lastRow="0" w:firstColumn="1" w:lastColumn="0" w:noHBand="0" w:noVBand="1"/>
      </w:tblPr>
      <w:tblGrid>
        <w:gridCol w:w="2606"/>
        <w:gridCol w:w="3498"/>
        <w:gridCol w:w="3246"/>
      </w:tblGrid>
      <w:tr w:rsidR="00A47FEB" w:rsidRPr="00A47FEB" w:rsidTr="00A47FEB">
        <w:tc>
          <w:tcPr>
            <w:tcW w:w="3116" w:type="dxa"/>
          </w:tcPr>
          <w:p w:rsidR="00A47FEB" w:rsidRPr="00A47FEB" w:rsidRDefault="00A47FEB" w:rsidP="00A47FEB">
            <w:r w:rsidRPr="00A47FEB">
              <w:t>ActiveServers</w:t>
            </w:r>
            <w:r>
              <w:t>: Pushed to monitored databases.</w:t>
            </w:r>
          </w:p>
        </w:tc>
        <w:tc>
          <w:tcPr>
            <w:tcW w:w="3117" w:type="dxa"/>
          </w:tcPr>
          <w:p w:rsidR="00A47FEB" w:rsidRPr="00A47FEB" w:rsidRDefault="00A47FEB" w:rsidP="00A47FEB">
            <w:r w:rsidRPr="00A47FEB">
              <w:t>DFIN_TRACKED_DATABASE_PROCS</w:t>
            </w:r>
          </w:p>
        </w:tc>
        <w:tc>
          <w:tcPr>
            <w:tcW w:w="3117" w:type="dxa"/>
          </w:tcPr>
          <w:p w:rsidR="00A47FEB" w:rsidRPr="00A47FEB" w:rsidRDefault="00A47FEB" w:rsidP="00A47FEB">
            <w:r w:rsidRPr="00A47FEB">
              <w:t>DFIN_TRACKED_DATABASES</w:t>
            </w:r>
          </w:p>
        </w:tc>
      </w:tr>
      <w:tr w:rsidR="00A47FEB" w:rsidRPr="00A47FEB" w:rsidTr="00A47FEB">
        <w:tc>
          <w:tcPr>
            <w:tcW w:w="3116" w:type="dxa"/>
          </w:tcPr>
          <w:p w:rsidR="00A47FEB" w:rsidRPr="00A47FEB" w:rsidRDefault="00A47FEB" w:rsidP="00A47FEB">
            <w:r w:rsidRPr="00A47FEB">
              <w:t>DFS_BlockingHistory</w:t>
            </w:r>
          </w:p>
        </w:tc>
        <w:tc>
          <w:tcPr>
            <w:tcW w:w="3117" w:type="dxa"/>
          </w:tcPr>
          <w:p w:rsidR="00A47FEB" w:rsidRPr="00A47FEB" w:rsidRDefault="00A47FEB" w:rsidP="00A47FEB">
            <w:r w:rsidRPr="00A47FEB">
              <w:t>DFS_CleanedDFSTables</w:t>
            </w:r>
          </w:p>
        </w:tc>
        <w:tc>
          <w:tcPr>
            <w:tcW w:w="3117" w:type="dxa"/>
          </w:tcPr>
          <w:p w:rsidR="00A47FEB" w:rsidRPr="00A47FEB" w:rsidRDefault="00A47FEB" w:rsidP="00A47FEB">
            <w:r w:rsidRPr="00A47FEB">
              <w:t>DFS_CPU_BoundQry</w:t>
            </w:r>
          </w:p>
        </w:tc>
      </w:tr>
      <w:tr w:rsidR="00A47FEB" w:rsidRPr="00A47FEB" w:rsidTr="00A47FEB">
        <w:tc>
          <w:tcPr>
            <w:tcW w:w="3116" w:type="dxa"/>
          </w:tcPr>
          <w:p w:rsidR="00A47FEB" w:rsidRPr="00A47FEB" w:rsidRDefault="00A47FEB" w:rsidP="00A47FEB">
            <w:r w:rsidRPr="00A47FEB">
              <w:t>DFS_CPU_BoundQry2000</w:t>
            </w:r>
          </w:p>
        </w:tc>
        <w:tc>
          <w:tcPr>
            <w:tcW w:w="3117" w:type="dxa"/>
          </w:tcPr>
          <w:p w:rsidR="00A47FEB" w:rsidRPr="00A47FEB" w:rsidRDefault="00A47FEB" w:rsidP="00A47FEB">
            <w:r w:rsidRPr="00A47FEB">
              <w:t>DFS_DB2Skip</w:t>
            </w:r>
            <w:r>
              <w:t>: Pushed to monitored databases.</w:t>
            </w:r>
          </w:p>
        </w:tc>
        <w:tc>
          <w:tcPr>
            <w:tcW w:w="3117" w:type="dxa"/>
          </w:tcPr>
          <w:p w:rsidR="00A47FEB" w:rsidRPr="00A47FEB" w:rsidRDefault="00A47FEB" w:rsidP="00A47FEB">
            <w:r w:rsidRPr="00A47FEB">
              <w:t>DFS_DbFileSizing</w:t>
            </w:r>
          </w:p>
        </w:tc>
      </w:tr>
      <w:tr w:rsidR="00A47FEB" w:rsidRPr="00A47FEB" w:rsidTr="00A47FEB">
        <w:tc>
          <w:tcPr>
            <w:tcW w:w="3116" w:type="dxa"/>
          </w:tcPr>
          <w:p w:rsidR="00A47FEB" w:rsidRPr="00A47FEB" w:rsidRDefault="00A47FEB" w:rsidP="00A47FEB">
            <w:r w:rsidRPr="00A47FEB">
              <w:t>DFS_DBSpace</w:t>
            </w:r>
          </w:p>
        </w:tc>
        <w:tc>
          <w:tcPr>
            <w:tcW w:w="3117" w:type="dxa"/>
          </w:tcPr>
          <w:p w:rsidR="00A47FEB" w:rsidRPr="00A47FEB" w:rsidRDefault="00A47FEB" w:rsidP="00A47FEB">
            <w:r w:rsidRPr="00A47FEB">
              <w:t>DFS_DBTableSpace</w:t>
            </w:r>
          </w:p>
        </w:tc>
        <w:tc>
          <w:tcPr>
            <w:tcW w:w="3117" w:type="dxa"/>
          </w:tcPr>
          <w:p w:rsidR="00A47FEB" w:rsidRPr="00A47FEB" w:rsidRDefault="00A47FEB" w:rsidP="00A47FEB">
            <w:r w:rsidRPr="00A47FEB">
              <w:t>DFS_DBVersion</w:t>
            </w:r>
          </w:p>
        </w:tc>
      </w:tr>
      <w:tr w:rsidR="00A47FEB" w:rsidRPr="00A47FEB" w:rsidTr="00A47FEB">
        <w:tc>
          <w:tcPr>
            <w:tcW w:w="3116" w:type="dxa"/>
          </w:tcPr>
          <w:p w:rsidR="00A47FEB" w:rsidRPr="00A47FEB" w:rsidRDefault="00A47FEB" w:rsidP="00A47FEB">
            <w:r w:rsidRPr="00A47FEB">
              <w:t>DFS_DeadlockStats</w:t>
            </w:r>
          </w:p>
        </w:tc>
        <w:tc>
          <w:tcPr>
            <w:tcW w:w="3117" w:type="dxa"/>
          </w:tcPr>
          <w:p w:rsidR="00A47FEB" w:rsidRPr="00A47FEB" w:rsidRDefault="00A47FEB" w:rsidP="00A47FEB">
            <w:r w:rsidRPr="00A47FEB">
              <w:t>DFS_IndexFragErrors</w:t>
            </w:r>
          </w:p>
        </w:tc>
        <w:tc>
          <w:tcPr>
            <w:tcW w:w="3117" w:type="dxa"/>
          </w:tcPr>
          <w:p w:rsidR="00A47FEB" w:rsidRPr="00A47FEB" w:rsidRDefault="00A47FEB" w:rsidP="00A47FEB">
            <w:r w:rsidRPr="00A47FEB">
              <w:t>DFS_IndexFragHist</w:t>
            </w:r>
          </w:p>
        </w:tc>
      </w:tr>
      <w:tr w:rsidR="00A47FEB" w:rsidRPr="00A47FEB" w:rsidTr="00A47FEB">
        <w:tc>
          <w:tcPr>
            <w:tcW w:w="3116" w:type="dxa"/>
          </w:tcPr>
          <w:p w:rsidR="00A47FEB" w:rsidRPr="00A47FEB" w:rsidRDefault="00A47FEB" w:rsidP="00A47FEB">
            <w:r w:rsidRPr="00A47FEB">
              <w:t>DFS_IndexFragProgress</w:t>
            </w:r>
          </w:p>
        </w:tc>
        <w:tc>
          <w:tcPr>
            <w:tcW w:w="3117" w:type="dxa"/>
          </w:tcPr>
          <w:p w:rsidR="00A47FEB" w:rsidRPr="00A47FEB" w:rsidRDefault="00A47FEB" w:rsidP="00A47FEB">
            <w:r w:rsidRPr="00A47FEB">
              <w:t>DFS_IndexFragReorgHistory</w:t>
            </w:r>
          </w:p>
        </w:tc>
        <w:tc>
          <w:tcPr>
            <w:tcW w:w="3117" w:type="dxa"/>
          </w:tcPr>
          <w:p w:rsidR="00A47FEB" w:rsidRPr="00A47FEB" w:rsidRDefault="00A47FEB" w:rsidP="00A47FEB">
            <w:r w:rsidRPr="00A47FEB">
              <w:t>DFS_IndexReorgCmds</w:t>
            </w:r>
          </w:p>
        </w:tc>
      </w:tr>
      <w:tr w:rsidR="00A47FEB" w:rsidRPr="00A47FEB" w:rsidTr="00A47FEB">
        <w:tc>
          <w:tcPr>
            <w:tcW w:w="3116" w:type="dxa"/>
          </w:tcPr>
          <w:p w:rsidR="00A47FEB" w:rsidRPr="00A47FEB" w:rsidRDefault="00A47FEB" w:rsidP="00A47FEB">
            <w:r w:rsidRPr="00A47FEB">
              <w:t>DFS_IndexStats</w:t>
            </w:r>
          </w:p>
        </w:tc>
        <w:tc>
          <w:tcPr>
            <w:tcW w:w="3117" w:type="dxa"/>
          </w:tcPr>
          <w:p w:rsidR="00A47FEB" w:rsidRPr="00A47FEB" w:rsidRDefault="00A47FEB" w:rsidP="00A47FEB">
            <w:r w:rsidRPr="00A47FEB">
              <w:t>DFS_IO_BoundQry</w:t>
            </w:r>
          </w:p>
        </w:tc>
        <w:tc>
          <w:tcPr>
            <w:tcW w:w="3117" w:type="dxa"/>
          </w:tcPr>
          <w:p w:rsidR="00A47FEB" w:rsidRPr="00A47FEB" w:rsidRDefault="00A47FEB" w:rsidP="00A47FEB">
            <w:r w:rsidRPr="00A47FEB">
              <w:t>DFS_IO_BoundQry2000</w:t>
            </w:r>
          </w:p>
        </w:tc>
      </w:tr>
      <w:tr w:rsidR="00A47FEB" w:rsidRPr="00A47FEB" w:rsidTr="00A47FEB">
        <w:tc>
          <w:tcPr>
            <w:tcW w:w="3116" w:type="dxa"/>
          </w:tcPr>
          <w:p w:rsidR="00A47FEB" w:rsidRPr="00A47FEB" w:rsidRDefault="00A47FEB" w:rsidP="00A47FEB">
            <w:r w:rsidRPr="00A47FEB">
              <w:t>DFS_MissingFKIndexes</w:t>
            </w:r>
          </w:p>
        </w:tc>
        <w:tc>
          <w:tcPr>
            <w:tcW w:w="3117" w:type="dxa"/>
          </w:tcPr>
          <w:p w:rsidR="00A47FEB" w:rsidRPr="00A47FEB" w:rsidRDefault="00A47FEB" w:rsidP="00A47FEB">
            <w:r w:rsidRPr="00A47FEB">
              <w:t>DFS_MissingIndexes</w:t>
            </w:r>
          </w:p>
        </w:tc>
        <w:tc>
          <w:tcPr>
            <w:tcW w:w="3117" w:type="dxa"/>
          </w:tcPr>
          <w:p w:rsidR="00A47FEB" w:rsidRPr="00A47FEB" w:rsidRDefault="00A47FEB" w:rsidP="00A47FEB">
            <w:r w:rsidRPr="00A47FEB">
              <w:t>DFS_MonitorMostCommonWaits</w:t>
            </w:r>
          </w:p>
        </w:tc>
      </w:tr>
      <w:tr w:rsidR="00A47FEB" w:rsidRPr="00A47FEB" w:rsidTr="00A47FEB">
        <w:tc>
          <w:tcPr>
            <w:tcW w:w="3116" w:type="dxa"/>
          </w:tcPr>
          <w:p w:rsidR="00A47FEB" w:rsidRPr="00A47FEB" w:rsidRDefault="00A47FEB" w:rsidP="00A47FEB">
            <w:r w:rsidRPr="00A47FEB">
              <w:t>DFS_ParallelMonitor</w:t>
            </w:r>
          </w:p>
        </w:tc>
        <w:tc>
          <w:tcPr>
            <w:tcW w:w="3117" w:type="dxa"/>
          </w:tcPr>
          <w:p w:rsidR="00A47FEB" w:rsidRPr="00A47FEB" w:rsidRDefault="00A47FEB" w:rsidP="00A47FEB">
            <w:r w:rsidRPr="00A47FEB">
              <w:t>DFS_PerfMonitor</w:t>
            </w:r>
          </w:p>
        </w:tc>
        <w:tc>
          <w:tcPr>
            <w:tcW w:w="3117" w:type="dxa"/>
          </w:tcPr>
          <w:p w:rsidR="00A47FEB" w:rsidRPr="00A47FEB" w:rsidRDefault="00A47FEB" w:rsidP="00A47FEB">
            <w:r w:rsidRPr="00A47FEB">
              <w:t>DFS_QryOptStats</w:t>
            </w:r>
          </w:p>
        </w:tc>
      </w:tr>
      <w:tr w:rsidR="00A47FEB" w:rsidRPr="00A47FEB" w:rsidTr="00A47FEB">
        <w:tc>
          <w:tcPr>
            <w:tcW w:w="3116" w:type="dxa"/>
          </w:tcPr>
          <w:p w:rsidR="00A47FEB" w:rsidRPr="00A47FEB" w:rsidRDefault="00A47FEB" w:rsidP="00A47FEB">
            <w:r w:rsidRPr="00A47FEB">
              <w:t>DFS_QryPlanBridge</w:t>
            </w:r>
          </w:p>
        </w:tc>
        <w:tc>
          <w:tcPr>
            <w:tcW w:w="3117" w:type="dxa"/>
          </w:tcPr>
          <w:p w:rsidR="00A47FEB" w:rsidRPr="00A47FEB" w:rsidRDefault="00A47FEB" w:rsidP="00A47FEB">
            <w:r w:rsidRPr="00A47FEB">
              <w:t>DFS_QrysPlans</w:t>
            </w:r>
          </w:p>
        </w:tc>
        <w:tc>
          <w:tcPr>
            <w:tcW w:w="3117" w:type="dxa"/>
          </w:tcPr>
          <w:p w:rsidR="00A47FEB" w:rsidRPr="00A47FEB" w:rsidRDefault="00A47FEB" w:rsidP="00A47FEB">
            <w:r w:rsidRPr="00A47FEB">
              <w:t>DFS_RecordCount</w:t>
            </w:r>
          </w:p>
        </w:tc>
      </w:tr>
      <w:tr w:rsidR="00A47FEB" w:rsidRPr="00A47FEB" w:rsidTr="00A47FEB">
        <w:tc>
          <w:tcPr>
            <w:tcW w:w="3116" w:type="dxa"/>
          </w:tcPr>
          <w:p w:rsidR="00A47FEB" w:rsidRPr="00A47FEB" w:rsidRDefault="00A47FEB" w:rsidP="00A47FEB">
            <w:r w:rsidRPr="00A47FEB">
              <w:t>DFS_SEQ</w:t>
            </w:r>
            <w:r w:rsidR="001632C5">
              <w:t>: Rows removed as this is the table use to get a unique number. Thet are defleted, not truncated.</w:t>
            </w:r>
          </w:p>
        </w:tc>
        <w:tc>
          <w:tcPr>
            <w:tcW w:w="3117" w:type="dxa"/>
          </w:tcPr>
          <w:p w:rsidR="00A47FEB" w:rsidRPr="00A47FEB" w:rsidRDefault="00A47FEB" w:rsidP="00A47FEB">
            <w:r w:rsidRPr="00A47FEB">
              <w:t>DFS_SequenceTABLE</w:t>
            </w:r>
          </w:p>
        </w:tc>
        <w:tc>
          <w:tcPr>
            <w:tcW w:w="3117" w:type="dxa"/>
          </w:tcPr>
          <w:p w:rsidR="00A47FEB" w:rsidRPr="00A47FEB" w:rsidRDefault="00A47FEB" w:rsidP="00A47FEB">
            <w:r w:rsidRPr="00A47FEB">
              <w:t>DFS_TableGrowthHistory</w:t>
            </w:r>
          </w:p>
        </w:tc>
      </w:tr>
      <w:tr w:rsidR="00A47FEB" w:rsidRPr="00A47FEB" w:rsidTr="00A47FEB">
        <w:tc>
          <w:tcPr>
            <w:tcW w:w="3116" w:type="dxa"/>
          </w:tcPr>
          <w:p w:rsidR="00A47FEB" w:rsidRPr="00A47FEB" w:rsidRDefault="00A47FEB" w:rsidP="00A47FEB">
            <w:r w:rsidRPr="00A47FEB">
              <w:t>DFS_TableReadWrites</w:t>
            </w:r>
          </w:p>
        </w:tc>
        <w:tc>
          <w:tcPr>
            <w:tcW w:w="3117" w:type="dxa"/>
          </w:tcPr>
          <w:p w:rsidR="00A47FEB" w:rsidRPr="00A47FEB" w:rsidRDefault="00A47FEB" w:rsidP="00A47FEB">
            <w:r w:rsidRPr="00A47FEB">
              <w:t>DFS_TableSizeAndRowCnt</w:t>
            </w:r>
          </w:p>
        </w:tc>
        <w:tc>
          <w:tcPr>
            <w:tcW w:w="3117" w:type="dxa"/>
          </w:tcPr>
          <w:p w:rsidR="00A47FEB" w:rsidRPr="00A47FEB" w:rsidRDefault="00A47FEB" w:rsidP="00A47FEB">
            <w:r w:rsidRPr="00A47FEB">
              <w:t>DFS_TableStats</w:t>
            </w:r>
          </w:p>
        </w:tc>
      </w:tr>
      <w:tr w:rsidR="00A47FEB" w:rsidRPr="00A47FEB" w:rsidTr="00A47FEB">
        <w:tc>
          <w:tcPr>
            <w:tcW w:w="3116" w:type="dxa"/>
          </w:tcPr>
          <w:p w:rsidR="00A47FEB" w:rsidRPr="00A47FEB" w:rsidRDefault="00A47FEB" w:rsidP="00A47FEB">
            <w:r w:rsidRPr="00A47FEB">
              <w:t>DFS_TempDbMonitor</w:t>
            </w:r>
          </w:p>
        </w:tc>
        <w:tc>
          <w:tcPr>
            <w:tcW w:w="3117" w:type="dxa"/>
          </w:tcPr>
          <w:p w:rsidR="00A47FEB" w:rsidRPr="00A47FEB" w:rsidRDefault="00A47FEB" w:rsidP="00A47FEB">
            <w:r w:rsidRPr="00A47FEB">
              <w:t>DFS_TempProcErrors</w:t>
            </w:r>
          </w:p>
        </w:tc>
        <w:tc>
          <w:tcPr>
            <w:tcW w:w="3117" w:type="dxa"/>
          </w:tcPr>
          <w:p w:rsidR="00A47FEB" w:rsidRPr="00A47FEB" w:rsidRDefault="00A47FEB" w:rsidP="00A47FEB">
            <w:r w:rsidRPr="00A47FEB">
              <w:t>DFS_TestDBContext</w:t>
            </w:r>
          </w:p>
        </w:tc>
      </w:tr>
      <w:tr w:rsidR="00A47FEB" w:rsidRPr="00A47FEB" w:rsidTr="00A47FEB">
        <w:tc>
          <w:tcPr>
            <w:tcW w:w="3116" w:type="dxa"/>
          </w:tcPr>
          <w:p w:rsidR="00A47FEB" w:rsidRPr="00A47FEB" w:rsidRDefault="00A47FEB" w:rsidP="00A47FEB">
            <w:r w:rsidRPr="00A47FEB">
              <w:t>DFS_TranLocks</w:t>
            </w:r>
          </w:p>
        </w:tc>
        <w:tc>
          <w:tcPr>
            <w:tcW w:w="3117" w:type="dxa"/>
          </w:tcPr>
          <w:p w:rsidR="00A47FEB" w:rsidRPr="00A47FEB" w:rsidRDefault="00A47FEB" w:rsidP="00A47FEB">
            <w:r w:rsidRPr="00A47FEB">
              <w:t>DFS_TxMonitorIDX</w:t>
            </w:r>
          </w:p>
        </w:tc>
        <w:tc>
          <w:tcPr>
            <w:tcW w:w="3117" w:type="dxa"/>
          </w:tcPr>
          <w:p w:rsidR="00A47FEB" w:rsidRPr="00A47FEB" w:rsidRDefault="00A47FEB" w:rsidP="00A47FEB">
            <w:r w:rsidRPr="00A47FEB">
              <w:t>DFS_TxMonitorTableIndexStats</w:t>
            </w:r>
          </w:p>
        </w:tc>
      </w:tr>
      <w:tr w:rsidR="00A47FEB" w:rsidRPr="00A47FEB" w:rsidTr="00A47FEB">
        <w:tc>
          <w:tcPr>
            <w:tcW w:w="3116" w:type="dxa"/>
          </w:tcPr>
          <w:p w:rsidR="00A47FEB" w:rsidRPr="00A47FEB" w:rsidRDefault="00A47FEB" w:rsidP="00A47FEB">
            <w:r w:rsidRPr="00A47FEB">
              <w:t>DFS_TxMonitorTableStats</w:t>
            </w:r>
          </w:p>
        </w:tc>
        <w:tc>
          <w:tcPr>
            <w:tcW w:w="3117" w:type="dxa"/>
          </w:tcPr>
          <w:p w:rsidR="00A47FEB" w:rsidRPr="00A47FEB" w:rsidRDefault="00A47FEB" w:rsidP="00A47FEB">
            <w:r w:rsidRPr="00A47FEB">
              <w:t>DFS_TxMonitorTblUpdates</w:t>
            </w:r>
          </w:p>
        </w:tc>
        <w:tc>
          <w:tcPr>
            <w:tcW w:w="3117" w:type="dxa"/>
          </w:tcPr>
          <w:p w:rsidR="00A47FEB" w:rsidRPr="00A47FEB" w:rsidRDefault="00A47FEB" w:rsidP="00A47FEB">
            <w:r w:rsidRPr="00A47FEB">
              <w:t>DFS_WaitStats</w:t>
            </w:r>
          </w:p>
        </w:tc>
      </w:tr>
      <w:tr w:rsidR="00A47FEB" w:rsidRPr="00A47FEB" w:rsidTr="00A47FEB">
        <w:tc>
          <w:tcPr>
            <w:tcW w:w="3116" w:type="dxa"/>
          </w:tcPr>
          <w:p w:rsidR="00A47FEB" w:rsidRPr="00A47FEB" w:rsidRDefault="00A47FEB" w:rsidP="00A47FEB">
            <w:r w:rsidRPr="00A47FEB">
              <w:t>DFS_WaitTypes</w:t>
            </w:r>
            <w:r>
              <w:t>: Pushed to monitored databases.</w:t>
            </w:r>
          </w:p>
        </w:tc>
        <w:tc>
          <w:tcPr>
            <w:tcW w:w="3117" w:type="dxa"/>
          </w:tcPr>
          <w:p w:rsidR="00A47FEB" w:rsidRPr="00A47FEB" w:rsidRDefault="00A47FEB" w:rsidP="00A47FEB">
            <w:r w:rsidRPr="00A47FEB">
              <w:t>DFS_Workload</w:t>
            </w:r>
          </w:p>
        </w:tc>
        <w:tc>
          <w:tcPr>
            <w:tcW w:w="3117" w:type="dxa"/>
          </w:tcPr>
          <w:p w:rsidR="00A47FEB" w:rsidRPr="00A47FEB" w:rsidRDefault="00A47FEB" w:rsidP="00A47FEB">
            <w:r w:rsidRPr="00A47FEB">
              <w:t>SequenceTABLE</w:t>
            </w:r>
            <w:r>
              <w:t>: Rows removed as this is the table use to get a unique number. Thet are defleted, not truncated.</w:t>
            </w:r>
          </w:p>
        </w:tc>
      </w:tr>
    </w:tbl>
    <w:p w:rsidR="00A47FEB" w:rsidRDefault="00A47FEB" w:rsidP="001632C5">
      <w:pPr>
        <w:pStyle w:val="Title"/>
      </w:pPr>
      <w:r>
        <w:br w:type="page"/>
        <w:t>Diagnostic Routines</w:t>
      </w:r>
    </w:p>
    <w:p w:rsidR="007F0A58" w:rsidRDefault="007F0A58" w:rsidP="007F0A58">
      <w:pPr>
        <w:pStyle w:val="Heading1"/>
      </w:pPr>
      <w:bookmarkStart w:id="66" w:name="_Toc1108294"/>
      <w:r w:rsidRPr="007F0A58">
        <w:t>DVM_IdentifyQuer</w:t>
      </w:r>
      <w:r>
        <w:t>iesCandidatesForOptimization</w:t>
      </w:r>
      <w:bookmarkEnd w:id="66"/>
    </w:p>
    <w:p w:rsidR="007F0A58" w:rsidRPr="007F0A58" w:rsidRDefault="007F0A58" w:rsidP="007F0A58">
      <w:pPr>
        <w:autoSpaceDE w:val="0"/>
        <w:autoSpaceDN w:val="0"/>
        <w:adjustRightInd w:val="0"/>
        <w:spacing w:after="0" w:line="240" w:lineRule="auto"/>
      </w:pPr>
    </w:p>
    <w:p w:rsidR="007F0A58" w:rsidRPr="007F0A58" w:rsidRDefault="007F0A58" w:rsidP="007F0A58">
      <w:pPr>
        <w:autoSpaceDE w:val="0"/>
        <w:autoSpaceDN w:val="0"/>
        <w:adjustRightInd w:val="0"/>
        <w:spacing w:after="0" w:line="240" w:lineRule="auto"/>
      </w:pPr>
      <w:r w:rsidRPr="007F0A58">
        <w:t>The below CTE provides information about the number of executions, total run time, and pages read from memory. The results can be used to identify queries that may be candidates for optimization.</w:t>
      </w:r>
    </w:p>
    <w:p w:rsidR="007F0A58" w:rsidRPr="007F0A58" w:rsidRDefault="007F0A58" w:rsidP="007F0A58">
      <w:pPr>
        <w:autoSpaceDE w:val="0"/>
        <w:autoSpaceDN w:val="0"/>
        <w:adjustRightInd w:val="0"/>
        <w:spacing w:after="0" w:line="240" w:lineRule="auto"/>
      </w:pPr>
      <w:r w:rsidRPr="007F0A58">
        <w:t>Note: The results of this query can vary depending on the version of SQL Server.</w:t>
      </w:r>
    </w:p>
    <w:p w:rsidR="007F0A58" w:rsidRPr="000234DD" w:rsidRDefault="007F0A58" w:rsidP="007F0A58"/>
    <w:p w:rsidR="007F0A58" w:rsidRDefault="007F0A58" w:rsidP="007F0A58">
      <w:r>
        <w:t>SQL:</w:t>
      </w:r>
      <w:r>
        <w:tab/>
      </w:r>
      <w:r w:rsidRPr="007F0A58">
        <w:t>DVM_IdentifyQueriesCandidatesForOptimization.sql</w:t>
      </w:r>
    </w:p>
    <w:p w:rsidR="007F0A58" w:rsidRDefault="007F0A58" w:rsidP="007F0A58">
      <w:pPr>
        <w:rPr>
          <w:rFonts w:ascii="Consolas" w:hAnsi="Consolas" w:cs="Consolas"/>
          <w:color w:val="000000"/>
          <w:sz w:val="19"/>
          <w:szCs w:val="19"/>
        </w:rPr>
      </w:pPr>
      <w:r>
        <w:t>Proc:</w:t>
      </w:r>
      <w:r>
        <w:tab/>
      </w:r>
      <w:r>
        <w:rPr>
          <w:rFonts w:ascii="Consolas" w:hAnsi="Consolas" w:cs="Consolas"/>
          <w:color w:val="000000"/>
          <w:sz w:val="19"/>
          <w:szCs w:val="19"/>
        </w:rPr>
        <w:t>UTIL_QryPlanStats</w:t>
      </w:r>
    </w:p>
    <w:p w:rsidR="007F0A58" w:rsidRPr="007F0A58" w:rsidRDefault="007F0A58" w:rsidP="007F0A58">
      <w:r w:rsidRPr="007F0A58">
        <w:t>TABLE:</w:t>
      </w:r>
      <w:r w:rsidRPr="007F0A58">
        <w:tab/>
        <w:t>DFS_QryOptStats</w:t>
      </w:r>
    </w:p>
    <w:p w:rsidR="007F0A58" w:rsidRDefault="007F0A58" w:rsidP="007F0A58">
      <w:pPr>
        <w:rPr>
          <w:rFonts w:ascii="Consolas" w:hAnsi="Consolas" w:cs="Consolas"/>
          <w:color w:val="000000"/>
          <w:sz w:val="19"/>
          <w:szCs w:val="19"/>
        </w:rPr>
      </w:pPr>
      <w:r>
        <w:rPr>
          <w:rFonts w:ascii="Consolas" w:hAnsi="Consolas" w:cs="Consolas"/>
          <w:color w:val="000000"/>
          <w:sz w:val="19"/>
          <w:szCs w:val="19"/>
        </w:rPr>
        <w:t>JOB:</w:t>
      </w:r>
      <w:r>
        <w:rPr>
          <w:rFonts w:ascii="Consolas" w:hAnsi="Consolas" w:cs="Consolas"/>
          <w:color w:val="000000"/>
          <w:sz w:val="19"/>
          <w:szCs w:val="19"/>
        </w:rPr>
        <w:tab/>
        <w:t>JOB_UTIL_QryPlanStats</w:t>
      </w:r>
    </w:p>
    <w:p w:rsidR="007F0A58" w:rsidRDefault="007F0A58" w:rsidP="007F0A58"/>
    <w:p w:rsidR="007F0A58" w:rsidRDefault="0014465E" w:rsidP="00A57E73">
      <w:r w:rsidRPr="0014465E">
        <w:t>DFINAnalytics\DBMON_TxMonitorTableStats.sql</w:t>
      </w:r>
    </w:p>
    <w:p w:rsidR="0014465E" w:rsidRDefault="0014465E" w:rsidP="0014465E">
      <w:pPr>
        <w:pStyle w:val="Heading1"/>
      </w:pPr>
      <w:bookmarkStart w:id="67" w:name="_Toc1108295"/>
      <w:r>
        <w:t>DBMON_TxMonitorTableStats</w:t>
      </w:r>
      <w:bookmarkEnd w:id="67"/>
    </w:p>
    <w:p w:rsidR="00195857" w:rsidRPr="00195857" w:rsidRDefault="00195857" w:rsidP="00195857">
      <w:pPr>
        <w:autoSpaceDE w:val="0"/>
        <w:autoSpaceDN w:val="0"/>
        <w:adjustRightInd w:val="0"/>
        <w:spacing w:after="0" w:line="240" w:lineRule="auto"/>
      </w:pPr>
      <w:r w:rsidRPr="00195857">
        <w:t>In the results, you'll have the following columns:</w:t>
      </w:r>
    </w:p>
    <w:p w:rsidR="00195857" w:rsidRPr="00195857" w:rsidRDefault="00195857" w:rsidP="00355A1F">
      <w:pPr>
        <w:pStyle w:val="ListParagraph"/>
        <w:numPr>
          <w:ilvl w:val="0"/>
          <w:numId w:val="31"/>
        </w:numPr>
        <w:autoSpaceDE w:val="0"/>
        <w:autoSpaceDN w:val="0"/>
        <w:adjustRightInd w:val="0"/>
        <w:spacing w:after="0" w:line="240" w:lineRule="auto"/>
      </w:pPr>
      <w:r w:rsidRPr="00195857">
        <w:t>TableName - The name of the table (the easiest column)</w:t>
      </w:r>
    </w:p>
    <w:p w:rsidR="00195857" w:rsidRPr="00195857" w:rsidRDefault="00195857" w:rsidP="00355A1F">
      <w:pPr>
        <w:pStyle w:val="ListParagraph"/>
        <w:numPr>
          <w:ilvl w:val="0"/>
          <w:numId w:val="31"/>
        </w:numPr>
        <w:autoSpaceDE w:val="0"/>
        <w:autoSpaceDN w:val="0"/>
        <w:adjustRightInd w:val="0"/>
        <w:spacing w:after="0" w:line="240" w:lineRule="auto"/>
      </w:pPr>
      <w:r w:rsidRPr="00195857">
        <w:t xml:space="preserve">IndexName - when populated, the name of the index. When it's NULL, it refers to a HEAP - a table without a clustered index </w:t>
      </w:r>
    </w:p>
    <w:p w:rsidR="00195857" w:rsidRPr="00195857" w:rsidRDefault="00195857" w:rsidP="00355A1F">
      <w:pPr>
        <w:pStyle w:val="ListParagraph"/>
        <w:numPr>
          <w:ilvl w:val="0"/>
          <w:numId w:val="31"/>
        </w:numPr>
        <w:autoSpaceDE w:val="0"/>
        <w:autoSpaceDN w:val="0"/>
        <w:adjustRightInd w:val="0"/>
        <w:spacing w:after="0" w:line="240" w:lineRule="auto"/>
      </w:pPr>
      <w:r w:rsidRPr="00195857">
        <w:t xml:space="preserve">IndexID - If this is 0, it's a HEAP (IndexName should also be NULL in these cases).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 xml:space="preserve">When 1, this refers to a clustered index (meaning that the activity columns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 xml:space="preserve">still all refer to the table data itself). When 2 or greater, this is a standard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non-clustered index.</w:t>
      </w:r>
    </w:p>
    <w:p w:rsidR="00195857" w:rsidRPr="00195857" w:rsidRDefault="00195857" w:rsidP="00355A1F">
      <w:pPr>
        <w:pStyle w:val="ListParagraph"/>
        <w:numPr>
          <w:ilvl w:val="0"/>
          <w:numId w:val="31"/>
        </w:numPr>
        <w:autoSpaceDE w:val="0"/>
        <w:autoSpaceDN w:val="0"/>
        <w:adjustRightInd w:val="0"/>
        <w:spacing w:after="0" w:line="240" w:lineRule="auto"/>
      </w:pPr>
      <w:r w:rsidRPr="00195857">
        <w:t xml:space="preserve">User activity (the number of times each type of operation has been performed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on the index/table):</w:t>
      </w:r>
    </w:p>
    <w:p w:rsidR="00195857" w:rsidRPr="00195857" w:rsidRDefault="00195857" w:rsidP="00355A1F">
      <w:pPr>
        <w:pStyle w:val="ListParagraph"/>
        <w:numPr>
          <w:ilvl w:val="0"/>
          <w:numId w:val="31"/>
        </w:numPr>
        <w:autoSpaceDE w:val="0"/>
        <w:autoSpaceDN w:val="0"/>
        <w:adjustRightInd w:val="0"/>
        <w:spacing w:after="0" w:line="240" w:lineRule="auto"/>
      </w:pPr>
      <w:r w:rsidRPr="00195857">
        <w:t xml:space="preserve">User Seeks - searched for a small number of rows - this is the most effecient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index operation.</w:t>
      </w:r>
    </w:p>
    <w:p w:rsidR="00195857" w:rsidRPr="00195857" w:rsidRDefault="00195857" w:rsidP="00355A1F">
      <w:pPr>
        <w:pStyle w:val="ListParagraph"/>
        <w:numPr>
          <w:ilvl w:val="0"/>
          <w:numId w:val="31"/>
        </w:numPr>
        <w:autoSpaceDE w:val="0"/>
        <w:autoSpaceDN w:val="0"/>
        <w:adjustRightInd w:val="0"/>
        <w:spacing w:after="0" w:line="240" w:lineRule="auto"/>
      </w:pPr>
      <w:r w:rsidRPr="00195857">
        <w:t>User Scans - scanned through the whole index looking for rows that meet the WHERE criteria.</w:t>
      </w:r>
    </w:p>
    <w:p w:rsidR="00195857" w:rsidRPr="00195857" w:rsidRDefault="00195857" w:rsidP="00355A1F">
      <w:pPr>
        <w:pStyle w:val="ListParagraph"/>
        <w:numPr>
          <w:ilvl w:val="0"/>
          <w:numId w:val="31"/>
        </w:numPr>
        <w:autoSpaceDE w:val="0"/>
        <w:autoSpaceDN w:val="0"/>
        <w:adjustRightInd w:val="0"/>
        <w:spacing w:after="0" w:line="240" w:lineRule="auto"/>
      </w:pPr>
      <w:r w:rsidRPr="00195857">
        <w:t>User Lookups - query used the index to find a row number, then pulled data from the table itself to satisfy the query.</w:t>
      </w:r>
    </w:p>
    <w:p w:rsidR="00195857" w:rsidRPr="00195857" w:rsidRDefault="00195857" w:rsidP="00355A1F">
      <w:pPr>
        <w:pStyle w:val="ListParagraph"/>
        <w:numPr>
          <w:ilvl w:val="0"/>
          <w:numId w:val="31"/>
        </w:numPr>
        <w:autoSpaceDE w:val="0"/>
        <w:autoSpaceDN w:val="0"/>
        <w:adjustRightInd w:val="0"/>
        <w:spacing w:after="0" w:line="240" w:lineRule="auto"/>
      </w:pPr>
      <w:r w:rsidRPr="00195857">
        <w:t xml:space="preserve">User Updates - number of times the data in this index/table has been updated.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 xml:space="preserve">Note that not every table update will update every query - if an update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 xml:space="preserve">modifies a column that's not part of an index, the table update counter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 xml:space="preserve">will increment , but the index counter will not User activity timestamps </w:t>
      </w:r>
    </w:p>
    <w:p w:rsidR="0014465E" w:rsidRPr="00195857" w:rsidRDefault="00195857" w:rsidP="00355A1F">
      <w:pPr>
        <w:pStyle w:val="ListParagraph"/>
        <w:numPr>
          <w:ilvl w:val="0"/>
          <w:numId w:val="31"/>
        </w:numPr>
        <w:autoSpaceDE w:val="0"/>
        <w:autoSpaceDN w:val="0"/>
        <w:adjustRightInd w:val="0"/>
        <w:spacing w:after="0" w:line="240" w:lineRule="auto"/>
      </w:pPr>
      <w:r w:rsidRPr="00195857">
        <w:t>these show the most recent occurance of each of the four types of "User" events</w:t>
      </w:r>
    </w:p>
    <w:p w:rsidR="00195857" w:rsidRPr="007F0A58" w:rsidRDefault="00195857" w:rsidP="00195857">
      <w:pPr>
        <w:autoSpaceDE w:val="0"/>
        <w:autoSpaceDN w:val="0"/>
        <w:adjustRightInd w:val="0"/>
        <w:spacing w:after="0" w:line="240" w:lineRule="auto"/>
      </w:pPr>
    </w:p>
    <w:p w:rsidR="0014465E" w:rsidRDefault="0014465E" w:rsidP="0014465E">
      <w:r>
        <w:t>SQL:</w:t>
      </w:r>
      <w:r>
        <w:tab/>
      </w:r>
      <w:r w:rsidRPr="0014465E">
        <w:t>DFINAnalytics\DBMON_TxMonitorTableStats.sql</w:t>
      </w:r>
    </w:p>
    <w:p w:rsidR="0014465E" w:rsidRDefault="0014465E" w:rsidP="0014465E">
      <w:pPr>
        <w:rPr>
          <w:rFonts w:ascii="Consolas" w:hAnsi="Consolas" w:cs="Consolas"/>
          <w:color w:val="000000"/>
          <w:sz w:val="19"/>
          <w:szCs w:val="19"/>
        </w:rPr>
      </w:pPr>
      <w:r>
        <w:t>Proc:</w:t>
      </w:r>
      <w:r>
        <w:tab/>
      </w:r>
      <w:r>
        <w:rPr>
          <w:rFonts w:ascii="Consolas" w:hAnsi="Consolas" w:cs="Consolas"/>
          <w:color w:val="000000"/>
          <w:sz w:val="19"/>
          <w:szCs w:val="19"/>
        </w:rPr>
        <w:t>DBMON_TxMonitorTableStats</w:t>
      </w:r>
    </w:p>
    <w:p w:rsidR="0014465E" w:rsidRPr="007F0A58" w:rsidRDefault="0014465E" w:rsidP="0014465E">
      <w:r w:rsidRPr="007F0A58">
        <w:t>TABLE:</w:t>
      </w:r>
      <w:r w:rsidRPr="007F0A58">
        <w:tab/>
      </w:r>
      <w:r>
        <w:rPr>
          <w:rFonts w:ascii="Consolas" w:hAnsi="Consolas" w:cs="Consolas"/>
          <w:color w:val="000000"/>
          <w:sz w:val="19"/>
          <w:szCs w:val="19"/>
        </w:rPr>
        <w:t>DFINAnalytics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DFS_TxMonitorTableStats</w:t>
      </w:r>
    </w:p>
    <w:p w:rsidR="0014465E" w:rsidRDefault="0014465E" w:rsidP="0014465E">
      <w:pPr>
        <w:rPr>
          <w:rFonts w:ascii="Consolas" w:hAnsi="Consolas" w:cs="Consolas"/>
          <w:color w:val="000000"/>
          <w:sz w:val="19"/>
          <w:szCs w:val="19"/>
        </w:rPr>
      </w:pPr>
      <w:r>
        <w:rPr>
          <w:rFonts w:ascii="Consolas" w:hAnsi="Consolas" w:cs="Consolas"/>
          <w:color w:val="000000"/>
          <w:sz w:val="19"/>
          <w:szCs w:val="19"/>
        </w:rPr>
        <w:t>JOB:</w:t>
      </w:r>
      <w:r>
        <w:rPr>
          <w:rFonts w:ascii="Consolas" w:hAnsi="Consolas" w:cs="Consolas"/>
          <w:color w:val="000000"/>
          <w:sz w:val="19"/>
          <w:szCs w:val="19"/>
        </w:rPr>
        <w:tab/>
        <w:t>JOB_DBMON_TxMonitorTableStats</w:t>
      </w:r>
    </w:p>
    <w:p w:rsidR="00430AA2" w:rsidRDefault="00430AA2" w:rsidP="0014465E">
      <w:pPr>
        <w:rPr>
          <w:rFonts w:ascii="Consolas" w:hAnsi="Consolas" w:cs="Consolas"/>
          <w:color w:val="000000"/>
          <w:sz w:val="19"/>
          <w:szCs w:val="19"/>
        </w:rPr>
      </w:pPr>
      <w:r>
        <w:rPr>
          <w:rFonts w:ascii="Consolas" w:hAnsi="Consolas" w:cs="Consolas"/>
          <w:color w:val="000000"/>
          <w:sz w:val="19"/>
          <w:szCs w:val="19"/>
        </w:rPr>
        <w:tab/>
        <w:t xml:space="preserve">Note: Runs once per day at </w:t>
      </w:r>
      <w:r w:rsidR="00AC69AB">
        <w:rPr>
          <w:rFonts w:ascii="Consolas" w:hAnsi="Consolas" w:cs="Consolas"/>
          <w:color w:val="000000"/>
          <w:sz w:val="19"/>
          <w:szCs w:val="19"/>
        </w:rPr>
        <w:t>midnight</w:t>
      </w:r>
    </w:p>
    <w:p w:rsidR="0014465E" w:rsidRDefault="0014465E" w:rsidP="0014465E"/>
    <w:p w:rsidR="00E6613F" w:rsidRDefault="00E6613F" w:rsidP="00E6613F">
      <w:pPr>
        <w:pStyle w:val="Heading1"/>
      </w:pPr>
      <w:bookmarkStart w:id="68" w:name="_Toc1108296"/>
      <w:r w:rsidRPr="00E6613F">
        <w:t>_CreateTempProc.sql</w:t>
      </w:r>
      <w:bookmarkEnd w:id="68"/>
    </w:p>
    <w:p w:rsidR="00E6613F" w:rsidRDefault="00E6613F" w:rsidP="0014465E">
      <w:r>
        <w:t xml:space="preserve">This procedure will take an existing procedure, modify it, and build it to run in TempDB – overcomes the loss of the hidden functionality of placing a proc in the Master DB with a prefix of “sp_” and having it run from any database. </w:t>
      </w:r>
      <w:r w:rsidR="00F05D12">
        <w:t>The procedure returns a 1 if successful. Anything other than a 1 indicates failure.</w:t>
      </w:r>
    </w:p>
    <w:p w:rsidR="00F05D12" w:rsidRDefault="00F05D12" w:rsidP="0014465E">
      <w:r>
        <w:t>CONTAINS:</w:t>
      </w:r>
    </w:p>
    <w:p w:rsidR="00F05D12" w:rsidRPr="00F05D12" w:rsidRDefault="00F05D12" w:rsidP="00F05D12">
      <w:pPr>
        <w:pStyle w:val="ListParagraph"/>
        <w:numPr>
          <w:ilvl w:val="0"/>
          <w:numId w:val="34"/>
        </w:numPr>
      </w:pPr>
      <w:r>
        <w:rPr>
          <w:rFonts w:ascii="Consolas" w:hAnsi="Consolas" w:cs="Consolas"/>
          <w:color w:val="000000"/>
          <w:sz w:val="19"/>
          <w:szCs w:val="19"/>
        </w:rPr>
        <w:t>UTIL_RemoveCommentsFromCode</w:t>
      </w:r>
    </w:p>
    <w:p w:rsidR="00F05D12" w:rsidRPr="00F05D12" w:rsidRDefault="00F05D12" w:rsidP="00F05D12">
      <w:pPr>
        <w:pStyle w:val="ListParagraph"/>
        <w:numPr>
          <w:ilvl w:val="0"/>
          <w:numId w:val="34"/>
        </w:numPr>
      </w:pPr>
      <w:r>
        <w:rPr>
          <w:rFonts w:ascii="Consolas" w:hAnsi="Consolas" w:cs="Consolas"/>
          <w:color w:val="000000"/>
          <w:sz w:val="19"/>
          <w:szCs w:val="19"/>
        </w:rPr>
        <w:t>Table:</w:t>
      </w:r>
      <w:r>
        <w:rPr>
          <w:rFonts w:ascii="Consolas" w:hAnsi="Consolas" w:cs="Consolas"/>
          <w:color w:val="000000"/>
          <w:sz w:val="19"/>
          <w:szCs w:val="19"/>
        </w:rPr>
        <w:tab/>
        <w:t>DFS_TempProcErrors</w:t>
      </w:r>
    </w:p>
    <w:p w:rsidR="00F05D12" w:rsidRPr="00F05D12" w:rsidRDefault="00F05D12" w:rsidP="00F05D12">
      <w:pPr>
        <w:pStyle w:val="ListParagraph"/>
        <w:numPr>
          <w:ilvl w:val="0"/>
          <w:numId w:val="34"/>
        </w:numPr>
      </w:pPr>
      <w:r>
        <w:rPr>
          <w:rFonts w:ascii="Consolas" w:hAnsi="Consolas" w:cs="Consolas"/>
          <w:color w:val="000000"/>
          <w:sz w:val="19"/>
          <w:szCs w:val="19"/>
        </w:rPr>
        <w:t>UTIL_GetErrorInfo</w:t>
      </w:r>
    </w:p>
    <w:p w:rsidR="00F05D12" w:rsidRDefault="00F05D12" w:rsidP="00F05D12">
      <w:pPr>
        <w:pStyle w:val="ListParagraph"/>
        <w:numPr>
          <w:ilvl w:val="0"/>
          <w:numId w:val="34"/>
        </w:numPr>
      </w:pPr>
      <w:r>
        <w:rPr>
          <w:rFonts w:ascii="Consolas" w:hAnsi="Consolas" w:cs="Consolas"/>
          <w:color w:val="000000"/>
          <w:sz w:val="19"/>
          <w:szCs w:val="19"/>
        </w:rPr>
        <w:t>_CreateTempProc</w:t>
      </w:r>
    </w:p>
    <w:p w:rsidR="00E6613F" w:rsidRDefault="00E6613F" w:rsidP="0014465E">
      <w:r>
        <w:t>SQL:</w:t>
      </w:r>
      <w:r>
        <w:tab/>
      </w:r>
      <w:r w:rsidRPr="00E6613F">
        <w:t>DFINAnalytics\_CreateTempProc.sql</w:t>
      </w:r>
    </w:p>
    <w:p w:rsidR="00E6613F" w:rsidRDefault="00E6613F" w:rsidP="0014465E"/>
    <w:p w:rsidR="004A66A1" w:rsidRDefault="004A66A1" w:rsidP="004A66A1">
      <w:pPr>
        <w:pStyle w:val="Heading1"/>
      </w:pPr>
      <w:bookmarkStart w:id="69" w:name="_Toc1108297"/>
      <w:r w:rsidRPr="004A66A1">
        <w:t>_GetProcDependencies.sql</w:t>
      </w:r>
      <w:bookmarkEnd w:id="69"/>
    </w:p>
    <w:p w:rsidR="007F0A58" w:rsidRDefault="004A66A1" w:rsidP="00A57E73">
      <w:r>
        <w:t>When generating existing procedures to run in TempDB from a primary database, it is necessary to know of any other called procedures. This procedure builds a list of those dependencies.</w:t>
      </w:r>
    </w:p>
    <w:p w:rsidR="004A66A1" w:rsidRPr="004A66A1" w:rsidRDefault="004A66A1" w:rsidP="00A57E73">
      <w:r w:rsidRPr="004A66A1">
        <w:t>USE:</w:t>
      </w:r>
      <w:r w:rsidRPr="004A66A1">
        <w:tab/>
        <w:t>exec _GetProcDependencies 'UTIL_Process_QrysPlans'</w:t>
      </w:r>
    </w:p>
    <w:p w:rsidR="004A66A1" w:rsidRPr="004A66A1" w:rsidRDefault="004A66A1" w:rsidP="00A57E73">
      <w:r w:rsidRPr="004A66A1">
        <w:t>SQL:</w:t>
      </w:r>
      <w:r w:rsidRPr="004A66A1">
        <w:tab/>
        <w:t>DFINAnalytics\_GetProcDependencies.sql</w:t>
      </w:r>
    </w:p>
    <w:p w:rsidR="004A66A1" w:rsidRPr="004A66A1" w:rsidRDefault="004A66A1" w:rsidP="00A57E73">
      <w:r w:rsidRPr="004A66A1">
        <w:t>VIEW:</w:t>
      </w:r>
      <w:r w:rsidRPr="004A66A1">
        <w:tab/>
        <w:t>vProcDependencies</w:t>
      </w:r>
    </w:p>
    <w:p w:rsidR="000234DD" w:rsidRDefault="00136BC4" w:rsidP="00136BC4">
      <w:pPr>
        <w:pStyle w:val="Heading1"/>
      </w:pPr>
      <w:bookmarkStart w:id="70" w:name="_Toc1108298"/>
      <w:r>
        <w:t>IVP</w:t>
      </w:r>
      <w:r w:rsidR="006E4698">
        <w:t xml:space="preserve"> – Installation Verification Procedure</w:t>
      </w:r>
      <w:bookmarkEnd w:id="70"/>
    </w:p>
    <w:p w:rsidR="00136BC4" w:rsidRDefault="00136BC4" w:rsidP="00A57E73">
      <w:r>
        <w:t xml:space="preserve">This is the installation Verification Procedure. It is a set of </w:t>
      </w:r>
      <w:r w:rsidR="00A626C2">
        <w:t>CMD Line programs that builds the complete set of executables (SQL CMDS) required to install the DFIN Analytics Database, all procedures, create all tables, and set up all needed tracking jobs.</w:t>
      </w:r>
      <w:r w:rsidR="00BC0044">
        <w:t xml:space="preserve"> Each of the “merged files” may contain multiple scripts that create procedures, functions, tables, etc.</w:t>
      </w:r>
    </w:p>
    <w:p w:rsidR="00A626C2" w:rsidRDefault="00E5085A" w:rsidP="00A57E73">
      <w:r w:rsidRPr="00A72785">
        <w:rPr>
          <w:b/>
          <w:highlight w:val="yellow"/>
        </w:rPr>
        <w:t>NOTE</w:t>
      </w:r>
      <w:r>
        <w:t>: The IVP build is order specific in that tables and procs are dependent upon the existence of each other in a specific way.</w:t>
      </w:r>
    </w:p>
    <w:p w:rsidR="00A626C2" w:rsidRDefault="007962E5" w:rsidP="00A57E73">
      <w:r>
        <w:t xml:space="preserve">CMD </w:t>
      </w:r>
      <w:r w:rsidR="00A626C2">
        <w:t>FILES:</w:t>
      </w:r>
      <w:r w:rsidR="00A626C2">
        <w:tab/>
      </w:r>
      <w:r w:rsidR="00A626C2" w:rsidRPr="00A626C2">
        <w:t>Build_Client_DFINAnalytics_IVP.bat</w:t>
      </w:r>
    </w:p>
    <w:p w:rsidR="00A626C2" w:rsidRDefault="00A626C2" w:rsidP="00A57E73">
      <w:r>
        <w:tab/>
      </w:r>
      <w:r w:rsidR="007962E5">
        <w:tab/>
      </w:r>
      <w:r w:rsidRPr="00A626C2">
        <w:t>AddSeparator.bat</w:t>
      </w:r>
    </w:p>
    <w:p w:rsidR="00A626C2" w:rsidRDefault="00A626C2" w:rsidP="00A57E73">
      <w:r>
        <w:t>LOCATION:</w:t>
      </w:r>
      <w:r>
        <w:tab/>
      </w:r>
      <w:r w:rsidRPr="00A626C2">
        <w:t>DFINAnalytics\BATCH_FILES</w:t>
      </w:r>
    </w:p>
    <w:p w:rsidR="00BC0044" w:rsidRDefault="00BC0044" w:rsidP="00A57E73">
      <w:r>
        <w:t>Generated File:</w:t>
      </w:r>
      <w:r>
        <w:tab/>
      </w:r>
      <w:r w:rsidRPr="00BC0044">
        <w:t>IVP_DFINAnalytics.sql</w:t>
      </w:r>
    </w:p>
    <w:p w:rsidR="007962E5" w:rsidRDefault="007962E5" w:rsidP="00A57E73">
      <w:r>
        <w:t>Merged Files:</w:t>
      </w:r>
    </w:p>
    <w:p w:rsidR="007962E5" w:rsidRDefault="007962E5" w:rsidP="00BC0044">
      <w:pPr>
        <w:pStyle w:val="ListParagraph"/>
        <w:numPr>
          <w:ilvl w:val="0"/>
          <w:numId w:val="29"/>
        </w:numPr>
      </w:pPr>
      <w:r>
        <w:t>IvpFile=DFINAnalytics\Batch_Files\IVP_DFINAnalytics.sql"</w:t>
      </w:r>
    </w:p>
    <w:p w:rsidR="007962E5" w:rsidRDefault="007962E5" w:rsidP="00BC0044">
      <w:pPr>
        <w:pStyle w:val="ListParagraph"/>
        <w:numPr>
          <w:ilvl w:val="0"/>
          <w:numId w:val="29"/>
        </w:numPr>
      </w:pPr>
      <w:r>
        <w:t>DFINAnalytics\_CreateAllDfinTables.sql</w:t>
      </w:r>
    </w:p>
    <w:p w:rsidR="007962E5" w:rsidRDefault="007962E5" w:rsidP="00BC0044">
      <w:pPr>
        <w:pStyle w:val="ListParagraph"/>
        <w:numPr>
          <w:ilvl w:val="0"/>
          <w:numId w:val="29"/>
        </w:numPr>
      </w:pPr>
      <w:r>
        <w:t>DFINAnalytics\UTIL_ADD_DFS_QrysPlans.sql</w:t>
      </w:r>
    </w:p>
    <w:p w:rsidR="007962E5" w:rsidRDefault="007962E5" w:rsidP="00BC0044">
      <w:pPr>
        <w:pStyle w:val="ListParagraph"/>
        <w:numPr>
          <w:ilvl w:val="0"/>
          <w:numId w:val="29"/>
        </w:numPr>
      </w:pPr>
      <w:r>
        <w:t>FQN: DFINAnalytics\create_master_seq.sql</w:t>
      </w:r>
    </w:p>
    <w:p w:rsidR="007962E5" w:rsidRDefault="007962E5" w:rsidP="00BC0044">
      <w:pPr>
        <w:pStyle w:val="ListParagraph"/>
        <w:numPr>
          <w:ilvl w:val="0"/>
          <w:numId w:val="29"/>
        </w:numPr>
      </w:pPr>
      <w:r>
        <w:t>FQN: DFINAnalytics\sp_UTIL_GetSeq.sql</w:t>
      </w:r>
    </w:p>
    <w:p w:rsidR="007962E5" w:rsidRDefault="007962E5" w:rsidP="00BC0044">
      <w:pPr>
        <w:pStyle w:val="ListParagraph"/>
        <w:numPr>
          <w:ilvl w:val="0"/>
          <w:numId w:val="29"/>
        </w:numPr>
      </w:pPr>
      <w:r>
        <w:t>DFINAnalytics\PrintImmediate.sql</w:t>
      </w:r>
    </w:p>
    <w:p w:rsidR="007962E5" w:rsidRDefault="007962E5" w:rsidP="00BC0044">
      <w:pPr>
        <w:pStyle w:val="ListParagraph"/>
        <w:numPr>
          <w:ilvl w:val="0"/>
          <w:numId w:val="29"/>
        </w:numPr>
      </w:pPr>
      <w:r>
        <w:t>DFINAnalytics\CREATE_DFS_DB2Skip.sql</w:t>
      </w:r>
    </w:p>
    <w:p w:rsidR="007962E5" w:rsidRDefault="007962E5" w:rsidP="00BC0044">
      <w:pPr>
        <w:pStyle w:val="ListParagraph"/>
        <w:numPr>
          <w:ilvl w:val="0"/>
          <w:numId w:val="29"/>
        </w:numPr>
      </w:pPr>
      <w:r>
        <w:t>DFINAnalytics\sp_ckProcessDB.sql</w:t>
      </w:r>
    </w:p>
    <w:p w:rsidR="007962E5" w:rsidRDefault="007962E5" w:rsidP="00BC0044">
      <w:pPr>
        <w:pStyle w:val="ListParagraph"/>
        <w:numPr>
          <w:ilvl w:val="0"/>
          <w:numId w:val="29"/>
        </w:numPr>
      </w:pPr>
      <w:r>
        <w:t>DFINAnalytics\DFS_DBVersion.sql</w:t>
      </w:r>
    </w:p>
    <w:p w:rsidR="007962E5" w:rsidRDefault="007962E5" w:rsidP="00BC0044">
      <w:pPr>
        <w:pStyle w:val="ListParagraph"/>
        <w:numPr>
          <w:ilvl w:val="0"/>
          <w:numId w:val="29"/>
        </w:numPr>
      </w:pPr>
      <w:r>
        <w:t>DFINAnalytics\createSeq2008.sql</w:t>
      </w:r>
    </w:p>
    <w:p w:rsidR="007962E5" w:rsidRDefault="007962E5" w:rsidP="00BC0044">
      <w:pPr>
        <w:pStyle w:val="ListParagraph"/>
        <w:numPr>
          <w:ilvl w:val="0"/>
          <w:numId w:val="29"/>
        </w:numPr>
      </w:pPr>
      <w:r>
        <w:t>DFINAnalytics\create_DFS_WaitTypes_TableAndPopulate.sql</w:t>
      </w:r>
    </w:p>
    <w:p w:rsidR="007962E5" w:rsidRDefault="007962E5" w:rsidP="00BC0044">
      <w:pPr>
        <w:pStyle w:val="ListParagraph"/>
        <w:numPr>
          <w:ilvl w:val="0"/>
          <w:numId w:val="29"/>
        </w:numPr>
      </w:pPr>
      <w:r>
        <w:t>DFINAnalytics\DMV_SuggestMissingIndexes.sql</w:t>
      </w:r>
    </w:p>
    <w:p w:rsidR="007962E5" w:rsidRDefault="007962E5" w:rsidP="00BC0044">
      <w:pPr>
        <w:pStyle w:val="ListParagraph"/>
        <w:numPr>
          <w:ilvl w:val="0"/>
          <w:numId w:val="29"/>
        </w:numPr>
      </w:pPr>
      <w:r>
        <w:t>DFINAnalytics\DMV_SuggestMissingFKIndexes.sql</w:t>
      </w:r>
    </w:p>
    <w:p w:rsidR="007962E5" w:rsidRDefault="007962E5" w:rsidP="00BC0044">
      <w:pPr>
        <w:pStyle w:val="ListParagraph"/>
        <w:numPr>
          <w:ilvl w:val="0"/>
          <w:numId w:val="29"/>
        </w:numPr>
      </w:pPr>
      <w:r>
        <w:t>DFINAnalytics\DMV_TableReadsAndWrites.sql</w:t>
      </w:r>
    </w:p>
    <w:p w:rsidR="007962E5" w:rsidRDefault="007962E5" w:rsidP="00BC0044">
      <w:pPr>
        <w:pStyle w:val="ListParagraph"/>
        <w:numPr>
          <w:ilvl w:val="0"/>
          <w:numId w:val="29"/>
        </w:numPr>
      </w:pPr>
      <w:r>
        <w:t>DFINAnalytics\DVM_IdentifyQueriesCandidatesForOptimization.sql</w:t>
      </w:r>
    </w:p>
    <w:p w:rsidR="007962E5" w:rsidRDefault="007962E5" w:rsidP="00BC0044">
      <w:pPr>
        <w:pStyle w:val="ListParagraph"/>
        <w:numPr>
          <w:ilvl w:val="0"/>
          <w:numId w:val="29"/>
        </w:numPr>
      </w:pPr>
      <w:r>
        <w:t>DFINAnalytics\find_Blocking_History.sql</w:t>
      </w:r>
    </w:p>
    <w:p w:rsidR="007962E5" w:rsidRDefault="007962E5" w:rsidP="00BC0044">
      <w:pPr>
        <w:pStyle w:val="ListParagraph"/>
        <w:numPr>
          <w:ilvl w:val="0"/>
          <w:numId w:val="29"/>
        </w:numPr>
      </w:pPr>
      <w:r>
        <w:t>DFINAnalytics\UTIL_WorstPerformingQuerries2008.sql</w:t>
      </w:r>
    </w:p>
    <w:p w:rsidR="007962E5" w:rsidRDefault="007962E5" w:rsidP="00BC0044">
      <w:pPr>
        <w:pStyle w:val="ListParagraph"/>
        <w:numPr>
          <w:ilvl w:val="0"/>
          <w:numId w:val="29"/>
        </w:numPr>
      </w:pPr>
      <w:r>
        <w:t>DFINAnalytics\FindBlockingDetail.sql</w:t>
      </w:r>
    </w:p>
    <w:p w:rsidR="007962E5" w:rsidRDefault="007962E5" w:rsidP="00BC0044">
      <w:pPr>
        <w:pStyle w:val="ListParagraph"/>
        <w:numPr>
          <w:ilvl w:val="0"/>
          <w:numId w:val="29"/>
        </w:numPr>
      </w:pPr>
      <w:r>
        <w:t>DFINAnalytics\UTIL_RebuildAllDbIndexUsingDBCC.sql</w:t>
      </w:r>
    </w:p>
    <w:p w:rsidR="007962E5" w:rsidRDefault="007962E5" w:rsidP="00BC0044">
      <w:pPr>
        <w:pStyle w:val="ListParagraph"/>
        <w:numPr>
          <w:ilvl w:val="0"/>
          <w:numId w:val="29"/>
        </w:numPr>
      </w:pPr>
      <w:r>
        <w:t>DFINAnalytics\UTIL_MonitorWorkload.sql</w:t>
      </w:r>
    </w:p>
    <w:p w:rsidR="007962E5" w:rsidRDefault="007962E5" w:rsidP="00BC0044">
      <w:pPr>
        <w:pStyle w:val="ListParagraph"/>
        <w:numPr>
          <w:ilvl w:val="0"/>
          <w:numId w:val="29"/>
        </w:numPr>
      </w:pPr>
      <w:r>
        <w:t>DFINAnalytics\FindBlockedSPIDS.sql</w:t>
      </w:r>
    </w:p>
    <w:p w:rsidR="007962E5" w:rsidRDefault="007962E5" w:rsidP="00BC0044">
      <w:pPr>
        <w:pStyle w:val="ListParagraph"/>
        <w:numPr>
          <w:ilvl w:val="0"/>
          <w:numId w:val="29"/>
        </w:numPr>
      </w:pPr>
      <w:r>
        <w:t>DFINAnalytics\findLocks.sql</w:t>
      </w:r>
    </w:p>
    <w:p w:rsidR="007962E5" w:rsidRDefault="007962E5" w:rsidP="00BC0044">
      <w:pPr>
        <w:pStyle w:val="ListParagraph"/>
        <w:numPr>
          <w:ilvl w:val="0"/>
          <w:numId w:val="29"/>
        </w:numPr>
      </w:pPr>
      <w:r>
        <w:t>DFINAnalytics\MonitorBlockingDetail.sql</w:t>
      </w:r>
    </w:p>
    <w:p w:rsidR="007962E5" w:rsidRDefault="007962E5" w:rsidP="00BC0044">
      <w:pPr>
        <w:pStyle w:val="ListParagraph"/>
        <w:numPr>
          <w:ilvl w:val="0"/>
          <w:numId w:val="29"/>
        </w:numPr>
      </w:pPr>
      <w:r>
        <w:t>DFINAnalytics\UTIL_MonitorDeadlocks.sql</w:t>
      </w:r>
    </w:p>
    <w:p w:rsidR="007962E5" w:rsidRDefault="007962E5" w:rsidP="00BC0044">
      <w:pPr>
        <w:pStyle w:val="ListParagraph"/>
        <w:numPr>
          <w:ilvl w:val="0"/>
          <w:numId w:val="29"/>
        </w:numPr>
      </w:pPr>
      <w:r>
        <w:t>DFINAnalytics\UTIL_ReorgFragmentedIndexes.sql</w:t>
      </w:r>
    </w:p>
    <w:p w:rsidR="007962E5" w:rsidRDefault="007962E5" w:rsidP="00BC0044">
      <w:pPr>
        <w:pStyle w:val="ListParagraph"/>
        <w:numPr>
          <w:ilvl w:val="0"/>
          <w:numId w:val="29"/>
        </w:numPr>
      </w:pPr>
      <w:r>
        <w:t>DFINAnalytics\UTIL_TableGrowthHistory.sql</w:t>
      </w:r>
    </w:p>
    <w:p w:rsidR="007962E5" w:rsidRDefault="007962E5" w:rsidP="00BC0044">
      <w:pPr>
        <w:pStyle w:val="ListParagraph"/>
        <w:numPr>
          <w:ilvl w:val="0"/>
          <w:numId w:val="29"/>
        </w:numPr>
      </w:pPr>
      <w:r>
        <w:t>DFINAnalytics\PerformanceMonitorForProcs.sql</w:t>
      </w:r>
    </w:p>
    <w:p w:rsidR="007962E5" w:rsidRDefault="007962E5" w:rsidP="00BC0044">
      <w:pPr>
        <w:pStyle w:val="ListParagraph"/>
        <w:numPr>
          <w:ilvl w:val="0"/>
          <w:numId w:val="29"/>
        </w:numPr>
      </w:pPr>
      <w:r>
        <w:t>DFINAnalytics\DFS_CleanDFSTables.sql</w:t>
      </w:r>
    </w:p>
    <w:p w:rsidR="007962E5" w:rsidRDefault="007962E5" w:rsidP="00BC0044">
      <w:pPr>
        <w:pStyle w:val="ListParagraph"/>
        <w:numPr>
          <w:ilvl w:val="0"/>
          <w:numId w:val="29"/>
        </w:numPr>
      </w:pPr>
      <w:r>
        <w:t>DFINAnalytics\UTIL_Monitor_TPS.sql</w:t>
      </w:r>
    </w:p>
    <w:p w:rsidR="007962E5" w:rsidRDefault="007962E5" w:rsidP="00BC0044">
      <w:pPr>
        <w:pStyle w:val="ListParagraph"/>
        <w:numPr>
          <w:ilvl w:val="0"/>
          <w:numId w:val="29"/>
        </w:numPr>
      </w:pPr>
      <w:r>
        <w:t>DFINAnalytics\UTIL_DefragAllIndexes.sql</w:t>
      </w:r>
    </w:p>
    <w:p w:rsidR="007962E5" w:rsidRDefault="007962E5" w:rsidP="00BC0044">
      <w:pPr>
        <w:pStyle w:val="ListParagraph"/>
        <w:numPr>
          <w:ilvl w:val="0"/>
          <w:numId w:val="29"/>
        </w:numPr>
      </w:pPr>
      <w:r>
        <w:t>DFINAnalytics\sp_MeasurePerformanceInSP.sql</w:t>
      </w:r>
    </w:p>
    <w:p w:rsidR="007962E5" w:rsidRDefault="007962E5" w:rsidP="00BC0044">
      <w:pPr>
        <w:pStyle w:val="ListParagraph"/>
        <w:numPr>
          <w:ilvl w:val="0"/>
          <w:numId w:val="29"/>
        </w:numPr>
      </w:pPr>
      <w:r>
        <w:t>DFINAnalytics\sp_UTIL_RebuildAllDbIndexes.sql</w:t>
      </w:r>
    </w:p>
    <w:p w:rsidR="007962E5" w:rsidRDefault="007962E5" w:rsidP="00BC0044">
      <w:pPr>
        <w:pStyle w:val="ListParagraph"/>
        <w:numPr>
          <w:ilvl w:val="0"/>
          <w:numId w:val="29"/>
        </w:numPr>
      </w:pPr>
      <w:r>
        <w:t>DFINAnalytics\DFS_IO_BoundQry2000_ProcessTable.sql</w:t>
      </w:r>
    </w:p>
    <w:p w:rsidR="007962E5" w:rsidRDefault="007962E5" w:rsidP="00BC0044">
      <w:pPr>
        <w:pStyle w:val="ListParagraph"/>
        <w:numPr>
          <w:ilvl w:val="0"/>
          <w:numId w:val="29"/>
        </w:numPr>
      </w:pPr>
      <w:r>
        <w:t>DFINAnalytics\DFS_CPU_BoundQry2000_ProcessTable.sql</w:t>
      </w:r>
    </w:p>
    <w:p w:rsidR="007962E5" w:rsidRDefault="007962E5" w:rsidP="00BC0044">
      <w:pPr>
        <w:pStyle w:val="ListParagraph"/>
        <w:numPr>
          <w:ilvl w:val="0"/>
          <w:numId w:val="29"/>
        </w:numPr>
      </w:pPr>
      <w:r>
        <w:t>DFINAnalytics\DFS_CPU_BoundQry_ProcessTable.sql</w:t>
      </w:r>
    </w:p>
    <w:p w:rsidR="007962E5" w:rsidRDefault="007962E5" w:rsidP="00BC0044">
      <w:pPr>
        <w:pStyle w:val="ListParagraph"/>
        <w:numPr>
          <w:ilvl w:val="0"/>
          <w:numId w:val="29"/>
        </w:numPr>
      </w:pPr>
      <w:r>
        <w:t>DFINAnalytics\DFS_IO_BoundQry_ProcessTable.sql</w:t>
      </w:r>
    </w:p>
    <w:p w:rsidR="007962E5" w:rsidRDefault="007962E5" w:rsidP="00BC0044">
      <w:pPr>
        <w:pStyle w:val="ListParagraph"/>
        <w:numPr>
          <w:ilvl w:val="0"/>
          <w:numId w:val="29"/>
        </w:numPr>
      </w:pPr>
      <w:r>
        <w:t>DFINAnalytics\dm_exec_session_wait_stats.sql</w:t>
      </w:r>
    </w:p>
    <w:p w:rsidR="00233351" w:rsidRDefault="00233351" w:rsidP="00233351">
      <w:pPr>
        <w:pStyle w:val="ListParagraph"/>
        <w:numPr>
          <w:ilvl w:val="0"/>
          <w:numId w:val="29"/>
        </w:numPr>
      </w:pPr>
      <w:r w:rsidRPr="00233351">
        <w:t>DFINAnalytics\DVM_IdentifyQueriesCandidatesForOptimization.sql</w:t>
      </w:r>
    </w:p>
    <w:p w:rsidR="007962E5" w:rsidRDefault="007962E5" w:rsidP="007962E5"/>
    <w:p w:rsidR="007962E5" w:rsidRDefault="007962E5" w:rsidP="00BC0044">
      <w:pPr>
        <w:ind w:left="360"/>
      </w:pPr>
      <w:r>
        <w:t>CREATE THE VIEWS</w:t>
      </w:r>
    </w:p>
    <w:p w:rsidR="007962E5" w:rsidRDefault="007962E5" w:rsidP="00BC0044">
      <w:pPr>
        <w:pStyle w:val="ListParagraph"/>
        <w:numPr>
          <w:ilvl w:val="0"/>
          <w:numId w:val="29"/>
        </w:numPr>
      </w:pPr>
      <w:r>
        <w:t>DFINAnalytics\Create_View_DFS_Workload.sql" &gt;&gt; %IvpFile%</w:t>
      </w:r>
    </w:p>
    <w:p w:rsidR="007962E5" w:rsidRDefault="007962E5" w:rsidP="00BC0044">
      <w:pPr>
        <w:pStyle w:val="ListParagraph"/>
        <w:numPr>
          <w:ilvl w:val="0"/>
          <w:numId w:val="29"/>
        </w:numPr>
      </w:pPr>
      <w:r>
        <w:t>DFINAnalytics\create_view_SessionStatus.sql</w:t>
      </w:r>
    </w:p>
    <w:p w:rsidR="007962E5" w:rsidRDefault="007962E5" w:rsidP="00BC0044">
      <w:pPr>
        <w:pStyle w:val="ListParagraph"/>
        <w:numPr>
          <w:ilvl w:val="0"/>
          <w:numId w:val="29"/>
        </w:numPr>
      </w:pPr>
      <w:r>
        <w:t>DFINAnalytics\DFS_GetAllTableSizesAndRowCnt.sql</w:t>
      </w:r>
    </w:p>
    <w:p w:rsidR="00534775" w:rsidRDefault="00534775" w:rsidP="00534775"/>
    <w:p w:rsidR="006126F8" w:rsidRDefault="006126F8" w:rsidP="006126F8">
      <w:pPr>
        <w:pStyle w:val="Heading1"/>
      </w:pPr>
      <w:bookmarkStart w:id="71" w:name="_Toc1108299"/>
      <w:r>
        <w:t>EVENT NOTIFICATION</w:t>
      </w:r>
      <w:bookmarkEnd w:id="71"/>
    </w:p>
    <w:p w:rsidR="006126F8" w:rsidRPr="006126F8" w:rsidRDefault="006126F8" w:rsidP="006126F8">
      <w:pPr>
        <w:pStyle w:val="ListParagraph"/>
        <w:numPr>
          <w:ilvl w:val="0"/>
          <w:numId w:val="33"/>
        </w:numPr>
        <w:shd w:val="clear" w:color="auto" w:fill="FFFFFF"/>
        <w:spacing w:before="100" w:beforeAutospacing="1" w:after="0" w:line="240" w:lineRule="auto"/>
        <w:rPr>
          <w:rFonts w:ascii="Segoe UI" w:eastAsia="Times New Roman" w:hAnsi="Segoe UI" w:cs="Segoe UI"/>
          <w:color w:val="000000"/>
          <w:sz w:val="24"/>
          <w:szCs w:val="24"/>
          <w:lang w:eastAsia="en-US"/>
        </w:rPr>
      </w:pPr>
      <w:r w:rsidRPr="006126F8">
        <w:rPr>
          <w:rFonts w:ascii="Segoe UI" w:eastAsia="Times New Roman" w:hAnsi="Segoe UI" w:cs="Segoe UI"/>
          <w:color w:val="000000"/>
          <w:sz w:val="24"/>
          <w:szCs w:val="24"/>
          <w:lang w:eastAsia="en-US"/>
        </w:rPr>
        <w:t>To create an event notification that is scoped to the database (ON DATABASE), requires CREATE DATABASE DDL EVENT NOTIFICATION permission in the current database.</w:t>
      </w:r>
    </w:p>
    <w:p w:rsidR="006126F8" w:rsidRPr="006126F8" w:rsidRDefault="006126F8" w:rsidP="006126F8">
      <w:pPr>
        <w:pStyle w:val="ListParagraph"/>
        <w:numPr>
          <w:ilvl w:val="0"/>
          <w:numId w:val="33"/>
        </w:numPr>
        <w:shd w:val="clear" w:color="auto" w:fill="FFFFFF"/>
        <w:spacing w:before="100" w:beforeAutospacing="1" w:after="0" w:line="240" w:lineRule="auto"/>
        <w:rPr>
          <w:rFonts w:ascii="Segoe UI" w:eastAsia="Times New Roman" w:hAnsi="Segoe UI" w:cs="Segoe UI"/>
          <w:color w:val="000000"/>
          <w:sz w:val="24"/>
          <w:szCs w:val="24"/>
          <w:lang w:eastAsia="en-US"/>
        </w:rPr>
      </w:pPr>
      <w:r w:rsidRPr="006126F8">
        <w:rPr>
          <w:rFonts w:ascii="Segoe UI" w:eastAsia="Times New Roman" w:hAnsi="Segoe UI" w:cs="Segoe UI"/>
          <w:color w:val="000000"/>
          <w:sz w:val="24"/>
          <w:szCs w:val="24"/>
          <w:lang w:eastAsia="en-US"/>
        </w:rPr>
        <w:t>To create an event notification on a DDL statement that is scoped to the server (ON SERVER), requires CREATE DDL EVENT NOTIFICATION permission in the server.</w:t>
      </w:r>
    </w:p>
    <w:p w:rsidR="006126F8" w:rsidRPr="006126F8" w:rsidRDefault="006126F8" w:rsidP="006126F8">
      <w:pPr>
        <w:pStyle w:val="ListParagraph"/>
        <w:numPr>
          <w:ilvl w:val="0"/>
          <w:numId w:val="33"/>
        </w:numPr>
        <w:shd w:val="clear" w:color="auto" w:fill="FFFFFF"/>
        <w:spacing w:before="100" w:beforeAutospacing="1" w:after="0" w:line="240" w:lineRule="auto"/>
        <w:rPr>
          <w:rFonts w:ascii="Segoe UI" w:eastAsia="Times New Roman" w:hAnsi="Segoe UI" w:cs="Segoe UI"/>
          <w:color w:val="000000"/>
          <w:sz w:val="24"/>
          <w:szCs w:val="24"/>
          <w:lang w:eastAsia="en-US"/>
        </w:rPr>
      </w:pPr>
      <w:r w:rsidRPr="006126F8">
        <w:rPr>
          <w:rFonts w:ascii="Segoe UI" w:eastAsia="Times New Roman" w:hAnsi="Segoe UI" w:cs="Segoe UI"/>
          <w:color w:val="000000"/>
          <w:sz w:val="24"/>
          <w:szCs w:val="24"/>
          <w:lang w:eastAsia="en-US"/>
        </w:rPr>
        <w:t>To create an event notification on a trace event, requires CREATE TRACE EVENT NOTIFICATION permission in the server.</w:t>
      </w:r>
    </w:p>
    <w:p w:rsidR="006126F8" w:rsidRDefault="006126F8" w:rsidP="00534775"/>
    <w:p w:rsidR="006126F8" w:rsidRDefault="006126F8" w:rsidP="00534775"/>
    <w:p w:rsidR="00534775" w:rsidRDefault="00534775" w:rsidP="00534775">
      <w:pPr>
        <w:pStyle w:val="Heading1"/>
      </w:pPr>
      <w:bookmarkStart w:id="72" w:name="_Toc1108300"/>
      <w:r>
        <w:t>PowerShell management Scripts</w:t>
      </w:r>
      <w:bookmarkEnd w:id="72"/>
    </w:p>
    <w:p w:rsidR="00534775" w:rsidRDefault="00534775" w:rsidP="00534775">
      <w:r>
        <w:t xml:space="preserve">At times, in mixed environments, it is easier to perform repetitive tasks and single use functions using PowerShell. </w:t>
      </w:r>
      <w:r w:rsidR="00D559BB">
        <w:t>We</w:t>
      </w:r>
      <w:r>
        <w:t xml:space="preserve"> did not take the time to document each one that </w:t>
      </w:r>
      <w:r w:rsidR="00D559BB">
        <w:t>will be available</w:t>
      </w:r>
      <w:r>
        <w:t xml:space="preserve"> as that would take an </w:t>
      </w:r>
      <w:r w:rsidR="00D559BB">
        <w:t xml:space="preserve">immense </w:t>
      </w:r>
      <w:r>
        <w:t>amou</w:t>
      </w:r>
      <w:r w:rsidR="00D559BB">
        <w:t>n</w:t>
      </w:r>
      <w:r>
        <w:t>t of time. It is our hope that the script’s name will help find what id available and needed.</w:t>
      </w:r>
    </w:p>
    <w:p w:rsidR="00FC6E5D" w:rsidRDefault="00FC6E5D" w:rsidP="00FC6E5D">
      <w:pPr>
        <w:pStyle w:val="Heading2"/>
      </w:pPr>
      <w:bookmarkStart w:id="73" w:name="_Toc1108301"/>
      <w:r>
        <w:t>_DB_FUNCS</w:t>
      </w:r>
      <w:bookmarkEnd w:id="73"/>
    </w:p>
    <w:p w:rsidR="00FC6E5D" w:rsidRPr="00FC6E5D" w:rsidRDefault="00FC6E5D" w:rsidP="00FC6E5D">
      <w:r w:rsidRPr="00FC6E5D">
        <w:t>Source:</w:t>
      </w:r>
      <w:r w:rsidRPr="00FC6E5D">
        <w:tab/>
      </w:r>
      <w:r w:rsidRPr="00FC6E5D">
        <w:tab/>
        <w:t>_DB_FUNCS.ps1</w:t>
      </w:r>
    </w:p>
    <w:p w:rsidR="00FC6E5D" w:rsidRPr="00FC6E5D" w:rsidRDefault="00FC6E5D" w:rsidP="00534775">
      <w:r w:rsidRPr="00FC6E5D">
        <w:t>Contains:</w:t>
      </w:r>
      <w:r w:rsidRPr="00FC6E5D">
        <w:tab/>
      </w:r>
    </w:p>
    <w:p w:rsidR="00FC6E5D" w:rsidRPr="00FC6E5D" w:rsidRDefault="00FC6E5D" w:rsidP="00FC6E5D">
      <w:pPr>
        <w:pStyle w:val="ListParagraph"/>
        <w:numPr>
          <w:ilvl w:val="0"/>
          <w:numId w:val="36"/>
        </w:numPr>
        <w:shd w:val="clear" w:color="auto" w:fill="FFFFFF"/>
        <w:autoSpaceDE w:val="0"/>
        <w:autoSpaceDN w:val="0"/>
        <w:adjustRightInd w:val="0"/>
        <w:spacing w:after="0" w:line="240" w:lineRule="auto"/>
      </w:pPr>
      <w:r w:rsidRPr="00FC6E5D">
        <w:t xml:space="preserve">function _genConnStr </w:t>
      </w:r>
    </w:p>
    <w:p w:rsidR="00FC6E5D" w:rsidRPr="00FC6E5D" w:rsidRDefault="00FC6E5D" w:rsidP="00FC6E5D">
      <w:pPr>
        <w:pStyle w:val="ListParagraph"/>
        <w:numPr>
          <w:ilvl w:val="0"/>
          <w:numId w:val="36"/>
        </w:numPr>
        <w:shd w:val="clear" w:color="auto" w:fill="FFFFFF"/>
        <w:autoSpaceDE w:val="0"/>
        <w:autoSpaceDN w:val="0"/>
        <w:adjustRightInd w:val="0"/>
        <w:spacing w:after="0" w:line="240" w:lineRule="auto"/>
      </w:pPr>
      <w:r w:rsidRPr="00FC6E5D">
        <w:t xml:space="preserve">function _prepConnStr </w:t>
      </w:r>
    </w:p>
    <w:p w:rsidR="00FC6E5D" w:rsidRPr="00FC6E5D" w:rsidRDefault="00FC6E5D" w:rsidP="00FC6E5D">
      <w:pPr>
        <w:pStyle w:val="ListParagraph"/>
        <w:numPr>
          <w:ilvl w:val="0"/>
          <w:numId w:val="36"/>
        </w:numPr>
        <w:shd w:val="clear" w:color="auto" w:fill="FFFFFF"/>
        <w:autoSpaceDE w:val="0"/>
        <w:autoSpaceDN w:val="0"/>
        <w:adjustRightInd w:val="0"/>
        <w:spacing w:after="0" w:line="240" w:lineRule="auto"/>
      </w:pPr>
      <w:r w:rsidRPr="00FC6E5D">
        <w:t xml:space="preserve">function _changeSvrDB </w:t>
      </w:r>
    </w:p>
    <w:p w:rsidR="00FC6E5D" w:rsidRPr="00FC6E5D" w:rsidRDefault="00FC6E5D" w:rsidP="00FC6E5D">
      <w:pPr>
        <w:pStyle w:val="ListParagraph"/>
        <w:numPr>
          <w:ilvl w:val="0"/>
          <w:numId w:val="36"/>
        </w:numPr>
        <w:shd w:val="clear" w:color="auto" w:fill="FFFFFF"/>
        <w:autoSpaceDE w:val="0"/>
        <w:autoSpaceDN w:val="0"/>
        <w:adjustRightInd w:val="0"/>
        <w:spacing w:after="0" w:line="240" w:lineRule="auto"/>
      </w:pPr>
      <w:r w:rsidRPr="00FC6E5D">
        <w:t xml:space="preserve">function _setConn </w:t>
      </w:r>
    </w:p>
    <w:p w:rsidR="00FC6E5D" w:rsidRPr="00FC6E5D" w:rsidRDefault="00FC6E5D" w:rsidP="00FC6E5D">
      <w:pPr>
        <w:pStyle w:val="ListParagraph"/>
        <w:numPr>
          <w:ilvl w:val="0"/>
          <w:numId w:val="36"/>
        </w:numPr>
        <w:shd w:val="clear" w:color="auto" w:fill="FFFFFF"/>
        <w:autoSpaceDE w:val="0"/>
        <w:autoSpaceDN w:val="0"/>
        <w:adjustRightInd w:val="0"/>
        <w:spacing w:after="0" w:line="240" w:lineRule="auto"/>
      </w:pPr>
      <w:r w:rsidRPr="00FC6E5D">
        <w:t xml:space="preserve">function _getRowCntCurrConn </w:t>
      </w:r>
    </w:p>
    <w:p w:rsidR="00FC6E5D" w:rsidRPr="00FC6E5D" w:rsidRDefault="00FC6E5D" w:rsidP="00FC6E5D">
      <w:pPr>
        <w:pStyle w:val="ListParagraph"/>
        <w:numPr>
          <w:ilvl w:val="0"/>
          <w:numId w:val="36"/>
        </w:numPr>
        <w:shd w:val="clear" w:color="auto" w:fill="FFFFFF"/>
        <w:autoSpaceDE w:val="0"/>
        <w:autoSpaceDN w:val="0"/>
        <w:adjustRightInd w:val="0"/>
        <w:spacing w:after="0" w:line="240" w:lineRule="auto"/>
      </w:pPr>
      <w:r w:rsidRPr="00FC6E5D">
        <w:t xml:space="preserve">function _getTableRowCnt </w:t>
      </w:r>
    </w:p>
    <w:p w:rsidR="00FC6E5D" w:rsidRPr="00FC6E5D" w:rsidRDefault="00FC6E5D" w:rsidP="00FC6E5D">
      <w:pPr>
        <w:pStyle w:val="ListParagraph"/>
        <w:numPr>
          <w:ilvl w:val="0"/>
          <w:numId w:val="36"/>
        </w:numPr>
        <w:shd w:val="clear" w:color="auto" w:fill="FFFFFF"/>
        <w:autoSpaceDE w:val="0"/>
        <w:autoSpaceDN w:val="0"/>
        <w:adjustRightInd w:val="0"/>
        <w:spacing w:after="0" w:line="240" w:lineRule="auto"/>
      </w:pPr>
      <w:r w:rsidRPr="00FC6E5D">
        <w:t xml:space="preserve">function _createTempProc </w:t>
      </w:r>
    </w:p>
    <w:p w:rsidR="00FC6E5D" w:rsidRPr="00FC6E5D" w:rsidRDefault="00FC6E5D" w:rsidP="00FC6E5D">
      <w:pPr>
        <w:pStyle w:val="ListParagraph"/>
        <w:numPr>
          <w:ilvl w:val="0"/>
          <w:numId w:val="36"/>
        </w:numPr>
        <w:shd w:val="clear" w:color="auto" w:fill="FFFFFF"/>
        <w:autoSpaceDE w:val="0"/>
        <w:autoSpaceDN w:val="0"/>
        <w:adjustRightInd w:val="0"/>
        <w:spacing w:after="0" w:line="240" w:lineRule="auto"/>
      </w:pPr>
      <w:r w:rsidRPr="00FC6E5D">
        <w:t xml:space="preserve">function _dropTempProc </w:t>
      </w:r>
    </w:p>
    <w:p w:rsidR="00FC6E5D" w:rsidRPr="00FC6E5D" w:rsidRDefault="00FC6E5D" w:rsidP="00FC6E5D">
      <w:pPr>
        <w:pStyle w:val="ListParagraph"/>
        <w:numPr>
          <w:ilvl w:val="0"/>
          <w:numId w:val="36"/>
        </w:numPr>
        <w:shd w:val="clear" w:color="auto" w:fill="FFFFFF"/>
        <w:autoSpaceDE w:val="0"/>
        <w:autoSpaceDN w:val="0"/>
        <w:adjustRightInd w:val="0"/>
        <w:spacing w:after="0" w:line="240" w:lineRule="auto"/>
      </w:pPr>
      <w:r w:rsidRPr="00FC6E5D">
        <w:t xml:space="preserve">function _getSPText </w:t>
      </w:r>
    </w:p>
    <w:p w:rsidR="00FC6E5D" w:rsidRPr="00FC6E5D" w:rsidRDefault="00FC6E5D" w:rsidP="00FC6E5D">
      <w:pPr>
        <w:pStyle w:val="ListParagraph"/>
        <w:numPr>
          <w:ilvl w:val="0"/>
          <w:numId w:val="36"/>
        </w:numPr>
        <w:shd w:val="clear" w:color="auto" w:fill="FFFFFF"/>
        <w:autoSpaceDE w:val="0"/>
        <w:autoSpaceDN w:val="0"/>
        <w:adjustRightInd w:val="0"/>
        <w:spacing w:after="0" w:line="240" w:lineRule="auto"/>
      </w:pPr>
      <w:r w:rsidRPr="00FC6E5D">
        <w:t xml:space="preserve">function _ExecuteSqlQuery </w:t>
      </w:r>
    </w:p>
    <w:p w:rsidR="00FC6E5D" w:rsidRDefault="00FC6E5D" w:rsidP="00FC6E5D">
      <w:pPr>
        <w:shd w:val="clear" w:color="auto" w:fill="FFFFFF"/>
        <w:autoSpaceDE w:val="0"/>
        <w:autoSpaceDN w:val="0"/>
        <w:adjustRightInd w:val="0"/>
        <w:spacing w:after="0" w:line="240" w:lineRule="auto"/>
        <w:rPr>
          <w:rFonts w:ascii="Lucida Console" w:hAnsi="Lucida Console" w:cs="Lucida Console"/>
          <w:color w:val="8A2BE2"/>
          <w:sz w:val="19"/>
          <w:szCs w:val="19"/>
        </w:rPr>
      </w:pPr>
    </w:p>
    <w:p w:rsidR="00FC6E5D" w:rsidRDefault="00FC6E5D" w:rsidP="00FC6E5D">
      <w:pPr>
        <w:shd w:val="clear" w:color="auto" w:fill="FFFFFF"/>
        <w:autoSpaceDE w:val="0"/>
        <w:autoSpaceDN w:val="0"/>
        <w:adjustRightInd w:val="0"/>
        <w:spacing w:after="0" w:line="240" w:lineRule="auto"/>
        <w:rPr>
          <w:rFonts w:ascii="Lucida Console" w:hAnsi="Lucida Console" w:cs="Lucida Console"/>
          <w:color w:val="8A2BE2"/>
          <w:sz w:val="19"/>
          <w:szCs w:val="19"/>
        </w:rPr>
      </w:pPr>
    </w:p>
    <w:p w:rsidR="00054F5B" w:rsidRDefault="00054F5B" w:rsidP="00AF2825">
      <w:pPr>
        <w:pStyle w:val="Heading2"/>
      </w:pPr>
      <w:bookmarkStart w:id="74" w:name="_Toc1108302"/>
      <w:r>
        <w:t>PowersShell Jobs</w:t>
      </w:r>
      <w:bookmarkEnd w:id="74"/>
    </w:p>
    <w:p w:rsidR="00E57DF4" w:rsidRPr="00E57DF4" w:rsidRDefault="00E57DF4" w:rsidP="00E57DF4">
      <w:r w:rsidRPr="00E57DF4">
        <w:t>Directories:</w:t>
      </w:r>
      <w:r w:rsidRPr="00E57DF4">
        <w:tab/>
        <w:t>JobsDFIN\</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DFS_BoundQry_ProcessAllTables.ps1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 UTIL_Monitor_TPS.ps1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 UTIL_ReorgFragmentedIndexes.ps1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JOB_CaptureWorstPerfQuery.ps1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JOB_DFS_BoundQry_ProcessAllTables.ps1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JOB_DFS_CleanDFSTables.ps1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JOB_DFS_GetAllTableSizesAndRowCnt.ps1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JOB_DFS_MonitorLocks.ps1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JOB_JOB_UTIL_MonitorDeadlocks.ps1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JOB_MonitorWorkload.ps1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JOB_StdFunctions.ps1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JOB_UTIL_DbMon_IndexVolitity.ps1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JOB_UTIL_DBSpace.ps1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JOB_UTIL_DBTableSpace.ps1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JOB_UTIL_DFS_DbSize.ps1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JOB_UTIL_GetIndexStats.ps1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JOB_UTIL_MonitorDeadlocks.ps1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JOB_UTIL_MonitorMostCommonWaits.ps1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JOB_UTIL_ParallelMonitor.ps1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JOB_UTIL_QryPlanStats.ps1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JOB_UTIL_TempDbMonitor.ps1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JOB_UTIL_TrackSessionWaitStats.ps1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JOB_UTIL_TxMonitorTableStats.ps1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_ApplyIVP_AllDatabases.ps1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_CreateJobExample.ps1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_InstallJobsIntoScheduler.ps1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_JOB_ UTIL_DefragAllIndexesV2.ps1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_RunAllJobs.ps1</w:t>
      </w:r>
    </w:p>
    <w:p w:rsidR="00054F5B" w:rsidRPr="00E57DF4" w:rsidRDefault="00054F5B" w:rsidP="00054F5B">
      <w:pPr>
        <w:pStyle w:val="ListParagraph"/>
        <w:numPr>
          <w:ilvl w:val="0"/>
          <w:numId w:val="38"/>
        </w:numPr>
        <w:shd w:val="clear" w:color="auto" w:fill="FFFFFF"/>
        <w:autoSpaceDE w:val="0"/>
        <w:autoSpaceDN w:val="0"/>
        <w:adjustRightInd w:val="0"/>
        <w:spacing w:after="0" w:line="240" w:lineRule="auto"/>
      </w:pPr>
      <w:r w:rsidRPr="00E57DF4">
        <w:t>modules\JOB_StdFunctions.ps1</w:t>
      </w:r>
    </w:p>
    <w:p w:rsidR="00054F5B" w:rsidRDefault="00054F5B" w:rsidP="00054F5B">
      <w:pPr>
        <w:pStyle w:val="ListParagraph"/>
        <w:numPr>
          <w:ilvl w:val="0"/>
          <w:numId w:val="38"/>
        </w:numPr>
        <w:shd w:val="clear" w:color="auto" w:fill="FFFFFF"/>
        <w:autoSpaceDE w:val="0"/>
        <w:autoSpaceDN w:val="0"/>
        <w:adjustRightInd w:val="0"/>
        <w:spacing w:after="0" w:line="240" w:lineRule="auto"/>
      </w:pPr>
      <w:r w:rsidRPr="00E57DF4">
        <w:t>modules\_DB_FUNCS.ps1</w:t>
      </w:r>
    </w:p>
    <w:p w:rsidR="00E57DF4" w:rsidRDefault="00E57DF4" w:rsidP="00E57DF4">
      <w:pPr>
        <w:shd w:val="clear" w:color="auto" w:fill="FFFFFF"/>
        <w:autoSpaceDE w:val="0"/>
        <w:autoSpaceDN w:val="0"/>
        <w:adjustRightInd w:val="0"/>
        <w:spacing w:after="0" w:line="240" w:lineRule="auto"/>
      </w:pPr>
    </w:p>
    <w:p w:rsidR="00534775" w:rsidRDefault="00534775" w:rsidP="00534775">
      <w:pPr>
        <w:pStyle w:val="Heading2"/>
      </w:pPr>
      <w:bookmarkStart w:id="75" w:name="_Toc1108303"/>
      <w:r>
        <w:t>List of PowerShell Scripts</w:t>
      </w:r>
      <w:bookmarkEnd w:id="75"/>
    </w:p>
    <w:p w:rsidR="00E57DF4" w:rsidRPr="00E57DF4" w:rsidRDefault="00E57DF4" w:rsidP="00E57DF4">
      <w:r>
        <w:t>Directory:</w:t>
      </w:r>
      <w:r>
        <w:tab/>
      </w:r>
      <w:r w:rsidRPr="00E57DF4">
        <w:t>DFINAnalytics\PowerShell\</w:t>
      </w:r>
    </w:p>
    <w:tbl>
      <w:tblPr>
        <w:tblStyle w:val="TableGrid"/>
        <w:tblW w:w="0" w:type="auto"/>
        <w:tblInd w:w="720" w:type="dxa"/>
        <w:tblLook w:val="04A0" w:firstRow="1" w:lastRow="0" w:firstColumn="1" w:lastColumn="0" w:noHBand="0" w:noVBand="1"/>
      </w:tblPr>
      <w:tblGrid>
        <w:gridCol w:w="3116"/>
        <w:gridCol w:w="3117"/>
        <w:gridCol w:w="3117"/>
      </w:tblGrid>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_ExecSP_ReturnDataset.ps1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_TemplateRunSqlQuery.ps1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auto-login.ps1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CollectInfoAllServersOnNetwork.ps1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ConnectAndRunSProc.ps1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CreateDatabaseAndRemove.ps1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ExecProc_DFS_GetAllTableSizesAndRowCnt.ps1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ExecSP.ps1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ExecuteIVP.ps1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ExecuteStoredProcPassingParms.ps1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FindAllComputersUsingActiveDirectory.ps1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genAllDDLFromDatabase.ps1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GetAllDbNamesAskLoginCreds.ps1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getAllDbNamesFromServer.ps1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Get-BiosVersionQueryAD.ps1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Get-BiosVersionReadTxtFile.ps1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GetSqlServerSettings-Properties.ps1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InstallSqlServerModule.ps1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ListServerDatabases.ps1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PowerShellForEachDB_Example.ps1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RunExistingSQLScriptProgrammaticallySMO.ps1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RunSqlScriptFile.ps1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RunSqlStoredProcedure.ps1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ScriptAllObjectsInAllDatabasesToFile.ps1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TestServerConnection.ps1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WinAzureSqlDB_PS.ps1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PS_DB\install.ps1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PS_DB\bin\build-project.ps1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PS_DB\bin\library.ps1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PS_DB\bin\typealiases.ps1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PS_DB\bin\type-extensions.ps1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PS_DB\bin\build\vsts-build.ps1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PS_DB\bin\build\vsts-prebuild.ps1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PS_DB\functions\Add-DbaAgDatabase.ps1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PS_DB\functions\Add-DbaAgListener.ps1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PS_DB\functions\Add-DbaAgReplica.ps1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PS_DB\functions\Add-DbaCmsRegServer.ps1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PS_DB\functions\Add-DbaCmsRegServerGroup.ps1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PS_DB\functions\Add-DbaComputerCertificate.ps1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PS_DB\functions\Add-DbaDbMirrorMonitor.ps1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PS_DB\functions\Add-DbaPfDataCollectorCounter.ps1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PS_DB\functions\Backup-DbaDatabase.ps1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PS_DB\functions\Backup-DbaDbCertificate.ps1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PS_DB\functions\Backup-DbaDbMasterKey.ps1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PS_DB\functions\Clear-DbaConnectionPool.ps1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PS_DB\functions\Clear-DbaLatchStatistics.ps1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PS_DB\functions\Clear-DbaPlanCache.ps1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PS_DB\functions\Clear-DbaWaitStatistics.ps1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PS_DB\functions\Connect-DbaInstance.ps1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PS_DB\functions\ConvertTo-DbaDataTable.ps1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PS_DB\functions\ConvertTo-DbaTimeline.ps1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PS_DB\functions\ConvertTo-DbaXESession.ps1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PS_DB\functions\Copy-DbaAgentAlert.ps1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PS_DB\functions\Copy-DbaAgentJob.ps1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PS_DB\functions\Copy-DbaAgentJobCategory.ps1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PS_DB\functions\Copy-DbaAgentOperator.ps1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PS_DB\functions\Copy-DbaAgentProxy.ps1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PS_DB\functions\Copy-DbaAgentSchedule.ps1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PS_DB\functions\Copy-DbaAgentServer.ps1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PS_DB\functions\Copy-DbaBackupDevice.ps1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PS_DB\functions\Copy-DbaCmsRegServer.ps1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PS_DB\functions\Copy-DbaCredential.ps1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PS_DB\functions\Copy-DbaCustomError.ps1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PS_DB\functions\Copy-DbaDatabase.ps1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PS_DB\functions\Copy-DbaDataCollector.ps1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PS_DB\functions\Copy-DbaDbAssembly.ps1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PS_DB\functions\Copy-DbaDbMail.ps1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PS_DB\functions\Copy-DbaDbQueryStoreOption.ps1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PS_DB\functions\Copy-DbaDbTableData.ps1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PS_DB\functions\Copy-DbaEndpoint.ps1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PS_DB\functions\Copy-DbaLinkedServer.ps1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PS_DB\functions\Copy-DbaLogin.ps1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PS_DB\functions\Copy-DbaPolicyManagement.ps1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PS_DB\functions\Copy-DbaResourceGovernor.ps1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PS_DB\functions\Copy-DbaServerAudit.ps1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PS_DB\functions\Copy-DbaServerAuditSpecification.ps1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PS_DB\functions\Copy-DbaServerTrigger.ps1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PS_DB\functions\Copy-DbaSpConfigure.ps1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PS_DB\functions\Copy-DbaSsisCatalog.ps1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PS_DB\functions\Copy-DbaSysDbUserObject.ps1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PS_DB\functions\Copy-DbaXESession.ps1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PS_DB\functions\Copy-DbaXESessionTemplate.ps1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PS_DB\functions\Disable-DbaAgHadr.ps1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PS_DB\functions\Disable-DbaFilestream.ps1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PS_DB\functions\Disable-DbaForceNetworkEncryption.ps1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PS_DB\functions\Disable-DbaTraceFlag.ps1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PS_DB\functions\Dismount-DbaDatabase.ps1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PS_DB\functions\Enable-DbaAgHadr.ps1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PS_DB\functions\Enable-DbaFilestream.ps1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PS_DB\functions\Enable-DbaForceNetworkEncryption.ps1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PS_DB\functions\Enable-DbaTraceFlag.ps1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PS_DB\functions\Expand-DbaDbLogFile.ps1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PS_DB\functions\Export-DbaAvailabilityGroup.ps1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PS_DB\functions\Export-DbaCmsRegServer.ps1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PS_DB\functions\Export-DbaCredential.ps1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PS_DB\functions\Export-DbaDacPackage.ps1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PS_DB\functions\Export-DbaDiagnosticQuery.ps1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PS_DB\functions\Export-DbaExecutionPlan.ps1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PS_DB\functions\Export-DbaInstance.ps1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PS_DB\functions\Export-DbaLinkedServer.ps1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PS_DB\functions\Export-DbaLogin.ps1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PS_DB\functions\Export-DbaPfDataCollectorSetTemplate.ps1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PS_DB\functions\Export-DbaRepServerSetting.ps1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PS_DB\functions\Export-DbaScript.ps1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PS_DB\functions\Export-DbaSpConfigure.ps1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PS_DB\functions\Export-DbaUser.ps1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PS_DB\functions\Export-DbaXECsv.ps1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PS_DB\functions\Export-DbaXESessionTemplate.ps1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PS_DB\functions\Find-DbaAgentJob.ps1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PS_DB\functions\Find-DbaBackup.ps1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PS_DB\functions\Find-DbaCommand.ps1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PS_DB\functions\Find-DbaDatabase.ps1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PS_DB\functions\Find-DbaDbGrowthEvent.ps1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PS_DB\functions\Find-DbaDbUnusedIndex.ps1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PS_DB\functions\Find-DbaDisabledIndex.ps1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PS_DB\functions\Find-DbaDuplicateIndex.ps1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PS_DB\functions\Find-DbaInstance.ps1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PS_DB\functions\Find-DbaLoginInGroup.ps1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PS_DB\functions\Find-DbaOrphanedFile.ps1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PS_DB\functions\Find-DbaSimilarTable.ps1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PS_DB\functions\Find-DbaStoredProcedure.ps1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PS_DB\functions\Find-DbaTrigger.ps1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PS_DB\functions\Find-DbaUserObject.ps1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PS_DB\functions\Find-DbaView.ps1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PS_DB\functions\Format-DbaBackupInformation.ps1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PS_DB\functions\Get-DbaAgDatabase.ps1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PS_DB\functions\Get-DbaAgentAlert.ps1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PS_DB\functions\Get-DbaAgentJob.ps1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PS_DB\functions\Get-DbaAgentJobCategory.ps1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PS_DB\functions\Get-DbaAgentJobHistory.ps1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PS_DB\functions\Get-DbaAgentJobOutputFile.ps1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PS_DB\functions\Get-DbaAgentJobStep.ps1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PS_DB\functions\Get-DbaAgentLog.ps1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PS_DB\functions\Get-DbaAgentOperator.ps1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PS_DB\functions\Get-DbaAgentProxy.ps1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PS_DB\functions\Get-DbaAgentSchedule.ps1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PS_DB\functions\Get-DbaAgentServer.ps1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PS_DB\functions\Get-DbaAgHadr.ps1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PS_DB\functions\Get-DbaAgListener.ps1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PS_DB\functions\Get-DbaAgReplica.ps1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PS_DB\functions\Get-DbaAvailabilityGroup.ps1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PS_DB\functions\Get-DbaAvailableCollation.ps1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PS_DB\functions\Get-DbaBackupDevice.ps1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PS_DB\functions\Get-DbaBackupHistory.ps1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PS_DB\functions\Get-DbaBackupInformation.ps1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PS_DB\functions\Get-DbaBuildReference.ps1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PS_DB\functions\Get-DbaClientAlias.ps1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PS_DB\functions\Get-DbaClientProtocol.ps1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PS_DB\functions\Get-DbaCmConnection.ps1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PS_DB\functions\Get-DbaCmObject.ps1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PS_DB\functions\Get-DbaCmsRegServer.ps1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PS_DB\functions\Get-DbaCmsRegServerGroup.ps1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PS_DB\functions\Get-DbaCmsRegServerStore.ps1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PS_DB\functions\Get-DbaComputerCertificate.ps1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PS_DB\functions\Get-DbaComputerSystem.ps1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PS_DB\functions\Get-DbaConnection.ps1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PS_DB\functions\Get-DbaCpuRingBuffer.ps1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PS_DB\functions\Get-DbaCpuUsage.ps1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PS_DB\functions\Get-DbaCredential.ps1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PS_DB\functions\Get-DbaCustomError.ps1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PS_DB\functions\Get-DbaDatabase.ps1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PS_DB\functions\Get-DbaDbAssembly.ps1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PS_DB\functions\Get-DbaDbccHelp.ps1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PS_DB\functions\Get-DbaDbccMemoryStatus.ps1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PS_DB\functions\Get-DbaDbccProcCache.ps1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PS_DB\functions\Get-DbaDbccSessionBuffer.ps1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PS_DB\functions\Get-DbaDbccStatistic.ps1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PS_DB\functions\Get-DbaDbccUserOption.ps1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PS_DB\functions\Get-DbaDbCertificate.ps1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PS_DB\functions\Get-DbaDbCheckConstraint.ps1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PS_DB\functions\Get-DbaDbCompatibility.ps1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PS_DB\functions\Get-DbaDbCompression.ps1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PS_DB\functions\Get-DbaDbDbccOpenTran.ps1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PS_DB\functions\Get-DbaDbEncryption.ps1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PS_DB\functions\Get-DbaDbExtentDiff.ps1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PS_DB\functions\Get-DbaDbFeatureUsage.ps1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PS_DB\functions\Get-DbaDbFile.ps1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PS_DB\functions\Get-DbaDbForeignKey.ps1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PS_DB\functions\Get-DbaDbIdentity.ps1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PS_DB\functions\Get-DbaDbLogShipError.ps1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PS_DB\functions\Get-DbaDbMail.ps1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PS_DB\functions\Get-DbaDbMailAccount.ps1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PS_DB\functions\Get-DbaDbMailConfig.ps1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PS_DB\functions\Get-DbaDbMailHistory.ps1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PS_DB\functions\Get-DbaDbMailLog.ps1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PS_DB\functions\Get-DbaDbMailProfile.ps1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PS_DB\functions\Get-DbaDbMailServer.ps1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PS_DB\functions\Get-DbaDbMasterKey.ps1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PS_DB\functions\Get-DbaDbMemoryUsage.ps1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PS_DB\functions\Get-DbaDbMirror.ps1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PS_DB\functions\Get-DbaDbMirrorMonitor.ps1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PS_DB\functions\Get-DbaDbOrphanUser.ps1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PS_DB\functions\Get-DbaDbPageInfo.ps1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PS_DB\functions\Get-DbaDbPartitionFunction.ps1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PS_DB\functions\Get-DbaDbPartitionScheme.ps1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PS_DB\functions\Get-DbaDbQueryStoreOption.ps1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PS_DB\functions\Get-DbaDbRecoveryModel.ps1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PS_DB\functions\Get-DbaDbRestoreHistory.ps1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PS_DB\functions\Get-DbaDbRoleMember.ps1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PS_DB\functions\Get-DbaDbSharePoint.ps1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PS_DB\functions\Get-DbaDbSnapshot.ps1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PS_DB\functions\Get-DbaDbSpace.ps1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PS_DB\functions\Get-DbaDbState.ps1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PS_DB\functions\Get-DbaDbStoredProcedure.ps1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PS_DB\functions\Get-DbaDbTable.ps1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PS_DB\functions\Get-DbaDbTrigger.ps1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PS_DB\functions\Get-DbaDbUdf.ps1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PS_DB\functions\Get-DbaDbUser.ps1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PS_DB\functions\Get-DbaDbView.ps1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PS_DB\functions\Get-DbaDbVirtualLogFile.ps1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PS_DB\functions\Get-DbaDefaultPath.ps1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PS_DB\functions\Get-DbaDependency.ps1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PS_DB\functions\Get-DbaDeprecatedFeature.ps1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PS_DB\functions\Get-DbaDetachedDatabaseInfo.ps1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PS_DB\functions\Get-DbaDiskSpace.ps1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PS_DB\functions\Get-DbaDump.ps1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PS_DB\functions\Get-DbaEndpoint.ps1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PS_DB\functions\Get-DbaErrorLog.ps1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PS_DB\functions\Get-DbaErrorLogConfig.ps1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PS_DB\functions\Get-DbaEstimatedCompletionTime.ps1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PS_DB\functions\Get-DbaExecutionPlan.ps1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PS_DB\functions\Get-DbaFeature.ps1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PS_DB\functions\Get-DbaFilestream.ps1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PS_DB\functions\Get-DbaForceNetworkEncryption.ps1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PS_DB\functions\Get-DbaHelpIndex.ps1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PS_DB\functions\Get-DbaInstanceProperty.ps1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PS_DB\functions\Get-DbaInstanceUserOption.ps1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PS_DB\functions\Get-DbaIoLatency.ps1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PS_DB\functions\Get-DbaLastBackup.ps1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PS_DB\functions\Get-DbaLastGoodCheckDb.ps1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PS_DB\functions\Get-DbaLatchStatistic.ps1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PS_DB\functions\Get-DbaLinkedServer.ps1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PS_DB\functions\Get-DbaLocaleSetting.ps1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PS_DB\functions\Get-DbaLogin.ps1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PS_DB\functions\Get-DbaMaintenanceSolutionLog.ps1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PS_DB\functions\Get-DbaManagementObject.ps1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PS_DB\functions\Get-DbaMaxMemory.ps1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PS_DB\functions\Get-DbaMemoryCondition.ps1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PS_DB\functions\Get-DbaMemoryUsage.ps1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PS_DB\functions\Get-DbaModule.ps1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PS_DB\functions\Get-DbaMsdtc.ps1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PS_DB\functions\Get-DbaNetworkActivity.ps1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PS_DB\functions\Get-DbaNetworkCertificate.ps1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PS_DB\functions\Get-DbaOpenTransaction.ps1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PS_DB\functions\Get-DbaOperatingSystem.ps1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PS_DB\functions\Get-DbaPageFileSetting.ps1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PS_DB\functions\Get-DbaPbmCategory.ps1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PS_DB\functions\Get-DbaPbmCategorySubscription.ps1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PS_DB\functions\Get-DbaPbmCondition.ps1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PS_DB\functions\Get-DbaPbmObjectSet.ps1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PS_DB\functions\Get-DbaPbmPolicy.ps1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PS_DB\functions\Get-DbaPbmStore.ps1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PS_DB\functions\Get-DbaPermission.ps1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PS_DB\functions\Get-DbaPfAvailableCounter.ps1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PS_DB\functions\Get-DbaPfDataCollector.ps1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PS_DB\functions\Get-DbaPfDataCollectorCounter.ps1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PS_DB\functions\Get-DbaPfDataCollectorCounterSample.ps1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PS_DB\functions\Get-DbaPfDataCollectorSet.ps1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PS_DB\functions\Get-DbaPfDataCollectorSetTemplate.ps1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PS_DB\functions\Get-DbaPlanCache.ps1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PS_DB\functions\Get-DbaPowerPlan.ps1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PS_DB\functions\Get-DbaPrivilege.ps1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PS_DB\functions\Get-DbaProcess.ps1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PS_DB\functions\Get-DbaProductKey.ps1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PS_DB\functions\Get-DbaQueryExecutionTime.ps1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PS_DB\functions\Get-DbaRegistryRoot.ps1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PS_DB\functions\Get-DbaRepDistributor.ps1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PS_DB\functions\Get-DbaRepPublication.ps1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PS_DB\functions\Get-DbaRepServer.ps1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PS_DB\functions\Get-DbaResourceGovernor.ps1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PS_DB\functions\Get-DbaRgClassifierFunction.ps1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PS_DB\functions\Get-DbaRgResourcePool.ps1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PS_DB\functions\Get-DbaRgWorkloadGroup.ps1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PS_DB\functions\Get-DbaRunningJob.ps1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PS_DB\functions\Get-DbaSchemaChangeHistory.ps1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PS_DB\functions\Get-DbaServerAudit.ps1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PS_DB\functions\Get-DbaServerAuditSpecification.ps1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PS_DB\functions\Get-DbaServerInstallDate.ps1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PS_DB\functions\Get-DbaServerProtocol.ps1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PS_DB\functions\Get-DbaServerRole.ps1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PS_DB\functions\Get-DbaServerRoleMember.ps1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PS_DB\functions\Get-DbaServerTrigger.ps1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PS_DB\functions\Get-DbaService.ps1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PS_DB\functions\Get-DbaSpConfigure.ps1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PS_DB\functions\Get-DbaSpinLockStatistic.ps1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PS_DB\functions\Get-DbaSpn.ps1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PS_DB\functions\Get-DbaSsisEnvironmentVariable.ps1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PS_DB\functions\Get-DbaSsisExecutionHistory.ps1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PS_DB\functions\Get-DbaStartupParameter.ps1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PS_DB\functions\Get-DbaSuspectPage.ps1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PS_DB\functions\Get-DbaTcpPort.ps1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PS_DB\functions\Get-DbaTempdbUsage.ps1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PS_DB\functions\Get-DbatoolsLog.ps1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PS_DB\functions\Get-DbaTopResourceUsage.ps1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PS_DB\functions\Get-DbaTrace.ps1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PS_DB\functions\Get-DbaTraceFlag.ps1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PS_DB\functions\Get-DbaUptime.ps1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PS_DB\functions\Get-DbaUserPermission.ps1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PS_DB\functions\Get-DbaWaitingTask.ps1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PS_DB\functions\Get-DbaWaitResource.ps1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PS_DB\functions\Get-DbaWaitStatistic.ps1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PS_DB\functions\Get-DbaWindowsLog.ps1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PS_DB\functions\Get-DbaWsfcAvailableDisk.ps1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PS_DB\functions\Get-DbaWsfcCluster.ps1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PS_DB\functions\Get-DbaWsfcDisk.ps1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PS_DB\functions\Get-DbaWsfcNetwork.ps1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PS_DB\functions\Get-DbaWsfcNetworkInterface.ps1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PS_DB\functions\Get-DbaWsfcNode.ps1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PS_DB\functions\Get-DbaWsfcResource.ps1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PS_DB\functions\Get-DbaWsfcResourceType.ps1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PS_DB\functions\Get-DbaWsfcRole.ps1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PS_DB\functions\Get-DbaWsfcSharedVolume.ps1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PS_DB\functions\Get-DbaXEObject.ps1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PS_DB\functions\Get-DbaXESession.ps1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PS_DB\functions\Get-DbaXESessionTarget.ps1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PS_DB\functions\Get-DbaXESessionTargetFile.ps1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PS_DB\functions\Get-DbaXESessionTemplate.ps1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PS_DB\functions\Get-DbaXESmartTarget.ps1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PS_DB\functions\Get-DbaXEStore.ps1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PS_DB\functions\Grant-DbaAgPermission.ps1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PS_DB\functions\Import-DbaCmsRegServer.ps1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PS_DB\functions\Import-DbaCsv.ps1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PS_DB\functions\Import-DbaPfDataCollectorSetTemplate.ps1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PS_DB\functions\Import-DbaSpConfigure.ps1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PS_DB\functions\Import-DbaXESessionTemplate.ps1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PS_DB\functions\Install-DbaFirstResponderKit.ps1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PS_DB\functions\Install-DbaMaintenanceSolution.ps1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PS_DB\functions\Install-DbaSqlWatch.ps1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PS_DB\functions\Install-DbaWatchUpdate.ps1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PS_DB\functions\Install-DbaWhoIsActive.ps1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PS_DB\functions\Invoke-DbaAdvancedRestore.ps1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PS_DB\functions\Invoke-DbaAgFailover.ps1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PS_DB\functions\Invoke-DbaBalanceDataFiles.ps1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PS_DB\functions\Invoke-DbaCycleErrorLog.ps1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PS_DB\functions\Invoke-DbaDbccDropCleanBuffer.ps1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PS_DB\functions\Invoke-DbaDbccFreeCache.ps1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PS_DB\functions\Invoke-DbaDbClone.ps1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PS_DB\functions\Invoke-DbaDbDataMasking.ps1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PS_DB\functions\Invoke-DbaDbDbccCheckConstraint.ps1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PS_DB\functions\Invoke-DbaDbDbccCleanTable.ps1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PS_DB\functions\Invoke-DbaDbDbccUpdateUsage.ps1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PS_DB\functions\Invoke-DbaDbDecryptObject.ps1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PS_DB\functions\Invoke-DbaDbLogShipping.ps1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PS_DB\functions\Invoke-DbaDbLogShipRecovery.ps1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PS_DB\functions\Invoke-DbaDbMirrorFailover.ps1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PS_DB\functions\Invoke-DbaDbMirroring.ps1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PS_DB\functions\Invoke-DbaDbShrink.ps1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PS_DB\functions\Invoke-DbaDbUpgrade.ps1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PS_DB\functions\Invoke-DbaDiagnosticQuery.ps1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PS_DB\functions\Invoke-DbaPfRelog.ps1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PS_DB\functions\Invoke-DbaQuery.ps1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PS_DB\functions\Invoke-DbatoolsFormatter.ps1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PS_DB\functions\Invoke-DbatoolsRenameHelper.ps1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PS_DB\functions\Invoke-DbaWhoisActive.ps1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PS_DB\functions\Invoke-DbaXEReplay.ps1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PS_DB\functions\Join-DbaAvailabilityGroup.ps1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PS_DB\functions\Measure-DbaBackupThroughput.ps1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PS_DB\functions\Measure-DbaDiskSpaceRequirement.ps1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PS_DB\functions\Measure-DbatoolsImport.ps1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PS_DB\functions\Mount-DbaDatabase.ps1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PS_DB\functions\Move-DbaCmsRegServer.ps1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PS_DB\functions\Move-DbaCmsRegServerGroup.ps1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PS_DB\functions\New-DbaAgentJob.ps1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PS_DB\functions\New-DbaAgentJobCategory.ps1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PS_DB\functions\New-DbaAgentJobStep.ps1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PS_DB\functions\New-DbaAgentProxy.ps1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PS_DB\functions\New-DbaAgentSchedule.ps1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PS_DB\functions\New-DbaAvailabilityGroup.ps1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PS_DB\functions\New-DbaClientAlias.ps1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PS_DB\functions\New-DbaCmConnection.ps1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PS_DB\functions\New-DbaComputerCertificate.ps1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PS_DB\functions\New-DbaConnectionString.ps1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PS_DB\functions\New-DbaConnectionStringBuilder.ps1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PS_DB\functions\New-DbaCredential.ps1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PS_DB\functions\New-DbaDacOption.ps1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PS_DB\functions\New-DbaDacProfile.ps1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PS_DB\functions\New-DbaDatabase.ps1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PS_DB\functions\New-DbaDbCertificate.ps1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PS_DB\functions\New-DbaDbMaskingConfig.ps1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PS_DB\functions\New-DbaDbMasterKey.ps1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PS_DB\functions\New-DbaDbSnapshot.ps1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PS_DB\functions\New-DbaDbUser.ps1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PS_DB\functions\New-DbaDirectory.ps1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PS_DB\functions\New-DbaEndpoint.ps1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PS_DB\functions\New-DbaLogin.ps1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PS_DB\functions\New-DbaScriptingOption.ps1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PS_DB\functions\New-DbaServiceMasterKey.ps1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PS_DB\functions\New-DbaSsisCatalog.ps1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PS_DB\functions\New-DbatoolsSupportPackage.ps1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PS_DB\functions\New-DbaXESession.ps1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PS_DB\functions\New-DbaXESmartCsvWriter.ps1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PS_DB\functions\New-DbaXESmartEmail.ps1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PS_DB\functions\New-DbaXESmartQueryExec.ps1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PS_DB\functions\New-DbaXESmartReplay.ps1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PS_DB\functions\New-DbaXESmartTableWriter.ps1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PS_DB\functions\Publish-DbaDacPackage.ps1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PS_DB\functions\Read-DbaAuditFile.ps1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PS_DB\functions\Read-DbaBackupHeader.ps1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PS_DB\functions\Read-DbaTraceFile.ps1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PS_DB\functions\Read-DbaTransactionLog.ps1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PS_DB\functions\Read-DbaXEFile.ps1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PS_DB\functions\Remove-DbaAgDatabase.ps1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PS_DB\functions\Remove-DbaAgentJob.ps1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PS_DB\functions\Remove-DbaAgentJobCategory.ps1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PS_DB\functions\Remove-DbaAgentJobStep.ps1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PS_DB\functions\Remove-DbaAgentSchedule.ps1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PS_DB\functions\Remove-DbaAgListener.ps1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PS_DB\functions\Remove-DbaAgReplica.ps1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PS_DB\functions\Remove-DbaAvailabilityGroup.ps1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PS_DB\functions\Remove-DbaBackup.ps1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PS_DB\functions\Remove-DbaClientAlias.ps1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PS_DB\functions\Remove-DbaCmConnection.ps1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PS_DB\functions\Remove-DbaCmsRegServer.ps1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PS_DB\functions\Remove-DbaCmsRegServerGroup.ps1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PS_DB\functions\Remove-DbaComputerCertificate.ps1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PS_DB\functions\Remove-DbaDatabase.ps1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PS_DB\functions\Remove-DbaDatabaseSafely.ps1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PS_DB\functions\Remove-DbaDbBackupRestoreHistory.ps1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PS_DB\functions\Remove-DbaDbCertificate.ps1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PS_DB\functions\Remove-DbaDbMasterKey.ps1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PS_DB\functions\Remove-DbaDbMirror.ps1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PS_DB\functions\Remove-DbaDbMirrorMonitor.ps1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PS_DB\functions\Remove-DbaDbOrphanUser.ps1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PS_DB\functions\Remove-DbaDbSnapshot.ps1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PS_DB\functions\Remove-DbaDbUser.ps1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PS_DB\functions\Remove-DbaEndpoint.ps1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PS_DB\functions\Remove-DbaLogin.ps1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PS_DB\functions\Remove-DbaNetworkCertificate.ps1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PS_DB\functions\Remove-DbaPfDataCollectorCounter.ps1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PS_DB\functions\Remove-DbaPfDataCollectorSet.ps1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PS_DB\functions\Remove-DbaSpn.ps1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PS_DB\functions\Remove-DbaTrace.ps1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PS_DB\functions\Remove-DbaXESession.ps1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PS_DB\functions\Remove-DbaXESmartTarget.ps1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PS_DB\functions\Rename-DbaDatabase.ps1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PS_DB\functions\Rename-DbaLogin.ps1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PS_DB\functions\Repair-DbaDbMirror.ps1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PS_DB\functions\Repair-DbaDbOrphanUser.ps1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PS_DB\functions\Repair-DbaServerName.ps1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PS_DB\functions\Reset-DbaAdmin.ps1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PS_DB\functions\Resolve-DbaNetworkName.ps1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PS_DB\functions\Restart-DbaService.ps1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PS_DB\functions\Restore-DbaBackupFromDirectory.ps1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PS_DB\functions\Restore-DbaDatabase.ps1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PS_DB\functions\Restore-DbaDbCertificate.ps1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PS_DB\functions\Restore-DbaDbSnapshot.ps1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PS_DB\functions\Resume-DbaAgDbDataMovement.ps1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PS_DB\functions\Revoke-DbaAgPermission.ps1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PS_DB\functions\Save-DbaDiagnosticQueryScript.ps1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PS_DB\functions\Select-DbaBackupInformation.ps1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PS_DB\functions\Set-DbaAgentAlert.ps1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PS_DB\functions\Set-DbaAgentJob.ps1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PS_DB\functions\Set-DbaAgentJobCategory.ps1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PS_DB\functions\Set-DbaAgentJobOutputFile.ps1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PS_DB\functions\Set-DbaAgentJobOwner.ps1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PS_DB\functions\Set-DbaAgentJobStep.ps1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PS_DB\functions\Set-DbaAgentSchedule.ps1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PS_DB\functions\Set-DbaAgentServer.ps1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PS_DB\functions\Set-DbaAgListener.ps1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PS_DB\functions\Set-DbaAgReplica.ps1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PS_DB\functions\Set-DbaAvailabilityGroup.ps1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PS_DB\functions\Set-DbaCmConnection.ps1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PS_DB\functions\Set-DbaDbCompatibility.ps1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PS_DB\functions\Set-DbaDbCompression.ps1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PS_DB\functions\Set-DbaDbIdentity.ps1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PS_DB\functions\Set-DbaDbMirror.ps1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PS_DB\functions\Set-DbaDbOwner.ps1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PS_DB\functions\Set-DbaDbQueryStoreOption.ps1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PS_DB\functions\Set-DbaDbRecoveryModel.ps1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PS_DB\functions\Set-DbaDbState.ps1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PS_DB\functions\Set-DbaEndpoint.ps1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PS_DB\functions\Set-DbaErrorLogConfig.ps1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PS_DB\functions\Set-DbaLogin.ps1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PS_DB\functions\Set-DbaMaxDop.ps1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PS_DB\functions\Set-DbaMaxMemory.ps1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PS_DB\functions\Set-DbaNetworkCertificate.ps1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PS_DB\functions\Set-DbaPowerPlan.ps1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PS_DB\functions\Set-DbaPrivilege.ps1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PS_DB\functions\Set-DbaSpConfigure.ps1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PS_DB\functions\Set-DbaSpn.ps1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PS_DB\functions\Set-DbaStartupParameter.ps1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PS_DB\functions\Set-DbaTcpPort.ps1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PS_DB\functions\Set-DbaTempDbConfig.ps1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PS_DB\functions\Show-DbaDbList.ps1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PS_DB\functions\Show-DbaServerFileSystem.ps1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PS_DB\functions\Start-DbaAgentJob.ps1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PS_DB\functions\Start-DbaEndpoint.ps1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PS_DB\functions\Start-DbaMigration.ps1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PS_DB\functions\Start-DbaPfDataCollectorSet.ps1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PS_DB\functions\Start-DbaService.ps1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PS_DB\functions\Start-DbaTrace.ps1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PS_DB\functions\Start-DbaXESession.ps1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PS_DB\functions\Start-DbaXESmartTarget.ps1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PS_DB\functions\Stop-DbaAgentJob.ps1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PS_DB\functions\Stop-DbaEndpoint.ps1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PS_DB\functions\Stop-DbaPfDataCollectorSet.ps1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PS_DB\functions\Stop-DbaProcess.ps1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PS_DB\functions\Stop-DbaService.ps1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PS_DB\functions\Stop-DbaTrace.ps1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PS_DB\functions\Stop-DbaXESession.ps1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PS_DB\functions\Stop-DbaXESmartTarget.ps1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PS_DB\functions\Suspend-DbaAgDbDataMovement.ps1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PS_DB\functions\Sync-DbaAvailabilityGroup.ps1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PS_DB\functions\Sync-DbaLoginPermission.ps1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PS_DB\functions\Test-DbaAgentJobOwner.ps1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PS_DB\functions\Test-DbaBackupInformation.ps1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PS_DB\functions\Test-DbaBuild.ps1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PS_DB\functions\Test-DbaCmConnection.ps1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PS_DB\functions\Test-DbaConnection.ps1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PS_DB\functions\Test-DbaConnectionAuthScheme.ps1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PS_DB\functions\Test-DbaDbCollation.ps1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PS_DB\functions\Test-DbaDbCompatibility.ps1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PS_DB\functions\Test-DbaDbCompression.ps1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PS_DB\functions\Test-DbaDbLogShipStatus.ps1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PS_DB\functions\Test-DbaDbOwner.ps1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PS_DB\functions\Test-DbaDbRecoveryModel.ps1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PS_DB\functions\Test-DbaDbVirtualLogFile.ps1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PS_DB\functions\Test-DbaDeprecatedFeature.ps1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PS_DB\functions\Test-DbaDiskAlignment.ps1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PS_DB\functions\Test-DbaDiskAllocation.ps1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PS_DB\functions\Test-DbaDiskSpeed.ps1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PS_DB\functions\Test-DbaEndpoint.ps1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PS_DB\functions\Test-DbaIdentityUsage.ps1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PS_DB\functions\Test-DbaLastBackup.ps1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PS_DB\functions\Test-DbaLinkedServerConnection.ps1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PS_DB\functions\Test-DbaLoginPassword.ps1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PS_DB\functions\Test-DbaManagementObject.ps1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PS_DB\functions\Test-DbaMaxDop.ps1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PS_DB\functions\Test-DbaMaxMemory.ps1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PS_DB\functions\Test-DbaMigrationConstraint.ps1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PS_DB\functions\Test-DbaNetworkLatency.ps1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PS_DB\functions\Test-DbaOptimizeForAdHoc.ps1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PS_DB\functions\Test-DbaPath.ps1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PS_DB\functions\Test-DbaPowerPlan.ps1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PS_DB\functions\Test-DbaRepLatency.ps1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PS_DB\functions\Test-DbaServerName.ps1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PS_DB\functions\Test-DbaSpn.ps1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PS_DB\functions\Test-DbaTempDbConfig.ps1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PS_DB\functions\Test-DbaWindowsLogin.ps1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PS_DB\functions\Uninstall-DbaSqlWatch.ps1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PS_DB\functions\Uninstall-DbaWatchUpdate.ps1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PS_DB\functions\Update-DbaInstance.ps1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PS_DB\functions\Update-DbaServiceAccount.ps1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PS_DB\functions\Update-dbatools.ps1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PS_DB\functions\Watch-DbaDbLogin.ps1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PS_DB\functions\Watch-DbaUpdate.ps1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PS_DB\functions\Watch-DbaXESession.ps1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PS_DB\functions\Write-DbaDataTable.ps1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PS_DB\functions\configuration\Export-DbatoolsConfig.ps1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PS_DB\functions\configuration\Get-DbatoolsConfig.ps1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PS_DB\functions\configuration\Get-DbatoolsConfigValue.ps1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PS_DB\functions\configuration\Import-DbatoolsConfig.ps1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PS_DB\functions\configuration\Register-DbatoolsConfig.ps1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PS_DB\functions\configuration\Reset-DbatoolsConfig.ps1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PS_DB\functions\configuration\Unregister-DbatoolsConfig.ps1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PS_DB\internal\configurations\configuration.ps1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PS_DB\internal\configurations\settings\assets.ps1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PS_DB\internal\configurations\settings\commands.ps1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PS_DB\internal\configurations\settings\computermanagement.ps1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PS_DB\internal\configurations\settings\formatting.ps1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PS_DB\internal\configurations\settings\import.ps1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PS_DB\internal\configurations\settings\logging.ps1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PS_DB\internal\configurations\settings\paths.ps1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PS_DB\internal\configurations\settings\remoting.ps1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PS_DB\internal\configurations\settings\sql.ps1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PS_DB\internal\configurations\settings\tabexpansion.ps1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PS_DB\internal\configurations\settings\userinteraction.ps1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PS_DB\internal\configurations\validation\bool.ps1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PS_DB\internal\configurations\validation\consolecolor.ps1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PS_DB\internal\configurations\validation\datetime.ps1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PS_DB\internal\configurations\validation\double.ps1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PS_DB\internal\configurations\validation\integer.ps1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PS_DB\internal\configurations\validation\integer0to9.ps1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PS_DB\internal\configurations\validation\integerpositive.ps1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PS_DB\internal\configurations\validation\long.ps1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PS_DB\internal\configurations\validation\sizestyle.ps1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PS_DB\internal\configurations\validation\string.ps1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PS_DB\internal\configurations\validation\timespan.ps1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PS_DB\internal\dynamicparams\alert.ps1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PS_DB\internal\dynamicparams\alertcategory.ps1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PS_DB\internal\dynamicparams\audit.ps1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PS_DB\internal\dynamicparams\auditspecification.ps1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PS_DB\internal\dynamicparams\availabilitygroup.ps1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PS_DB\internal\dynamicparams\backupdevice.ps1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PS_DB\internal\dynamicparams\config.ps1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PS_DB\internal\dynamicparams\configname.ps1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PS_DB\internal\dynamicparams\credential.ps1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PS_DB\internal\dynamicparams\customerror.ps1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PS_DB\internal\dynamicparams\database.ps1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PS_DB\internal\dynamicparams\delimiter.ps1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PS_DB\internal\dynamicparams\endpoint.ps1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PS_DB\internal\dynamicparams\group.ps1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PS_DB\internal\dynamicparams\instanceproperty.ps1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PS_DB\internal\dynamicparams\job.ps1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PS_DB\internal\dynamicparams\jobcategory.ps1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PS_DB\internal\dynamicparams\linkedserver.ps1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PS_DB\internal\dynamicparams\login.ps1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PS_DB\internal\dynamicparams\mailaccount.ps1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PS_DB\internal\dynamicparams\mailprofile.ps1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PS_DB\internal\dynamicparams\mailserver.ps1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PS_DB\internal\dynamicparams\operator.ps1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PS_DB\internal\dynamicparams\operatorcategory.ps1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PS_DB\internal\dynamicparams\perfmontemplate.ps1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PS_DB\internal\dynamicparams\powerplan.ps1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PS_DB\internal\dynamicparams\processHostname.ps1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PS_DB\internal\dynamicparams\processProgram.ps1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PS_DB\internal\dynamicparams\processSpid.ps1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PS_DB\internal\dynamicparams\proxyaccount.ps1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PS_DB\internal\dynamicparams\resourcepool.ps1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PS_DB\internal\dynamicparams\schedule.ps1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PS_DB\internal\dynamicparams\servertrigger.ps1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PS_DB\internal\dynamicparams\session.ps1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PS_DB\internal\dynamicparams\snapshot.ps1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PS_DB\internal\dynamicparams\sqlinstance.ps1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PS_DB\internal\dynamicparams\tag.ps1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PS_DB\internal\dynamicparams\xesessiontemplate.ps1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PS_DB\internal\functions\Connect-AsServer.ps1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PS_DB\internal\functions\Connect-ReplicationDB.ps1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PS_DB\internal\functions\Connect-SqlInstance.ps1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PS_DB\internal\functions\Convert-ByteToHexString.ps1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PS_DB\internal\functions\Convert-DbaLsn.ps1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PS_DB\internal\functions\Convert-DbaTimelineStatusColor.ps1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PS_DB\internal\functions\Convert-DbVersionToSqlVersion.ps1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PS_DB\internal\functions\Convert-HexStringToByte.ps1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PS_DB\internal\functions\ConvertTo-JsDate.ps1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PS_DB\internal\functions\Disconnect-Regserver.ps1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PS_DB\internal\functions\Find-SqlServerUpdate.ps1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PS_DB\internal\functions\Get-BackupAncientHistory.ps1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PS_DB\internal\functions\Get-CodePage.ps1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PS_DB\internal\functions\Get-DbaADObject.ps1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PS_DB\internal\functions\Get-DbaDbPhysicalFile.ps1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PS_DB\internal\functions\Get-DbaFileStreamFolder.ps1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PS_DB\internal\functions\Get-DbaPathSep.ps1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PS_DB\internal\functions\Get-DbaReportingService.ps1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PS_DB\internal\functions\Get-DBAServiceErrorMessage.ps1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PS_DB\internal\functions\Get-DbaSysDbUserObjectScript.ps1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PS_DB\internal\functions\Get-DecryptedObject.ps1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PS_DB\internal\functions\Get-DirectoryRestoreFile.ps1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PS_DB\internal\functions\Get-ErrorMessage.ps1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PS_DB\internal\functions\Get-InternalService.ps1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PS_DB\internal\functions\Get-JobList.ps1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PS_DB\internal\functions\Get-Language.ps1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PS_DB\internal\functions\Get-OfflineSqlFileStructure.ps1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PS_DB\internal\functions\Get-PasswordHash.ps1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PS_DB\internal\functions\Get-RegServerGroupReverseParse.ps1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PS_DB\internal\functions\Get-RegServerParent.ps1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PS_DB\internal\functions\Get-ResourceState.ps1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PS_DB\internal\functions\Get-RestoreContinuableDatabase.ps1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PS_DB\internal\functions\Get-SaLoginName.ps1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PS_DB\internal\functions\Get-SmoServerForDynamicParams.ps1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PS_DB\internal\functions\Get-SqlCmdVars.ps1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PS_DB\internal\functions\Get-SqlDefaultPaths.ps1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PS_DB\internal\functions\Get-SqlDefaultSpConfigure.ps1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PS_DB\internal\functions\Get-SqlFileStructure.ps1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PS_DB\internal\functions\Get-SqlInstanceComponent.ps1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PS_DB\internal\functions\Get-SqlSaLogin.ps1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PS_DB\internal\functions\Get-SqlServerUpdate.ps1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PS_DB\internal\functions\Get-TableNameParts.ps1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PS_DB\internal\functions\Get-WmiHadr.ps1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PS_DB\internal\functions\Get-XpDirTreeRestoreFile.ps1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PS_DB\internal\functions\Import-DbaCmdlet.ps1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PS_DB\internal\functions\Initialize-CredSSP.ps1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PS_DB\internal\functions\Invoke-Alter.ps1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PS_DB\internal\functions\Invoke-Command2.ps1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PS_DB\internal\functions\Invoke-CommandWithFallback.ps1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PS_DB\internal\functions\Invoke-Create.ps1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PS_DB\internal\functions\Invoke-DbaAsync.ps1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PS_DB\internal\functions\Invoke-DbaDbCorruption.ps1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PS_DB\internal\functions\Invoke-DbaDiagnosticQueryScriptParser.ps1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PS_DB\internal\functions\Invoke-DbMirrorValidation.ps1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PS_DB\internal\functions\Invoke-ManagedComputerCommand.ps1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PS_DB\internal\functions\Invoke-Program.ps1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PS_DB\internal\functions\Invoke-SmoCheck.ps1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PS_DB\internal\functions\Invoke-TagCommand.ps1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PS_DB\internal\functions\Invoke-TlsWebRequest.ps1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PS_DB\internal\functions\Join-AdminUnc.ps1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PS_DB\internal\functions\Join-SomePath.ps1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PS_DB\internal\functions\New-DbaLogShippingPrimaryDatabase.ps1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PS_DB\internal\functions\New-DbaLogShippingPrimarySecondary.ps1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PS_DB\internal\functions\New-DbaLogShippingSecondaryDatabase.ps1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PS_DB\internal\functions\New-DbaLogShippingSecondaryPrimary.ps1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PS_DB\internal\functions\Register-RemoteSessionConfiguration.ps1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PS_DB\internal\functions\Remove-InvalidFileNameChars.ps1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PS_DB\internal\functions\Resolve-IpAddress.ps1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PS_DB\internal\functions\Resolve-NetBiosName.ps1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PS_DB\internal\functions\Resolve-SqlIpAddress.ps1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PS_DB\internal\functions\Restart-WinRMService.ps1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PS_DB\internal\functions\Select-DefaultView.ps1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PS_DB\internal\functions\Set-ServiceStartMode.ps1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PS_DB\internal\functions\Set-WmiFilestreamSetting.ps1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PS_DB\internal\functions\Show-Notification.ps1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PS_DB\internal\functions\Start-DbccCheck.ps1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PS_DB\internal\functions\Test-ComputerTarget.ps1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PS_DB\internal\functions\Test-DbaLsnChain.ps1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PS_DB\internal\functions\Test-DbaRestoreVersion.ps1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PS_DB\internal\functions\Test-HostOSLinux.ps1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PS_DB\internal\functions\Test-PendingReboot.ps1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PS_DB\internal\functions\Test-PSRemoting.ps1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PS_DB\internal\functions\Test-SqlAgent.ps1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PS_DB\internal\functions\Test-SqlLoginAccess.ps1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PS_DB\internal\functions\Test-SqlQueryComplete.ps1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PS_DB\internal\functions\Test-SqlSa.ps1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PS_DB\internal\functions\Unregister-RemoteSessionConfiguration.ps1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PS_DB\internal\functions\Update-ServiceStatus.ps1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PS_DB\internal\functions\Update-SqlDbOwner.ps1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PS_DB\internal\functions\Update-SqlDbReadOnly.ps1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PS_DB\internal\functions\Update-SqlPermission.ps1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PS_DB\internal\functions\Where-DbaObject.ps1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PS_DB\internal\functions\Write-ProgressHelper.ps1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PS_DB\internal\functions\configuration\Read-DbatoolsConfigFile.ps1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PS_DB\internal\functions\configuration\Read-DbatoolsConfigPersisted.ps1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PS_DB\internal\functions\configuration\Register-DbatoolsConfigValidation.ps1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PS_DB\internal\functions\configuration\Write-DbatoolsConfigFile.ps1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PS_DB\internal\functions\flowcontrol\Invoke-Parallel.ps1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PS_DB\internal\functions\flowcontrol\Invoke-SteppablePipeline.ps1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PS_DB\internal\functions\flowcontrol\Stop-Function.ps1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PS_DB\internal\functions\flowcontrol\Test-Bound.ps1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PS_DB\internal\functions\flowcontrol\Test-DbaDeprecation.ps1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PS_DB\internal\functions\flowcontrol\Test-ElevationRequirement.ps1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PS_DB\internal\functions\flowcontrol\Test-FunctionInterrupt.ps1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PS_DB\internal\functions\flowcontrol\Test-Windows.ps1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PS_DB\internal\functions\message\Convert-DbaMessageException.ps1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PS_DB\internal\functions\message\Convert-DbaMessageLevel.ps1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PS_DB\internal\functions\message\Convert-DbaMessageTarget.ps1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PS_DB\internal\functions\message\Get-DbaMessageLevelModifier.ps1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PS_DB\internal\functions\message\New-DbaMessageLevelModifier.ps1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PS_DB\internal\functions\message\Register-DbaMessageEvent.ps1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PS_DB\internal\functions\message\Register-DbaMessageTransform.ps1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PS_DB\internal\functions\message\Remove-DbaMessageLevelModifier.ps1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PS_DB\internal\functions\message\Write-HostColor.ps1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PS_DB\internal\functions\runspaces\Get-DbaRunspace.ps1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PS_DB\internal\functions\runspaces\Register-DbaMaintenanceTask.ps1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PS_DB\internal\functions\runspaces\Register-DbaRunspace.ps1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PS_DB\internal\functions\runspaces\Start-DbaRunspace.ps1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PS_DB\internal\functions\runspaces\Stop-DbaRunspace.ps1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PS_DB\internal\functions\tabcompletion\New-DbaTeppCompletionResult.ps1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PS_DB\internal\functions\tabcompletion\Register-DbaTeppArgumentCompleter.ps1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PS_DB\internal\functions\tabcompletion\Register-DbaTeppInstanceCacheBuilder.ps1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PS_DB\internal\functions\tabcompletion\Register-DbaTeppScriptBlock.ps1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PS_DB\internal\functions\utility\Join-DbaPath.ps1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PS_DB\internal\functions\utility\Resolve-DbaPath.ps1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PS_DB\internal\maintenance\PSSession-Cleanup.ps1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PS_DB\internal\maintenance\tempcleanup.ps1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PS_DB\internal\maintenance\teppInsertTask.ps1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PS_DB\internal\scripts\cmdlets.ps1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PS_DB\internal\scripts\dbatools-maintenance.ps1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PS_DB\internal\scripts\insertTepp.ps1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PS_DB\internal\scripts\logfilescript.ps1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PS_DB\internal\scripts\message-transforms.ps1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PS_DB\internal\scripts\smoLibraryImport.ps1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PS_DB\internal\scripts\updateTeppAsync.ps1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PS_DB\optional\Compress-Archive.ps1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PS_DB\optional\Expand-Archive.ps1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PS_DB\optional\Get-GenericArgumentCompleter.ps1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PS_DB\optional\TabExpansionPlusPlus.ps1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PS_DB\tests\Add-DbaAgDatabase.Tests.ps1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PS_DB\tests\Add-DbaAgListener.Tests.ps1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PS_DB\tests\Add-DbaAgReplica.Tests.ps1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PS_DB\tests\Add-DbaCmsRegServer.Tests.ps1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PS_DB\tests\Add-DbaCmsRegServerGroup.Tests.ps1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PS_DB\tests\Add-DbaComputerCertificate.Tests.ps1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PS_DB\tests\Add-DbaDbMirrorMonitor.Tests.ps1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PS_DB\tests\Add-DbaPfDataCollectorCounter.Tests.ps1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PS_DB\tests\appveyor.pester.ps1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PS_DB\tests\appveyor.post.ps1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PS_DB\tests\appveyor.prep.ps1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PS_DB\tests\appveyor.SQL2008R2SP2.ps1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PS_DB\tests\appveyor.SQL2016.ps1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PS_DB\tests\appveyor.SQL2017.ps1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PS_DB\tests\appveyor.sqlserver.ps1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PS_DB\tests\Backup-DbaDatabase.Tests.ps1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PS_DB\tests\Backup-DbaDbCertificate.Tests.ps1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PS_DB\tests\Backup-DbaDbMasterKey.Tests.ps1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PS_DB\tests\Clear-DbaConnectionPool.Tests.ps1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PS_DB\tests\Clear-DbaLatchStatistics.Tests.ps1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PS_DB\tests\Clear-DbaPlanCache.Tests.ps1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PS_DB\tests\Clear-DbaWaitStatistics.Tests.ps1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PS_DB\tests\Connect-DbaInstance.Tests.ps1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PS_DB\tests\Connect-SqlInstance.Tests.ps1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PS_DB\tests\constants.ps1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PS_DB\tests\Convert-DbaLsn.Tests.ps1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PS_DB\tests\ConvertTo-DbaDataTable.Tests.ps1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PS_DB\tests\ConvertTo-DbaTimeline.Tests.ps1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PS_DB\tests\ConvertTo-DbaXESession.Tests.ps1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PS_DB\tests\Copy-DbaAgentAlert.Tests.ps1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PS_DB\tests\Copy-DbaAgentJob.Tests.ps1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PS_DB\tests\Copy-DbaAgentJobCategory.Tests.ps1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PS_DB\tests\Copy-DbaAgentOperator.Tests.ps1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PS_DB\tests\Copy-DbaAgentProxy.Tests.ps1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PS_DB\tests\Copy-DbaAgentSchedule.Tests.ps1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PS_DB\tests\Copy-DbaAgentServer.Tests.ps1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PS_DB\tests\Copy-DbaBackupDevice.Tests.ps1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PS_DB\tests\Copy-DbaCmsRegServer.Tests.ps1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PS_DB\tests\Copy-DbaCredential.Tests.ps1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PS_DB\tests\Copy-DbaCustomError.Tests.ps1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PS_DB\tests\Copy-DbaDatabase.Tests.ps1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PS_DB\tests\Copy-DbaDataCollector.Tests.ps1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PS_DB\tests\Copy-DbaDbAssembly.Tests.ps1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PS_DB\tests\Copy-DbaDbMail.Tests.ps1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PS_DB\tests\Copy-DbaDbQueryStoreOption.Tests.ps1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PS_DB\tests\Copy-DbaDbTableData.Tests.ps1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PS_DB\tests\Copy-DbaEndpoint.Tests.ps1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PS_DB\tests\Copy-DbaLinkedServer.Tests.ps1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PS_DB\tests\Copy-DbaLogin.Tests.ps1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PS_DB\tests\Copy-DbaPolicyManagement.Tests.ps1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PS_DB\tests\Copy-DbaResourceGovernor.Tests.ps1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PS_DB\tests\Copy-DbaServerAudit.Tests.ps1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PS_DB\tests\Copy-DbaServerAuditSpecification.Tests.ps1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PS_DB\tests\Copy-DbaServerTrigger.Tests.ps1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PS_DB\tests\Copy-DbaSpConfigure.Tests.ps1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PS_DB\tests\Copy-DbaSsisCatalog.Tests.ps1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PS_DB\tests\Copy-DbaSysDbUserObject.Tests.ps1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PS_DB\tests\Copy-DbaXESession.Tests.ps1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PS_DB\tests\Copy-DbaXESessionTemplate.Tests.ps1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PS_DB\tests\dbatools.Tests.ps1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PS_DB\tests\Disable-DbaAgHadr.Tests.ps1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PS_DB\tests\Disable-DbaFilestream.Tests.ps1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PS_DB\tests\Disable-DbaForceNetworkEncryption.Tests.ps1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PS_DB\tests\Disable-DbaTraceFlag.Tests.ps1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PS_DB\tests\Dismount-DbaDatabase.Tests.ps1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PS_DB\tests\Enable-DbaAgHadr.Tests.ps1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PS_DB\tests\Enable-DbaFilestream.Tests.ps1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PS_DB\tests\Enable-DbaForceNetworkEncryption.Tests.ps1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PS_DB\tests\Enable-DbaTraceFlag.Tests.ps1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PS_DB\tests\Expand-DbaDbLogFile.Tests.ps1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PS_DB\tests\Export-DbaAvailabilityGroup.Tests.ps1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PS_DB\tests\Export-DbaCmsRegServer.Tests.ps1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PS_DB\tests\Export-DbaCredential.Tests.ps1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PS_DB\tests\Export-DbaDacPackage.Tests.ps1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PS_DB\tests\Export-DbaDiagnosticQuery.Tests.ps1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PS_DB\tests\Export-DbaExecutionPlan.Tests.ps1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PS_DB\tests\Export-DbaInstance.Tests.ps1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PS_DB\tests\Export-DbaLinkedServer.Tests.ps1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PS_DB\tests\Export-DbaLogin.Tests.ps1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PS_DB\tests\Export-DbaPfDataCollectorSetTemplate.Tests.ps1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PS_DB\tests\Export-DbaRepServerSetting.Tests.ps1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PS_DB\tests\Export-DbaScript.Tests.ps1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PS_DB\tests\Export-DbaSpConfigure.Tests.ps1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PS_DB\tests\Export-DbatoolsConfig.Tests.ps1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PS_DB\tests\Export-DbaUser.Tests.ps1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PS_DB\tests\Export-DbaXECsv.Tests.ps1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PS_DB\tests\Export-DbaXESessionTemplate.Tests.ps1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PS_DB\tests\Find-DbaAgentJob.Tests.ps1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PS_DB\tests\Find-DbaBackup.Tests.ps1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PS_DB\tests\Find-DbaCommand.Tests.ps1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PS_DB\tests\Find-DbaDatabase.Tests.ps1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PS_DB\tests\Find-DbaDbGrowthEvent.Tests.ps1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PS_DB\tests\Find-DbaDbUnusedIndex.Tests.ps1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PS_DB\tests\Find-DbaDisabledIndex.Tests.ps1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PS_DB\tests\Find-DbaDuplicateIndex.Tests.ps1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PS_DB\tests\Find-DbaInstance.Tests.ps1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PS_DB\tests\Find-DbaLoginInGroup.Tests.ps1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PS_DB\tests\Find-DbaOrphanedFile.Tests.ps1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PS_DB\tests\Find-DbaSimilarTable.Tests.ps1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PS_DB\tests\Find-DbaStoredProcedure.Tests.ps1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PS_DB\tests\Find-DbaTrigger.Tests.ps1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PS_DB\tests\Find-DbaUserObject.Tests.ps1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PS_DB\tests\Find-DbaView.Tests.ps1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PS_DB\tests\Format-DbaBackupInformation.Tests.ps1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PS_DB\tests\Get-DbaAgDatabase.Tests.ps1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PS_DB\tests\Get-DbaAgentAlert.Tests.ps1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PS_DB\tests\Get-DbaAgentJob.Tests.ps1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PS_DB\tests\Get-DbaAgentJobCategory.Tests.ps1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PS_DB\tests\Get-DbaAgentJobHistory.Tests.ps1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PS_DB\tests\Get-DbaAgentJobOutputFile.Tests.ps1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PS_DB\tests\Get-DbaAgentJobStep.Tests.ps1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PS_DB\tests\Get-DbaAgentLog.Tests.ps1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PS_DB\tests\Get-DbaAgentOperator.Tests.ps1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PS_DB\tests\Get-DbaAgentProxy.Tests.ps1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PS_DB\tests\Get-DbaAgentSchedule.Tests.ps1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PS_DB\tests\Get-DbaAgentServer.Tests.ps1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PS_DB\tests\Get-DbaAgHadr.Tests.ps1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PS_DB\tests\Get-DbaAgListener.Tests.ps1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PS_DB\tests\Get-DbaAgReplica.Tests.ps1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PS_DB\tests\Get-DbaAvailabilityGroup.Tests.ps1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PS_DB\tests\Get-DbaAvailableCollation.Tests.ps1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PS_DB\tests\Get-DbaBackupDevice.Tests.ps1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PS_DB\tests\Get-DbaBackupHistory.Tests.ps1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PS_DB\tests\Get-DbaBackupInformation.Tests.ps1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PS_DB\tests\Get-DbaBuildReference.Tests.ps1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PS_DB\tests\Get-DbaClientAlias.Tests.ps1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PS_DB\tests\Get-DbaClientProtocol.Tests.ps1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PS_DB\tests\Get-DbaCmConnection.Tests.ps1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PS_DB\tests\Get-DbaCmObject.Tests.ps1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PS_DB\tests\Get-DbaCmsRegServer.Tests.ps1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PS_DB\tests\Get-DbaCmsRegServerGroup.Tests.ps1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PS_DB\tests\Get-DbaCmsRegServerStore.Tests.ps1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PS_DB\tests\Get-DbaComputerCertificate.Tests.ps1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PS_DB\tests\Get-DbaComputerSystem.Tests.ps1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PS_DB\tests\Get-DbaConnection.Tests.ps1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PS_DB\tests\Get-DbaCpuRingBuffer.Tests.ps1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PS_DB\tests\Get-DbaCpuUsage.Tests.ps1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PS_DB\tests\Get-DbaCredential.Tests.ps1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PS_DB\tests\Get-DbaCustomError.Tests.ps1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PS_DB\tests\Get-DbaDatabase.Tests.ps1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PS_DB\tests\Get-DbaDbAssembly.Tests.ps1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PS_DB\tests\Get-DbaDbccHelp.Tests.ps1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PS_DB\tests\Get-DbaDbccMemoryStatus.Tests.ps1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PS_DB\tests\Get-DbaDbccProcCache.Tests.ps1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PS_DB\tests\Get-DbaDbccSessionBuffer.Tests.ps1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PS_DB\tests\Get-DbaDbccStatistic.Tests.ps1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PS_DB\tests\Get-DbaDbccUserOption.Tests.ps1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PS_DB\tests\Get-DbaDbCertificate.Tests.ps1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PS_DB\tests\Get-DbaDbCheckConstraint.Tests.ps1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PS_DB\tests\Get-DbaDbCompatibility.Tests.ps1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PS_DB\tests\Get-DbaDbCompression.Tests.ps1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PS_DB\tests\Get-DbaDbDbccOpenTran.Tests.ps1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PS_DB\tests\Get-DbaDbEncryption.Tests.ps1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PS_DB\tests\Get-DbaDbExtentDiff.Tests.ps1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PS_DB\tests\Get-DbaDbFeatureUsage.Tests.ps1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PS_DB\tests\Get-DbaDbFile.Tests.ps1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PS_DB\tests\Get-DbaDbForeignKey.Tests.ps1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PS_DB\tests\Get-DbaDbIdentity.Tests.ps1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PS_DB\tests\Get-DbaDbLogShipError.Tests.ps1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PS_DB\tests\Get-DbaDbMail.Tests.ps1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PS_DB\tests\Get-DbaDbMailAccount.Tests.ps1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PS_DB\tests\Get-DbaDbMailConfig.Tests.ps1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PS_DB\tests\Get-DbaDbMailHistory.Tests.ps1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PS_DB\tests\Get-DbaDbMailLog.Tests.ps1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PS_DB\tests\Get-DbaDbMailProfile.Tests.ps1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PS_DB\tests\Get-DbaDbMailServer.Tests.ps1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PS_DB\tests\Get-DbaDbMasterKey.Tests.ps1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PS_DB\tests\Get-DbaDbMemoryUsage.Tests.ps1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PS_DB\tests\Get-DbaDbMirror.Tests.ps1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PS_DB\tests\Get-DbaDbMirrorMonitor.Tests.ps1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PS_DB\tests\Get-DbaDbOrphanUser.Tests.ps1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PS_DB\tests\Get-DbaDbPageInfo.Tests.ps1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PS_DB\tests\Get-DbaDbPartitionFunction.Tests.ps1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PS_DB\tests\Get-DbaDbPartitionScheme.Tests.ps1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PS_DB\tests\Get-DbaDbQueryStoreOption.Tests.ps1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PS_DB\tests\Get-DbaDbRecoveryModel.Tests.ps1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PS_DB\tests\Get-DbaDbRestoreHistory.Tests.ps1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PS_DB\tests\Get-DbaDbRoleMember.Tests.ps1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PS_DB\tests\Get-DbaDbSharePoint.Tests.ps1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PS_DB\tests\Get-DbaDbSnapshot.Tests.ps1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PS_DB\tests\Get-DbaDbSpace.Tests.ps1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PS_DB\tests\Get-DbaDbState.Tests.ps1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PS_DB\tests\Get-DbaDbStoredProcedure.Tests.ps1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PS_DB\tests\Get-DbaDbTable.Tests.ps1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PS_DB\tests\Get-DbaDbTrigger.Tests.ps1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PS_DB\tests\Get-DbaDbUdf.Tests.ps1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PS_DB\tests\Get-DbaDbUser.Tests.ps1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PS_DB\tests\Get-DbaDbView.Tests.ps1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PS_DB\tests\Get-DbaDbVirtualLogFile.Tests.ps1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PS_DB\tests\Get-DbaDefaultPath.Tests.ps1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PS_DB\tests\Get-DbaDependency.Tests.ps1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PS_DB\tests\Get-DbaDeprecatedFeature.Tests.ps1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PS_DB\tests\Get-DbaDetachedDatabaseInfo.Tests.ps1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PS_DB\tests\Get-DbaDiskSpace.Tests.ps1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PS_DB\tests\Get-DbaDump.Tests.ps1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PS_DB\tests\Get-DbaEndpoint.Tests.ps1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PS_DB\tests\Get-DbaErrorLog.Tests.ps1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PS_DB\tests\Get-DbaErrorLogConfig.Tests.ps1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PS_DB\tests\Get-DbaEstimatedCompletionTime.Tests.ps1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PS_DB\tests\Get-DbaExecutionPlan.Tests.ps1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PS_DB\tests\Get-DbaFeature.Tests.ps1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PS_DB\tests\Get-DbaFile.Tests.ps1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PS_DB\tests\Get-DbaFilestream.Tests.ps1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PS_DB\tests\Get-DbaForceNetworkEncryption.Tests.ps1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PS_DB\tests\Get-DbaHelpIndex.Tests.ps1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PS_DB\tests\Get-DbaInstanceProperty.Tests.ps1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PS_DB\tests\Get-DbaInstanceUserOption.Tests.ps1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PS_DB\tests\Get-DbaIoLatency.Tests.ps1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PS_DB\tests\Get-DbaLastBackup.Tests.ps1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PS_DB\tests\Get-DbaLastGoodCheckDb.Tests.ps1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PS_DB\tests\Get-DbaLatchStatistic.Tests.ps1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PS_DB\tests\Get-DbaLinkedServer.Tests.ps1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PS_DB\tests\Get-DbaLocaleSetting.Tests.ps1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PS_DB\tests\Get-DbaLogin.Tests.ps1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PS_DB\tests\Get-DbaMaintenanceSolutionLog.Tests.ps1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PS_DB\tests\Get-DbaManagementObject.Tests.ps1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PS_DB\tests\Get-DbaMaxMemory.Tests.ps1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PS_DB\tests\Get-DbaMemoryCondition.Tests.ps1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PS_DB\tests\Get-DbaMemoryUsage.Tests.ps1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PS_DB\tests\Get-DbaModule.Tests.ps1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PS_DB\tests\Get-DbaMsdtc.Tests.ps1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PS_DB\tests\Get-DbaNetworkActivity.Tests.ps1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PS_DB\tests\Get-DbaNetworkCertificate.Tests.ps1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PS_DB\tests\Get-DbaOpenTransaction.Tests.ps1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PS_DB\tests\Get-DbaOperatingSystem.Tests.ps1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PS_DB\tests\Get-DbaPageFileSetting.Tests.ps1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PS_DB\tests\Get-DbaPbmCategory.Tests.ps1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PS_DB\tests\Get-DbaPbmCategorySubscription.Tests.ps1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PS_DB\tests\Get-DbaPbmCondition.Tests.ps1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PS_DB\tests\Get-DbaPbmObjectSet.Tests.ps1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PS_DB\tests\Get-DbaPbmPolicy.Tests.ps1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PS_DB\tests\Get-DbaPbmStore.Tests.ps1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PS_DB\tests\Get-DbaPermission.Tests.ps1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PS_DB\tests\Get-DbaPfAvailableCounter.Tests.ps1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PS_DB\tests\Get-DbaPfDataCollector.Tests.ps1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PS_DB\tests\Get-DbaPfDataCollectorCounter.Tests.ps1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PS_DB\tests\Get-DbaPfDataCollectorCounterSample.Tests.ps1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PS_DB\tests\Get-DbaPfDataCollectorSet.Tests.ps1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PS_DB\tests\Get-DbaPfDataCollectorSetTemplate.Tests.ps1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PS_DB\tests\Get-DbaPlanCache.Tests.ps1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PS_DB\tests\Get-DbaPowerPlan.Tests.ps1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PS_DB\tests\Get-DbaPrivilege.Tests.ps1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PS_DB\tests\Get-DbaProcess.Tests.ps1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PS_DB\tests\Get-DbaProductKey.Tests.ps1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PS_DB\tests\Get-DbaQueryExecutionTime.Tests.ps1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PS_DB\tests\Get-DbaRegistryRoot.Tests.ps1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PS_DB\tests\Get-DbaRepDistributor.Tests.ps1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PS_DB\tests\Get-DbaRepPublication.Tests.ps1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PS_DB\tests\Get-DbaRepServer.Tests.ps1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PS_DB\tests\Get-DbaResourceGovernor.Tests.ps1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PS_DB\tests\Get-DbaRgClassifierFunction.Tests.ps1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PS_DB\tests\Get-DbaRgResourcePool.Tests.ps1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PS_DB\tests\Get-DbaRgWorkloadGroup.Tests.ps1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PS_DB\tests\Get-DbaRunningJob.Tests.ps1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PS_DB\tests\Get-DbaSchemaChangeHistory.Tests.ps1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PS_DB\tests\Get-DbaServerAudit.Tests.ps1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PS_DB\tests\Get-DbaServerAuditSpecification.Tests.ps1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PS_DB\tests\Get-DbaServerInstallDate.Tests.ps1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PS_DB\tests\Get-DbaServerProtocol.Tests.ps1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PS_DB\tests\Get-DbaServerRole.Tests.ps1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PS_DB\tests\Get-DbaServerRoleMember.Tests.ps1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PS_DB\tests\Get-DbaServerTrigger.Tests.ps1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PS_DB\tests\Get-DbaService.Tests.ps1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PS_DB\tests\Get-DbaSpConfigure.Tests.ps1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PS_DB\tests\Get-DbaSpinLockStatistic.Tests.ps1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PS_DB\tests\Get-DbaSpn.Tests.ps1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PS_DB\tests\Get-DbaSsisEnvironmentVariable.Tests.ps1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PS_DB\tests\Get-DbaSsisExecutionHistory.Tests.ps1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PS_DB\tests\Get-DbaStartupParameter.Tests.ps1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PS_DB\tests\Get-DbaSuspectPage.Tests.ps1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PS_DB\tests\Get-DbaTcpPort.Tests.ps1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PS_DB\tests\Get-DbaTempdbUsage.Tests.ps1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PS_DB\tests\Get-DbatoolsConfig.Tests.ps1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PS_DB\tests\Get-DbatoolsConfigValue.Tests.ps1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PS_DB\tests\Get-DbatoolsLog.Tests.ps1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PS_DB\tests\Get-DbaTopResourceUsage.Tests.ps1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PS_DB\tests\Get-DbaTrace.Tests.ps1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PS_DB\tests\Get-DbaTraceFlag.Tests.ps1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PS_DB\tests\Get-DbaUpTime.Tests.ps1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PS_DB\tests\Get-DbaUserPermission.Tests.ps1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PS_DB\tests\Get-DbaWaitingTask.Tests.ps1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PS_DB\tests\Get-DbaWaitResource.Tests.ps1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PS_DB\tests\Get-DbaWaitStatistic.Tests.ps1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PS_DB\tests\Get-DbaWindowsLog.Tests.ps1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PS_DB\tests\Get-DbaWsfcAvailableDisk.Tests.ps1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PS_DB\tests\Get-DbaWsfcCluster.Tests.ps1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PS_DB\tests\Get-DbaWsfcDisk.Tests.ps1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PS_DB\tests\Get-DbaWsfcNetwork.Tests.ps1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PS_DB\tests\Get-DbaWsfcNetworkInterface.Tests.ps1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PS_DB\tests\Get-DbaWsfcNode.Tests.ps1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PS_DB\tests\Get-DbaWsfcResource.Tests.ps1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PS_DB\tests\Get-DbaWsfcResourceType.Tests.ps1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PS_DB\tests\Get-DbaWsfcRole.Tests.ps1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PS_DB\tests\Get-DbaWsfcSharedVolume.Tests.ps1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PS_DB\tests\Get-DbaXEObject.Tests.ps1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PS_DB\tests\Get-DbaXESession.Tests.ps1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PS_DB\tests\Get-DbaXESessionTarget.Tests.ps1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PS_DB\tests\Get-DbaXESessionTargetFile.Tests.ps1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PS_DB\tests\Get-DbaXESessionTemplate.Tests.ps1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PS_DB\tests\Get-DbaXESmartTarget.Tests.ps1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PS_DB\tests\Get-DbaXEStore.Tests.ps1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PS_DB\tests\Get-DirectoryRestoreFile.Tests.ps1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PS_DB\tests\Get-XpDirTreeRestoreFile.Tests.ps1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PS_DB\tests\Grant-DbaAgPermission.Tests.ps1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PS_DB\tests\Import-DbaCmsRegServer.Tests.ps1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PS_DB\tests\Import-DbaCsv.Tests.ps1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PS_DB\tests\Import-DbaPfDataCollectorSetTemplate.Tests.ps1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PS_DB\tests\Import-DbaSpConfigure.Tests.ps1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PS_DB\tests\Import-DbatoolsConfig.Tests.ps1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PS_DB\tests\Import-DbaXESessionTemplate.Tests.ps1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PS_DB\tests\InModule.Help.Exceptions.ps1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PS_DB\tests\InModule.Help.Tests.ps1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PS_DB\tests\Install-DbaFirstResponderKit.Tests.ps1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PS_DB\tests\Install-DbaMaintenanceSolution.Tests.ps1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PS_DB\tests\Install-DbaSqlWatch.Tests.ps1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PS_DB\tests\Install-DbaWatchUpdate.Tests.ps1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PS_DB\tests\Install-DbaWhoIsActive.Tests.ps1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PS_DB\tests\Invoke-DbaAdvancedRestore.Tests.ps1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PS_DB\tests\Invoke-DbaAgFailover.Tests.ps1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PS_DB\tests\Invoke-DbaBalanceDataFiles.Tests.ps1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PS_DB\tests\Invoke-DbaCycleErrorLog.Tests.ps1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PS_DB\tests\Invoke-DbaDbccDropCleanBuffer.Tests.ps1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PS_DB\tests\Invoke-DbaDbccFreeCache.Tests.ps1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PS_DB\tests\Invoke-DbaDbClone.Tests.ps1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PS_DB\tests\Invoke-DbaDbCorruption.Tests.ps1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PS_DB\tests\Invoke-DbaDbDataMasking.Tests.ps1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PS_DB\tests\Invoke-DbaDbDbccCheckConstraint.Tests.ps1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PS_DB\tests\Invoke-DbaDbDbccCleanTable.Tests.ps1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PS_DB\tests\Invoke-DbaDbDbccUpdateUsage.Tests.ps1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PS_DB\tests\Invoke-DbaDbDecryptObject.Tests.ps1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PS_DB\tests\Invoke-DbaDbLogShipping.Tests.ps1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PS_DB\tests\Invoke-DbaDbLogShipRecovery.Tests.ps1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PS_DB\tests\Invoke-DbaDbMirrorFailover.Tests.ps1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PS_DB\tests\Invoke-DbaDbMirroring.Tests.ps1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PS_DB\tests\Invoke-DbaDbShrink.Tests.ps1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PS_DB\tests\Invoke-DbaDbUpgrade.Tests.ps1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PS_DB\tests\Invoke-DbaDiagnosticQuery.Tests.ps1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PS_DB\tests\Invoke-DbaPfRelog.Tests.ps1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PS_DB\tests\Invoke-DbaQuery.Tests.ps1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PS_DB\tests\Invoke-DbatoolsFormatter.Tests.ps1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PS_DB\tests\Invoke-DbatoolsRenameHelper.Tests.ps1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PS_DB\tests\Invoke-DbaWhoisActive.Tests.ps1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PS_DB\tests\Invoke-DbaXEReplay.Tests.ps1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PS_DB\tests\Join-DbaAvailabilityGroup.Tests.ps1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PS_DB\tests\manual.pester.ps1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PS_DB\tests\Measure-DbaBackupThroughput.Tests.ps1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PS_DB\tests\Measure-DbaDiskSpaceRequirement.Tests.ps1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PS_DB\tests\Measure-DbatoolsImport.Tests.ps1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PS_DB\tests\Mount-DbaDatabase.Tests.ps1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PS_DB\tests\Move-DbaCmsRegServer.Tests.ps1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PS_DB\tests\Move-DbaCmsRegServerGroup.Tests.ps1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PS_DB\tests\New-DbaAgentJob.Tests.ps1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PS_DB\tests\New-DbaAgentJobCategory.Tests.ps1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PS_DB\tests\New-DbaAgentJobStep.Tests.ps1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PS_DB\tests\New-DbaAgentProxy.Tests.ps1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PS_DB\tests\New-DbaAgentSchedule.Tests.ps1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PS_DB\tests\New-DbaAvailabilityGroup.Tests.ps1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PS_DB\tests\New-DbaClientAlias.Tests.ps1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PS_DB\tests\New-DbaCmConnection.Tests.ps1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PS_DB\tests\New-DbaComputerCertificate.Tests.ps1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PS_DB\tests\New-DbaConnectionString.Tests.ps1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PS_DB\tests\New-DbaConnectionStringBuilder.Tests.ps1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PS_DB\tests\New-DbaCredential.Tests.ps1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PS_DB\tests\New-DbaDacOption.Tests.ps1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PS_DB\tests\New-DbaDacProfile.Tests.ps1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PS_DB\tests\New-DbaDatabase.Tests.ps1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PS_DB\tests\New-DbaDbCertificate.Tests.ps1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PS_DB\tests\New-DbaDbMaskingConfig.Tests.ps1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PS_DB\tests\New-DbaDbMasterKey.Tests.ps1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PS_DB\tests\New-DbaDbSnapshot.Tests.ps1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PS_DB\tests\New-DbaDbUser.Tests.ps1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PS_DB\tests\New-DbaDirectory.Tests.ps1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PS_DB\tests\New-DbaEndpoint.Tests.ps1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PS_DB\tests\New-DbaLogin.Tests.ps1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PS_DB\tests\New-DbaScriptingOption.Tests.ps1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PS_DB\tests\New-DbaServiceMasterKey.Tests.ps1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PS_DB\tests\New-DbaSsisCatalog.Tests.ps1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PS_DB\tests\New-DbatoolsSupportPackage.Tests.ps1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PS_DB\tests\New-DbaXESession.Tests.ps1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PS_DB\tests\New-DbaXESmartCsvWriter.Tests.ps1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PS_DB\tests\New-DbaXESmartEmail.Tests.ps1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PS_DB\tests\New-DbaXESmartQueryExec.Tests.ps1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PS_DB\tests\New-DbaXESmartReplay.Tests.ps1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PS_DB\tests\New-DbaXESmartTableWriter.Tests.ps1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PS_DB\tests\pester.groups.ps1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PS_DB\tests\Publish-DbaDacPackage.Tests.ps1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PS_DB\tests\Read-DbaAuditFile.Tests.ps1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PS_DB\tests\Read-DbaBackupHeader.Tests.ps1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PS_DB\tests\Read-DbaTraceFile.Tests.ps1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PS_DB\tests\Read-DbaTransactionLog.Tests.ps1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PS_DB\tests\Read-DbaXEFile.Tests.ps1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PS_DB\tests\Register-DbatoolsConfig.Tests.ps1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PS_DB\tests\Remove-DbaAgDatabase.Tests.ps1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PS_DB\tests\Remove-DbaAgentJob.Tests.ps1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PS_DB\tests\Remove-DbaAgentJobCategory.Tests.ps1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PS_DB\tests\Remove-DbaAgentJobStep.Tests.ps1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PS_DB\tests\Remove-DbaAgentSchedule.Tests.ps1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PS_DB\tests\Remove-DbaAgListener.Tests.ps1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PS_DB\tests\Remove-DbaAgReplica.Tests.ps1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PS_DB\tests\Remove-DbaAvailabilityGroup.Tests.ps1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PS_DB\tests\Remove-DbaBackup.Tests.ps1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PS_DB\tests\Remove-DbaClientAlias.Tests.ps1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PS_DB\tests\Remove-DbaCmConnection.Tests.ps1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PS_DB\tests\Remove-DbaCmsRegServer.Tests.ps1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PS_DB\tests\Remove-DbaCmsRegServerGroup.Tests.ps1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PS_DB\tests\Remove-DbaComputerCertificate.Tests.ps1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PS_DB\tests\Remove-DbaDatabase.Tests.ps1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PS_DB\tests\Remove-DbaDatabaseSafely.Tests.ps1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PS_DB\tests\Remove-DbaDbBackupRestoreHistory.Tests.ps1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PS_DB\tests\Remove-DbaDbCertificate.Tests.ps1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PS_DB\tests\Remove-DbaDbMasterKey.Tests.ps1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PS_DB\tests\Remove-DbaDbMirror.Tests.ps1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PS_DB\tests\Remove-DbaDbMirrorMonitor.Tests.ps1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PS_DB\tests\Remove-DbaDbOrphanUser.Tests.ps1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PS_DB\tests\Remove-DbaDbSnapshot.Tests.ps1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PS_DB\tests\Remove-DbaDbUser.Tests.ps1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PS_DB\tests\Remove-DbaEndpoint.Tests.ps1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PS_DB\tests\Remove-DbaLogin.Tests.ps1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PS_DB\tests\Remove-DbaNetworkCertificate.Tests.ps1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PS_DB\tests\Remove-DbaPfDataCollectorCounter.Tests.ps1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PS_DB\tests\Remove-DbaPfDataCollectorSet.Tests.ps1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PS_DB\tests\Remove-DbaSpn.Tests.ps1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PS_DB\tests\Remove-DbaTrace.Tests.ps1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PS_DB\tests\Remove-DbaXESession.Tests.ps1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PS_DB\tests\Remove-DbaXESmartTarget.Tests.ps1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PS_DB\tests\Rename-DbaDatabase.Tests.ps1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PS_DB\tests\Rename-DbaLogin.Tests.ps1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PS_DB\tests\Repair-DbaDbMirror.Tests.ps1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PS_DB\tests\Repair-DbaDbOrphanUser.Tests.ps1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PS_DB\tests\Repair-DbaServerName.Tests.ps1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PS_DB\tests\Reset-DbaAdmin.Tests.ps1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PS_DB\tests\Reset-DbatoolsConfig.Tests.ps1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PS_DB\tests\Resolve-DbaNetworkName.Tests.ps1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PS_DB\tests\Restart-DbaService.Tests.ps1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PS_DB\tests\Restore-DbaBackupFromDirectory.Tests.ps1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PS_DB\tests\Restore-DbaDatabase.Tests.ps1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PS_DB\tests\Restore-DbaDbCertificate.Tests.ps1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PS_DB\tests\Restore-DbaDbSnapshot.Tests.ps1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PS_DB\tests\Resume-DbaAgDbDataMovement.Tests.ps1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PS_DB\tests\Revoke-DbaAgPermission.Tests.ps1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PS_DB\tests\Save-DbaDiagnosticQueryScript.Tests.ps1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PS_DB\tests\Select-DbaBackupInformation.Tests.ps1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PS_DB\tests\Select-DbaObject.Tests.ps1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PS_DB\tests\Set-DbaAgentAlert.Tests.ps1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PS_DB\tests\Set-DbaAgentJob.Tests.ps1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PS_DB\tests\Set-DbaAgentJobCategory.Tests.ps1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PS_DB\tests\Set-DbaAgentJobOutputFile.Tests.ps1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PS_DB\tests\Set-DbaAgentJobOwner.Tests.ps1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PS_DB\tests\Set-DbaAgentJobStep.Tests.ps1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PS_DB\tests\Set-DbaAgentSchedule.Tests.ps1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PS_DB\tests\Set-DbaAgentServer.Tests.ps1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PS_DB\tests\Set-DbaAgListener.Tests.ps1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PS_DB\tests\Set-DbaAgReplica.Tests.ps1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PS_DB\tests\Set-DbaAvailabilityGroup.Tests.ps1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PS_DB\tests\Set-DbaCmConnection.Tests.ps1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PS_DB\tests\Set-DbaDbCompatibility.Tests.ps1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PS_DB\tests\Set-DbaDbCompression.Tests.ps1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PS_DB\tests\Set-DbaDbIdentity.Tests.ps1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PS_DB\tests\Set-DbaDbMirror.Tests.ps1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PS_DB\tests\Set-DbaDbOwner.Tests.ps1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PS_DB\tests\Set-DbaDbQueryStoreOption.Tests.ps1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PS_DB\tests\Set-DbaDbRecoveryModel.Tests.ps1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PS_DB\tests\Set-DbaDbState.Tests.ps1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PS_DB\tests\Set-DbaEndpoint.Tests.ps1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PS_DB\tests\Set-DbaErrorLogConfig.Tests.ps1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PS_DB\tests\Set-DbaLogin.Tests.ps1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PS_DB\tests\Set-DbaMaxDop.Tests.ps1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PS_DB\tests\Set-DbaMaxMemory.Tests.ps1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PS_DB\tests\Set-DbaNetworkCertificate.Tests.ps1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PS_DB\tests\Set-DbaPowerPlan.Tests.ps1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PS_DB\tests\Set-DbaPrivilege.Tests.ps1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PS_DB\tests\Set-DbaSpConfigure.Tests.ps1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PS_DB\tests\Set-DbaSpn.Tests.ps1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PS_DB\tests\Set-DbaStartupParameter.Tests.ps1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PS_DB\tests\Set-DbaTcpPort.Tests.ps1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PS_DB\tests\Set-DbaTempDbConfig.Tests.ps1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PS_DB\tests\Show-DbaDbList.Tests.ps1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PS_DB\tests\Show-DbaServerFileSystem.Tests.ps1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PS_DB\tests\Start-DbaAgentJob.Tests.ps1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PS_DB\tests\Start-DbaEndpoint.Tests.ps1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PS_DB\tests\Start-DbaMigration.Tests.ps1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PS_DB\tests\Start-DbaPfDataCollectorSet.Tests.ps1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PS_DB\tests\Start-DbaService.Tests.ps1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PS_DB\tests\Start-DbaTrace.Tests.ps1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PS_DB\tests\Start-DbaXESession.Tests.ps1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PS_DB\tests\Start-DbaXESmartTarget.Tests.ps1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PS_DB\tests\Stop-DbaAgentJob.Tests.ps1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PS_DB\tests\Stop-DbaEndpoint.Tests.ps1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PS_DB\tests\Stop-DbaPfDataCollectorSet.Tests.ps1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PS_DB\tests\Stop-DbaProcess.Tests.ps1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PS_DB\tests\Stop-DbaService.Tests.ps1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PS_DB\tests\Stop-DbaTrace.Tests.ps1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PS_DB\tests\Stop-DbaXESession.Tests.ps1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PS_DB\tests\Stop-DbaXESmartTarget.Tests.ps1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PS_DB\tests\Stop-Function.Tests.ps1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PS_DB\tests\Suspend-DbaAgDbDataMovement.Tests.ps1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PS_DB\tests\Sync-DbaAvailabilityGroup.Tests.ps1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PS_DB\tests\Sync-DbaLoginPermission.Tests.ps1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PS_DB\tests\Test-DbaAgentJobOwner.Tests.ps1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PS_DB\tests\Test-DbaBackupInformation.Tests.ps1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PS_DB\tests\Test-DbaBuild.Tests.ps1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PS_DB\tests\Test-DbaCmConnection.Tests.ps1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PS_DB\tests\Test-DbaConnection.Tests.ps1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PS_DB\tests\Test-DbaConnectionAuthScheme.Tests.ps1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PS_DB\tests\Test-DbaDbCollation.Tests.ps1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PS_DB\tests\Test-DbaDbCompatibility.Tests.ps1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PS_DB\tests\Test-DbaDbCompression.Tests.ps1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PS_DB\tests\Test-DbaDbLogShipStatus.Tests.ps1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PS_DB\tests\Test-DbaDbOwner.Tests.ps1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PS_DB\tests\Test-DbaDbRecoveryModel.Tests.ps1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PS_DB\tests\Test-DbaDbVirtualLogFile.Tests.ps1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PS_DB\tests\Test-DbaDeprecatedFeature.Tests.ps1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PS_DB\tests\Test-DbaDiskAlignment.Tests.ps1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PS_DB\tests\Test-DbaDiskAllocation.Tests.ps1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PS_DB\tests\Test-DbaDiskSpeed.Tests.ps1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PS_DB\tests\Test-DbaEndpoint.Tests.ps1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PS_DB\tests\Test-DbaIdentityUsage.Tests.ps1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PS_DB\tests\Test-DbaLastBackup.Tests.ps1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PS_DB\tests\Test-DbaLinkedServerConnection.Tests.ps1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PS_DB\tests\Test-DbaLoginPassword.Tests.ps1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PS_DB\tests\Test-DbaLsnChain.Tests.ps1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PS_DB\tests\Test-DbaManagementObject.Tests.ps1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PS_DB\tests\Test-DbaMaxDop.Tests.ps1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PS_DB\tests\Test-DbaMaxMemory.Tests.ps1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PS_DB\tests\Test-DbaMigrationConstraint.Tests.ps1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PS_DB\tests\Test-DbaNetworkLatency.Tests.ps1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PS_DB\tests\Test-DbaOptimizeForAdHoc.Tests.ps1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PS_DB\tests\Test-DbaPath.Tests.ps1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PS_DB\tests\Test-DbaPowerPlan.Tests.ps1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PS_DB\tests\Test-DbaRepLatency.Tests.ps1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PS_DB\tests\Test-DbaServerName.Tests.ps1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PS_DB\tests\Test-DbaSpn.Tests.ps1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PS_DB\tests\Test-DbaTempDbConfig.Tests.ps1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PS_DB\tests\Test-DbaWindowsLogin.Tests.ps1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PS_DB\tests\Test-PSRemoting.Tests.ps1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PS_DB\tests\Uninstall-DbaSqlWatch.Tests.ps1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PS_DB\tests\Uninstall-DbaWatchUpdate.Tests.ps1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PS_DB\tests\Unregister-DbatoolsConfig.Tests.ps1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PS_DB\tests\Update-DbaInstance.Tests.ps1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PS_DB\tests\Update-DbaServiceAccount.Tests.ps1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PS_DB\tests\Update-dbatools.Tests.ps1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PS_DB\tests\Watch-DbaDbLogin.Tests.ps1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PS_DB\tests\Watch-DbaUpdate.Tests.ps1</w:t>
            </w:r>
          </w:p>
        </w:tc>
      </w:tr>
      <w:tr w:rsidR="00054F5B" w:rsidRPr="00054F5B" w:rsidTr="00054F5B">
        <w:tc>
          <w:tcPr>
            <w:tcW w:w="3116"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PS_DB\tests\Watch-DbaXESession.Tests.ps1</w:t>
            </w:r>
          </w:p>
        </w:tc>
        <w:tc>
          <w:tcPr>
            <w:tcW w:w="3117" w:type="dxa"/>
          </w:tcPr>
          <w:p w:rsidR="00054F5B" w:rsidRPr="00054F5B" w:rsidRDefault="00054F5B" w:rsidP="00054F5B">
            <w:pPr>
              <w:pStyle w:val="ListParagraph"/>
              <w:numPr>
                <w:ilvl w:val="0"/>
                <w:numId w:val="32"/>
              </w:numPr>
              <w:ind w:right="0"/>
              <w:rPr>
                <w:rFonts w:ascii="Arial" w:hAnsi="Arial" w:cs="Arial"/>
                <w:sz w:val="16"/>
                <w:szCs w:val="16"/>
              </w:rPr>
            </w:pPr>
            <w:r w:rsidRPr="00054F5B">
              <w:rPr>
                <w:rFonts w:ascii="Arial" w:hAnsi="Arial" w:cs="Arial"/>
                <w:sz w:val="16"/>
                <w:szCs w:val="16"/>
              </w:rPr>
              <w:t>PS_DB\tests\Write-DbaDataTable.Tests.ps1</w:t>
            </w:r>
          </w:p>
        </w:tc>
        <w:tc>
          <w:tcPr>
            <w:tcW w:w="3117" w:type="dxa"/>
          </w:tcPr>
          <w:p w:rsidR="00054F5B" w:rsidRPr="00054F5B" w:rsidRDefault="00054F5B" w:rsidP="00054F5B">
            <w:pPr>
              <w:rPr>
                <w:rFonts w:ascii="Arial" w:hAnsi="Arial" w:cs="Arial"/>
                <w:sz w:val="16"/>
                <w:szCs w:val="16"/>
              </w:rPr>
            </w:pPr>
          </w:p>
        </w:tc>
      </w:tr>
    </w:tbl>
    <w:p w:rsidR="006B59D4" w:rsidRDefault="006B59D4" w:rsidP="006B59D4">
      <w:pPr>
        <w:pStyle w:val="Heading1"/>
      </w:pPr>
      <w:bookmarkStart w:id="76" w:name="_Toc1108304"/>
      <w:r>
        <w:t>Included SQL Scripts</w:t>
      </w:r>
      <w:bookmarkEnd w:id="76"/>
    </w:p>
    <w:p w:rsidR="00054F5B" w:rsidRDefault="00E57DF4" w:rsidP="00054F5B">
      <w:r>
        <w:t>Directory:</w:t>
      </w:r>
      <w:r>
        <w:tab/>
      </w:r>
      <w:r w:rsidR="00300216">
        <w:t>D</w:t>
      </w:r>
      <w:r>
        <w:t>:\dev\SQL</w:t>
      </w:r>
    </w:p>
    <w:p w:rsidR="00300216" w:rsidRDefault="00300216" w:rsidP="00300216">
      <w:r>
        <w:t xml:space="preserve">Total Files: </w:t>
      </w:r>
      <w:r>
        <w:tab/>
        <w:t>2969 File(s)    124,091,740 bytes</w:t>
      </w:r>
    </w:p>
    <w:p w:rsidR="00694451" w:rsidRPr="006B59D4" w:rsidRDefault="00694451" w:rsidP="00694451">
      <w:pPr>
        <w:pStyle w:val="Heading1"/>
      </w:pPr>
      <w:bookmarkStart w:id="77" w:name="_Toc1108305"/>
      <w:r>
        <w:t>END OF DOCUMENT</w:t>
      </w:r>
      <w:bookmarkEnd w:id="77"/>
    </w:p>
    <w:sectPr w:rsidR="00694451" w:rsidRPr="006B59D4" w:rsidSect="000A0F9B">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B1D" w:rsidRDefault="003F2B1D">
      <w:pPr>
        <w:spacing w:after="0" w:line="240" w:lineRule="auto"/>
      </w:pPr>
      <w:r>
        <w:separator/>
      </w:r>
    </w:p>
  </w:endnote>
  <w:endnote w:type="continuationSeparator" w:id="0">
    <w:p w:rsidR="003F2B1D" w:rsidRDefault="003F2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uhaus 93">
    <w:panose1 w:val="04030905020B02020C02"/>
    <w:charset w:val="00"/>
    <w:family w:val="decorativ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964975"/>
      <w:docPartObj>
        <w:docPartGallery w:val="Page Numbers (Bottom of Page)"/>
        <w:docPartUnique/>
      </w:docPartObj>
    </w:sdtPr>
    <w:sdtEndPr>
      <w:rPr>
        <w:noProof/>
      </w:rPr>
    </w:sdtEndPr>
    <w:sdtContent>
      <w:p w:rsidR="004076BC" w:rsidRDefault="004076BC">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B1D" w:rsidRDefault="003F2B1D">
      <w:pPr>
        <w:spacing w:after="0" w:line="240" w:lineRule="auto"/>
      </w:pPr>
      <w:r>
        <w:separator/>
      </w:r>
    </w:p>
  </w:footnote>
  <w:footnote w:type="continuationSeparator" w:id="0">
    <w:p w:rsidR="003F2B1D" w:rsidRDefault="003F2B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2E4D51"/>
    <w:multiLevelType w:val="hybridMultilevel"/>
    <w:tmpl w:val="BB6A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54F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175A64"/>
    <w:multiLevelType w:val="hybridMultilevel"/>
    <w:tmpl w:val="D846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6454CB"/>
    <w:multiLevelType w:val="hybridMultilevel"/>
    <w:tmpl w:val="7902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C1977"/>
    <w:multiLevelType w:val="hybridMultilevel"/>
    <w:tmpl w:val="531CF434"/>
    <w:lvl w:ilvl="0" w:tplc="0409000F">
      <w:start w:val="1"/>
      <w:numFmt w:val="decimal"/>
      <w:lvlText w:val="%1."/>
      <w:lvlJc w:val="left"/>
      <w:pPr>
        <w:ind w:left="720" w:hanging="360"/>
      </w:pPr>
    </w:lvl>
    <w:lvl w:ilvl="1" w:tplc="1BF60350">
      <w:numFmt w:val="bullet"/>
      <w:lvlText w:val="-"/>
      <w:lvlJc w:val="left"/>
      <w:pPr>
        <w:ind w:left="1440" w:hanging="360"/>
      </w:pPr>
      <w:rPr>
        <w:rFonts w:ascii="Candara" w:eastAsiaTheme="minorEastAsia" w:hAnsi="Candara"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87F2A"/>
    <w:multiLevelType w:val="hybridMultilevel"/>
    <w:tmpl w:val="7C184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673BC9"/>
    <w:multiLevelType w:val="hybridMultilevel"/>
    <w:tmpl w:val="9632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A6D8F"/>
    <w:multiLevelType w:val="hybridMultilevel"/>
    <w:tmpl w:val="A6AC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34634"/>
    <w:multiLevelType w:val="hybridMultilevel"/>
    <w:tmpl w:val="D6AE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20" w15:restartNumberingAfterBreak="0">
    <w:nsid w:val="4B9735AE"/>
    <w:multiLevelType w:val="hybridMultilevel"/>
    <w:tmpl w:val="080A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7D6085"/>
    <w:multiLevelType w:val="hybridMultilevel"/>
    <w:tmpl w:val="4BE6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E27C9"/>
    <w:multiLevelType w:val="hybridMultilevel"/>
    <w:tmpl w:val="0D1A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26"/>
  </w:num>
  <w:num w:numId="14">
    <w:abstractNumId w:val="25"/>
  </w:num>
  <w:num w:numId="15">
    <w:abstractNumId w:val="27"/>
  </w:num>
  <w:num w:numId="16">
    <w:abstractNumId w:val="2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6"/>
  </w:num>
  <w:num w:numId="29">
    <w:abstractNumId w:val="12"/>
  </w:num>
  <w:num w:numId="30">
    <w:abstractNumId w:val="14"/>
  </w:num>
  <w:num w:numId="31">
    <w:abstractNumId w:val="11"/>
  </w:num>
  <w:num w:numId="32">
    <w:abstractNumId w:val="15"/>
  </w:num>
  <w:num w:numId="33">
    <w:abstractNumId w:val="13"/>
  </w:num>
  <w:num w:numId="34">
    <w:abstractNumId w:val="24"/>
  </w:num>
  <w:num w:numId="35">
    <w:abstractNumId w:val="18"/>
  </w:num>
  <w:num w:numId="36">
    <w:abstractNumId w:val="23"/>
  </w:num>
  <w:num w:numId="37">
    <w:abstractNumId w:val="17"/>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B3"/>
    <w:rsid w:val="0000581E"/>
    <w:rsid w:val="000105FF"/>
    <w:rsid w:val="00021B68"/>
    <w:rsid w:val="000234DD"/>
    <w:rsid w:val="00046A46"/>
    <w:rsid w:val="00054F5B"/>
    <w:rsid w:val="00076C3A"/>
    <w:rsid w:val="00083233"/>
    <w:rsid w:val="000919B2"/>
    <w:rsid w:val="000A0F9B"/>
    <w:rsid w:val="000A1119"/>
    <w:rsid w:val="000B38C7"/>
    <w:rsid w:val="000B494B"/>
    <w:rsid w:val="001053AA"/>
    <w:rsid w:val="00111486"/>
    <w:rsid w:val="001146BE"/>
    <w:rsid w:val="00123E1E"/>
    <w:rsid w:val="0013591F"/>
    <w:rsid w:val="00135990"/>
    <w:rsid w:val="00136BC4"/>
    <w:rsid w:val="0014465E"/>
    <w:rsid w:val="001506F4"/>
    <w:rsid w:val="00152CB5"/>
    <w:rsid w:val="001632C5"/>
    <w:rsid w:val="00195857"/>
    <w:rsid w:val="00195E95"/>
    <w:rsid w:val="001A2451"/>
    <w:rsid w:val="001B0542"/>
    <w:rsid w:val="00204A40"/>
    <w:rsid w:val="00210BE0"/>
    <w:rsid w:val="00216BF8"/>
    <w:rsid w:val="002238EE"/>
    <w:rsid w:val="00233351"/>
    <w:rsid w:val="0023350E"/>
    <w:rsid w:val="00241C45"/>
    <w:rsid w:val="0024640E"/>
    <w:rsid w:val="00252CB3"/>
    <w:rsid w:val="002567F1"/>
    <w:rsid w:val="002666FA"/>
    <w:rsid w:val="00270C42"/>
    <w:rsid w:val="002B3E2D"/>
    <w:rsid w:val="002C1B16"/>
    <w:rsid w:val="002C547B"/>
    <w:rsid w:val="002E3469"/>
    <w:rsid w:val="00300216"/>
    <w:rsid w:val="00304D45"/>
    <w:rsid w:val="0031483E"/>
    <w:rsid w:val="003236B9"/>
    <w:rsid w:val="003305F9"/>
    <w:rsid w:val="00333BDA"/>
    <w:rsid w:val="003400E1"/>
    <w:rsid w:val="003436EC"/>
    <w:rsid w:val="00355A1F"/>
    <w:rsid w:val="00392845"/>
    <w:rsid w:val="003B4A72"/>
    <w:rsid w:val="003B76FE"/>
    <w:rsid w:val="003D6542"/>
    <w:rsid w:val="003D6562"/>
    <w:rsid w:val="003F27CD"/>
    <w:rsid w:val="003F2B1D"/>
    <w:rsid w:val="004076BC"/>
    <w:rsid w:val="004270BF"/>
    <w:rsid w:val="00430AA2"/>
    <w:rsid w:val="0044411F"/>
    <w:rsid w:val="004525E4"/>
    <w:rsid w:val="00452BB5"/>
    <w:rsid w:val="004A4D99"/>
    <w:rsid w:val="004A66A1"/>
    <w:rsid w:val="004F1D16"/>
    <w:rsid w:val="004F5B78"/>
    <w:rsid w:val="00500604"/>
    <w:rsid w:val="005174B0"/>
    <w:rsid w:val="00517D9A"/>
    <w:rsid w:val="00534775"/>
    <w:rsid w:val="005459DE"/>
    <w:rsid w:val="00547C74"/>
    <w:rsid w:val="00587C10"/>
    <w:rsid w:val="005A0A4D"/>
    <w:rsid w:val="005A507B"/>
    <w:rsid w:val="005C1446"/>
    <w:rsid w:val="005E3893"/>
    <w:rsid w:val="006118C9"/>
    <w:rsid w:val="006126CA"/>
    <w:rsid w:val="006126F8"/>
    <w:rsid w:val="0066285A"/>
    <w:rsid w:val="00666174"/>
    <w:rsid w:val="00680858"/>
    <w:rsid w:val="00694451"/>
    <w:rsid w:val="006B59D4"/>
    <w:rsid w:val="006C6C0F"/>
    <w:rsid w:val="006D3ADF"/>
    <w:rsid w:val="006D74B9"/>
    <w:rsid w:val="006E4698"/>
    <w:rsid w:val="006F0DF6"/>
    <w:rsid w:val="006F20F4"/>
    <w:rsid w:val="006F591D"/>
    <w:rsid w:val="00715EF8"/>
    <w:rsid w:val="00721884"/>
    <w:rsid w:val="007332C5"/>
    <w:rsid w:val="007450E5"/>
    <w:rsid w:val="00771F16"/>
    <w:rsid w:val="0078294C"/>
    <w:rsid w:val="007850BE"/>
    <w:rsid w:val="007962E5"/>
    <w:rsid w:val="007C39F8"/>
    <w:rsid w:val="007F0A58"/>
    <w:rsid w:val="0084589C"/>
    <w:rsid w:val="00890D35"/>
    <w:rsid w:val="008A64B5"/>
    <w:rsid w:val="008B6008"/>
    <w:rsid w:val="008C3551"/>
    <w:rsid w:val="008F7B0F"/>
    <w:rsid w:val="00931D09"/>
    <w:rsid w:val="00955212"/>
    <w:rsid w:val="00962F90"/>
    <w:rsid w:val="00971DEC"/>
    <w:rsid w:val="00976611"/>
    <w:rsid w:val="00982D16"/>
    <w:rsid w:val="00995AD4"/>
    <w:rsid w:val="009B1791"/>
    <w:rsid w:val="009C461B"/>
    <w:rsid w:val="009E2AA7"/>
    <w:rsid w:val="00A13D3B"/>
    <w:rsid w:val="00A47FEB"/>
    <w:rsid w:val="00A57E73"/>
    <w:rsid w:val="00A626C2"/>
    <w:rsid w:val="00A72785"/>
    <w:rsid w:val="00AB1A89"/>
    <w:rsid w:val="00AC69AB"/>
    <w:rsid w:val="00AD45B9"/>
    <w:rsid w:val="00AE00F9"/>
    <w:rsid w:val="00AE5375"/>
    <w:rsid w:val="00AF2825"/>
    <w:rsid w:val="00B02118"/>
    <w:rsid w:val="00B36175"/>
    <w:rsid w:val="00B42401"/>
    <w:rsid w:val="00B4741D"/>
    <w:rsid w:val="00B512D4"/>
    <w:rsid w:val="00B5380E"/>
    <w:rsid w:val="00B62667"/>
    <w:rsid w:val="00B64B70"/>
    <w:rsid w:val="00B658AD"/>
    <w:rsid w:val="00B66857"/>
    <w:rsid w:val="00B71B56"/>
    <w:rsid w:val="00B7666C"/>
    <w:rsid w:val="00B84B3F"/>
    <w:rsid w:val="00BA3B94"/>
    <w:rsid w:val="00BB5E8D"/>
    <w:rsid w:val="00BC0044"/>
    <w:rsid w:val="00BD17EB"/>
    <w:rsid w:val="00BD6486"/>
    <w:rsid w:val="00BE0FBD"/>
    <w:rsid w:val="00BF1901"/>
    <w:rsid w:val="00C07BE9"/>
    <w:rsid w:val="00C217C9"/>
    <w:rsid w:val="00C320FF"/>
    <w:rsid w:val="00C321CB"/>
    <w:rsid w:val="00C37958"/>
    <w:rsid w:val="00C4665B"/>
    <w:rsid w:val="00C52037"/>
    <w:rsid w:val="00C93F7C"/>
    <w:rsid w:val="00C965B2"/>
    <w:rsid w:val="00C979E8"/>
    <w:rsid w:val="00CB2DDE"/>
    <w:rsid w:val="00CD0807"/>
    <w:rsid w:val="00D101FF"/>
    <w:rsid w:val="00D10F63"/>
    <w:rsid w:val="00D21C75"/>
    <w:rsid w:val="00D26542"/>
    <w:rsid w:val="00D559BB"/>
    <w:rsid w:val="00D6767A"/>
    <w:rsid w:val="00D7347B"/>
    <w:rsid w:val="00D7749B"/>
    <w:rsid w:val="00DB5E5F"/>
    <w:rsid w:val="00DD0953"/>
    <w:rsid w:val="00DF3FCF"/>
    <w:rsid w:val="00E17E7B"/>
    <w:rsid w:val="00E355CB"/>
    <w:rsid w:val="00E41D11"/>
    <w:rsid w:val="00E5085A"/>
    <w:rsid w:val="00E57DF4"/>
    <w:rsid w:val="00E57FC0"/>
    <w:rsid w:val="00E6154A"/>
    <w:rsid w:val="00E6613F"/>
    <w:rsid w:val="00E87BC6"/>
    <w:rsid w:val="00EB7C41"/>
    <w:rsid w:val="00EE5B54"/>
    <w:rsid w:val="00F038CE"/>
    <w:rsid w:val="00F04B27"/>
    <w:rsid w:val="00F05D12"/>
    <w:rsid w:val="00F208B4"/>
    <w:rsid w:val="00F417CD"/>
    <w:rsid w:val="00F44ED6"/>
    <w:rsid w:val="00F53059"/>
    <w:rsid w:val="00F9122B"/>
    <w:rsid w:val="00F92310"/>
    <w:rsid w:val="00F9577D"/>
    <w:rsid w:val="00F966F3"/>
    <w:rsid w:val="00FA0322"/>
    <w:rsid w:val="00FB7298"/>
    <w:rsid w:val="00FC6E5D"/>
    <w:rsid w:val="00FE0E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728D9B-E63D-4250-95C2-D0E01D22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A57E73"/>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E73"/>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AD45B9"/>
    <w:pPr>
      <w:ind w:right="2160"/>
      <w:contextualSpacing/>
    </w:pPr>
  </w:style>
  <w:style w:type="paragraph" w:styleId="TOC1">
    <w:name w:val="toc 1"/>
    <w:basedOn w:val="Normal"/>
    <w:next w:val="Normal"/>
    <w:autoRedefine/>
    <w:uiPriority w:val="39"/>
    <w:unhideWhenUsed/>
    <w:rsid w:val="006F20F4"/>
    <w:pPr>
      <w:spacing w:after="100"/>
    </w:pPr>
  </w:style>
  <w:style w:type="paragraph" w:styleId="TOC2">
    <w:name w:val="toc 2"/>
    <w:basedOn w:val="Normal"/>
    <w:next w:val="Normal"/>
    <w:autoRedefine/>
    <w:uiPriority w:val="39"/>
    <w:unhideWhenUsed/>
    <w:rsid w:val="004F1D16"/>
    <w:pPr>
      <w:spacing w:after="100"/>
      <w:ind w:left="220"/>
    </w:pPr>
    <w:rPr>
      <w:rFonts w:cs="Times New Roman"/>
      <w:lang w:eastAsia="en-US"/>
    </w:rPr>
  </w:style>
  <w:style w:type="paragraph" w:styleId="TOC3">
    <w:name w:val="toc 3"/>
    <w:basedOn w:val="Normal"/>
    <w:next w:val="Normal"/>
    <w:autoRedefine/>
    <w:uiPriority w:val="39"/>
    <w:unhideWhenUsed/>
    <w:rsid w:val="004F1D16"/>
    <w:pPr>
      <w:spacing w:after="100"/>
      <w:ind w:left="440"/>
    </w:pPr>
    <w:rPr>
      <w:rFonts w:cs="Times New Roman"/>
      <w:lang w:eastAsia="en-US"/>
    </w:rPr>
  </w:style>
  <w:style w:type="table" w:styleId="TableGrid">
    <w:name w:val="Table Grid"/>
    <w:basedOn w:val="TableNormal"/>
    <w:uiPriority w:val="39"/>
    <w:rsid w:val="00534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26F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6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dale\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CB7DB-22B6-48AC-A214-D53E45A5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620</TotalTime>
  <Pages>1</Pages>
  <Words>12947</Words>
  <Characters>73804</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Dale Miller</dc:creator>
  <cp:keywords/>
  <dc:description/>
  <cp:lastModifiedBy>Dale Miller</cp:lastModifiedBy>
  <cp:revision>38</cp:revision>
  <cp:lastPrinted>2019-02-15T14:31:00Z</cp:lastPrinted>
  <dcterms:created xsi:type="dcterms:W3CDTF">2019-02-04T16:42:00Z</dcterms:created>
  <dcterms:modified xsi:type="dcterms:W3CDTF">2019-02-23T17:31:00Z</dcterms:modified>
</cp:coreProperties>
</file>