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C53E7D2C697A4A3B8D8EE6D21FC09A1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021A6B" w:rsidP="0009079F">
                <w:pPr>
                  <w:pStyle w:val="Heading1"/>
                </w:pPr>
                <w:r>
                  <w:t>W. Dale Miller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071940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021A6B" w:rsidP="00021A6B">
                  <w:pPr>
                    <w:pStyle w:val="Heading3"/>
                  </w:pPr>
                  <w:r>
                    <w:t>dm@dmachicago.com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5D002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021A6B" w:rsidP="00021A6B">
                  <w:pPr>
                    <w:pStyle w:val="Heading3"/>
                  </w:pPr>
                  <w:r>
                    <w:t>847.274.6622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Default="00021A6B" w:rsidP="00021A6B">
                  <w:pPr>
                    <w:pStyle w:val="Heading3"/>
                  </w:pPr>
                  <w:r>
                    <w:t>742 Laurel Ave.</w:t>
                  </w:r>
                </w:p>
                <w:p w:rsidR="00021A6B" w:rsidRDefault="00021A6B" w:rsidP="00021A6B">
                  <w:pPr>
                    <w:pStyle w:val="Heading3"/>
                  </w:pPr>
                  <w:r>
                    <w:t>Highland Park, IL</w:t>
                  </w:r>
                </w:p>
                <w:p w:rsidR="00021A6B" w:rsidRPr="00441EB9" w:rsidRDefault="00021A6B" w:rsidP="00021A6B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60035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Default="00021A6B" w:rsidP="0009079F">
                  <w:pPr>
                    <w:pStyle w:val="Heading2"/>
                  </w:pPr>
                  <w:r>
                    <w:t>ECM Library</w:t>
                  </w:r>
                </w:p>
                <w:p w:rsidR="00E62D09" w:rsidRPr="005152F2" w:rsidRDefault="00021A6B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FBFDDFE1F85C4D788F6CAC2AFBAB581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DMA, Limited</w:t>
                      </w:r>
                    </w:sdtContent>
                  </w:sdt>
                </w:p>
                <w:p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4032DFC9B97648C5AC7EE8A446FD3E6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21A6B">
                        <w:t>DMA, Limited</w:t>
                      </w:r>
                    </w:sdtContent>
                  </w:sdt>
                  <w:r>
                    <w:t>,</w:t>
                  </w:r>
                </w:p>
                <w:p w:rsidR="00021A6B" w:rsidRDefault="00021A6B" w:rsidP="00021A6B">
                  <w:r>
                    <w:t xml:space="preserve">ECM does support Metadata and the capture of the same. ECM captures </w:t>
                  </w:r>
                  <w:r w:rsidRPr="00021A6B">
                    <w:t xml:space="preserve">metadata </w:t>
                  </w:r>
                  <w:r>
                    <w:t xml:space="preserve">that </w:t>
                  </w:r>
                  <w:r w:rsidRPr="00021A6B">
                    <w:t>summarizes basic information about data</w:t>
                  </w:r>
                  <w:r>
                    <w:t xml:space="preserve"> (in this case, content)</w:t>
                  </w:r>
                  <w:r w:rsidRPr="00021A6B">
                    <w:t xml:space="preserve">, such as type of asset, author, and date created, </w:t>
                  </w:r>
                  <w:r>
                    <w:t xml:space="preserve">last access, </w:t>
                  </w:r>
                  <w:r w:rsidRPr="00021A6B">
                    <w:t>usage, file size</w:t>
                  </w:r>
                  <w:r>
                    <w:t xml:space="preserve">, and more. </w:t>
                  </w:r>
                </w:p>
                <w:p w:rsidR="00BC2A58" w:rsidRDefault="00021A6B" w:rsidP="00021A6B">
                  <w:r>
                    <w:t xml:space="preserve">We consider </w:t>
                  </w:r>
                  <w:r w:rsidRPr="00021A6B">
                    <w:t>metadata</w:t>
                  </w:r>
                  <w:r>
                    <w:t xml:space="preserve"> to be extensible so that classifications and attributes of content can be added as needed as it is part of the repository.</w:t>
                  </w:r>
                  <w:r w:rsidRPr="00021A6B">
                    <w:t xml:space="preserve"> </w:t>
                  </w:r>
                  <w:r>
                    <w:t>Additionally, the addition of user supplied metadata is supported as key attributes and key data modeled after JSON.</w:t>
                  </w:r>
                </w:p>
                <w:p w:rsidR="00021A6B" w:rsidRDefault="00021A6B" w:rsidP="00021A6B">
                  <w:r>
                    <w:t xml:space="preserve">Therefore, in the case of ECM, the metadata is searchable, extensible and updateable. </w:t>
                  </w:r>
                </w:p>
                <w:p w:rsidR="00FF5F0C" w:rsidRDefault="00FF5F0C" w:rsidP="00021A6B">
                  <w:r>
                    <w:t>And please, if you have any further questions or need expansion on concepts and implementation, please call or email me.</w:t>
                  </w:r>
                  <w:bookmarkStart w:id="0" w:name="_GoBack"/>
                  <w:bookmarkEnd w:id="0"/>
                </w:p>
                <w:p w:rsidR="00BC2A58" w:rsidRDefault="00444FC7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D26DA7937F664CEEB4E9998DAFC936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8E1365D76471488E86933BA860246CA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021A6B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>W. Dale Miller</w:t>
                      </w:r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NoSpacing"/>
      </w:pPr>
    </w:p>
    <w:sectPr w:rsidR="004416AD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C7" w:rsidRDefault="00444FC7" w:rsidP="005E79E1">
      <w:pPr>
        <w:spacing w:after="0" w:line="240" w:lineRule="auto"/>
      </w:pPr>
      <w:r>
        <w:separator/>
      </w:r>
    </w:p>
  </w:endnote>
  <w:endnote w:type="continuationSeparator" w:id="0">
    <w:p w:rsidR="00444FC7" w:rsidRDefault="00444FC7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DDE2E3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106F21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C7" w:rsidRDefault="00444FC7" w:rsidP="005E79E1">
      <w:pPr>
        <w:spacing w:after="0" w:line="240" w:lineRule="auto"/>
      </w:pPr>
      <w:r>
        <w:separator/>
      </w:r>
    </w:p>
  </w:footnote>
  <w:footnote w:type="continuationSeparator" w:id="0">
    <w:p w:rsidR="00444FC7" w:rsidRDefault="00444FC7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F4E795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AC1518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B"/>
    <w:rsid w:val="00021A6B"/>
    <w:rsid w:val="00065295"/>
    <w:rsid w:val="00087030"/>
    <w:rsid w:val="001A183F"/>
    <w:rsid w:val="00253B9D"/>
    <w:rsid w:val="00293B83"/>
    <w:rsid w:val="002A4640"/>
    <w:rsid w:val="002B444C"/>
    <w:rsid w:val="0038539E"/>
    <w:rsid w:val="004242EC"/>
    <w:rsid w:val="004416AD"/>
    <w:rsid w:val="00444FC7"/>
    <w:rsid w:val="004E4B02"/>
    <w:rsid w:val="005E79E1"/>
    <w:rsid w:val="006A3CE7"/>
    <w:rsid w:val="0070673F"/>
    <w:rsid w:val="008A188A"/>
    <w:rsid w:val="00A56D1A"/>
    <w:rsid w:val="00BC2A58"/>
    <w:rsid w:val="00E22177"/>
    <w:rsid w:val="00E62D09"/>
    <w:rsid w:val="00ED349C"/>
    <w:rsid w:val="00F2556B"/>
    <w:rsid w:val="00F31E8E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43CAE-37DA-4F0F-B61D-B18814B0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dale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3E7D2C697A4A3B8D8EE6D21FC09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0CBC-BF28-4CC7-AD00-185BB31501F0}"/>
      </w:docPartPr>
      <w:docPartBody>
        <w:p w:rsidR="00000000" w:rsidRDefault="00C47C94">
          <w:pPr>
            <w:pStyle w:val="C53E7D2C697A4A3B8D8EE6D21FC09A14"/>
          </w:pPr>
          <w:r w:rsidRPr="005152F2">
            <w:t>Your Name</w:t>
          </w:r>
        </w:p>
      </w:docPartBody>
    </w:docPart>
    <w:docPart>
      <w:docPartPr>
        <w:name w:val="4032DFC9B97648C5AC7EE8A446FD3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E7F2-8C99-4F9D-8E60-E4731680E051}"/>
      </w:docPartPr>
      <w:docPartBody>
        <w:p w:rsidR="00000000" w:rsidRDefault="00C47C94">
          <w:pPr>
            <w:pStyle w:val="4032DFC9B97648C5AC7EE8A446FD3E6A"/>
          </w:pPr>
          <w:r>
            <w:t>Recipient Name</w:t>
          </w:r>
        </w:p>
      </w:docPartBody>
    </w:docPart>
    <w:docPart>
      <w:docPartPr>
        <w:name w:val="D26DA7937F664CEEB4E9998DAFC93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45458-E39E-4B97-9DA0-5A9CA1AEEF2E}"/>
      </w:docPartPr>
      <w:docPartBody>
        <w:p w:rsidR="00000000" w:rsidRDefault="00C47C94">
          <w:pPr>
            <w:pStyle w:val="D26DA7937F664CEEB4E9998DAFC9365C"/>
          </w:pPr>
          <w:r>
            <w:t>Sincerely</w:t>
          </w:r>
        </w:p>
      </w:docPartBody>
    </w:docPart>
    <w:docPart>
      <w:docPartPr>
        <w:name w:val="8E1365D76471488E86933BA860246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4684-C41C-469D-893A-620016F614B6}"/>
      </w:docPartPr>
      <w:docPartBody>
        <w:p w:rsidR="00000000" w:rsidRDefault="00C47C94">
          <w:pPr>
            <w:pStyle w:val="8E1365D76471488E86933BA860246CAC"/>
          </w:pPr>
          <w:r w:rsidRPr="005152F2">
            <w:t>Your Name</w:t>
          </w:r>
        </w:p>
      </w:docPartBody>
    </w:docPart>
    <w:docPart>
      <w:docPartPr>
        <w:name w:val="FBFDDFE1F85C4D788F6CAC2AFBAB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D82C4-796C-49D9-AF20-595ED5761960}"/>
      </w:docPartPr>
      <w:docPartBody>
        <w:p w:rsidR="00000000" w:rsidRDefault="00091C15" w:rsidP="00091C15">
          <w:pPr>
            <w:pStyle w:val="FBFDDFE1F85C4D788F6CAC2AFBAB5815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15"/>
    <w:rsid w:val="00091C15"/>
    <w:rsid w:val="00C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E7D2C697A4A3B8D8EE6D21FC09A14">
    <w:name w:val="C53E7D2C697A4A3B8D8EE6D21FC09A14"/>
  </w:style>
  <w:style w:type="paragraph" w:customStyle="1" w:styleId="B6E1CBD4109847BE94AAC2344E4C17B5">
    <w:name w:val="B6E1CBD4109847BE94AAC2344E4C17B5"/>
  </w:style>
  <w:style w:type="paragraph" w:customStyle="1" w:styleId="E48FBDA92E6F44788E0B161EB90DEEB7">
    <w:name w:val="E48FBDA92E6F44788E0B161EB90DEEB7"/>
  </w:style>
  <w:style w:type="paragraph" w:customStyle="1" w:styleId="7199294B33CD4F879F53555171CDAD93">
    <w:name w:val="7199294B33CD4F879F53555171CDAD93"/>
  </w:style>
  <w:style w:type="paragraph" w:customStyle="1" w:styleId="6286867CD4DB4998B21F89F23E3272B7">
    <w:name w:val="6286867CD4DB4998B21F89F23E3272B7"/>
  </w:style>
  <w:style w:type="paragraph" w:customStyle="1" w:styleId="FB5523660B544787B0FA61F8549C66E4">
    <w:name w:val="FB5523660B544787B0FA61F8549C66E4"/>
  </w:style>
  <w:style w:type="paragraph" w:customStyle="1" w:styleId="8AB848E1456B4DDD99D44019D5AB79E9">
    <w:name w:val="8AB848E1456B4DDD99D44019D5AB79E9"/>
  </w:style>
  <w:style w:type="paragraph" w:customStyle="1" w:styleId="4032DFC9B97648C5AC7EE8A446FD3E6A">
    <w:name w:val="4032DFC9B97648C5AC7EE8A446FD3E6A"/>
  </w:style>
  <w:style w:type="paragraph" w:customStyle="1" w:styleId="12B425B38416424F86BB3AD30A26824B">
    <w:name w:val="12B425B38416424F86BB3AD30A26824B"/>
  </w:style>
  <w:style w:type="paragraph" w:customStyle="1" w:styleId="D26DA7937F664CEEB4E9998DAFC9365C">
    <w:name w:val="D26DA7937F664CEEB4E9998DAFC9365C"/>
  </w:style>
  <w:style w:type="paragraph" w:customStyle="1" w:styleId="8E1365D76471488E86933BA860246CAC">
    <w:name w:val="8E1365D76471488E86933BA860246CAC"/>
  </w:style>
  <w:style w:type="paragraph" w:customStyle="1" w:styleId="FBFDDFE1F85C4D788F6CAC2AFBAB5815">
    <w:name w:val="FBFDDFE1F85C4D788F6CAC2AFBAB5815"/>
    <w:rsid w:val="00091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DMA, Limited</dc:subject>
  <dc:creator>W. Dale Miller</dc:creator>
  <cp:keywords/>
  <dc:description/>
  <cp:lastModifiedBy>Dale Miller</cp:lastModifiedBy>
  <cp:revision>2</cp:revision>
  <dcterms:created xsi:type="dcterms:W3CDTF">2017-11-01T12:33:00Z</dcterms:created>
  <dcterms:modified xsi:type="dcterms:W3CDTF">2017-11-01T12:44:00Z</dcterms:modified>
</cp:coreProperties>
</file>